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232CB" w14:textId="77777777" w:rsidR="00FC0606" w:rsidRDefault="00FC0606" w:rsidP="00E2723C">
      <w:pPr>
        <w:pStyle w:val="ADDM-Title1"/>
        <w:rPr>
          <w:color w:val="00FF00"/>
        </w:rPr>
      </w:pPr>
    </w:p>
    <w:sdt>
      <w:sdtPr>
        <w:rPr>
          <w:color w:val="00FF00"/>
        </w:rPr>
        <w:id w:val="491406797"/>
        <w:lock w:val="sdtContentLocked"/>
        <w:placeholder>
          <w:docPart w:val="D82ED7B3A0F94529ACC7FE4F6668A84D"/>
        </w:placeholder>
      </w:sdtPr>
      <w:sdtEndPr>
        <w:rPr>
          <w:color w:val="auto"/>
        </w:rPr>
      </w:sdtEndPr>
      <w:sdtContent>
        <w:p w14:paraId="40338A56" w14:textId="77777777" w:rsidR="00E653FA" w:rsidRPr="00F8504E" w:rsidRDefault="00F8504E" w:rsidP="00F8504E">
          <w:pPr>
            <w:pStyle w:val="ADDM-Title1"/>
          </w:pPr>
          <w:r w:rsidRPr="00F8504E">
            <w:t>Test and Evaluation Master Plan (TEMP)</w:t>
          </w:r>
        </w:p>
        <w:p w14:paraId="144ED0FF" w14:textId="77777777" w:rsidR="00E653FA" w:rsidRPr="00956F6F" w:rsidRDefault="00E653FA" w:rsidP="00F8504E">
          <w:pPr>
            <w:pStyle w:val="ADDM-Title1"/>
          </w:pPr>
          <w:r w:rsidRPr="00F8504E">
            <w:t>for</w:t>
          </w:r>
        </w:p>
      </w:sdtContent>
    </w:sdt>
    <w:sdt>
      <w:sdtPr>
        <w:id w:val="59530889"/>
        <w:placeholder>
          <w:docPart w:val="D981F077F46D43B49AA07B18551896D3"/>
        </w:placeholder>
      </w:sdtPr>
      <w:sdtEndPr/>
      <w:sdtContent>
        <w:p w14:paraId="2EB4929E" w14:textId="77777777" w:rsidR="004F094F" w:rsidRPr="00AD2590" w:rsidRDefault="00681056" w:rsidP="004F094F">
          <w:pPr>
            <w:pStyle w:val="ADDM-TitleInput"/>
          </w:pPr>
          <w:r>
            <w:t>CHURCH AUTHORITY</w:t>
          </w:r>
        </w:p>
      </w:sdtContent>
    </w:sdt>
    <w:sdt>
      <w:sdtPr>
        <w:id w:val="59530894"/>
        <w:placeholder>
          <w:docPart w:val="35273E8D8D674214B795778F2602E66B"/>
        </w:placeholder>
        <w:showingPlcHdr/>
      </w:sdtPr>
      <w:sdtEndPr/>
      <w:sdtContent>
        <w:p w14:paraId="606971EA" w14:textId="77777777" w:rsidR="004F094F" w:rsidRPr="00AD2590" w:rsidRDefault="004F094F" w:rsidP="004F094F">
          <w:pPr>
            <w:pStyle w:val="ADDM-TitleInput"/>
          </w:pPr>
          <w:r w:rsidRPr="00AD2590">
            <w:rPr>
              <w:rStyle w:val="PlaceholderText"/>
              <w:color w:val="0000FF"/>
            </w:rPr>
            <w:t>Date</w:t>
          </w:r>
        </w:p>
      </w:sdtContent>
    </w:sdt>
    <w:p w14:paraId="484418E4" w14:textId="77777777" w:rsidR="004F094F" w:rsidRPr="005C7BC6" w:rsidRDefault="004F094F" w:rsidP="004F094F">
      <w:pPr>
        <w:pStyle w:val="Addm-InputStyle"/>
      </w:pPr>
    </w:p>
    <w:p w14:paraId="777BB878" w14:textId="77777777" w:rsidR="004F094F" w:rsidRPr="005C7BC6" w:rsidRDefault="004F094F" w:rsidP="004F094F">
      <w:pPr>
        <w:pStyle w:val="Addm-InputStyle"/>
      </w:pPr>
    </w:p>
    <w:p w14:paraId="6060C509" w14:textId="77777777" w:rsidR="004F094F" w:rsidRPr="00D1597D" w:rsidRDefault="004F094F" w:rsidP="004F094F">
      <w:pPr>
        <w:pStyle w:val="Addm-InputStyle"/>
      </w:pPr>
    </w:p>
    <w:p w14:paraId="7B73C468" w14:textId="77777777" w:rsidR="004F094F" w:rsidRPr="005C7BC6" w:rsidRDefault="004F094F" w:rsidP="004F094F">
      <w:pPr>
        <w:pStyle w:val="Addm-InputStyle"/>
      </w:pPr>
    </w:p>
    <w:p w14:paraId="2342B754" w14:textId="77777777" w:rsidR="004F094F" w:rsidRPr="005C7BC6" w:rsidRDefault="004F094F" w:rsidP="004F094F">
      <w:pPr>
        <w:pStyle w:val="Addm-InputStyle"/>
      </w:pPr>
    </w:p>
    <w:p w14:paraId="517FDA92" w14:textId="77777777" w:rsidR="004F094F" w:rsidRPr="005C7BC6" w:rsidRDefault="004F094F" w:rsidP="004F094F">
      <w:pPr>
        <w:pStyle w:val="Addm-InputStyle"/>
      </w:pPr>
    </w:p>
    <w:p w14:paraId="30F0F0B3" w14:textId="77777777" w:rsidR="004F094F" w:rsidRPr="005C7BC6" w:rsidRDefault="004F094F" w:rsidP="004F094F">
      <w:pPr>
        <w:pStyle w:val="Addm-InputStyle"/>
      </w:pPr>
    </w:p>
    <w:p w14:paraId="264EDED1" w14:textId="77777777" w:rsidR="004F094F" w:rsidRPr="005C7BC6" w:rsidRDefault="004F094F" w:rsidP="004F094F">
      <w:pPr>
        <w:pStyle w:val="Addm-InputStyle"/>
      </w:pPr>
    </w:p>
    <w:p w14:paraId="3AC6BEF5" w14:textId="77777777" w:rsidR="004F094F" w:rsidRPr="005C7BC6" w:rsidRDefault="004F094F" w:rsidP="004F094F">
      <w:pPr>
        <w:pStyle w:val="Addm-InputStyle"/>
      </w:pPr>
    </w:p>
    <w:p w14:paraId="75989E55" w14:textId="77777777" w:rsidR="004F094F" w:rsidRPr="005C7BC6" w:rsidRDefault="004F094F" w:rsidP="004F094F">
      <w:pPr>
        <w:pStyle w:val="Addm-InputStyle"/>
      </w:pPr>
    </w:p>
    <w:p w14:paraId="7AFF2134" w14:textId="77777777" w:rsidR="004F094F" w:rsidRPr="005C7BC6" w:rsidRDefault="004F094F" w:rsidP="004F094F">
      <w:pPr>
        <w:pStyle w:val="Addm-InputStyle"/>
      </w:pPr>
    </w:p>
    <w:p w14:paraId="28A9D1AF" w14:textId="77777777" w:rsidR="004F094F" w:rsidRPr="005C7BC6" w:rsidRDefault="004F094F" w:rsidP="004F094F">
      <w:pPr>
        <w:pStyle w:val="Addm-InputStyle"/>
      </w:pPr>
    </w:p>
    <w:sdt>
      <w:sdtPr>
        <w:id w:val="59530885"/>
        <w:lock w:val="contentLocked"/>
        <w:placeholder>
          <w:docPart w:val="EA6DF4C68F564FE0B85607289089AB0D"/>
        </w:placeholder>
      </w:sdtPr>
      <w:sdtEndPr/>
      <w:sdtContent>
        <w:p w14:paraId="15DE01EA" w14:textId="77777777" w:rsidR="004F094F" w:rsidRDefault="004F094F" w:rsidP="004F094F">
          <w:pPr>
            <w:pStyle w:val="ADDM-Title1"/>
          </w:pPr>
          <w:r w:rsidRPr="00CE273C">
            <w:t>Prepared by</w:t>
          </w:r>
        </w:p>
      </w:sdtContent>
    </w:sdt>
    <w:sdt>
      <w:sdtPr>
        <w:id w:val="59530886"/>
        <w:placeholder>
          <w:docPart w:val="26427D9E70624633B5A257AF6BDB4AD8"/>
        </w:placeholder>
      </w:sdtPr>
      <w:sdtEndPr/>
      <w:sdtContent>
        <w:p w14:paraId="00FC3199" w14:textId="77777777" w:rsidR="004F094F" w:rsidRDefault="008C5919" w:rsidP="004F094F">
          <w:pPr>
            <w:pStyle w:val="ADDM-TitleInput"/>
          </w:pPr>
          <w:r>
            <w:t>Office</w:t>
          </w:r>
          <w:r w:rsidR="00F13353">
            <w:t xml:space="preserve"> </w:t>
          </w:r>
          <w:r>
            <w:t>the Chaplin</w:t>
          </w:r>
        </w:p>
      </w:sdtContent>
    </w:sdt>
    <w:p w14:paraId="660767E9" w14:textId="77777777" w:rsidR="004F094F" w:rsidRPr="00460990" w:rsidRDefault="004F094F" w:rsidP="004F094F">
      <w:pPr>
        <w:pStyle w:val="ADDM-TitleInput"/>
        <w:rPr>
          <w:szCs w:val="22"/>
        </w:rPr>
      </w:pPr>
    </w:p>
    <w:p w14:paraId="452A51BA" w14:textId="77777777" w:rsidR="004F094F" w:rsidRDefault="004F094F" w:rsidP="004F094F">
      <w:pPr>
        <w:pStyle w:val="Addm-InputStyle"/>
      </w:pPr>
    </w:p>
    <w:p w14:paraId="038E2A16" w14:textId="77777777" w:rsidR="004F094F" w:rsidRDefault="004F094F" w:rsidP="004F094F">
      <w:pPr>
        <w:pStyle w:val="CDIST"/>
      </w:pPr>
    </w:p>
    <w:p w14:paraId="7FF1357A" w14:textId="77777777" w:rsidR="004F094F" w:rsidRDefault="004F094F" w:rsidP="004F094F">
      <w:pPr>
        <w:pStyle w:val="CDIST"/>
      </w:pPr>
    </w:p>
    <w:p w14:paraId="639D7EF5" w14:textId="77777777" w:rsidR="004F094F" w:rsidRDefault="004F094F" w:rsidP="004F094F">
      <w:pPr>
        <w:pStyle w:val="CDIST"/>
      </w:pPr>
    </w:p>
    <w:p w14:paraId="2C1C5DBD" w14:textId="77777777" w:rsidR="004F094F" w:rsidRDefault="004F094F" w:rsidP="004F094F">
      <w:pPr>
        <w:pStyle w:val="CDIST"/>
      </w:pPr>
    </w:p>
    <w:p w14:paraId="5744E23E" w14:textId="77777777" w:rsidR="004F094F" w:rsidRDefault="004F094F" w:rsidP="004F094F">
      <w:pPr>
        <w:pStyle w:val="CDIST"/>
      </w:pPr>
    </w:p>
    <w:p w14:paraId="08A8426A" w14:textId="77777777" w:rsidR="004F094F" w:rsidRDefault="004F094F" w:rsidP="004F094F">
      <w:pPr>
        <w:pStyle w:val="CDIST"/>
      </w:pPr>
    </w:p>
    <w:p w14:paraId="3A088079" w14:textId="77777777" w:rsidR="004F094F" w:rsidRDefault="004F094F" w:rsidP="004F094F">
      <w:pPr>
        <w:pStyle w:val="CDIST"/>
      </w:pPr>
    </w:p>
    <w:p w14:paraId="733582FD" w14:textId="77777777" w:rsidR="004F094F" w:rsidRDefault="004F094F" w:rsidP="004F094F">
      <w:pPr>
        <w:pStyle w:val="CDIST"/>
      </w:pPr>
    </w:p>
    <w:p w14:paraId="66EF065D" w14:textId="77777777" w:rsidR="004F094F" w:rsidRDefault="004F094F" w:rsidP="004F094F">
      <w:pPr>
        <w:pStyle w:val="CDIST"/>
      </w:pPr>
    </w:p>
    <w:p w14:paraId="7AD411B2" w14:textId="77777777" w:rsidR="004F094F" w:rsidRDefault="008626A3" w:rsidP="004F094F">
      <w:pPr>
        <w:pStyle w:val="CDIST"/>
        <w:rPr>
          <w:color w:val="auto"/>
        </w:rPr>
      </w:pPr>
      <w:sdt>
        <w:sdtPr>
          <w:id w:val="59530883"/>
          <w:placeholder>
            <w:docPart w:val="1E2D74FE159347C3BA7A1928C9130832"/>
          </w:placeholder>
        </w:sdtPr>
        <w:sdtEndPr/>
        <w:sdtContent>
          <w:r w:rsidR="004F094F" w:rsidRPr="007F04A0">
            <w:t>DISTRIBUTION STATEMENT</w:t>
          </w:r>
        </w:sdtContent>
      </w:sdt>
      <w:r w:rsidR="004F094F" w:rsidRPr="004F094F">
        <w:rPr>
          <w:rStyle w:val="Addm-InputStyleChar"/>
        </w:rPr>
        <w:t xml:space="preserve"> </w:t>
      </w:r>
      <w:sdt>
        <w:sdtPr>
          <w:rPr>
            <w:rStyle w:val="Addm-InputStyleChar"/>
          </w:rPr>
          <w:id w:val="163235455"/>
          <w:placeholder>
            <w:docPart w:val="6B97C1BBDC7945D89FDC587880E922B5"/>
          </w:placeholder>
          <w:showingPlcHdr/>
        </w:sdtPr>
        <w:sdtEndPr>
          <w:rPr>
            <w:rStyle w:val="Addm-InputStyleChar"/>
          </w:rPr>
        </w:sdtEndPr>
        <w:sdtContent>
          <w:r w:rsidR="004F094F" w:rsidRPr="00AF0BC9">
            <w:rPr>
              <w:rStyle w:val="Addm-InputStyleChar"/>
            </w:rPr>
            <w:t xml:space="preserve">Click here to enter distribution letter and </w:t>
          </w:r>
          <w:r w:rsidR="004F094F">
            <w:rPr>
              <w:rStyle w:val="Addm-InputStyleChar"/>
            </w:rPr>
            <w:t>explanation (e.g.; “</w:t>
          </w:r>
          <w:r w:rsidR="004F094F" w:rsidRPr="00AF0BC9">
            <w:rPr>
              <w:rStyle w:val="Addm-InputStyleChar"/>
            </w:rPr>
            <w:t>A.  Approved for public release; distribution is unlimited”).  Distribution statement reference http://www.dtic.mil/dtic/submit/guidance/distribstatement.html.</w:t>
          </w:r>
        </w:sdtContent>
      </w:sdt>
    </w:p>
    <w:p w14:paraId="34B7D9CB" w14:textId="77777777" w:rsidR="004F094F" w:rsidRDefault="004F094F" w:rsidP="00220C28">
      <w:pPr>
        <w:pStyle w:val="Default"/>
        <w:jc w:val="center"/>
        <w:rPr>
          <w:rFonts w:eastAsia="Times New Roman"/>
          <w:b/>
          <w:color w:val="auto"/>
        </w:rPr>
      </w:pPr>
    </w:p>
    <w:sdt>
      <w:sdtPr>
        <w:rPr>
          <w:b/>
        </w:rPr>
        <w:id w:val="491407319"/>
        <w:lock w:val="sdtContentLocked"/>
        <w:placeholder>
          <w:docPart w:val="DefaultPlaceholder_22675703"/>
        </w:placeholder>
      </w:sdtPr>
      <w:sdtEndPr/>
      <w:sdtContent>
        <w:p w14:paraId="0C2B0B9A" w14:textId="77777777" w:rsidR="00F8504E" w:rsidRPr="00F8504E" w:rsidRDefault="00F8504E" w:rsidP="004F094F">
          <w:pPr>
            <w:spacing w:after="200" w:line="276" w:lineRule="auto"/>
            <w:jc w:val="center"/>
            <w:rPr>
              <w:b/>
            </w:rPr>
          </w:pPr>
          <w:r w:rsidRPr="00F8504E">
            <w:rPr>
              <w:b/>
            </w:rPr>
            <w:t>TEST AND EVALUATION MASTER PLAN</w:t>
          </w:r>
        </w:p>
        <w:p w14:paraId="6A68D807" w14:textId="77777777" w:rsidR="004F094F" w:rsidRDefault="00F8504E" w:rsidP="003D1D62">
          <w:pPr>
            <w:jc w:val="center"/>
          </w:pPr>
          <w:r w:rsidRPr="00F8504E">
            <w:rPr>
              <w:b/>
            </w:rPr>
            <w:lastRenderedPageBreak/>
            <w:t>FOR</w:t>
          </w:r>
        </w:p>
      </w:sdtContent>
    </w:sdt>
    <w:sdt>
      <w:sdtPr>
        <w:id w:val="1547261339"/>
        <w:placeholder>
          <w:docPart w:val="03740CEE569E4C2EA8EDB122233B52B7"/>
        </w:placeholder>
        <w:showingPlcHdr/>
      </w:sdtPr>
      <w:sdtEndPr/>
      <w:sdtContent>
        <w:p w14:paraId="53347084" w14:textId="77777777" w:rsidR="004F094F" w:rsidRDefault="004F094F" w:rsidP="004F094F">
          <w:pPr>
            <w:pStyle w:val="Addm-InputStyle"/>
            <w:jc w:val="center"/>
            <w:rPr>
              <w:rFonts w:eastAsia="Times New Roman"/>
              <w:color w:val="auto"/>
            </w:rPr>
          </w:pPr>
          <w:r>
            <w:t>ACRONYM</w:t>
          </w:r>
        </w:p>
      </w:sdtContent>
    </w:sdt>
    <w:sdt>
      <w:sdtPr>
        <w:id w:val="229202150"/>
        <w:placeholder>
          <w:docPart w:val="35233D1723394B47AC00F3CEE599C651"/>
        </w:placeholder>
        <w:showingPlcHdr/>
      </w:sdtPr>
      <w:sdtEndPr/>
      <w:sdtContent>
        <w:p w14:paraId="1DCD47FB" w14:textId="77777777" w:rsidR="004F094F" w:rsidRDefault="004F094F" w:rsidP="004F094F">
          <w:pPr>
            <w:pStyle w:val="Addm-InputStyle"/>
            <w:jc w:val="center"/>
            <w:rPr>
              <w:rFonts w:eastAsia="Times New Roman"/>
              <w:color w:val="auto"/>
            </w:rPr>
          </w:pPr>
          <w:r>
            <w:rPr>
              <w:b/>
            </w:rPr>
            <w:t>ACAT Level</w:t>
          </w:r>
        </w:p>
      </w:sdtContent>
    </w:sdt>
    <w:p w14:paraId="674F1B5C" w14:textId="77777777" w:rsidR="004F094F" w:rsidRDefault="004F094F" w:rsidP="004F094F">
      <w:pPr>
        <w:pStyle w:val="Addm-InputStyle"/>
        <w:jc w:val="center"/>
        <w:rPr>
          <w:rFonts w:eastAsia="Times New Roman"/>
          <w:color w:val="auto"/>
        </w:rPr>
      </w:pPr>
    </w:p>
    <w:p w14:paraId="60D97495" w14:textId="77777777" w:rsidR="004F094F" w:rsidRDefault="004F094F" w:rsidP="00F8504E">
      <w:pPr>
        <w:jc w:val="center"/>
        <w:rPr>
          <w:b/>
          <w:i/>
          <w:color w:val="0000FF"/>
        </w:rPr>
      </w:pPr>
    </w:p>
    <w:sdt>
      <w:sdtPr>
        <w:rPr>
          <w:rFonts w:ascii="Times New Roman" w:hAnsi="Times New Roman"/>
          <w:sz w:val="22"/>
          <w:szCs w:val="22"/>
        </w:rPr>
        <w:id w:val="2425654"/>
        <w:placeholder>
          <w:docPart w:val="47604F8C3420421BA187D396506A4579"/>
        </w:placeholder>
      </w:sdtPr>
      <w:sdtEndPr/>
      <w:sdtContent>
        <w:p w14:paraId="115A6201" w14:textId="77777777" w:rsidR="00F8504E" w:rsidRDefault="00F8504E" w:rsidP="00640D1C">
          <w:pPr>
            <w:pStyle w:val="NormalWeb"/>
            <w:spacing w:after="0"/>
            <w:rPr>
              <w:rFonts w:ascii="Times New Roman" w:hAnsi="Times New Roman"/>
              <w:sz w:val="22"/>
              <w:szCs w:val="22"/>
            </w:rPr>
          </w:pPr>
          <w:r w:rsidRPr="00590058">
            <w:rPr>
              <w:rFonts w:ascii="Times New Roman" w:hAnsi="Times New Roman"/>
              <w:sz w:val="22"/>
              <w:szCs w:val="22"/>
            </w:rPr>
            <w:t xml:space="preserve">Program Elements  </w:t>
          </w:r>
        </w:p>
      </w:sdtContent>
    </w:sdt>
    <w:sdt>
      <w:sdtPr>
        <w:id w:val="-31578904"/>
        <w:placeholder>
          <w:docPart w:val="22AD054043EC4F328B116B18FA923EC5"/>
        </w:placeholder>
      </w:sdtPr>
      <w:sdtEndPr/>
      <w:sdtContent>
        <w:p w14:paraId="536E8D17" w14:textId="77777777" w:rsidR="004F094F" w:rsidRDefault="00F13353" w:rsidP="004F094F">
          <w:pPr>
            <w:pStyle w:val="Addm-InputStyle"/>
            <w:rPr>
              <w:rFonts w:eastAsia="Times New Roman"/>
              <w:color w:val="auto"/>
            </w:rPr>
          </w:pPr>
          <w:r>
            <w:t>Frost</w:t>
          </w:r>
        </w:p>
      </w:sdtContent>
    </w:sdt>
    <w:p w14:paraId="53278532" w14:textId="77777777" w:rsidR="00F8504E" w:rsidRPr="006202B9" w:rsidRDefault="00F8504E" w:rsidP="00640D1C">
      <w:pPr>
        <w:pStyle w:val="NormalWeb"/>
        <w:spacing w:after="0"/>
        <w:rPr>
          <w:rFonts w:ascii="Times New Roman" w:hAnsi="Times New Roman"/>
          <w:color w:val="0000FF"/>
          <w:sz w:val="22"/>
          <w:szCs w:val="22"/>
        </w:rPr>
      </w:pPr>
      <w:r w:rsidRPr="006202B9">
        <w:rPr>
          <w:rFonts w:ascii="Times New Roman" w:hAnsi="Times New Roman"/>
          <w:color w:val="0000FF"/>
          <w:sz w:val="22"/>
          <w:szCs w:val="22"/>
        </w:rPr>
        <w:t xml:space="preserve"> </w:t>
      </w:r>
    </w:p>
    <w:p w14:paraId="2E2DA0D6" w14:textId="77777777" w:rsidR="00F8504E" w:rsidRPr="00590058" w:rsidRDefault="00F8504E" w:rsidP="00640D1C">
      <w:pPr>
        <w:pStyle w:val="NormalWeb"/>
        <w:spacing w:after="0"/>
        <w:jc w:val="center"/>
        <w:rPr>
          <w:rFonts w:ascii="Times New Roman" w:hAnsi="Times New Roman"/>
          <w:sz w:val="22"/>
          <w:szCs w:val="22"/>
        </w:rPr>
      </w:pPr>
      <w:r w:rsidRPr="00590058">
        <w:rPr>
          <w:rFonts w:ascii="Times New Roman" w:hAnsi="Times New Roman"/>
          <w:sz w:val="22"/>
          <w:szCs w:val="22"/>
        </w:rPr>
        <w:t xml:space="preserve">************************************************************************  </w:t>
      </w:r>
    </w:p>
    <w:sdt>
      <w:sdtPr>
        <w:rPr>
          <w:bCs/>
          <w:i/>
          <w:sz w:val="22"/>
          <w:szCs w:val="22"/>
          <w:u w:val="single"/>
        </w:rPr>
        <w:id w:val="2425655"/>
        <w:lock w:val="sdtContentLocked"/>
        <w:placeholder>
          <w:docPart w:val="47604F8C3420421BA187D396506A4579"/>
        </w:placeholder>
      </w:sdtPr>
      <w:sdtEndPr/>
      <w:sdtContent>
        <w:p w14:paraId="27800B22" w14:textId="77777777" w:rsidR="00F8504E" w:rsidRPr="00590058" w:rsidRDefault="00F8504E" w:rsidP="00640D1C">
          <w:pPr>
            <w:pStyle w:val="NormalWeb"/>
            <w:rPr>
              <w:rFonts w:ascii="Times New Roman" w:hAnsi="Times New Roman"/>
              <w:sz w:val="22"/>
              <w:szCs w:val="22"/>
              <w:u w:val="single"/>
            </w:rPr>
          </w:pPr>
          <w:r w:rsidRPr="00590058">
            <w:rPr>
              <w:bCs/>
              <w:sz w:val="22"/>
              <w:szCs w:val="22"/>
              <w:u w:val="single"/>
            </w:rPr>
            <w:t>SUBMITTED BY</w:t>
          </w:r>
        </w:p>
      </w:sdtContent>
    </w:sdt>
    <w:p w14:paraId="7637E593" w14:textId="77777777" w:rsidR="00F8504E" w:rsidRPr="00590058" w:rsidRDefault="00F8504E" w:rsidP="00640D1C">
      <w:pPr>
        <w:pStyle w:val="NormalWeb"/>
        <w:tabs>
          <w:tab w:val="left" w:pos="6750"/>
        </w:tabs>
        <w:spacing w:after="0"/>
        <w:rPr>
          <w:rFonts w:ascii="Times New Roman" w:hAnsi="Times New Roman"/>
          <w:sz w:val="22"/>
          <w:szCs w:val="22"/>
        </w:rPr>
      </w:pPr>
      <w:r w:rsidRPr="00590058">
        <w:rPr>
          <w:rFonts w:ascii="Times New Roman" w:hAnsi="Times New Roman"/>
          <w:sz w:val="22"/>
          <w:szCs w:val="22"/>
        </w:rPr>
        <w:t xml:space="preserve">____________________________________________________ </w:t>
      </w:r>
      <w:r w:rsidRPr="00590058">
        <w:rPr>
          <w:rFonts w:ascii="Times New Roman" w:hAnsi="Times New Roman"/>
          <w:sz w:val="22"/>
          <w:szCs w:val="22"/>
        </w:rPr>
        <w:tab/>
        <w:t>____________</w:t>
      </w:r>
    </w:p>
    <w:p w14:paraId="596F2A84" w14:textId="77777777" w:rsidR="00F8504E" w:rsidRPr="00590058" w:rsidRDefault="008626A3" w:rsidP="00640D1C">
      <w:pPr>
        <w:pStyle w:val="NormalWeb"/>
        <w:tabs>
          <w:tab w:val="left" w:pos="7200"/>
        </w:tabs>
        <w:spacing w:before="0" w:after="0"/>
        <w:rPr>
          <w:rFonts w:ascii="Times New Roman" w:hAnsi="Times New Roman"/>
          <w:sz w:val="22"/>
          <w:szCs w:val="22"/>
        </w:rPr>
      </w:pPr>
      <w:sdt>
        <w:sdtPr>
          <w:rPr>
            <w:rFonts w:ascii="Times New Roman" w:hAnsi="Times New Roman"/>
            <w:sz w:val="22"/>
            <w:szCs w:val="22"/>
          </w:rPr>
          <w:id w:val="2425657"/>
          <w:placeholder>
            <w:docPart w:val="47604F8C3420421BA187D396506A4579"/>
          </w:placeholder>
        </w:sdtPr>
        <w:sdtEndPr/>
        <w:sdtContent>
          <w:r w:rsidR="00F8504E" w:rsidRPr="00590058">
            <w:rPr>
              <w:rFonts w:ascii="Times New Roman" w:hAnsi="Times New Roman"/>
              <w:sz w:val="22"/>
              <w:szCs w:val="22"/>
            </w:rPr>
            <w:t>Program Manager</w:t>
          </w:r>
        </w:sdtContent>
      </w:sdt>
      <w:r w:rsidR="00F8504E" w:rsidRPr="00590058">
        <w:rPr>
          <w:rFonts w:ascii="Times New Roman" w:hAnsi="Times New Roman"/>
          <w:sz w:val="22"/>
          <w:szCs w:val="22"/>
        </w:rPr>
        <w:t xml:space="preserve"> </w:t>
      </w:r>
      <w:r w:rsidR="00F8504E" w:rsidRPr="00590058">
        <w:rPr>
          <w:rFonts w:ascii="Times New Roman" w:hAnsi="Times New Roman"/>
          <w:sz w:val="22"/>
          <w:szCs w:val="22"/>
        </w:rPr>
        <w:tab/>
      </w:r>
      <w:sdt>
        <w:sdtPr>
          <w:rPr>
            <w:rFonts w:ascii="Times New Roman" w:hAnsi="Times New Roman"/>
            <w:sz w:val="22"/>
            <w:szCs w:val="22"/>
          </w:rPr>
          <w:id w:val="2425672"/>
          <w:placeholder>
            <w:docPart w:val="47604F8C3420421BA187D396506A4579"/>
          </w:placeholder>
        </w:sdtPr>
        <w:sdtEndPr/>
        <w:sdtContent>
          <w:r w:rsidR="00F8504E" w:rsidRPr="00590058">
            <w:rPr>
              <w:rFonts w:ascii="Times New Roman" w:hAnsi="Times New Roman"/>
              <w:sz w:val="22"/>
              <w:szCs w:val="22"/>
            </w:rPr>
            <w:t>DATE</w:t>
          </w:r>
        </w:sdtContent>
      </w:sdt>
    </w:p>
    <w:sdt>
      <w:sdtPr>
        <w:rPr>
          <w:bCs/>
          <w:i/>
          <w:sz w:val="22"/>
          <w:szCs w:val="22"/>
          <w:u w:val="single"/>
        </w:rPr>
        <w:id w:val="2425656"/>
        <w:lock w:val="sdtContentLocked"/>
        <w:placeholder>
          <w:docPart w:val="47604F8C3420421BA187D396506A4579"/>
        </w:placeholder>
      </w:sdtPr>
      <w:sdtEndPr/>
      <w:sdtContent>
        <w:p w14:paraId="18BEFC5F" w14:textId="77777777" w:rsidR="00F8504E" w:rsidRPr="00590058" w:rsidRDefault="00F8504E" w:rsidP="00640D1C">
          <w:pPr>
            <w:pStyle w:val="NormalWeb"/>
            <w:rPr>
              <w:rFonts w:ascii="Times New Roman" w:hAnsi="Times New Roman"/>
              <w:sz w:val="22"/>
              <w:szCs w:val="22"/>
              <w:u w:val="single"/>
            </w:rPr>
          </w:pPr>
          <w:r w:rsidRPr="00590058">
            <w:rPr>
              <w:bCs/>
              <w:sz w:val="22"/>
              <w:szCs w:val="22"/>
              <w:u w:val="single"/>
            </w:rPr>
            <w:t>CONCURRENCE</w:t>
          </w:r>
        </w:p>
      </w:sdtContent>
    </w:sdt>
    <w:p w14:paraId="71E489FF" w14:textId="77777777" w:rsidR="00F8504E" w:rsidRPr="00590058" w:rsidRDefault="00F8504E" w:rsidP="00640D1C">
      <w:pPr>
        <w:pStyle w:val="NormalWeb"/>
        <w:tabs>
          <w:tab w:val="left" w:pos="6750"/>
        </w:tabs>
        <w:spacing w:after="0"/>
        <w:rPr>
          <w:rFonts w:ascii="Times New Roman" w:hAnsi="Times New Roman"/>
          <w:sz w:val="22"/>
          <w:szCs w:val="22"/>
        </w:rPr>
      </w:pPr>
      <w:r w:rsidRPr="00590058">
        <w:rPr>
          <w:rFonts w:ascii="Times New Roman" w:hAnsi="Times New Roman"/>
          <w:sz w:val="22"/>
          <w:szCs w:val="22"/>
        </w:rPr>
        <w:t xml:space="preserve">____________________________________________________ </w:t>
      </w:r>
      <w:r w:rsidRPr="00590058">
        <w:rPr>
          <w:rFonts w:ascii="Times New Roman" w:hAnsi="Times New Roman"/>
          <w:sz w:val="22"/>
          <w:szCs w:val="22"/>
        </w:rPr>
        <w:tab/>
        <w:t>____________</w:t>
      </w:r>
    </w:p>
    <w:p w14:paraId="678EF265" w14:textId="77777777" w:rsidR="00F8504E" w:rsidRPr="00590058" w:rsidRDefault="008626A3" w:rsidP="00640D1C">
      <w:pPr>
        <w:pStyle w:val="NormalWeb"/>
        <w:tabs>
          <w:tab w:val="left" w:pos="7200"/>
        </w:tabs>
        <w:spacing w:before="0" w:after="0"/>
        <w:rPr>
          <w:rFonts w:ascii="Times New Roman" w:hAnsi="Times New Roman"/>
          <w:sz w:val="22"/>
          <w:szCs w:val="22"/>
        </w:rPr>
      </w:pPr>
      <w:sdt>
        <w:sdtPr>
          <w:rPr>
            <w:rFonts w:ascii="Times New Roman" w:hAnsi="Times New Roman"/>
            <w:sz w:val="22"/>
            <w:szCs w:val="22"/>
          </w:rPr>
          <w:id w:val="2425659"/>
          <w:placeholder>
            <w:docPart w:val="47604F8C3420421BA187D396506A4579"/>
          </w:placeholder>
        </w:sdtPr>
        <w:sdtEndPr/>
        <w:sdtContent>
          <w:sdt>
            <w:sdtPr>
              <w:rPr>
                <w:rFonts w:ascii="Times New Roman" w:hAnsi="Times New Roman"/>
                <w:sz w:val="22"/>
                <w:szCs w:val="22"/>
              </w:rPr>
              <w:id w:val="2425660"/>
              <w:placeholder>
                <w:docPart w:val="47604F8C3420421BA187D396506A4579"/>
              </w:placeholder>
            </w:sdtPr>
            <w:sdtEndPr/>
            <w:sdtContent>
              <w:r w:rsidR="00F8504E" w:rsidRPr="00590058">
                <w:rPr>
                  <w:rFonts w:ascii="Times New Roman" w:hAnsi="Times New Roman"/>
                  <w:sz w:val="22"/>
                  <w:szCs w:val="22"/>
                </w:rPr>
                <w:t>Program Executive Officer</w:t>
              </w:r>
            </w:sdtContent>
          </w:sdt>
        </w:sdtContent>
      </w:sdt>
      <w:r w:rsidR="00F8504E" w:rsidRPr="00590058">
        <w:rPr>
          <w:rFonts w:ascii="Times New Roman" w:hAnsi="Times New Roman"/>
          <w:sz w:val="22"/>
          <w:szCs w:val="22"/>
        </w:rPr>
        <w:t xml:space="preserve"> </w:t>
      </w:r>
      <w:r w:rsidR="00F8504E" w:rsidRPr="00590058">
        <w:rPr>
          <w:rFonts w:ascii="Times New Roman" w:hAnsi="Times New Roman"/>
          <w:sz w:val="22"/>
          <w:szCs w:val="22"/>
        </w:rPr>
        <w:tab/>
      </w:r>
      <w:sdt>
        <w:sdtPr>
          <w:rPr>
            <w:rFonts w:ascii="Times New Roman" w:hAnsi="Times New Roman"/>
            <w:sz w:val="22"/>
            <w:szCs w:val="22"/>
          </w:rPr>
          <w:id w:val="2425674"/>
          <w:placeholder>
            <w:docPart w:val="FD478F0509654EAE91700AB537047AF9"/>
          </w:placeholder>
        </w:sdtPr>
        <w:sdtEndPr/>
        <w:sdtContent>
          <w:r w:rsidR="00F8504E" w:rsidRPr="00590058">
            <w:rPr>
              <w:rFonts w:ascii="Times New Roman" w:hAnsi="Times New Roman"/>
              <w:sz w:val="22"/>
              <w:szCs w:val="22"/>
            </w:rPr>
            <w:t>DATE</w:t>
          </w:r>
        </w:sdtContent>
      </w:sdt>
    </w:p>
    <w:sdt>
      <w:sdtPr>
        <w:rPr>
          <w:rFonts w:ascii="Times New Roman" w:hAnsi="Times New Roman"/>
          <w:sz w:val="22"/>
          <w:szCs w:val="22"/>
        </w:rPr>
        <w:id w:val="2425658"/>
        <w:placeholder>
          <w:docPart w:val="47604F8C3420421BA187D396506A4579"/>
        </w:placeholder>
      </w:sdtPr>
      <w:sdtEndPr/>
      <w:sdtContent>
        <w:p w14:paraId="71F60925" w14:textId="77777777" w:rsidR="00F8504E" w:rsidRPr="00590058" w:rsidRDefault="00F8504E" w:rsidP="00640D1C">
          <w:pPr>
            <w:pStyle w:val="NormalWeb"/>
            <w:spacing w:before="0"/>
            <w:rPr>
              <w:rFonts w:ascii="Times New Roman" w:hAnsi="Times New Roman"/>
              <w:sz w:val="22"/>
              <w:szCs w:val="22"/>
            </w:rPr>
          </w:pPr>
          <w:r w:rsidRPr="00590058">
            <w:rPr>
              <w:rFonts w:ascii="Times New Roman" w:hAnsi="Times New Roman"/>
              <w:sz w:val="22"/>
              <w:szCs w:val="22"/>
            </w:rPr>
            <w:t xml:space="preserve">or Developing Agency (if not under the Program Executive Officer structure)  </w:t>
          </w:r>
        </w:p>
      </w:sdtContent>
    </w:sdt>
    <w:p w14:paraId="06C9C555" w14:textId="77777777" w:rsidR="00F8504E" w:rsidRPr="00590058" w:rsidRDefault="00F8504E" w:rsidP="00640D1C">
      <w:pPr>
        <w:pStyle w:val="NormalWeb"/>
        <w:tabs>
          <w:tab w:val="left" w:pos="6750"/>
        </w:tabs>
        <w:spacing w:after="0"/>
        <w:rPr>
          <w:rFonts w:ascii="Times New Roman" w:hAnsi="Times New Roman"/>
          <w:sz w:val="22"/>
          <w:szCs w:val="22"/>
        </w:rPr>
      </w:pPr>
      <w:r w:rsidRPr="00590058">
        <w:rPr>
          <w:rFonts w:ascii="Times New Roman" w:hAnsi="Times New Roman"/>
          <w:sz w:val="22"/>
          <w:szCs w:val="22"/>
        </w:rPr>
        <w:t xml:space="preserve">____________________________________________________ </w:t>
      </w:r>
      <w:r w:rsidRPr="00590058">
        <w:rPr>
          <w:rFonts w:ascii="Times New Roman" w:hAnsi="Times New Roman"/>
          <w:sz w:val="22"/>
          <w:szCs w:val="22"/>
        </w:rPr>
        <w:tab/>
        <w:t>____________</w:t>
      </w:r>
    </w:p>
    <w:p w14:paraId="05A40F25" w14:textId="77777777" w:rsidR="00F8504E" w:rsidRPr="00590058" w:rsidRDefault="008626A3" w:rsidP="00640D1C">
      <w:pPr>
        <w:pStyle w:val="NormalWeb"/>
        <w:tabs>
          <w:tab w:val="left" w:pos="7200"/>
        </w:tabs>
        <w:spacing w:before="0" w:after="0"/>
        <w:rPr>
          <w:rFonts w:ascii="Times New Roman" w:hAnsi="Times New Roman"/>
          <w:sz w:val="22"/>
          <w:szCs w:val="22"/>
        </w:rPr>
      </w:pPr>
      <w:sdt>
        <w:sdtPr>
          <w:rPr>
            <w:rFonts w:ascii="Times New Roman" w:hAnsi="Times New Roman"/>
            <w:sz w:val="22"/>
            <w:szCs w:val="22"/>
          </w:rPr>
          <w:id w:val="2425662"/>
          <w:placeholder>
            <w:docPart w:val="47604F8C3420421BA187D396506A4579"/>
          </w:placeholder>
        </w:sdtPr>
        <w:sdtEndPr/>
        <w:sdtContent>
          <w:r w:rsidR="00F8504E" w:rsidRPr="00590058">
            <w:rPr>
              <w:rFonts w:ascii="Times New Roman" w:hAnsi="Times New Roman"/>
              <w:sz w:val="22"/>
              <w:szCs w:val="22"/>
            </w:rPr>
            <w:t>Operational Test Agency</w:t>
          </w:r>
        </w:sdtContent>
      </w:sdt>
      <w:r w:rsidR="00F8504E" w:rsidRPr="00590058">
        <w:rPr>
          <w:rFonts w:ascii="Times New Roman" w:hAnsi="Times New Roman"/>
          <w:sz w:val="22"/>
          <w:szCs w:val="22"/>
        </w:rPr>
        <w:t xml:space="preserve"> </w:t>
      </w:r>
      <w:r w:rsidR="00F8504E" w:rsidRPr="00590058">
        <w:rPr>
          <w:rFonts w:ascii="Times New Roman" w:hAnsi="Times New Roman"/>
          <w:sz w:val="22"/>
          <w:szCs w:val="22"/>
        </w:rPr>
        <w:tab/>
      </w:r>
      <w:sdt>
        <w:sdtPr>
          <w:rPr>
            <w:rFonts w:ascii="Times New Roman" w:hAnsi="Times New Roman"/>
            <w:sz w:val="22"/>
            <w:szCs w:val="22"/>
          </w:rPr>
          <w:id w:val="2425675"/>
          <w:placeholder>
            <w:docPart w:val="B0DE1246263248DC82761D20C3A89220"/>
          </w:placeholder>
        </w:sdtPr>
        <w:sdtEndPr/>
        <w:sdtContent>
          <w:r w:rsidR="00F8504E" w:rsidRPr="00590058">
            <w:rPr>
              <w:rFonts w:ascii="Times New Roman" w:hAnsi="Times New Roman"/>
              <w:sz w:val="22"/>
              <w:szCs w:val="22"/>
            </w:rPr>
            <w:t>DATE</w:t>
          </w:r>
        </w:sdtContent>
      </w:sdt>
    </w:p>
    <w:p w14:paraId="01E5B9F0" w14:textId="77777777" w:rsidR="00F8504E" w:rsidRPr="00590058" w:rsidRDefault="00F8504E" w:rsidP="00640D1C">
      <w:pPr>
        <w:pStyle w:val="NormalWeb"/>
        <w:tabs>
          <w:tab w:val="left" w:pos="6750"/>
        </w:tabs>
        <w:spacing w:after="0"/>
        <w:rPr>
          <w:rFonts w:ascii="Times New Roman" w:hAnsi="Times New Roman"/>
          <w:sz w:val="22"/>
          <w:szCs w:val="22"/>
        </w:rPr>
      </w:pPr>
      <w:r w:rsidRPr="00590058">
        <w:rPr>
          <w:rFonts w:ascii="Times New Roman" w:hAnsi="Times New Roman"/>
          <w:sz w:val="22"/>
          <w:szCs w:val="22"/>
        </w:rPr>
        <w:t xml:space="preserve">____________________________________________________ </w:t>
      </w:r>
      <w:r w:rsidRPr="00590058">
        <w:rPr>
          <w:rFonts w:ascii="Times New Roman" w:hAnsi="Times New Roman"/>
          <w:sz w:val="22"/>
          <w:szCs w:val="22"/>
        </w:rPr>
        <w:tab/>
        <w:t>____________</w:t>
      </w:r>
    </w:p>
    <w:p w14:paraId="651AE834" w14:textId="77777777" w:rsidR="00F8504E" w:rsidRPr="00590058" w:rsidRDefault="008626A3" w:rsidP="00640D1C">
      <w:pPr>
        <w:pStyle w:val="NormalWeb"/>
        <w:tabs>
          <w:tab w:val="left" w:pos="7200"/>
        </w:tabs>
        <w:spacing w:before="0" w:after="0"/>
        <w:rPr>
          <w:rFonts w:ascii="Times New Roman" w:hAnsi="Times New Roman"/>
          <w:sz w:val="22"/>
          <w:szCs w:val="22"/>
        </w:rPr>
      </w:pPr>
      <w:sdt>
        <w:sdtPr>
          <w:rPr>
            <w:rFonts w:ascii="Times New Roman" w:hAnsi="Times New Roman"/>
            <w:sz w:val="22"/>
            <w:szCs w:val="22"/>
          </w:rPr>
          <w:id w:val="2425663"/>
          <w:placeholder>
            <w:docPart w:val="47604F8C3420421BA187D396506A4579"/>
          </w:placeholder>
        </w:sdtPr>
        <w:sdtEndPr/>
        <w:sdtContent>
          <w:r w:rsidR="00F8504E" w:rsidRPr="00590058">
            <w:rPr>
              <w:rFonts w:ascii="Times New Roman" w:hAnsi="Times New Roman"/>
              <w:sz w:val="22"/>
              <w:szCs w:val="22"/>
            </w:rPr>
            <w:t>User's Representative</w:t>
          </w:r>
        </w:sdtContent>
      </w:sdt>
      <w:r w:rsidR="00F8504E" w:rsidRPr="00590058">
        <w:rPr>
          <w:rFonts w:ascii="Times New Roman" w:hAnsi="Times New Roman"/>
          <w:sz w:val="22"/>
          <w:szCs w:val="22"/>
        </w:rPr>
        <w:t xml:space="preserve"> </w:t>
      </w:r>
      <w:r w:rsidR="00F8504E" w:rsidRPr="00590058">
        <w:rPr>
          <w:rFonts w:ascii="Times New Roman" w:hAnsi="Times New Roman"/>
          <w:sz w:val="22"/>
          <w:szCs w:val="22"/>
        </w:rPr>
        <w:tab/>
      </w:r>
      <w:sdt>
        <w:sdtPr>
          <w:rPr>
            <w:rFonts w:ascii="Times New Roman" w:hAnsi="Times New Roman"/>
            <w:sz w:val="22"/>
            <w:szCs w:val="22"/>
          </w:rPr>
          <w:id w:val="2425676"/>
          <w:placeholder>
            <w:docPart w:val="43BE38DBA2274FCEB2BC9AAA14227055"/>
          </w:placeholder>
        </w:sdtPr>
        <w:sdtEndPr/>
        <w:sdtContent>
          <w:r w:rsidR="00F8504E" w:rsidRPr="00590058">
            <w:rPr>
              <w:rFonts w:ascii="Times New Roman" w:hAnsi="Times New Roman"/>
              <w:sz w:val="22"/>
              <w:szCs w:val="22"/>
            </w:rPr>
            <w:t>DATE</w:t>
          </w:r>
        </w:sdtContent>
      </w:sdt>
    </w:p>
    <w:sdt>
      <w:sdtPr>
        <w:rPr>
          <w:bCs/>
          <w:i/>
          <w:sz w:val="22"/>
          <w:szCs w:val="22"/>
          <w:u w:val="single"/>
        </w:rPr>
        <w:id w:val="2425664"/>
        <w:lock w:val="sdtContentLocked"/>
        <w:placeholder>
          <w:docPart w:val="47604F8C3420421BA187D396506A4579"/>
        </w:placeholder>
      </w:sdtPr>
      <w:sdtEndPr/>
      <w:sdtContent>
        <w:p w14:paraId="544AFFB0" w14:textId="77777777" w:rsidR="00F8504E" w:rsidRPr="00590058" w:rsidRDefault="00F8504E" w:rsidP="00640D1C">
          <w:pPr>
            <w:pStyle w:val="NormalWeb"/>
            <w:rPr>
              <w:rFonts w:ascii="Times New Roman" w:hAnsi="Times New Roman"/>
              <w:sz w:val="22"/>
              <w:szCs w:val="22"/>
              <w:u w:val="single"/>
            </w:rPr>
          </w:pPr>
          <w:r w:rsidRPr="00590058">
            <w:rPr>
              <w:bCs/>
              <w:sz w:val="22"/>
              <w:szCs w:val="22"/>
              <w:u w:val="single"/>
            </w:rPr>
            <w:t>DoD COMPONENT APPROVAL</w:t>
          </w:r>
        </w:p>
      </w:sdtContent>
    </w:sdt>
    <w:p w14:paraId="5C3FE9E3" w14:textId="77777777" w:rsidR="00F8504E" w:rsidRPr="00590058" w:rsidRDefault="00F8504E" w:rsidP="00640D1C">
      <w:pPr>
        <w:pStyle w:val="NormalWeb"/>
        <w:tabs>
          <w:tab w:val="left" w:pos="6750"/>
        </w:tabs>
        <w:spacing w:after="0"/>
        <w:rPr>
          <w:rFonts w:ascii="Times New Roman" w:hAnsi="Times New Roman"/>
          <w:sz w:val="22"/>
          <w:szCs w:val="22"/>
        </w:rPr>
      </w:pPr>
      <w:r w:rsidRPr="00590058">
        <w:rPr>
          <w:rFonts w:ascii="Times New Roman" w:hAnsi="Times New Roman"/>
          <w:sz w:val="22"/>
          <w:szCs w:val="22"/>
        </w:rPr>
        <w:t xml:space="preserve">____________________________________________________ </w:t>
      </w:r>
      <w:r w:rsidRPr="00590058">
        <w:rPr>
          <w:rFonts w:ascii="Times New Roman" w:hAnsi="Times New Roman"/>
          <w:sz w:val="22"/>
          <w:szCs w:val="22"/>
        </w:rPr>
        <w:tab/>
        <w:t>____________</w:t>
      </w:r>
    </w:p>
    <w:p w14:paraId="1AFC9956" w14:textId="77777777" w:rsidR="00F8504E" w:rsidRPr="00590058" w:rsidRDefault="008626A3" w:rsidP="00640D1C">
      <w:pPr>
        <w:pStyle w:val="NormalWeb"/>
        <w:tabs>
          <w:tab w:val="left" w:pos="7200"/>
        </w:tabs>
        <w:spacing w:before="0" w:after="0"/>
        <w:rPr>
          <w:rFonts w:ascii="Times New Roman" w:hAnsi="Times New Roman"/>
          <w:sz w:val="22"/>
          <w:szCs w:val="22"/>
        </w:rPr>
      </w:pPr>
      <w:sdt>
        <w:sdtPr>
          <w:rPr>
            <w:rFonts w:ascii="Times New Roman" w:hAnsi="Times New Roman"/>
            <w:sz w:val="22"/>
            <w:szCs w:val="22"/>
          </w:rPr>
          <w:id w:val="2425668"/>
          <w:placeholder>
            <w:docPart w:val="47604F8C3420421BA187D396506A4579"/>
          </w:placeholder>
        </w:sdtPr>
        <w:sdtEndPr/>
        <w:sdtContent>
          <w:r w:rsidR="00F8504E" w:rsidRPr="00590058">
            <w:rPr>
              <w:rFonts w:ascii="Times New Roman" w:hAnsi="Times New Roman"/>
              <w:sz w:val="22"/>
              <w:szCs w:val="22"/>
            </w:rPr>
            <w:t>DoD Component Test and Evaluation Director</w:t>
          </w:r>
        </w:sdtContent>
      </w:sdt>
      <w:r w:rsidR="00F8504E" w:rsidRPr="00590058">
        <w:rPr>
          <w:rFonts w:ascii="Times New Roman" w:hAnsi="Times New Roman"/>
          <w:sz w:val="22"/>
          <w:szCs w:val="22"/>
        </w:rPr>
        <w:t xml:space="preserve"> </w:t>
      </w:r>
      <w:r w:rsidR="00F8504E" w:rsidRPr="00590058">
        <w:rPr>
          <w:rFonts w:ascii="Times New Roman" w:hAnsi="Times New Roman"/>
          <w:sz w:val="22"/>
          <w:szCs w:val="22"/>
        </w:rPr>
        <w:tab/>
      </w:r>
      <w:sdt>
        <w:sdtPr>
          <w:rPr>
            <w:rFonts w:ascii="Times New Roman" w:hAnsi="Times New Roman"/>
            <w:sz w:val="22"/>
            <w:szCs w:val="22"/>
          </w:rPr>
          <w:id w:val="2425677"/>
          <w:placeholder>
            <w:docPart w:val="987C00A66CC24DCA936E1B2C4EE8E33B"/>
          </w:placeholder>
        </w:sdtPr>
        <w:sdtEndPr/>
        <w:sdtContent>
          <w:r w:rsidR="00F8504E" w:rsidRPr="00590058">
            <w:rPr>
              <w:rFonts w:ascii="Times New Roman" w:hAnsi="Times New Roman"/>
              <w:sz w:val="22"/>
              <w:szCs w:val="22"/>
            </w:rPr>
            <w:t>DATE</w:t>
          </w:r>
        </w:sdtContent>
      </w:sdt>
    </w:p>
    <w:p w14:paraId="679332FC" w14:textId="77777777" w:rsidR="00F8504E" w:rsidRPr="00590058" w:rsidRDefault="00F8504E" w:rsidP="00640D1C">
      <w:pPr>
        <w:pStyle w:val="NormalWeb"/>
        <w:tabs>
          <w:tab w:val="left" w:pos="6750"/>
        </w:tabs>
        <w:spacing w:after="0"/>
        <w:rPr>
          <w:rFonts w:ascii="Times New Roman" w:hAnsi="Times New Roman"/>
          <w:sz w:val="22"/>
          <w:szCs w:val="22"/>
        </w:rPr>
      </w:pPr>
      <w:r w:rsidRPr="00590058">
        <w:rPr>
          <w:rFonts w:ascii="Times New Roman" w:hAnsi="Times New Roman"/>
          <w:sz w:val="22"/>
          <w:szCs w:val="22"/>
        </w:rPr>
        <w:t xml:space="preserve">____________________________________________________ </w:t>
      </w:r>
      <w:r w:rsidRPr="00590058">
        <w:rPr>
          <w:rFonts w:ascii="Times New Roman" w:hAnsi="Times New Roman"/>
          <w:sz w:val="22"/>
          <w:szCs w:val="22"/>
        </w:rPr>
        <w:tab/>
        <w:t>____________</w:t>
      </w:r>
    </w:p>
    <w:p w14:paraId="1517D6F9" w14:textId="77777777" w:rsidR="00F8504E" w:rsidRPr="00590058" w:rsidRDefault="008626A3" w:rsidP="00640D1C">
      <w:pPr>
        <w:pStyle w:val="NormalWeb"/>
        <w:tabs>
          <w:tab w:val="left" w:pos="7200"/>
        </w:tabs>
        <w:spacing w:before="0" w:after="0"/>
        <w:rPr>
          <w:rFonts w:ascii="Times New Roman" w:hAnsi="Times New Roman"/>
          <w:sz w:val="22"/>
          <w:szCs w:val="22"/>
        </w:rPr>
      </w:pPr>
      <w:sdt>
        <w:sdtPr>
          <w:rPr>
            <w:rFonts w:ascii="Times New Roman" w:hAnsi="Times New Roman"/>
            <w:sz w:val="22"/>
            <w:szCs w:val="22"/>
          </w:rPr>
          <w:id w:val="2425667"/>
          <w:placeholder>
            <w:docPart w:val="47604F8C3420421BA187D396506A4579"/>
          </w:placeholder>
        </w:sdtPr>
        <w:sdtEndPr/>
        <w:sdtContent>
          <w:r w:rsidR="00F8504E" w:rsidRPr="00590058">
            <w:rPr>
              <w:rFonts w:ascii="Times New Roman" w:hAnsi="Times New Roman"/>
              <w:sz w:val="22"/>
              <w:szCs w:val="22"/>
            </w:rPr>
            <w:t>DoD Component Acquisition Executive (Acquisition Category I)</w:t>
          </w:r>
        </w:sdtContent>
      </w:sdt>
      <w:r w:rsidR="00F8504E" w:rsidRPr="00590058">
        <w:rPr>
          <w:rFonts w:ascii="Times New Roman" w:hAnsi="Times New Roman"/>
          <w:sz w:val="22"/>
          <w:szCs w:val="22"/>
        </w:rPr>
        <w:t xml:space="preserve"> </w:t>
      </w:r>
      <w:r w:rsidR="00F8504E" w:rsidRPr="00590058">
        <w:rPr>
          <w:rFonts w:ascii="Times New Roman" w:hAnsi="Times New Roman"/>
          <w:sz w:val="22"/>
          <w:szCs w:val="22"/>
        </w:rPr>
        <w:tab/>
      </w:r>
      <w:sdt>
        <w:sdtPr>
          <w:rPr>
            <w:rFonts w:ascii="Times New Roman" w:hAnsi="Times New Roman"/>
            <w:sz w:val="22"/>
            <w:szCs w:val="22"/>
          </w:rPr>
          <w:id w:val="2425678"/>
          <w:placeholder>
            <w:docPart w:val="4354F331D1FF407486AFF2A556226B32"/>
          </w:placeholder>
        </w:sdtPr>
        <w:sdtEndPr/>
        <w:sdtContent>
          <w:r w:rsidR="00F8504E" w:rsidRPr="00590058">
            <w:rPr>
              <w:rFonts w:ascii="Times New Roman" w:hAnsi="Times New Roman"/>
              <w:sz w:val="22"/>
              <w:szCs w:val="22"/>
            </w:rPr>
            <w:t>DATE</w:t>
          </w:r>
        </w:sdtContent>
      </w:sdt>
    </w:p>
    <w:sdt>
      <w:sdtPr>
        <w:rPr>
          <w:rFonts w:ascii="Times New Roman" w:hAnsi="Times New Roman"/>
          <w:sz w:val="22"/>
          <w:szCs w:val="22"/>
        </w:rPr>
        <w:id w:val="2425666"/>
        <w:placeholder>
          <w:docPart w:val="47604F8C3420421BA187D396506A4579"/>
        </w:placeholder>
      </w:sdtPr>
      <w:sdtEndPr/>
      <w:sdtContent>
        <w:p w14:paraId="4E9ED7BD" w14:textId="77777777" w:rsidR="00F8504E" w:rsidRPr="00590058" w:rsidRDefault="00F8504E" w:rsidP="00640D1C">
          <w:pPr>
            <w:pStyle w:val="NormalWeb"/>
            <w:tabs>
              <w:tab w:val="left" w:pos="7200"/>
            </w:tabs>
            <w:spacing w:before="0" w:after="0"/>
            <w:rPr>
              <w:rFonts w:ascii="Times New Roman" w:hAnsi="Times New Roman"/>
              <w:sz w:val="22"/>
              <w:szCs w:val="22"/>
            </w:rPr>
          </w:pPr>
          <w:r w:rsidRPr="00590058">
            <w:rPr>
              <w:rFonts w:ascii="Times New Roman" w:hAnsi="Times New Roman"/>
              <w:sz w:val="22"/>
              <w:szCs w:val="22"/>
            </w:rPr>
            <w:t xml:space="preserve">Milestone Decision Authority (for less-than-Acquisition Category I)  </w:t>
          </w:r>
        </w:p>
      </w:sdtContent>
    </w:sdt>
    <w:sdt>
      <w:sdtPr>
        <w:rPr>
          <w:rFonts w:ascii="Arial" w:eastAsia="Times New Roman" w:hAnsi="Arial"/>
          <w:color w:val="auto"/>
        </w:rPr>
        <w:id w:val="2425665"/>
        <w:lock w:val="sdtContentLocked"/>
        <w:placeholder>
          <w:docPart w:val="47604F8C3420421BA187D396506A4579"/>
        </w:placeholder>
      </w:sdtPr>
      <w:sdtEndPr>
        <w:rPr>
          <w:sz w:val="22"/>
          <w:szCs w:val="22"/>
        </w:rPr>
      </w:sdtEndPr>
      <w:sdtContent>
        <w:p w14:paraId="3EC739DD" w14:textId="77777777" w:rsidR="00F8504E" w:rsidRPr="00590058" w:rsidRDefault="00F8504E" w:rsidP="00640D1C">
          <w:pPr>
            <w:pStyle w:val="Default"/>
            <w:spacing w:before="120"/>
          </w:pPr>
          <w:r w:rsidRPr="00590058">
            <w:t>Note:  For Joint/Multi Service or Agency Programs, each Service or Defense Agency should provide a signature page for parallel staffing through its CAE or Director, and a separate page should be provided for OSD Approval</w:t>
          </w:r>
        </w:p>
        <w:p w14:paraId="7C03A2B5" w14:textId="77777777" w:rsidR="00F8504E" w:rsidRPr="00590058" w:rsidRDefault="00F8504E" w:rsidP="00640D1C">
          <w:pPr>
            <w:pStyle w:val="NormalWeb"/>
            <w:jc w:val="center"/>
            <w:rPr>
              <w:rFonts w:ascii="Times New Roman" w:hAnsi="Times New Roman"/>
              <w:sz w:val="22"/>
              <w:szCs w:val="22"/>
            </w:rPr>
          </w:pPr>
          <w:r w:rsidRPr="00590058">
            <w:rPr>
              <w:rFonts w:ascii="Times New Roman" w:hAnsi="Times New Roman"/>
              <w:sz w:val="22"/>
              <w:szCs w:val="22"/>
            </w:rPr>
            <w:t xml:space="preserve">************************************************************************  </w:t>
          </w:r>
        </w:p>
      </w:sdtContent>
    </w:sdt>
    <w:sdt>
      <w:sdtPr>
        <w:rPr>
          <w:bCs/>
          <w:i/>
          <w:sz w:val="22"/>
          <w:szCs w:val="22"/>
          <w:u w:val="single"/>
        </w:rPr>
        <w:id w:val="2425669"/>
        <w:placeholder>
          <w:docPart w:val="47604F8C3420421BA187D396506A4579"/>
        </w:placeholder>
      </w:sdtPr>
      <w:sdtEndPr>
        <w:rPr>
          <w:bCs w:val="0"/>
          <w:i w:val="0"/>
          <w:u w:val="none"/>
        </w:rPr>
      </w:sdtEndPr>
      <w:sdtContent>
        <w:p w14:paraId="3285E846" w14:textId="77777777" w:rsidR="00F8504E" w:rsidRPr="00590058" w:rsidRDefault="00F8504E" w:rsidP="00640D1C">
          <w:pPr>
            <w:pStyle w:val="NormalWeb"/>
            <w:rPr>
              <w:rFonts w:ascii="Times New Roman" w:hAnsi="Times New Roman"/>
              <w:sz w:val="22"/>
              <w:szCs w:val="22"/>
              <w:u w:val="single"/>
            </w:rPr>
          </w:pPr>
          <w:r w:rsidRPr="00590058">
            <w:rPr>
              <w:bCs/>
              <w:sz w:val="22"/>
              <w:szCs w:val="22"/>
              <w:u w:val="single"/>
            </w:rPr>
            <w:t>OSD APPROVAL</w:t>
          </w:r>
          <w:r w:rsidRPr="00590058">
            <w:rPr>
              <w:rFonts w:ascii="Times New Roman" w:hAnsi="Times New Roman"/>
              <w:sz w:val="22"/>
              <w:szCs w:val="22"/>
            </w:rPr>
            <w:t xml:space="preserve"> </w:t>
          </w:r>
        </w:p>
      </w:sdtContent>
    </w:sdt>
    <w:p w14:paraId="562C9C45" w14:textId="77777777" w:rsidR="00F8504E" w:rsidRPr="00590058" w:rsidRDefault="00F8504E" w:rsidP="00640D1C">
      <w:pPr>
        <w:pStyle w:val="NormalWeb"/>
        <w:tabs>
          <w:tab w:val="left" w:pos="6750"/>
        </w:tabs>
        <w:spacing w:after="0"/>
        <w:rPr>
          <w:rFonts w:ascii="Times New Roman" w:hAnsi="Times New Roman"/>
          <w:sz w:val="22"/>
          <w:szCs w:val="22"/>
        </w:rPr>
      </w:pPr>
      <w:r w:rsidRPr="00590058">
        <w:rPr>
          <w:rFonts w:ascii="Times New Roman" w:hAnsi="Times New Roman"/>
          <w:sz w:val="22"/>
          <w:szCs w:val="22"/>
        </w:rPr>
        <w:t>____________________________________________________</w:t>
      </w:r>
      <w:r w:rsidRPr="00590058">
        <w:rPr>
          <w:rFonts w:ascii="Times New Roman" w:hAnsi="Times New Roman"/>
          <w:sz w:val="22"/>
          <w:szCs w:val="22"/>
        </w:rPr>
        <w:tab/>
        <w:t>____________</w:t>
      </w:r>
    </w:p>
    <w:p w14:paraId="0873F0EA" w14:textId="77777777" w:rsidR="00F8504E" w:rsidRPr="00590058" w:rsidRDefault="008626A3" w:rsidP="00640D1C">
      <w:pPr>
        <w:pStyle w:val="NormalWeb"/>
        <w:tabs>
          <w:tab w:val="left" w:pos="7200"/>
        </w:tabs>
        <w:rPr>
          <w:rFonts w:ascii="Times New Roman" w:hAnsi="Times New Roman"/>
          <w:sz w:val="22"/>
          <w:szCs w:val="22"/>
          <w:lang w:val="fr-FR"/>
        </w:rPr>
      </w:pPr>
      <w:sdt>
        <w:sdtPr>
          <w:rPr>
            <w:rFonts w:ascii="Times New Roman" w:hAnsi="Times New Roman"/>
            <w:sz w:val="22"/>
            <w:szCs w:val="22"/>
            <w:lang w:val="fr-FR"/>
          </w:rPr>
          <w:id w:val="2425670"/>
          <w:placeholder>
            <w:docPart w:val="47604F8C3420421BA187D396506A4579"/>
          </w:placeholder>
        </w:sdtPr>
        <w:sdtEndPr/>
        <w:sdtContent>
          <w:r w:rsidR="00F8504E" w:rsidRPr="00590058">
            <w:rPr>
              <w:rFonts w:ascii="Times New Roman" w:hAnsi="Times New Roman"/>
              <w:sz w:val="22"/>
              <w:szCs w:val="22"/>
              <w:lang w:val="fr-FR"/>
            </w:rPr>
            <w:t>ODUSD(A&amp;T)/SSE</w:t>
          </w:r>
        </w:sdtContent>
      </w:sdt>
      <w:r w:rsidR="00F8504E" w:rsidRPr="00590058">
        <w:rPr>
          <w:rFonts w:ascii="Times New Roman" w:hAnsi="Times New Roman"/>
          <w:sz w:val="22"/>
          <w:szCs w:val="22"/>
          <w:lang w:val="fr-FR"/>
        </w:rPr>
        <w:t xml:space="preserve"> </w:t>
      </w:r>
      <w:r w:rsidR="00F8504E" w:rsidRPr="00590058">
        <w:rPr>
          <w:rFonts w:ascii="Times New Roman" w:hAnsi="Times New Roman"/>
          <w:sz w:val="22"/>
          <w:szCs w:val="22"/>
          <w:lang w:val="fr-FR"/>
        </w:rPr>
        <w:tab/>
      </w:r>
      <w:sdt>
        <w:sdtPr>
          <w:rPr>
            <w:rFonts w:ascii="Times New Roman" w:hAnsi="Times New Roman"/>
            <w:sz w:val="22"/>
            <w:szCs w:val="22"/>
          </w:rPr>
          <w:id w:val="2425679"/>
          <w:placeholder>
            <w:docPart w:val="AA7947CE2E6043B9B8B19794303F9687"/>
          </w:placeholder>
        </w:sdtPr>
        <w:sdtEndPr/>
        <w:sdtContent>
          <w:r w:rsidR="00F8504E" w:rsidRPr="00590058">
            <w:rPr>
              <w:rFonts w:ascii="Times New Roman" w:hAnsi="Times New Roman"/>
              <w:sz w:val="22"/>
              <w:szCs w:val="22"/>
            </w:rPr>
            <w:t>DATE</w:t>
          </w:r>
        </w:sdtContent>
      </w:sdt>
    </w:p>
    <w:p w14:paraId="62EDFF6C" w14:textId="77777777" w:rsidR="00F8504E" w:rsidRPr="00590058" w:rsidRDefault="00F8504E" w:rsidP="00640D1C">
      <w:pPr>
        <w:pStyle w:val="NormalWeb"/>
        <w:tabs>
          <w:tab w:val="left" w:pos="6750"/>
        </w:tabs>
        <w:spacing w:after="0"/>
        <w:rPr>
          <w:rFonts w:ascii="Times New Roman" w:hAnsi="Times New Roman"/>
          <w:sz w:val="22"/>
          <w:szCs w:val="22"/>
          <w:lang w:val="fr-FR"/>
        </w:rPr>
      </w:pPr>
      <w:r w:rsidRPr="00590058">
        <w:rPr>
          <w:rFonts w:ascii="Times New Roman" w:hAnsi="Times New Roman"/>
          <w:sz w:val="22"/>
          <w:szCs w:val="22"/>
          <w:lang w:val="fr-FR"/>
        </w:rPr>
        <w:t>____________________________________________________</w:t>
      </w:r>
      <w:r w:rsidRPr="00590058">
        <w:rPr>
          <w:rFonts w:ascii="Times New Roman" w:hAnsi="Times New Roman"/>
          <w:sz w:val="22"/>
          <w:szCs w:val="22"/>
          <w:lang w:val="fr-FR"/>
        </w:rPr>
        <w:tab/>
        <w:t>____________</w:t>
      </w:r>
    </w:p>
    <w:p w14:paraId="5F6CB7D6" w14:textId="77777777" w:rsidR="00F8504E" w:rsidRPr="00590058" w:rsidRDefault="008626A3" w:rsidP="00640D1C">
      <w:pPr>
        <w:pStyle w:val="NormalWeb"/>
        <w:tabs>
          <w:tab w:val="left" w:pos="7200"/>
        </w:tabs>
        <w:rPr>
          <w:rFonts w:ascii="Times New Roman" w:hAnsi="Times New Roman"/>
          <w:sz w:val="22"/>
          <w:szCs w:val="22"/>
        </w:rPr>
      </w:pPr>
      <w:sdt>
        <w:sdtPr>
          <w:rPr>
            <w:rFonts w:ascii="Times New Roman" w:hAnsi="Times New Roman"/>
            <w:sz w:val="22"/>
            <w:szCs w:val="22"/>
          </w:rPr>
          <w:id w:val="2425671"/>
          <w:placeholder>
            <w:docPart w:val="47604F8C3420421BA187D396506A4579"/>
          </w:placeholder>
        </w:sdtPr>
        <w:sdtEndPr/>
        <w:sdtContent>
          <w:r w:rsidR="00F8504E" w:rsidRPr="00590058">
            <w:rPr>
              <w:rFonts w:ascii="Times New Roman" w:hAnsi="Times New Roman"/>
              <w:sz w:val="22"/>
              <w:szCs w:val="22"/>
            </w:rPr>
            <w:t>D,OT&amp;E</w:t>
          </w:r>
        </w:sdtContent>
      </w:sdt>
      <w:r w:rsidR="00F8504E" w:rsidRPr="00590058">
        <w:rPr>
          <w:rFonts w:ascii="Times New Roman" w:hAnsi="Times New Roman"/>
          <w:sz w:val="22"/>
          <w:szCs w:val="22"/>
        </w:rPr>
        <w:tab/>
      </w:r>
      <w:sdt>
        <w:sdtPr>
          <w:rPr>
            <w:rFonts w:ascii="Times New Roman" w:hAnsi="Times New Roman"/>
            <w:sz w:val="22"/>
            <w:szCs w:val="22"/>
          </w:rPr>
          <w:id w:val="2425680"/>
          <w:placeholder>
            <w:docPart w:val="0271A95D77684072B86273BF416285C8"/>
          </w:placeholder>
        </w:sdtPr>
        <w:sdtEndPr/>
        <w:sdtContent>
          <w:r w:rsidR="00F8504E" w:rsidRPr="00590058">
            <w:rPr>
              <w:rFonts w:ascii="Times New Roman" w:hAnsi="Times New Roman"/>
              <w:sz w:val="22"/>
              <w:szCs w:val="22"/>
            </w:rPr>
            <w:t>DATE</w:t>
          </w:r>
        </w:sdtContent>
      </w:sdt>
    </w:p>
    <w:p w14:paraId="68D57245" w14:textId="77777777" w:rsidR="00F8504E" w:rsidRDefault="00F8504E" w:rsidP="00640D1C">
      <w:pPr>
        <w:tabs>
          <w:tab w:val="left" w:pos="1440"/>
          <w:tab w:val="left" w:pos="8640"/>
        </w:tabs>
        <w:spacing w:line="360" w:lineRule="auto"/>
        <w:jc w:val="center"/>
        <w:rPr>
          <w:sz w:val="22"/>
          <w:szCs w:val="22"/>
        </w:rPr>
      </w:pPr>
      <w:r w:rsidRPr="00590058">
        <w:rPr>
          <w:sz w:val="22"/>
          <w:szCs w:val="22"/>
        </w:rPr>
        <w:br w:type="page"/>
      </w:r>
    </w:p>
    <w:sdt>
      <w:sdtPr>
        <w:rPr>
          <w:b/>
        </w:rPr>
        <w:id w:val="2119630364"/>
        <w:placeholder>
          <w:docPart w:val="DefaultPlaceholder_1082065158"/>
        </w:placeholder>
      </w:sdtPr>
      <w:sdtEndPr>
        <w:rPr>
          <w:rStyle w:val="Hyperlink"/>
          <w:b w:val="0"/>
          <w:i w:val="0"/>
          <w:color w:val="0000FF" w:themeColor="hyperlink"/>
          <w:u w:val="single"/>
        </w:rPr>
      </w:sdtEndPr>
      <w:sdtContent>
        <w:p w14:paraId="5F8D9FA0" w14:textId="77777777" w:rsidR="00BF59B5" w:rsidRDefault="00BF59B5" w:rsidP="00BF59B5">
          <w:pPr>
            <w:pStyle w:val="Addm-DocumentTemplateGuidance"/>
          </w:pPr>
          <w:r w:rsidRPr="00220C28">
            <w:rPr>
              <w:b/>
            </w:rPr>
            <w:t>Guidance:</w:t>
          </w:r>
          <w:r w:rsidRPr="00590058">
            <w:t xml:space="preserve"> The recommended TEMP format for all programs, regardless of Acquisition Category. While this format is not mandatory, the document reflects staff expectations. Programs beyond Milestone B using another TEMP format may continue that format or convert to this format at the discretion of the Program Manager. The inclusion of all information shown is required for programs under OSD Test and Evaluation oversight. This new format applies to new programs, programs that are being restructured, and any other program at their discretion</w:t>
          </w:r>
          <w:r>
            <w:t>.</w:t>
          </w:r>
        </w:p>
        <w:p w14:paraId="57319FCE" w14:textId="77777777" w:rsidR="00BF59B5" w:rsidRPr="00491194" w:rsidRDefault="00BF59B5" w:rsidP="00BF59B5">
          <w:pPr>
            <w:pStyle w:val="Addm-DocumentTemplateGuidance"/>
          </w:pPr>
          <w:r w:rsidRPr="00491194">
            <w:rPr>
              <w:b/>
            </w:rPr>
            <w:t>Guidance:</w:t>
          </w:r>
          <w:r w:rsidRPr="00491194">
            <w:t xml:space="preserve"> </w:t>
          </w:r>
          <w:r>
            <w:t xml:space="preserve"> </w:t>
          </w:r>
          <w:r w:rsidRPr="00491194">
            <w:t xml:space="preserve">Determine whether FOUO is applicable per </w:t>
          </w:r>
          <w:proofErr w:type="spellStart"/>
          <w:r w:rsidRPr="00491194">
            <w:t>DoDM</w:t>
          </w:r>
          <w:proofErr w:type="spellEnd"/>
          <w:r w:rsidRPr="00491194">
            <w:t xml:space="preserve"> 5200.01, Volume 4, “DoD Information Security Program: </w:t>
          </w:r>
          <w:r>
            <w:t xml:space="preserve"> </w:t>
          </w:r>
          <w:r w:rsidRPr="00491194">
            <w:t>Controlled Unclassified Information (CUI),” February 24, 2012.</w:t>
          </w:r>
        </w:p>
        <w:p w14:paraId="25CC8425" w14:textId="77777777" w:rsidR="00BF59B5" w:rsidRDefault="00BF59B5" w:rsidP="00BF59B5">
          <w:pPr>
            <w:pStyle w:val="Addm-DocumentTemplateGuidance"/>
            <w:rPr>
              <w:u w:val="single"/>
            </w:rPr>
          </w:pPr>
          <w:r w:rsidRPr="00491194">
            <w:rPr>
              <w:b/>
            </w:rPr>
            <w:t>Guidance Source:</w:t>
          </w:r>
          <w:r>
            <w:rPr>
              <w:b/>
            </w:rPr>
            <w:t xml:space="preserve"> </w:t>
          </w:r>
          <w:r w:rsidRPr="00491194">
            <w:t xml:space="preserve"> </w:t>
          </w:r>
          <w:hyperlink r:id="rId8" w:history="1">
            <w:r w:rsidRPr="00E61284">
              <w:rPr>
                <w:rStyle w:val="Hyperlink"/>
              </w:rPr>
              <w:t>http://www.dtic.mil/whs/directives/corres/pdf/520001_vol4.pdf</w:t>
            </w:r>
          </w:hyperlink>
          <w:r>
            <w:rPr>
              <w:u w:val="single"/>
            </w:rPr>
            <w:t>.</w:t>
          </w:r>
        </w:p>
        <w:p w14:paraId="31F63EE8" w14:textId="77777777" w:rsidR="00BF59B5" w:rsidRDefault="00BF59B5" w:rsidP="00BF59B5">
          <w:pPr>
            <w:pStyle w:val="Addm-DocumentTemplateGuidance"/>
            <w:rPr>
              <w:u w:val="single"/>
            </w:rPr>
          </w:pPr>
          <w:r w:rsidRPr="00491194">
            <w:rPr>
              <w:b/>
              <w:u w:val="single"/>
            </w:rPr>
            <w:t>Instructions:</w:t>
          </w:r>
          <w:r>
            <w:rPr>
              <w:u w:val="single"/>
            </w:rPr>
            <w:t xml:space="preserve">  PEO-specific instructions will be added here.</w:t>
          </w:r>
        </w:p>
        <w:p w14:paraId="4ED81E5A" w14:textId="77777777" w:rsidR="00BF59B5" w:rsidRPr="00220C28" w:rsidRDefault="00BF59B5" w:rsidP="00BF59B5">
          <w:pPr>
            <w:pStyle w:val="Addm-DocumentTemplateGuidance"/>
            <w:rPr>
              <w:b/>
            </w:rPr>
          </w:pPr>
          <w:r w:rsidRPr="00220C28">
            <w:rPr>
              <w:b/>
            </w:rPr>
            <w:t xml:space="preserve">References: </w:t>
          </w:r>
        </w:p>
        <w:p w14:paraId="541134E4" w14:textId="77777777" w:rsidR="00BF59B5" w:rsidRDefault="008626A3" w:rsidP="00BF59B5">
          <w:pPr>
            <w:pStyle w:val="Addm-DocumentTemplateGuidance"/>
            <w:numPr>
              <w:ilvl w:val="0"/>
              <w:numId w:val="50"/>
            </w:numPr>
          </w:pPr>
          <w:hyperlink r:id="rId9" w:anchor="9.5.5.3" w:history="1">
            <w:r w:rsidR="00BF59B5" w:rsidRPr="004471E3">
              <w:rPr>
                <w:rStyle w:val="Hyperlink"/>
              </w:rPr>
              <w:t xml:space="preserve">Defense Acquisition Guide paragraph </w:t>
            </w:r>
            <w:r w:rsidR="00BF59B5" w:rsidRPr="004471E3">
              <w:rPr>
                <w:rStyle w:val="Hyperlink"/>
                <w:i w:val="0"/>
              </w:rPr>
              <w:t>9.5.5 (Test and Evaluation Master Plan)</w:t>
            </w:r>
          </w:hyperlink>
        </w:p>
        <w:p w14:paraId="3326F2A2" w14:textId="77777777" w:rsidR="00BF59B5" w:rsidRDefault="00BF59B5" w:rsidP="00BF59B5">
          <w:pPr>
            <w:pStyle w:val="Addm-DocumentTemplateGuidance"/>
            <w:numPr>
              <w:ilvl w:val="0"/>
              <w:numId w:val="50"/>
            </w:numPr>
          </w:pPr>
          <w:r>
            <w:t xml:space="preserve"> </w:t>
          </w:r>
          <w:hyperlink r:id="rId10" w:history="1">
            <w:r w:rsidRPr="004471E3">
              <w:rPr>
                <w:rStyle w:val="Hyperlink"/>
                <w:i w:val="0"/>
              </w:rPr>
              <w:t>AFI 99-103</w:t>
            </w:r>
            <w:r w:rsidRPr="004471E3">
              <w:rPr>
                <w:rStyle w:val="Hyperlink"/>
              </w:rPr>
              <w:t xml:space="preserve"> paragraph 5.14</w:t>
            </w:r>
          </w:hyperlink>
        </w:p>
        <w:p w14:paraId="78370897" w14:textId="77777777" w:rsidR="00BF59B5" w:rsidRDefault="008626A3" w:rsidP="00BF59B5">
          <w:pPr>
            <w:pStyle w:val="Addm-DocumentTemplateGuidance"/>
            <w:numPr>
              <w:ilvl w:val="0"/>
              <w:numId w:val="50"/>
            </w:numPr>
          </w:pPr>
          <w:hyperlink r:id="rId11" w:history="1">
            <w:r w:rsidR="00BF59B5" w:rsidRPr="004471E3">
              <w:rPr>
                <w:rStyle w:val="Hyperlink"/>
              </w:rPr>
              <w:t xml:space="preserve">Defense Acquisition Guide paragraph </w:t>
            </w:r>
            <w:r w:rsidR="00BF59B5" w:rsidRPr="004471E3">
              <w:rPr>
                <w:rStyle w:val="Hyperlink"/>
                <w:i w:val="0"/>
              </w:rPr>
              <w:t>9.6.2</w:t>
            </w:r>
          </w:hyperlink>
        </w:p>
      </w:sdtContent>
    </w:sdt>
    <w:p w14:paraId="72517D97" w14:textId="77777777" w:rsidR="00F8504E" w:rsidRDefault="00F8504E">
      <w:pPr>
        <w:spacing w:after="200" w:line="276" w:lineRule="auto"/>
        <w:rPr>
          <w:b/>
          <w:bCs/>
          <w:sz w:val="22"/>
          <w:szCs w:val="22"/>
        </w:rPr>
      </w:pPr>
      <w:r>
        <w:rPr>
          <w:b/>
          <w:bCs/>
          <w:sz w:val="22"/>
          <w:szCs w:val="22"/>
        </w:rPr>
        <w:br w:type="page"/>
      </w:r>
    </w:p>
    <w:p w14:paraId="3B4C0A0F" w14:textId="77777777" w:rsidR="00BF59B5" w:rsidRDefault="00BF59B5">
      <w:pPr>
        <w:spacing w:after="200" w:line="276" w:lineRule="auto"/>
        <w:rPr>
          <w:b/>
          <w:bCs/>
          <w:sz w:val="22"/>
          <w:szCs w:val="22"/>
        </w:rPr>
      </w:pPr>
    </w:p>
    <w:sdt>
      <w:sdtPr>
        <w:rPr>
          <w:rFonts w:ascii="Times New Roman" w:eastAsia="Times New Roman" w:hAnsi="Times New Roman" w:cs="Times New Roman"/>
          <w:b w:val="0"/>
          <w:bCs w:val="0"/>
          <w:color w:val="auto"/>
          <w:sz w:val="24"/>
          <w:szCs w:val="24"/>
        </w:rPr>
        <w:id w:val="491408155"/>
        <w:docPartObj>
          <w:docPartGallery w:val="Table of Contents"/>
          <w:docPartUnique/>
        </w:docPartObj>
      </w:sdtPr>
      <w:sdtEndPr/>
      <w:sdtContent>
        <w:p w14:paraId="6F2AB332" w14:textId="77777777" w:rsidR="000F2647" w:rsidRDefault="000F2647">
          <w:pPr>
            <w:pStyle w:val="TOCHeading"/>
          </w:pPr>
          <w:r>
            <w:t>Contents</w:t>
          </w:r>
        </w:p>
        <w:p w14:paraId="54296585" w14:textId="77777777" w:rsidR="00B778C4" w:rsidRDefault="00992D3B">
          <w:pPr>
            <w:pStyle w:val="TOC1"/>
            <w:rPr>
              <w:rFonts w:asciiTheme="minorHAnsi" w:eastAsiaTheme="minorEastAsia" w:hAnsiTheme="minorHAnsi" w:cstheme="minorBidi"/>
              <w:sz w:val="22"/>
              <w:szCs w:val="22"/>
            </w:rPr>
          </w:pPr>
          <w:r>
            <w:fldChar w:fldCharType="begin"/>
          </w:r>
          <w:r w:rsidR="000F2647">
            <w:instrText xml:space="preserve"> TOC \o "1-3" \h \z \u </w:instrText>
          </w:r>
          <w:r>
            <w:fldChar w:fldCharType="separate"/>
          </w:r>
          <w:hyperlink w:anchor="_Toc353796634" w:history="1">
            <w:r w:rsidR="00B778C4" w:rsidRPr="00B53C53">
              <w:rPr>
                <w:rStyle w:val="Hyperlink"/>
              </w:rPr>
              <w:t>1.</w:t>
            </w:r>
            <w:r w:rsidR="00B778C4">
              <w:rPr>
                <w:rFonts w:asciiTheme="minorHAnsi" w:eastAsiaTheme="minorEastAsia" w:hAnsiTheme="minorHAnsi" w:cstheme="minorBidi"/>
                <w:sz w:val="22"/>
                <w:szCs w:val="22"/>
              </w:rPr>
              <w:tab/>
            </w:r>
            <w:r w:rsidR="00B778C4" w:rsidRPr="00B53C53">
              <w:rPr>
                <w:rStyle w:val="Hyperlink"/>
              </w:rPr>
              <w:t>PART I - INTRODUCTION</w:t>
            </w:r>
            <w:r w:rsidR="00B778C4">
              <w:rPr>
                <w:webHidden/>
              </w:rPr>
              <w:tab/>
            </w:r>
            <w:r w:rsidR="00B778C4">
              <w:rPr>
                <w:webHidden/>
              </w:rPr>
              <w:fldChar w:fldCharType="begin"/>
            </w:r>
            <w:r w:rsidR="00B778C4">
              <w:rPr>
                <w:webHidden/>
              </w:rPr>
              <w:instrText xml:space="preserve"> PAGEREF _Toc353796634 \h </w:instrText>
            </w:r>
            <w:r w:rsidR="00B778C4">
              <w:rPr>
                <w:webHidden/>
              </w:rPr>
            </w:r>
            <w:r w:rsidR="00B778C4">
              <w:rPr>
                <w:webHidden/>
              </w:rPr>
              <w:fldChar w:fldCharType="separate"/>
            </w:r>
            <w:r w:rsidR="00B778C4">
              <w:rPr>
                <w:webHidden/>
              </w:rPr>
              <w:t>7</w:t>
            </w:r>
            <w:r w:rsidR="00B778C4">
              <w:rPr>
                <w:webHidden/>
              </w:rPr>
              <w:fldChar w:fldCharType="end"/>
            </w:r>
          </w:hyperlink>
        </w:p>
        <w:p w14:paraId="53288FEF" w14:textId="77777777" w:rsidR="00B778C4" w:rsidRDefault="008626A3">
          <w:pPr>
            <w:pStyle w:val="TOC2"/>
            <w:tabs>
              <w:tab w:val="left" w:pos="880"/>
              <w:tab w:val="right" w:leader="dot" w:pos="9350"/>
            </w:tabs>
            <w:rPr>
              <w:rFonts w:asciiTheme="minorHAnsi" w:eastAsiaTheme="minorEastAsia" w:hAnsiTheme="minorHAnsi" w:cstheme="minorBidi"/>
              <w:noProof/>
              <w:sz w:val="22"/>
              <w:szCs w:val="22"/>
            </w:rPr>
          </w:pPr>
          <w:hyperlink w:anchor="_Toc353796635" w:history="1">
            <w:r w:rsidR="00B778C4" w:rsidRPr="00B53C53">
              <w:rPr>
                <w:rStyle w:val="Hyperlink"/>
                <w:noProof/>
              </w:rPr>
              <w:t>1.1.</w:t>
            </w:r>
            <w:r w:rsidR="00B778C4">
              <w:rPr>
                <w:rFonts w:asciiTheme="minorHAnsi" w:eastAsiaTheme="minorEastAsia" w:hAnsiTheme="minorHAnsi" w:cstheme="minorBidi"/>
                <w:noProof/>
                <w:sz w:val="22"/>
                <w:szCs w:val="22"/>
              </w:rPr>
              <w:tab/>
            </w:r>
            <w:r w:rsidR="00B778C4" w:rsidRPr="00B53C53">
              <w:rPr>
                <w:rStyle w:val="Hyperlink"/>
                <w:noProof/>
              </w:rPr>
              <w:t>Purpose.</w:t>
            </w:r>
            <w:r w:rsidR="00B778C4">
              <w:rPr>
                <w:noProof/>
                <w:webHidden/>
              </w:rPr>
              <w:tab/>
            </w:r>
            <w:r w:rsidR="00B778C4">
              <w:rPr>
                <w:noProof/>
                <w:webHidden/>
              </w:rPr>
              <w:fldChar w:fldCharType="begin"/>
            </w:r>
            <w:r w:rsidR="00B778C4">
              <w:rPr>
                <w:noProof/>
                <w:webHidden/>
              </w:rPr>
              <w:instrText xml:space="preserve"> PAGEREF _Toc353796635 \h </w:instrText>
            </w:r>
            <w:r w:rsidR="00B778C4">
              <w:rPr>
                <w:noProof/>
                <w:webHidden/>
              </w:rPr>
            </w:r>
            <w:r w:rsidR="00B778C4">
              <w:rPr>
                <w:noProof/>
                <w:webHidden/>
              </w:rPr>
              <w:fldChar w:fldCharType="separate"/>
            </w:r>
            <w:r w:rsidR="00B778C4">
              <w:rPr>
                <w:noProof/>
                <w:webHidden/>
              </w:rPr>
              <w:t>7</w:t>
            </w:r>
            <w:r w:rsidR="00B778C4">
              <w:rPr>
                <w:noProof/>
                <w:webHidden/>
              </w:rPr>
              <w:fldChar w:fldCharType="end"/>
            </w:r>
          </w:hyperlink>
        </w:p>
        <w:p w14:paraId="56269DE3" w14:textId="77777777" w:rsidR="00B778C4" w:rsidRDefault="008626A3">
          <w:pPr>
            <w:pStyle w:val="TOC2"/>
            <w:tabs>
              <w:tab w:val="left" w:pos="880"/>
              <w:tab w:val="right" w:leader="dot" w:pos="9350"/>
            </w:tabs>
            <w:rPr>
              <w:rFonts w:asciiTheme="minorHAnsi" w:eastAsiaTheme="minorEastAsia" w:hAnsiTheme="minorHAnsi" w:cstheme="minorBidi"/>
              <w:noProof/>
              <w:sz w:val="22"/>
              <w:szCs w:val="22"/>
            </w:rPr>
          </w:pPr>
          <w:hyperlink w:anchor="_Toc353796636" w:history="1">
            <w:r w:rsidR="00B778C4" w:rsidRPr="00B53C53">
              <w:rPr>
                <w:rStyle w:val="Hyperlink"/>
                <w:noProof/>
              </w:rPr>
              <w:t>1.2.</w:t>
            </w:r>
            <w:r w:rsidR="00B778C4">
              <w:rPr>
                <w:rFonts w:asciiTheme="minorHAnsi" w:eastAsiaTheme="minorEastAsia" w:hAnsiTheme="minorHAnsi" w:cstheme="minorBidi"/>
                <w:noProof/>
                <w:sz w:val="22"/>
                <w:szCs w:val="22"/>
              </w:rPr>
              <w:tab/>
            </w:r>
            <w:r w:rsidR="00B778C4" w:rsidRPr="00B53C53">
              <w:rPr>
                <w:rStyle w:val="Hyperlink"/>
                <w:noProof/>
              </w:rPr>
              <w:t>Mission Description.</w:t>
            </w:r>
            <w:r w:rsidR="00B778C4">
              <w:rPr>
                <w:noProof/>
                <w:webHidden/>
              </w:rPr>
              <w:tab/>
            </w:r>
            <w:r w:rsidR="00B778C4">
              <w:rPr>
                <w:noProof/>
                <w:webHidden/>
              </w:rPr>
              <w:fldChar w:fldCharType="begin"/>
            </w:r>
            <w:r w:rsidR="00B778C4">
              <w:rPr>
                <w:noProof/>
                <w:webHidden/>
              </w:rPr>
              <w:instrText xml:space="preserve"> PAGEREF _Toc353796636 \h </w:instrText>
            </w:r>
            <w:r w:rsidR="00B778C4">
              <w:rPr>
                <w:noProof/>
                <w:webHidden/>
              </w:rPr>
            </w:r>
            <w:r w:rsidR="00B778C4">
              <w:rPr>
                <w:noProof/>
                <w:webHidden/>
              </w:rPr>
              <w:fldChar w:fldCharType="separate"/>
            </w:r>
            <w:r w:rsidR="00B778C4">
              <w:rPr>
                <w:noProof/>
                <w:webHidden/>
              </w:rPr>
              <w:t>7</w:t>
            </w:r>
            <w:r w:rsidR="00B778C4">
              <w:rPr>
                <w:noProof/>
                <w:webHidden/>
              </w:rPr>
              <w:fldChar w:fldCharType="end"/>
            </w:r>
          </w:hyperlink>
        </w:p>
        <w:p w14:paraId="2283F40B" w14:textId="77777777" w:rsidR="00B778C4" w:rsidRDefault="008626A3">
          <w:pPr>
            <w:pStyle w:val="TOC2"/>
            <w:tabs>
              <w:tab w:val="left" w:pos="880"/>
              <w:tab w:val="right" w:leader="dot" w:pos="9350"/>
            </w:tabs>
            <w:rPr>
              <w:rFonts w:asciiTheme="minorHAnsi" w:eastAsiaTheme="minorEastAsia" w:hAnsiTheme="minorHAnsi" w:cstheme="minorBidi"/>
              <w:noProof/>
              <w:sz w:val="22"/>
              <w:szCs w:val="22"/>
            </w:rPr>
          </w:pPr>
          <w:hyperlink w:anchor="_Toc353796637" w:history="1">
            <w:r w:rsidR="00B778C4" w:rsidRPr="00B53C53">
              <w:rPr>
                <w:rStyle w:val="Hyperlink"/>
                <w:noProof/>
              </w:rPr>
              <w:t>1.3.</w:t>
            </w:r>
            <w:r w:rsidR="00B778C4">
              <w:rPr>
                <w:rFonts w:asciiTheme="minorHAnsi" w:eastAsiaTheme="minorEastAsia" w:hAnsiTheme="minorHAnsi" w:cstheme="minorBidi"/>
                <w:noProof/>
                <w:sz w:val="22"/>
                <w:szCs w:val="22"/>
              </w:rPr>
              <w:tab/>
            </w:r>
            <w:r w:rsidR="00B778C4" w:rsidRPr="00B53C53">
              <w:rPr>
                <w:rStyle w:val="Hyperlink"/>
                <w:noProof/>
              </w:rPr>
              <w:t>System Description.</w:t>
            </w:r>
            <w:r w:rsidR="00B778C4">
              <w:rPr>
                <w:noProof/>
                <w:webHidden/>
              </w:rPr>
              <w:tab/>
            </w:r>
            <w:r w:rsidR="00B778C4">
              <w:rPr>
                <w:noProof/>
                <w:webHidden/>
              </w:rPr>
              <w:fldChar w:fldCharType="begin"/>
            </w:r>
            <w:r w:rsidR="00B778C4">
              <w:rPr>
                <w:noProof/>
                <w:webHidden/>
              </w:rPr>
              <w:instrText xml:space="preserve"> PAGEREF _Toc353796637 \h </w:instrText>
            </w:r>
            <w:r w:rsidR="00B778C4">
              <w:rPr>
                <w:noProof/>
                <w:webHidden/>
              </w:rPr>
            </w:r>
            <w:r w:rsidR="00B778C4">
              <w:rPr>
                <w:noProof/>
                <w:webHidden/>
              </w:rPr>
              <w:fldChar w:fldCharType="separate"/>
            </w:r>
            <w:r w:rsidR="00B778C4">
              <w:rPr>
                <w:noProof/>
                <w:webHidden/>
              </w:rPr>
              <w:t>7</w:t>
            </w:r>
            <w:r w:rsidR="00B778C4">
              <w:rPr>
                <w:noProof/>
                <w:webHidden/>
              </w:rPr>
              <w:fldChar w:fldCharType="end"/>
            </w:r>
          </w:hyperlink>
        </w:p>
        <w:p w14:paraId="3B361706" w14:textId="77777777" w:rsidR="00B778C4" w:rsidRDefault="008626A3">
          <w:pPr>
            <w:pStyle w:val="TOC3"/>
            <w:tabs>
              <w:tab w:val="left" w:pos="1760"/>
              <w:tab w:val="right" w:leader="dot" w:pos="9350"/>
            </w:tabs>
            <w:rPr>
              <w:rFonts w:asciiTheme="minorHAnsi" w:eastAsiaTheme="minorEastAsia" w:hAnsiTheme="minorHAnsi" w:cstheme="minorBidi"/>
              <w:noProof/>
              <w:sz w:val="22"/>
              <w:szCs w:val="22"/>
            </w:rPr>
          </w:pPr>
          <w:hyperlink w:anchor="_Toc353796638" w:history="1">
            <w:r w:rsidR="00B778C4" w:rsidRPr="00B53C53">
              <w:rPr>
                <w:rStyle w:val="Hyperlink"/>
                <w:noProof/>
              </w:rPr>
              <w:t xml:space="preserve">1.3.0.x.  </w:t>
            </w:r>
            <w:r w:rsidR="00B778C4">
              <w:rPr>
                <w:rFonts w:asciiTheme="minorHAnsi" w:eastAsiaTheme="minorEastAsia" w:hAnsiTheme="minorHAnsi" w:cstheme="minorBidi"/>
                <w:noProof/>
                <w:sz w:val="22"/>
                <w:szCs w:val="22"/>
              </w:rPr>
              <w:tab/>
            </w:r>
            <w:r w:rsidR="00B778C4" w:rsidRPr="00B53C53">
              <w:rPr>
                <w:rStyle w:val="Hyperlink"/>
                <w:noProof/>
              </w:rPr>
              <w:t>FYDP Click to enter FYDP here.</w:t>
            </w:r>
            <w:r w:rsidR="00B778C4">
              <w:rPr>
                <w:noProof/>
                <w:webHidden/>
              </w:rPr>
              <w:tab/>
            </w:r>
            <w:r w:rsidR="00B778C4">
              <w:rPr>
                <w:noProof/>
                <w:webHidden/>
              </w:rPr>
              <w:fldChar w:fldCharType="begin"/>
            </w:r>
            <w:r w:rsidR="00B778C4">
              <w:rPr>
                <w:noProof/>
                <w:webHidden/>
              </w:rPr>
              <w:instrText xml:space="preserve"> PAGEREF _Toc353796638 \h </w:instrText>
            </w:r>
            <w:r w:rsidR="00B778C4">
              <w:rPr>
                <w:noProof/>
                <w:webHidden/>
              </w:rPr>
            </w:r>
            <w:r w:rsidR="00B778C4">
              <w:rPr>
                <w:noProof/>
                <w:webHidden/>
              </w:rPr>
              <w:fldChar w:fldCharType="separate"/>
            </w:r>
            <w:r w:rsidR="00B778C4">
              <w:rPr>
                <w:noProof/>
                <w:webHidden/>
              </w:rPr>
              <w:t>7</w:t>
            </w:r>
            <w:r w:rsidR="00B778C4">
              <w:rPr>
                <w:noProof/>
                <w:webHidden/>
              </w:rPr>
              <w:fldChar w:fldCharType="end"/>
            </w:r>
          </w:hyperlink>
        </w:p>
        <w:p w14:paraId="251E1088"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639" w:history="1">
            <w:r w:rsidR="00B778C4" w:rsidRPr="00B53C53">
              <w:rPr>
                <w:rStyle w:val="Hyperlink"/>
                <w:noProof/>
              </w:rPr>
              <w:t>1.3.1.</w:t>
            </w:r>
            <w:r w:rsidR="00B778C4">
              <w:rPr>
                <w:rFonts w:asciiTheme="minorHAnsi" w:eastAsiaTheme="minorEastAsia" w:hAnsiTheme="minorHAnsi" w:cstheme="minorBidi"/>
                <w:noProof/>
                <w:sz w:val="22"/>
                <w:szCs w:val="22"/>
              </w:rPr>
              <w:tab/>
            </w:r>
            <w:r w:rsidR="00B778C4" w:rsidRPr="00B53C53">
              <w:rPr>
                <w:rStyle w:val="Hyperlink"/>
                <w:noProof/>
              </w:rPr>
              <w:t>System Threat Assessment.</w:t>
            </w:r>
            <w:r w:rsidR="00B778C4">
              <w:rPr>
                <w:noProof/>
                <w:webHidden/>
              </w:rPr>
              <w:tab/>
            </w:r>
            <w:r w:rsidR="00B778C4">
              <w:rPr>
                <w:noProof/>
                <w:webHidden/>
              </w:rPr>
              <w:fldChar w:fldCharType="begin"/>
            </w:r>
            <w:r w:rsidR="00B778C4">
              <w:rPr>
                <w:noProof/>
                <w:webHidden/>
              </w:rPr>
              <w:instrText xml:space="preserve"> PAGEREF _Toc353796639 \h </w:instrText>
            </w:r>
            <w:r w:rsidR="00B778C4">
              <w:rPr>
                <w:noProof/>
                <w:webHidden/>
              </w:rPr>
            </w:r>
            <w:r w:rsidR="00B778C4">
              <w:rPr>
                <w:noProof/>
                <w:webHidden/>
              </w:rPr>
              <w:fldChar w:fldCharType="separate"/>
            </w:r>
            <w:r w:rsidR="00B778C4">
              <w:rPr>
                <w:noProof/>
                <w:webHidden/>
              </w:rPr>
              <w:t>8</w:t>
            </w:r>
            <w:r w:rsidR="00B778C4">
              <w:rPr>
                <w:noProof/>
                <w:webHidden/>
              </w:rPr>
              <w:fldChar w:fldCharType="end"/>
            </w:r>
          </w:hyperlink>
        </w:p>
        <w:p w14:paraId="0D6CF299"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640" w:history="1">
            <w:r w:rsidR="00B778C4" w:rsidRPr="00B53C53">
              <w:rPr>
                <w:rStyle w:val="Hyperlink"/>
                <w:noProof/>
              </w:rPr>
              <w:t>1.3.2.</w:t>
            </w:r>
            <w:r w:rsidR="00B778C4">
              <w:rPr>
                <w:rFonts w:asciiTheme="minorHAnsi" w:eastAsiaTheme="minorEastAsia" w:hAnsiTheme="minorHAnsi" w:cstheme="minorBidi"/>
                <w:noProof/>
                <w:sz w:val="22"/>
                <w:szCs w:val="22"/>
              </w:rPr>
              <w:tab/>
            </w:r>
            <w:r w:rsidR="00B778C4" w:rsidRPr="00B53C53">
              <w:rPr>
                <w:rStyle w:val="Hyperlink"/>
                <w:noProof/>
              </w:rPr>
              <w:t>Program Background.</w:t>
            </w:r>
            <w:r w:rsidR="00B778C4">
              <w:rPr>
                <w:noProof/>
                <w:webHidden/>
              </w:rPr>
              <w:tab/>
            </w:r>
            <w:r w:rsidR="00B778C4">
              <w:rPr>
                <w:noProof/>
                <w:webHidden/>
              </w:rPr>
              <w:fldChar w:fldCharType="begin"/>
            </w:r>
            <w:r w:rsidR="00B778C4">
              <w:rPr>
                <w:noProof/>
                <w:webHidden/>
              </w:rPr>
              <w:instrText xml:space="preserve"> PAGEREF _Toc353796640 \h </w:instrText>
            </w:r>
            <w:r w:rsidR="00B778C4">
              <w:rPr>
                <w:noProof/>
                <w:webHidden/>
              </w:rPr>
            </w:r>
            <w:r w:rsidR="00B778C4">
              <w:rPr>
                <w:noProof/>
                <w:webHidden/>
              </w:rPr>
              <w:fldChar w:fldCharType="separate"/>
            </w:r>
            <w:r w:rsidR="00B778C4">
              <w:rPr>
                <w:noProof/>
                <w:webHidden/>
              </w:rPr>
              <w:t>8</w:t>
            </w:r>
            <w:r w:rsidR="00B778C4">
              <w:rPr>
                <w:noProof/>
                <w:webHidden/>
              </w:rPr>
              <w:fldChar w:fldCharType="end"/>
            </w:r>
          </w:hyperlink>
        </w:p>
        <w:p w14:paraId="27A38C1C" w14:textId="77777777" w:rsidR="00B778C4" w:rsidRDefault="008626A3">
          <w:pPr>
            <w:pStyle w:val="TOC3"/>
            <w:tabs>
              <w:tab w:val="right" w:leader="dot" w:pos="9350"/>
            </w:tabs>
            <w:rPr>
              <w:rFonts w:asciiTheme="minorHAnsi" w:eastAsiaTheme="minorEastAsia" w:hAnsiTheme="minorHAnsi" w:cstheme="minorBidi"/>
              <w:noProof/>
              <w:sz w:val="22"/>
              <w:szCs w:val="22"/>
            </w:rPr>
          </w:pPr>
          <w:hyperlink w:anchor="_Toc353796641" w:history="1">
            <w:r w:rsidR="00B778C4" w:rsidRPr="00B53C53">
              <w:rPr>
                <w:rStyle w:val="Hyperlink"/>
                <w:noProof/>
              </w:rPr>
              <w:t>1.3.2.01. Background Information for Proposed System.</w:t>
            </w:r>
            <w:r w:rsidR="00B778C4">
              <w:rPr>
                <w:noProof/>
                <w:webHidden/>
              </w:rPr>
              <w:tab/>
            </w:r>
            <w:r w:rsidR="00B778C4">
              <w:rPr>
                <w:noProof/>
                <w:webHidden/>
              </w:rPr>
              <w:fldChar w:fldCharType="begin"/>
            </w:r>
            <w:r w:rsidR="00B778C4">
              <w:rPr>
                <w:noProof/>
                <w:webHidden/>
              </w:rPr>
              <w:instrText xml:space="preserve"> PAGEREF _Toc353796641 \h </w:instrText>
            </w:r>
            <w:r w:rsidR="00B778C4">
              <w:rPr>
                <w:noProof/>
                <w:webHidden/>
              </w:rPr>
            </w:r>
            <w:r w:rsidR="00B778C4">
              <w:rPr>
                <w:noProof/>
                <w:webHidden/>
              </w:rPr>
              <w:fldChar w:fldCharType="separate"/>
            </w:r>
            <w:r w:rsidR="00B778C4">
              <w:rPr>
                <w:noProof/>
                <w:webHidden/>
              </w:rPr>
              <w:t>8</w:t>
            </w:r>
            <w:r w:rsidR="00B778C4">
              <w:rPr>
                <w:noProof/>
                <w:webHidden/>
              </w:rPr>
              <w:fldChar w:fldCharType="end"/>
            </w:r>
          </w:hyperlink>
        </w:p>
        <w:p w14:paraId="4842CE4F"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642" w:history="1">
            <w:r w:rsidR="00B778C4" w:rsidRPr="00B53C53">
              <w:rPr>
                <w:rStyle w:val="Hyperlink"/>
                <w:noProof/>
              </w:rPr>
              <w:t>1.3.3.</w:t>
            </w:r>
            <w:r w:rsidR="00B778C4">
              <w:rPr>
                <w:rFonts w:asciiTheme="minorHAnsi" w:eastAsiaTheme="minorEastAsia" w:hAnsiTheme="minorHAnsi" w:cstheme="minorBidi"/>
                <w:noProof/>
                <w:sz w:val="22"/>
                <w:szCs w:val="22"/>
              </w:rPr>
              <w:tab/>
            </w:r>
            <w:r w:rsidR="00B778C4" w:rsidRPr="00B53C53">
              <w:rPr>
                <w:rStyle w:val="Hyperlink"/>
                <w:noProof/>
              </w:rPr>
              <w:t>Key Capabilities.</w:t>
            </w:r>
            <w:r w:rsidR="00B778C4">
              <w:rPr>
                <w:noProof/>
                <w:webHidden/>
              </w:rPr>
              <w:tab/>
            </w:r>
            <w:r w:rsidR="00B778C4">
              <w:rPr>
                <w:noProof/>
                <w:webHidden/>
              </w:rPr>
              <w:fldChar w:fldCharType="begin"/>
            </w:r>
            <w:r w:rsidR="00B778C4">
              <w:rPr>
                <w:noProof/>
                <w:webHidden/>
              </w:rPr>
              <w:instrText xml:space="preserve"> PAGEREF _Toc353796642 \h </w:instrText>
            </w:r>
            <w:r w:rsidR="00B778C4">
              <w:rPr>
                <w:noProof/>
                <w:webHidden/>
              </w:rPr>
            </w:r>
            <w:r w:rsidR="00B778C4">
              <w:rPr>
                <w:noProof/>
                <w:webHidden/>
              </w:rPr>
              <w:fldChar w:fldCharType="separate"/>
            </w:r>
            <w:r w:rsidR="00B778C4">
              <w:rPr>
                <w:noProof/>
                <w:webHidden/>
              </w:rPr>
              <w:t>9</w:t>
            </w:r>
            <w:r w:rsidR="00B778C4">
              <w:rPr>
                <w:noProof/>
                <w:webHidden/>
              </w:rPr>
              <w:fldChar w:fldCharType="end"/>
            </w:r>
          </w:hyperlink>
        </w:p>
        <w:p w14:paraId="45F1991F" w14:textId="77777777" w:rsidR="00B778C4" w:rsidRDefault="008626A3">
          <w:pPr>
            <w:pStyle w:val="TOC1"/>
            <w:rPr>
              <w:rFonts w:asciiTheme="minorHAnsi" w:eastAsiaTheme="minorEastAsia" w:hAnsiTheme="minorHAnsi" w:cstheme="minorBidi"/>
              <w:sz w:val="22"/>
              <w:szCs w:val="22"/>
            </w:rPr>
          </w:pPr>
          <w:hyperlink w:anchor="_Toc353796643" w:history="1">
            <w:r w:rsidR="00B778C4" w:rsidRPr="00B53C53">
              <w:rPr>
                <w:rStyle w:val="Hyperlink"/>
              </w:rPr>
              <w:t>2.</w:t>
            </w:r>
            <w:r w:rsidR="00B778C4">
              <w:rPr>
                <w:rFonts w:asciiTheme="minorHAnsi" w:eastAsiaTheme="minorEastAsia" w:hAnsiTheme="minorHAnsi" w:cstheme="minorBidi"/>
                <w:sz w:val="22"/>
                <w:szCs w:val="22"/>
              </w:rPr>
              <w:tab/>
            </w:r>
            <w:r w:rsidR="00B778C4" w:rsidRPr="00B53C53">
              <w:rPr>
                <w:rStyle w:val="Hyperlink"/>
              </w:rPr>
              <w:t>PART II – TEST PROGRAM MANAGEMENT AND SCHEDULE</w:t>
            </w:r>
            <w:r w:rsidR="00B778C4">
              <w:rPr>
                <w:webHidden/>
              </w:rPr>
              <w:tab/>
            </w:r>
            <w:r w:rsidR="00B778C4">
              <w:rPr>
                <w:webHidden/>
              </w:rPr>
              <w:fldChar w:fldCharType="begin"/>
            </w:r>
            <w:r w:rsidR="00B778C4">
              <w:rPr>
                <w:webHidden/>
              </w:rPr>
              <w:instrText xml:space="preserve"> PAGEREF _Toc353796643 \h </w:instrText>
            </w:r>
            <w:r w:rsidR="00B778C4">
              <w:rPr>
                <w:webHidden/>
              </w:rPr>
            </w:r>
            <w:r w:rsidR="00B778C4">
              <w:rPr>
                <w:webHidden/>
              </w:rPr>
              <w:fldChar w:fldCharType="separate"/>
            </w:r>
            <w:r w:rsidR="00B778C4">
              <w:rPr>
                <w:webHidden/>
              </w:rPr>
              <w:t>10</w:t>
            </w:r>
            <w:r w:rsidR="00B778C4">
              <w:rPr>
                <w:webHidden/>
              </w:rPr>
              <w:fldChar w:fldCharType="end"/>
            </w:r>
          </w:hyperlink>
        </w:p>
        <w:p w14:paraId="608C0DBB" w14:textId="77777777" w:rsidR="00B778C4" w:rsidRDefault="008626A3">
          <w:pPr>
            <w:pStyle w:val="TOC2"/>
            <w:tabs>
              <w:tab w:val="left" w:pos="880"/>
              <w:tab w:val="right" w:leader="dot" w:pos="9350"/>
            </w:tabs>
            <w:rPr>
              <w:rFonts w:asciiTheme="minorHAnsi" w:eastAsiaTheme="minorEastAsia" w:hAnsiTheme="minorHAnsi" w:cstheme="minorBidi"/>
              <w:noProof/>
              <w:sz w:val="22"/>
              <w:szCs w:val="22"/>
            </w:rPr>
          </w:pPr>
          <w:hyperlink w:anchor="_Toc353796644" w:history="1">
            <w:r w:rsidR="00B778C4" w:rsidRPr="00B53C53">
              <w:rPr>
                <w:rStyle w:val="Hyperlink"/>
                <w:noProof/>
              </w:rPr>
              <w:t>2.1.</w:t>
            </w:r>
            <w:r w:rsidR="00B778C4">
              <w:rPr>
                <w:rFonts w:asciiTheme="minorHAnsi" w:eastAsiaTheme="minorEastAsia" w:hAnsiTheme="minorHAnsi" w:cstheme="minorBidi"/>
                <w:noProof/>
                <w:sz w:val="22"/>
                <w:szCs w:val="22"/>
              </w:rPr>
              <w:tab/>
            </w:r>
            <w:r w:rsidR="00B778C4" w:rsidRPr="00B53C53">
              <w:rPr>
                <w:rStyle w:val="Hyperlink"/>
                <w:noProof/>
              </w:rPr>
              <w:t>T&amp;E Management.</w:t>
            </w:r>
            <w:r w:rsidR="00B778C4">
              <w:rPr>
                <w:noProof/>
                <w:webHidden/>
              </w:rPr>
              <w:tab/>
            </w:r>
            <w:r w:rsidR="00B778C4">
              <w:rPr>
                <w:noProof/>
                <w:webHidden/>
              </w:rPr>
              <w:fldChar w:fldCharType="begin"/>
            </w:r>
            <w:r w:rsidR="00B778C4">
              <w:rPr>
                <w:noProof/>
                <w:webHidden/>
              </w:rPr>
              <w:instrText xml:space="preserve"> PAGEREF _Toc353796644 \h </w:instrText>
            </w:r>
            <w:r w:rsidR="00B778C4">
              <w:rPr>
                <w:noProof/>
                <w:webHidden/>
              </w:rPr>
            </w:r>
            <w:r w:rsidR="00B778C4">
              <w:rPr>
                <w:noProof/>
                <w:webHidden/>
              </w:rPr>
              <w:fldChar w:fldCharType="separate"/>
            </w:r>
            <w:r w:rsidR="00B778C4">
              <w:rPr>
                <w:noProof/>
                <w:webHidden/>
              </w:rPr>
              <w:t>10</w:t>
            </w:r>
            <w:r w:rsidR="00B778C4">
              <w:rPr>
                <w:noProof/>
                <w:webHidden/>
              </w:rPr>
              <w:fldChar w:fldCharType="end"/>
            </w:r>
          </w:hyperlink>
        </w:p>
        <w:p w14:paraId="77F7A61B" w14:textId="77777777" w:rsidR="00B778C4" w:rsidRDefault="008626A3">
          <w:pPr>
            <w:pStyle w:val="TOC3"/>
            <w:tabs>
              <w:tab w:val="right" w:leader="dot" w:pos="9350"/>
            </w:tabs>
            <w:rPr>
              <w:rFonts w:asciiTheme="minorHAnsi" w:eastAsiaTheme="minorEastAsia" w:hAnsiTheme="minorHAnsi" w:cstheme="minorBidi"/>
              <w:noProof/>
              <w:sz w:val="22"/>
              <w:szCs w:val="22"/>
            </w:rPr>
          </w:pPr>
          <w:hyperlink w:anchor="_Toc353796645" w:history="1">
            <w:r w:rsidR="00B778C4" w:rsidRPr="00B53C53">
              <w:rPr>
                <w:rStyle w:val="Hyperlink"/>
                <w:noProof/>
              </w:rPr>
              <w:t>2.1.01.  Role of Contractor.</w:t>
            </w:r>
            <w:r w:rsidR="00B778C4">
              <w:rPr>
                <w:noProof/>
                <w:webHidden/>
              </w:rPr>
              <w:tab/>
            </w:r>
            <w:r w:rsidR="00B778C4">
              <w:rPr>
                <w:noProof/>
                <w:webHidden/>
              </w:rPr>
              <w:fldChar w:fldCharType="begin"/>
            </w:r>
            <w:r w:rsidR="00B778C4">
              <w:rPr>
                <w:noProof/>
                <w:webHidden/>
              </w:rPr>
              <w:instrText xml:space="preserve"> PAGEREF _Toc353796645 \h </w:instrText>
            </w:r>
            <w:r w:rsidR="00B778C4">
              <w:rPr>
                <w:noProof/>
                <w:webHidden/>
              </w:rPr>
            </w:r>
            <w:r w:rsidR="00B778C4">
              <w:rPr>
                <w:noProof/>
                <w:webHidden/>
              </w:rPr>
              <w:fldChar w:fldCharType="separate"/>
            </w:r>
            <w:r w:rsidR="00B778C4">
              <w:rPr>
                <w:noProof/>
                <w:webHidden/>
              </w:rPr>
              <w:t>10</w:t>
            </w:r>
            <w:r w:rsidR="00B778C4">
              <w:rPr>
                <w:noProof/>
                <w:webHidden/>
              </w:rPr>
              <w:fldChar w:fldCharType="end"/>
            </w:r>
          </w:hyperlink>
        </w:p>
        <w:p w14:paraId="72AC5E94" w14:textId="77777777" w:rsidR="00B778C4" w:rsidRDefault="008626A3">
          <w:pPr>
            <w:pStyle w:val="TOC3"/>
            <w:tabs>
              <w:tab w:val="right" w:leader="dot" w:pos="9350"/>
            </w:tabs>
            <w:rPr>
              <w:rFonts w:asciiTheme="minorHAnsi" w:eastAsiaTheme="minorEastAsia" w:hAnsiTheme="minorHAnsi" w:cstheme="minorBidi"/>
              <w:noProof/>
              <w:sz w:val="22"/>
              <w:szCs w:val="22"/>
            </w:rPr>
          </w:pPr>
          <w:hyperlink w:anchor="_Toc353796646" w:history="1">
            <w:r w:rsidR="00B778C4" w:rsidRPr="00B53C53">
              <w:rPr>
                <w:rStyle w:val="Hyperlink"/>
                <w:noProof/>
              </w:rPr>
              <w:t>2.1.02.  Role of  Government Developmental Testers.</w:t>
            </w:r>
            <w:r w:rsidR="00B778C4">
              <w:rPr>
                <w:noProof/>
                <w:webHidden/>
              </w:rPr>
              <w:tab/>
            </w:r>
            <w:r w:rsidR="00B778C4">
              <w:rPr>
                <w:noProof/>
                <w:webHidden/>
              </w:rPr>
              <w:fldChar w:fldCharType="begin"/>
            </w:r>
            <w:r w:rsidR="00B778C4">
              <w:rPr>
                <w:noProof/>
                <w:webHidden/>
              </w:rPr>
              <w:instrText xml:space="preserve"> PAGEREF _Toc353796646 \h </w:instrText>
            </w:r>
            <w:r w:rsidR="00B778C4">
              <w:rPr>
                <w:noProof/>
                <w:webHidden/>
              </w:rPr>
            </w:r>
            <w:r w:rsidR="00B778C4">
              <w:rPr>
                <w:noProof/>
                <w:webHidden/>
              </w:rPr>
              <w:fldChar w:fldCharType="separate"/>
            </w:r>
            <w:r w:rsidR="00B778C4">
              <w:rPr>
                <w:noProof/>
                <w:webHidden/>
              </w:rPr>
              <w:t>10</w:t>
            </w:r>
            <w:r w:rsidR="00B778C4">
              <w:rPr>
                <w:noProof/>
                <w:webHidden/>
              </w:rPr>
              <w:fldChar w:fldCharType="end"/>
            </w:r>
          </w:hyperlink>
        </w:p>
        <w:p w14:paraId="59B54EDF" w14:textId="77777777" w:rsidR="00B778C4" w:rsidRDefault="008626A3">
          <w:pPr>
            <w:pStyle w:val="TOC3"/>
            <w:tabs>
              <w:tab w:val="right" w:leader="dot" w:pos="9350"/>
            </w:tabs>
            <w:rPr>
              <w:rFonts w:asciiTheme="minorHAnsi" w:eastAsiaTheme="minorEastAsia" w:hAnsiTheme="minorHAnsi" w:cstheme="minorBidi"/>
              <w:noProof/>
              <w:sz w:val="22"/>
              <w:szCs w:val="22"/>
            </w:rPr>
          </w:pPr>
          <w:hyperlink w:anchor="_Toc353796647" w:history="1">
            <w:r w:rsidR="00B778C4" w:rsidRPr="00B53C53">
              <w:rPr>
                <w:rStyle w:val="Hyperlink"/>
                <w:noProof/>
              </w:rPr>
              <w:t>2.1.03. Role of Operational Test Agency (OTA)</w:t>
            </w:r>
            <w:r w:rsidR="00B778C4">
              <w:rPr>
                <w:noProof/>
                <w:webHidden/>
              </w:rPr>
              <w:tab/>
            </w:r>
            <w:r w:rsidR="00B778C4">
              <w:rPr>
                <w:noProof/>
                <w:webHidden/>
              </w:rPr>
              <w:fldChar w:fldCharType="begin"/>
            </w:r>
            <w:r w:rsidR="00B778C4">
              <w:rPr>
                <w:noProof/>
                <w:webHidden/>
              </w:rPr>
              <w:instrText xml:space="preserve"> PAGEREF _Toc353796647 \h </w:instrText>
            </w:r>
            <w:r w:rsidR="00B778C4">
              <w:rPr>
                <w:noProof/>
                <w:webHidden/>
              </w:rPr>
            </w:r>
            <w:r w:rsidR="00B778C4">
              <w:rPr>
                <w:noProof/>
                <w:webHidden/>
              </w:rPr>
              <w:fldChar w:fldCharType="separate"/>
            </w:r>
            <w:r w:rsidR="00B778C4">
              <w:rPr>
                <w:noProof/>
                <w:webHidden/>
              </w:rPr>
              <w:t>10</w:t>
            </w:r>
            <w:r w:rsidR="00B778C4">
              <w:rPr>
                <w:noProof/>
                <w:webHidden/>
              </w:rPr>
              <w:fldChar w:fldCharType="end"/>
            </w:r>
          </w:hyperlink>
        </w:p>
        <w:p w14:paraId="1B9FABA3"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648" w:history="1">
            <w:r w:rsidR="00B778C4" w:rsidRPr="00B53C53">
              <w:rPr>
                <w:rStyle w:val="Hyperlink"/>
                <w:noProof/>
              </w:rPr>
              <w:t>2.1.1.</w:t>
            </w:r>
            <w:r w:rsidR="00B778C4">
              <w:rPr>
                <w:rFonts w:asciiTheme="minorHAnsi" w:eastAsiaTheme="minorEastAsia" w:hAnsiTheme="minorHAnsi" w:cstheme="minorBidi"/>
                <w:noProof/>
                <w:sz w:val="22"/>
                <w:szCs w:val="22"/>
              </w:rPr>
              <w:tab/>
            </w:r>
            <w:r w:rsidR="00B778C4" w:rsidRPr="00B53C53">
              <w:rPr>
                <w:rStyle w:val="Hyperlink"/>
                <w:noProof/>
              </w:rPr>
              <w:t>T&amp;E Organizations Construct.</w:t>
            </w:r>
            <w:r w:rsidR="00B778C4">
              <w:rPr>
                <w:noProof/>
                <w:webHidden/>
              </w:rPr>
              <w:tab/>
            </w:r>
            <w:r w:rsidR="00B778C4">
              <w:rPr>
                <w:noProof/>
                <w:webHidden/>
              </w:rPr>
              <w:fldChar w:fldCharType="begin"/>
            </w:r>
            <w:r w:rsidR="00B778C4">
              <w:rPr>
                <w:noProof/>
                <w:webHidden/>
              </w:rPr>
              <w:instrText xml:space="preserve"> PAGEREF _Toc353796648 \h </w:instrText>
            </w:r>
            <w:r w:rsidR="00B778C4">
              <w:rPr>
                <w:noProof/>
                <w:webHidden/>
              </w:rPr>
            </w:r>
            <w:r w:rsidR="00B778C4">
              <w:rPr>
                <w:noProof/>
                <w:webHidden/>
              </w:rPr>
              <w:fldChar w:fldCharType="separate"/>
            </w:r>
            <w:r w:rsidR="00B778C4">
              <w:rPr>
                <w:noProof/>
                <w:webHidden/>
              </w:rPr>
              <w:t>10</w:t>
            </w:r>
            <w:r w:rsidR="00B778C4">
              <w:rPr>
                <w:noProof/>
                <w:webHidden/>
              </w:rPr>
              <w:fldChar w:fldCharType="end"/>
            </w:r>
          </w:hyperlink>
        </w:p>
        <w:p w14:paraId="578851E6" w14:textId="77777777" w:rsidR="00B778C4" w:rsidRDefault="008626A3">
          <w:pPr>
            <w:pStyle w:val="TOC2"/>
            <w:tabs>
              <w:tab w:val="left" w:pos="880"/>
              <w:tab w:val="right" w:leader="dot" w:pos="9350"/>
            </w:tabs>
            <w:rPr>
              <w:rFonts w:asciiTheme="minorHAnsi" w:eastAsiaTheme="minorEastAsia" w:hAnsiTheme="minorHAnsi" w:cstheme="minorBidi"/>
              <w:noProof/>
              <w:sz w:val="22"/>
              <w:szCs w:val="22"/>
            </w:rPr>
          </w:pPr>
          <w:hyperlink w:anchor="_Toc353796649" w:history="1">
            <w:r w:rsidR="00B778C4" w:rsidRPr="00B53C53">
              <w:rPr>
                <w:rStyle w:val="Hyperlink"/>
                <w:noProof/>
              </w:rPr>
              <w:t>2.2.</w:t>
            </w:r>
            <w:r w:rsidR="00B778C4">
              <w:rPr>
                <w:rFonts w:asciiTheme="minorHAnsi" w:eastAsiaTheme="minorEastAsia" w:hAnsiTheme="minorHAnsi" w:cstheme="minorBidi"/>
                <w:noProof/>
                <w:sz w:val="22"/>
                <w:szCs w:val="22"/>
              </w:rPr>
              <w:tab/>
            </w:r>
            <w:r w:rsidR="00B778C4" w:rsidRPr="00B53C53">
              <w:rPr>
                <w:rStyle w:val="Hyperlink"/>
                <w:noProof/>
              </w:rPr>
              <w:t>Common T&amp;E Database Requirements.</w:t>
            </w:r>
            <w:r w:rsidR="00B778C4">
              <w:rPr>
                <w:noProof/>
                <w:webHidden/>
              </w:rPr>
              <w:tab/>
            </w:r>
            <w:r w:rsidR="00B778C4">
              <w:rPr>
                <w:noProof/>
                <w:webHidden/>
              </w:rPr>
              <w:fldChar w:fldCharType="begin"/>
            </w:r>
            <w:r w:rsidR="00B778C4">
              <w:rPr>
                <w:noProof/>
                <w:webHidden/>
              </w:rPr>
              <w:instrText xml:space="preserve"> PAGEREF _Toc353796649 \h </w:instrText>
            </w:r>
            <w:r w:rsidR="00B778C4">
              <w:rPr>
                <w:noProof/>
                <w:webHidden/>
              </w:rPr>
            </w:r>
            <w:r w:rsidR="00B778C4">
              <w:rPr>
                <w:noProof/>
                <w:webHidden/>
              </w:rPr>
              <w:fldChar w:fldCharType="separate"/>
            </w:r>
            <w:r w:rsidR="00B778C4">
              <w:rPr>
                <w:noProof/>
                <w:webHidden/>
              </w:rPr>
              <w:t>10</w:t>
            </w:r>
            <w:r w:rsidR="00B778C4">
              <w:rPr>
                <w:noProof/>
                <w:webHidden/>
              </w:rPr>
              <w:fldChar w:fldCharType="end"/>
            </w:r>
          </w:hyperlink>
        </w:p>
        <w:p w14:paraId="23BABB8C" w14:textId="77777777" w:rsidR="00B778C4" w:rsidRDefault="008626A3">
          <w:pPr>
            <w:pStyle w:val="TOC2"/>
            <w:tabs>
              <w:tab w:val="left" w:pos="880"/>
              <w:tab w:val="right" w:leader="dot" w:pos="9350"/>
            </w:tabs>
            <w:rPr>
              <w:rFonts w:asciiTheme="minorHAnsi" w:eastAsiaTheme="minorEastAsia" w:hAnsiTheme="minorHAnsi" w:cstheme="minorBidi"/>
              <w:noProof/>
              <w:sz w:val="22"/>
              <w:szCs w:val="22"/>
            </w:rPr>
          </w:pPr>
          <w:hyperlink w:anchor="_Toc353796650" w:history="1">
            <w:r w:rsidR="00B778C4" w:rsidRPr="00B53C53">
              <w:rPr>
                <w:rStyle w:val="Hyperlink"/>
                <w:noProof/>
              </w:rPr>
              <w:t>2.3.</w:t>
            </w:r>
            <w:r w:rsidR="00B778C4">
              <w:rPr>
                <w:rFonts w:asciiTheme="minorHAnsi" w:eastAsiaTheme="minorEastAsia" w:hAnsiTheme="minorHAnsi" w:cstheme="minorBidi"/>
                <w:noProof/>
                <w:sz w:val="22"/>
                <w:szCs w:val="22"/>
              </w:rPr>
              <w:tab/>
            </w:r>
            <w:r w:rsidR="00B778C4" w:rsidRPr="00B53C53">
              <w:rPr>
                <w:rStyle w:val="Hyperlink"/>
                <w:noProof/>
              </w:rPr>
              <w:t>Deficiency Reporting.</w:t>
            </w:r>
            <w:r w:rsidR="00B778C4">
              <w:rPr>
                <w:noProof/>
                <w:webHidden/>
              </w:rPr>
              <w:tab/>
            </w:r>
            <w:r w:rsidR="00B778C4">
              <w:rPr>
                <w:noProof/>
                <w:webHidden/>
              </w:rPr>
              <w:fldChar w:fldCharType="begin"/>
            </w:r>
            <w:r w:rsidR="00B778C4">
              <w:rPr>
                <w:noProof/>
                <w:webHidden/>
              </w:rPr>
              <w:instrText xml:space="preserve"> PAGEREF _Toc353796650 \h </w:instrText>
            </w:r>
            <w:r w:rsidR="00B778C4">
              <w:rPr>
                <w:noProof/>
                <w:webHidden/>
              </w:rPr>
            </w:r>
            <w:r w:rsidR="00B778C4">
              <w:rPr>
                <w:noProof/>
                <w:webHidden/>
              </w:rPr>
              <w:fldChar w:fldCharType="separate"/>
            </w:r>
            <w:r w:rsidR="00B778C4">
              <w:rPr>
                <w:noProof/>
                <w:webHidden/>
              </w:rPr>
              <w:t>11</w:t>
            </w:r>
            <w:r w:rsidR="00B778C4">
              <w:rPr>
                <w:noProof/>
                <w:webHidden/>
              </w:rPr>
              <w:fldChar w:fldCharType="end"/>
            </w:r>
          </w:hyperlink>
        </w:p>
        <w:p w14:paraId="4DB9BF47" w14:textId="77777777" w:rsidR="00B778C4" w:rsidRDefault="008626A3">
          <w:pPr>
            <w:pStyle w:val="TOC2"/>
            <w:tabs>
              <w:tab w:val="left" w:pos="880"/>
              <w:tab w:val="right" w:leader="dot" w:pos="9350"/>
            </w:tabs>
            <w:rPr>
              <w:rFonts w:asciiTheme="minorHAnsi" w:eastAsiaTheme="minorEastAsia" w:hAnsiTheme="minorHAnsi" w:cstheme="minorBidi"/>
              <w:noProof/>
              <w:sz w:val="22"/>
              <w:szCs w:val="22"/>
            </w:rPr>
          </w:pPr>
          <w:hyperlink w:anchor="_Toc353796651" w:history="1">
            <w:r w:rsidR="00B778C4" w:rsidRPr="00B53C53">
              <w:rPr>
                <w:rStyle w:val="Hyperlink"/>
                <w:noProof/>
              </w:rPr>
              <w:t>2.4.</w:t>
            </w:r>
            <w:r w:rsidR="00B778C4">
              <w:rPr>
                <w:rFonts w:asciiTheme="minorHAnsi" w:eastAsiaTheme="minorEastAsia" w:hAnsiTheme="minorHAnsi" w:cstheme="minorBidi"/>
                <w:noProof/>
                <w:sz w:val="22"/>
                <w:szCs w:val="22"/>
              </w:rPr>
              <w:tab/>
            </w:r>
            <w:r w:rsidR="00B778C4" w:rsidRPr="00B53C53">
              <w:rPr>
                <w:rStyle w:val="Hyperlink"/>
                <w:noProof/>
              </w:rPr>
              <w:t>TEMP updates.</w:t>
            </w:r>
            <w:r w:rsidR="00B778C4">
              <w:rPr>
                <w:noProof/>
                <w:webHidden/>
              </w:rPr>
              <w:tab/>
            </w:r>
            <w:r w:rsidR="00B778C4">
              <w:rPr>
                <w:noProof/>
                <w:webHidden/>
              </w:rPr>
              <w:fldChar w:fldCharType="begin"/>
            </w:r>
            <w:r w:rsidR="00B778C4">
              <w:rPr>
                <w:noProof/>
                <w:webHidden/>
              </w:rPr>
              <w:instrText xml:space="preserve"> PAGEREF _Toc353796651 \h </w:instrText>
            </w:r>
            <w:r w:rsidR="00B778C4">
              <w:rPr>
                <w:noProof/>
                <w:webHidden/>
              </w:rPr>
            </w:r>
            <w:r w:rsidR="00B778C4">
              <w:rPr>
                <w:noProof/>
                <w:webHidden/>
              </w:rPr>
              <w:fldChar w:fldCharType="separate"/>
            </w:r>
            <w:r w:rsidR="00B778C4">
              <w:rPr>
                <w:noProof/>
                <w:webHidden/>
              </w:rPr>
              <w:t>11</w:t>
            </w:r>
            <w:r w:rsidR="00B778C4">
              <w:rPr>
                <w:noProof/>
                <w:webHidden/>
              </w:rPr>
              <w:fldChar w:fldCharType="end"/>
            </w:r>
          </w:hyperlink>
        </w:p>
        <w:p w14:paraId="69EBE354" w14:textId="77777777" w:rsidR="00B778C4" w:rsidRDefault="008626A3">
          <w:pPr>
            <w:pStyle w:val="TOC2"/>
            <w:tabs>
              <w:tab w:val="left" w:pos="880"/>
              <w:tab w:val="right" w:leader="dot" w:pos="9350"/>
            </w:tabs>
            <w:rPr>
              <w:rFonts w:asciiTheme="minorHAnsi" w:eastAsiaTheme="minorEastAsia" w:hAnsiTheme="minorHAnsi" w:cstheme="minorBidi"/>
              <w:noProof/>
              <w:sz w:val="22"/>
              <w:szCs w:val="22"/>
            </w:rPr>
          </w:pPr>
          <w:hyperlink w:anchor="_Toc353796652" w:history="1">
            <w:r w:rsidR="00B778C4" w:rsidRPr="00B53C53">
              <w:rPr>
                <w:rStyle w:val="Hyperlink"/>
                <w:noProof/>
              </w:rPr>
              <w:t>2.5.</w:t>
            </w:r>
            <w:r w:rsidR="00B778C4">
              <w:rPr>
                <w:rFonts w:asciiTheme="minorHAnsi" w:eastAsiaTheme="minorEastAsia" w:hAnsiTheme="minorHAnsi" w:cstheme="minorBidi"/>
                <w:noProof/>
                <w:sz w:val="22"/>
                <w:szCs w:val="22"/>
              </w:rPr>
              <w:tab/>
            </w:r>
            <w:r w:rsidR="00B778C4" w:rsidRPr="00B53C53">
              <w:rPr>
                <w:rStyle w:val="Hyperlink"/>
                <w:noProof/>
              </w:rPr>
              <w:t>Integrated Test Program Schedule.</w:t>
            </w:r>
            <w:r w:rsidR="00B778C4">
              <w:rPr>
                <w:noProof/>
                <w:webHidden/>
              </w:rPr>
              <w:tab/>
            </w:r>
            <w:r w:rsidR="00B778C4">
              <w:rPr>
                <w:noProof/>
                <w:webHidden/>
              </w:rPr>
              <w:fldChar w:fldCharType="begin"/>
            </w:r>
            <w:r w:rsidR="00B778C4">
              <w:rPr>
                <w:noProof/>
                <w:webHidden/>
              </w:rPr>
              <w:instrText xml:space="preserve"> PAGEREF _Toc353796652 \h </w:instrText>
            </w:r>
            <w:r w:rsidR="00B778C4">
              <w:rPr>
                <w:noProof/>
                <w:webHidden/>
              </w:rPr>
            </w:r>
            <w:r w:rsidR="00B778C4">
              <w:rPr>
                <w:noProof/>
                <w:webHidden/>
              </w:rPr>
              <w:fldChar w:fldCharType="separate"/>
            </w:r>
            <w:r w:rsidR="00B778C4">
              <w:rPr>
                <w:noProof/>
                <w:webHidden/>
              </w:rPr>
              <w:t>11</w:t>
            </w:r>
            <w:r w:rsidR="00B778C4">
              <w:rPr>
                <w:noProof/>
                <w:webHidden/>
              </w:rPr>
              <w:fldChar w:fldCharType="end"/>
            </w:r>
          </w:hyperlink>
        </w:p>
        <w:p w14:paraId="197CF3DF"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653" w:history="1">
            <w:r w:rsidR="00B778C4" w:rsidRPr="00B53C53">
              <w:rPr>
                <w:rStyle w:val="Hyperlink"/>
                <w:noProof/>
              </w:rPr>
              <w:t>2.5.1.</w:t>
            </w:r>
            <w:r w:rsidR="00B778C4">
              <w:rPr>
                <w:rFonts w:asciiTheme="minorHAnsi" w:eastAsiaTheme="minorEastAsia" w:hAnsiTheme="minorHAnsi" w:cstheme="minorBidi"/>
                <w:noProof/>
                <w:sz w:val="22"/>
                <w:szCs w:val="22"/>
              </w:rPr>
              <w:tab/>
            </w:r>
            <w:r w:rsidR="00B778C4" w:rsidRPr="00B53C53">
              <w:rPr>
                <w:rStyle w:val="Hyperlink"/>
                <w:noProof/>
              </w:rPr>
              <w:t>Integrated Program Test Schedule.</w:t>
            </w:r>
            <w:r w:rsidR="00B778C4">
              <w:rPr>
                <w:noProof/>
                <w:webHidden/>
              </w:rPr>
              <w:tab/>
            </w:r>
            <w:r w:rsidR="00B778C4">
              <w:rPr>
                <w:noProof/>
                <w:webHidden/>
              </w:rPr>
              <w:fldChar w:fldCharType="begin"/>
            </w:r>
            <w:r w:rsidR="00B778C4">
              <w:rPr>
                <w:noProof/>
                <w:webHidden/>
              </w:rPr>
              <w:instrText xml:space="preserve"> PAGEREF _Toc353796653 \h </w:instrText>
            </w:r>
            <w:r w:rsidR="00B778C4">
              <w:rPr>
                <w:noProof/>
                <w:webHidden/>
              </w:rPr>
            </w:r>
            <w:r w:rsidR="00B778C4">
              <w:rPr>
                <w:noProof/>
                <w:webHidden/>
              </w:rPr>
              <w:fldChar w:fldCharType="separate"/>
            </w:r>
            <w:r w:rsidR="00B778C4">
              <w:rPr>
                <w:noProof/>
                <w:webHidden/>
              </w:rPr>
              <w:t>11</w:t>
            </w:r>
            <w:r w:rsidR="00B778C4">
              <w:rPr>
                <w:noProof/>
                <w:webHidden/>
              </w:rPr>
              <w:fldChar w:fldCharType="end"/>
            </w:r>
          </w:hyperlink>
        </w:p>
        <w:p w14:paraId="69A46A21" w14:textId="77777777" w:rsidR="00B778C4" w:rsidRDefault="008626A3">
          <w:pPr>
            <w:pStyle w:val="TOC1"/>
            <w:rPr>
              <w:rFonts w:asciiTheme="minorHAnsi" w:eastAsiaTheme="minorEastAsia" w:hAnsiTheme="minorHAnsi" w:cstheme="minorBidi"/>
              <w:sz w:val="22"/>
              <w:szCs w:val="22"/>
            </w:rPr>
          </w:pPr>
          <w:hyperlink w:anchor="_Toc353796654" w:history="1">
            <w:r w:rsidR="00B778C4" w:rsidRPr="00B53C53">
              <w:rPr>
                <w:rStyle w:val="Hyperlink"/>
              </w:rPr>
              <w:t>3.</w:t>
            </w:r>
            <w:r w:rsidR="00B778C4">
              <w:rPr>
                <w:rFonts w:asciiTheme="minorHAnsi" w:eastAsiaTheme="minorEastAsia" w:hAnsiTheme="minorHAnsi" w:cstheme="minorBidi"/>
                <w:sz w:val="22"/>
                <w:szCs w:val="22"/>
              </w:rPr>
              <w:tab/>
            </w:r>
            <w:r w:rsidR="00B778C4" w:rsidRPr="00B53C53">
              <w:rPr>
                <w:rStyle w:val="Hyperlink"/>
              </w:rPr>
              <w:t xml:space="preserve">PART III – TEST AND EVALUATION STRATEGY </w:t>
            </w:r>
            <w:r w:rsidR="00B778C4">
              <w:rPr>
                <w:webHidden/>
              </w:rPr>
              <w:tab/>
            </w:r>
            <w:r w:rsidR="00B778C4">
              <w:rPr>
                <w:webHidden/>
              </w:rPr>
              <w:fldChar w:fldCharType="begin"/>
            </w:r>
            <w:r w:rsidR="00B778C4">
              <w:rPr>
                <w:webHidden/>
              </w:rPr>
              <w:instrText xml:space="preserve"> PAGEREF _Toc353796654 \h </w:instrText>
            </w:r>
            <w:r w:rsidR="00B778C4">
              <w:rPr>
                <w:webHidden/>
              </w:rPr>
            </w:r>
            <w:r w:rsidR="00B778C4">
              <w:rPr>
                <w:webHidden/>
              </w:rPr>
              <w:fldChar w:fldCharType="separate"/>
            </w:r>
            <w:r w:rsidR="00B778C4">
              <w:rPr>
                <w:webHidden/>
              </w:rPr>
              <w:t>13</w:t>
            </w:r>
            <w:r w:rsidR="00B778C4">
              <w:rPr>
                <w:webHidden/>
              </w:rPr>
              <w:fldChar w:fldCharType="end"/>
            </w:r>
          </w:hyperlink>
        </w:p>
        <w:p w14:paraId="63887610" w14:textId="77777777" w:rsidR="00B778C4" w:rsidRDefault="008626A3">
          <w:pPr>
            <w:pStyle w:val="TOC2"/>
            <w:tabs>
              <w:tab w:val="left" w:pos="880"/>
              <w:tab w:val="right" w:leader="dot" w:pos="9350"/>
            </w:tabs>
            <w:rPr>
              <w:rFonts w:asciiTheme="minorHAnsi" w:eastAsiaTheme="minorEastAsia" w:hAnsiTheme="minorHAnsi" w:cstheme="minorBidi"/>
              <w:noProof/>
              <w:sz w:val="22"/>
              <w:szCs w:val="22"/>
            </w:rPr>
          </w:pPr>
          <w:hyperlink w:anchor="_Toc353796655" w:history="1">
            <w:r w:rsidR="00B778C4" w:rsidRPr="00B53C53">
              <w:rPr>
                <w:rStyle w:val="Hyperlink"/>
                <w:noProof/>
              </w:rPr>
              <w:t>3.1.</w:t>
            </w:r>
            <w:r w:rsidR="00B778C4">
              <w:rPr>
                <w:rFonts w:asciiTheme="minorHAnsi" w:eastAsiaTheme="minorEastAsia" w:hAnsiTheme="minorHAnsi" w:cstheme="minorBidi"/>
                <w:noProof/>
                <w:sz w:val="22"/>
                <w:szCs w:val="22"/>
              </w:rPr>
              <w:tab/>
            </w:r>
            <w:r w:rsidR="00B778C4" w:rsidRPr="00B53C53">
              <w:rPr>
                <w:rStyle w:val="Hyperlink"/>
                <w:noProof/>
              </w:rPr>
              <w:t>T&amp;E Strategy.</w:t>
            </w:r>
            <w:r w:rsidR="00B778C4">
              <w:rPr>
                <w:noProof/>
                <w:webHidden/>
              </w:rPr>
              <w:tab/>
            </w:r>
            <w:r w:rsidR="00B778C4">
              <w:rPr>
                <w:noProof/>
                <w:webHidden/>
              </w:rPr>
              <w:fldChar w:fldCharType="begin"/>
            </w:r>
            <w:r w:rsidR="00B778C4">
              <w:rPr>
                <w:noProof/>
                <w:webHidden/>
              </w:rPr>
              <w:instrText xml:space="preserve"> PAGEREF _Toc353796655 \h </w:instrText>
            </w:r>
            <w:r w:rsidR="00B778C4">
              <w:rPr>
                <w:noProof/>
                <w:webHidden/>
              </w:rPr>
            </w:r>
            <w:r w:rsidR="00B778C4">
              <w:rPr>
                <w:noProof/>
                <w:webHidden/>
              </w:rPr>
              <w:fldChar w:fldCharType="separate"/>
            </w:r>
            <w:r w:rsidR="00B778C4">
              <w:rPr>
                <w:noProof/>
                <w:webHidden/>
              </w:rPr>
              <w:t>13</w:t>
            </w:r>
            <w:r w:rsidR="00B778C4">
              <w:rPr>
                <w:noProof/>
                <w:webHidden/>
              </w:rPr>
              <w:fldChar w:fldCharType="end"/>
            </w:r>
          </w:hyperlink>
        </w:p>
        <w:p w14:paraId="05262A3E"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656" w:history="1">
            <w:r w:rsidR="00B778C4" w:rsidRPr="00B53C53">
              <w:rPr>
                <w:rStyle w:val="Hyperlink"/>
                <w:noProof/>
              </w:rPr>
              <w:t>3.1.1.</w:t>
            </w:r>
            <w:r w:rsidR="00B778C4">
              <w:rPr>
                <w:rFonts w:asciiTheme="minorHAnsi" w:eastAsiaTheme="minorEastAsia" w:hAnsiTheme="minorHAnsi" w:cstheme="minorBidi"/>
                <w:noProof/>
                <w:sz w:val="22"/>
                <w:szCs w:val="22"/>
              </w:rPr>
              <w:tab/>
            </w:r>
            <w:r w:rsidR="00B778C4" w:rsidRPr="00B53C53">
              <w:rPr>
                <w:rStyle w:val="Hyperlink"/>
                <w:noProof/>
              </w:rPr>
              <w:t>Developmental and Operational Test Objectives.</w:t>
            </w:r>
            <w:r w:rsidR="00B778C4">
              <w:rPr>
                <w:noProof/>
                <w:webHidden/>
              </w:rPr>
              <w:tab/>
            </w:r>
            <w:r w:rsidR="00B778C4">
              <w:rPr>
                <w:noProof/>
                <w:webHidden/>
              </w:rPr>
              <w:fldChar w:fldCharType="begin"/>
            </w:r>
            <w:r w:rsidR="00B778C4">
              <w:rPr>
                <w:noProof/>
                <w:webHidden/>
              </w:rPr>
              <w:instrText xml:space="preserve"> PAGEREF _Toc353796656 \h </w:instrText>
            </w:r>
            <w:r w:rsidR="00B778C4">
              <w:rPr>
                <w:noProof/>
                <w:webHidden/>
              </w:rPr>
            </w:r>
            <w:r w:rsidR="00B778C4">
              <w:rPr>
                <w:noProof/>
                <w:webHidden/>
              </w:rPr>
              <w:fldChar w:fldCharType="separate"/>
            </w:r>
            <w:r w:rsidR="00B778C4">
              <w:rPr>
                <w:noProof/>
                <w:webHidden/>
              </w:rPr>
              <w:t>13</w:t>
            </w:r>
            <w:r w:rsidR="00B778C4">
              <w:rPr>
                <w:noProof/>
                <w:webHidden/>
              </w:rPr>
              <w:fldChar w:fldCharType="end"/>
            </w:r>
          </w:hyperlink>
        </w:p>
        <w:p w14:paraId="242F4B9D"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657" w:history="1">
            <w:r w:rsidR="00B778C4" w:rsidRPr="00B53C53">
              <w:rPr>
                <w:rStyle w:val="Hyperlink"/>
                <w:noProof/>
              </w:rPr>
              <w:t>3.1.2.</w:t>
            </w:r>
            <w:r w:rsidR="00B778C4">
              <w:rPr>
                <w:rFonts w:asciiTheme="minorHAnsi" w:eastAsiaTheme="minorEastAsia" w:hAnsiTheme="minorHAnsi" w:cstheme="minorBidi"/>
                <w:noProof/>
                <w:sz w:val="22"/>
                <w:szCs w:val="22"/>
              </w:rPr>
              <w:tab/>
            </w:r>
            <w:r w:rsidR="00B778C4" w:rsidRPr="00B53C53">
              <w:rPr>
                <w:rStyle w:val="Hyperlink"/>
                <w:noProof/>
              </w:rPr>
              <w:t>Evaluations.</w:t>
            </w:r>
            <w:r w:rsidR="00B778C4">
              <w:rPr>
                <w:noProof/>
                <w:webHidden/>
              </w:rPr>
              <w:tab/>
            </w:r>
            <w:r w:rsidR="00B778C4">
              <w:rPr>
                <w:noProof/>
                <w:webHidden/>
              </w:rPr>
              <w:fldChar w:fldCharType="begin"/>
            </w:r>
            <w:r w:rsidR="00B778C4">
              <w:rPr>
                <w:noProof/>
                <w:webHidden/>
              </w:rPr>
              <w:instrText xml:space="preserve"> PAGEREF _Toc353796657 \h </w:instrText>
            </w:r>
            <w:r w:rsidR="00B778C4">
              <w:rPr>
                <w:noProof/>
                <w:webHidden/>
              </w:rPr>
            </w:r>
            <w:r w:rsidR="00B778C4">
              <w:rPr>
                <w:noProof/>
                <w:webHidden/>
              </w:rPr>
              <w:fldChar w:fldCharType="separate"/>
            </w:r>
            <w:r w:rsidR="00B778C4">
              <w:rPr>
                <w:noProof/>
                <w:webHidden/>
              </w:rPr>
              <w:t>13</w:t>
            </w:r>
            <w:r w:rsidR="00B778C4">
              <w:rPr>
                <w:noProof/>
                <w:webHidden/>
              </w:rPr>
              <w:fldChar w:fldCharType="end"/>
            </w:r>
          </w:hyperlink>
        </w:p>
        <w:p w14:paraId="45749DA0" w14:textId="77777777" w:rsidR="00B778C4" w:rsidRDefault="008626A3">
          <w:pPr>
            <w:pStyle w:val="TOC2"/>
            <w:tabs>
              <w:tab w:val="left" w:pos="880"/>
              <w:tab w:val="right" w:leader="dot" w:pos="9350"/>
            </w:tabs>
            <w:rPr>
              <w:rFonts w:asciiTheme="minorHAnsi" w:eastAsiaTheme="minorEastAsia" w:hAnsiTheme="minorHAnsi" w:cstheme="minorBidi"/>
              <w:noProof/>
              <w:sz w:val="22"/>
              <w:szCs w:val="22"/>
            </w:rPr>
          </w:pPr>
          <w:hyperlink w:anchor="_Toc353796658" w:history="1">
            <w:r w:rsidR="00B778C4" w:rsidRPr="00B53C53">
              <w:rPr>
                <w:rStyle w:val="Hyperlink"/>
                <w:noProof/>
              </w:rPr>
              <w:t>3.2.</w:t>
            </w:r>
            <w:r w:rsidR="00B778C4">
              <w:rPr>
                <w:rFonts w:asciiTheme="minorHAnsi" w:eastAsiaTheme="minorEastAsia" w:hAnsiTheme="minorHAnsi" w:cstheme="minorBidi"/>
                <w:noProof/>
                <w:sz w:val="22"/>
                <w:szCs w:val="22"/>
              </w:rPr>
              <w:tab/>
            </w:r>
            <w:r w:rsidR="00B778C4" w:rsidRPr="00B53C53">
              <w:rPr>
                <w:rStyle w:val="Hyperlink"/>
                <w:noProof/>
              </w:rPr>
              <w:t>Evaluation Framework.</w:t>
            </w:r>
            <w:r w:rsidR="00B778C4">
              <w:rPr>
                <w:noProof/>
                <w:webHidden/>
              </w:rPr>
              <w:tab/>
            </w:r>
            <w:r w:rsidR="00B778C4">
              <w:rPr>
                <w:noProof/>
                <w:webHidden/>
              </w:rPr>
              <w:fldChar w:fldCharType="begin"/>
            </w:r>
            <w:r w:rsidR="00B778C4">
              <w:rPr>
                <w:noProof/>
                <w:webHidden/>
              </w:rPr>
              <w:instrText xml:space="preserve"> PAGEREF _Toc353796658 \h </w:instrText>
            </w:r>
            <w:r w:rsidR="00B778C4">
              <w:rPr>
                <w:noProof/>
                <w:webHidden/>
              </w:rPr>
            </w:r>
            <w:r w:rsidR="00B778C4">
              <w:rPr>
                <w:noProof/>
                <w:webHidden/>
              </w:rPr>
              <w:fldChar w:fldCharType="separate"/>
            </w:r>
            <w:r w:rsidR="00B778C4">
              <w:rPr>
                <w:noProof/>
                <w:webHidden/>
              </w:rPr>
              <w:t>13</w:t>
            </w:r>
            <w:r w:rsidR="00B778C4">
              <w:rPr>
                <w:noProof/>
                <w:webHidden/>
              </w:rPr>
              <w:fldChar w:fldCharType="end"/>
            </w:r>
          </w:hyperlink>
        </w:p>
        <w:p w14:paraId="25CFE9EE"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659" w:history="1">
            <w:r w:rsidR="00B778C4" w:rsidRPr="00B53C53">
              <w:rPr>
                <w:rStyle w:val="Hyperlink"/>
                <w:noProof/>
              </w:rPr>
              <w:t>3.2.1.</w:t>
            </w:r>
            <w:r w:rsidR="00B778C4">
              <w:rPr>
                <w:rFonts w:asciiTheme="minorHAnsi" w:eastAsiaTheme="minorEastAsia" w:hAnsiTheme="minorHAnsi" w:cstheme="minorBidi"/>
                <w:noProof/>
                <w:sz w:val="22"/>
                <w:szCs w:val="22"/>
              </w:rPr>
              <w:tab/>
            </w:r>
            <w:r w:rsidR="00B778C4" w:rsidRPr="00B53C53">
              <w:rPr>
                <w:rStyle w:val="Hyperlink"/>
                <w:noProof/>
              </w:rPr>
              <w:t>Related Systems in the Evaluation Approach.</w:t>
            </w:r>
            <w:r w:rsidR="00B778C4">
              <w:rPr>
                <w:noProof/>
                <w:webHidden/>
              </w:rPr>
              <w:tab/>
            </w:r>
            <w:r w:rsidR="00B778C4">
              <w:rPr>
                <w:noProof/>
                <w:webHidden/>
              </w:rPr>
              <w:fldChar w:fldCharType="begin"/>
            </w:r>
            <w:r w:rsidR="00B778C4">
              <w:rPr>
                <w:noProof/>
                <w:webHidden/>
              </w:rPr>
              <w:instrText xml:space="preserve"> PAGEREF _Toc353796659 \h </w:instrText>
            </w:r>
            <w:r w:rsidR="00B778C4">
              <w:rPr>
                <w:noProof/>
                <w:webHidden/>
              </w:rPr>
            </w:r>
            <w:r w:rsidR="00B778C4">
              <w:rPr>
                <w:noProof/>
                <w:webHidden/>
              </w:rPr>
              <w:fldChar w:fldCharType="separate"/>
            </w:r>
            <w:r w:rsidR="00B778C4">
              <w:rPr>
                <w:noProof/>
                <w:webHidden/>
              </w:rPr>
              <w:t>14</w:t>
            </w:r>
            <w:r w:rsidR="00B778C4">
              <w:rPr>
                <w:noProof/>
                <w:webHidden/>
              </w:rPr>
              <w:fldChar w:fldCharType="end"/>
            </w:r>
          </w:hyperlink>
        </w:p>
        <w:p w14:paraId="344E0B08"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660" w:history="1">
            <w:r w:rsidR="00B778C4" w:rsidRPr="00B53C53">
              <w:rPr>
                <w:rStyle w:val="Hyperlink"/>
                <w:noProof/>
              </w:rPr>
              <w:t>3.2.2.</w:t>
            </w:r>
            <w:r w:rsidR="00B778C4">
              <w:rPr>
                <w:rFonts w:asciiTheme="minorHAnsi" w:eastAsiaTheme="minorEastAsia" w:hAnsiTheme="minorHAnsi" w:cstheme="minorBidi"/>
                <w:noProof/>
                <w:sz w:val="22"/>
                <w:szCs w:val="22"/>
              </w:rPr>
              <w:tab/>
            </w:r>
            <w:r w:rsidR="00B778C4" w:rsidRPr="00B53C53">
              <w:rPr>
                <w:rStyle w:val="Hyperlink"/>
                <w:noProof/>
              </w:rPr>
              <w:t>Configuration Differences.</w:t>
            </w:r>
            <w:r w:rsidR="00B778C4">
              <w:rPr>
                <w:noProof/>
                <w:webHidden/>
              </w:rPr>
              <w:tab/>
            </w:r>
            <w:r w:rsidR="00B778C4">
              <w:rPr>
                <w:noProof/>
                <w:webHidden/>
              </w:rPr>
              <w:fldChar w:fldCharType="begin"/>
            </w:r>
            <w:r w:rsidR="00B778C4">
              <w:rPr>
                <w:noProof/>
                <w:webHidden/>
              </w:rPr>
              <w:instrText xml:space="preserve"> PAGEREF _Toc353796660 \h </w:instrText>
            </w:r>
            <w:r w:rsidR="00B778C4">
              <w:rPr>
                <w:noProof/>
                <w:webHidden/>
              </w:rPr>
            </w:r>
            <w:r w:rsidR="00B778C4">
              <w:rPr>
                <w:noProof/>
                <w:webHidden/>
              </w:rPr>
              <w:fldChar w:fldCharType="separate"/>
            </w:r>
            <w:r w:rsidR="00B778C4">
              <w:rPr>
                <w:noProof/>
                <w:webHidden/>
              </w:rPr>
              <w:t>14</w:t>
            </w:r>
            <w:r w:rsidR="00B778C4">
              <w:rPr>
                <w:noProof/>
                <w:webHidden/>
              </w:rPr>
              <w:fldChar w:fldCharType="end"/>
            </w:r>
          </w:hyperlink>
        </w:p>
        <w:p w14:paraId="3109F4E5"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661" w:history="1">
            <w:r w:rsidR="00B778C4" w:rsidRPr="00B53C53">
              <w:rPr>
                <w:rStyle w:val="Hyperlink"/>
                <w:noProof/>
              </w:rPr>
              <w:t>3.2.3.</w:t>
            </w:r>
            <w:r w:rsidR="00B778C4">
              <w:rPr>
                <w:rFonts w:asciiTheme="minorHAnsi" w:eastAsiaTheme="minorEastAsia" w:hAnsiTheme="minorHAnsi" w:cstheme="minorBidi"/>
                <w:noProof/>
                <w:sz w:val="22"/>
                <w:szCs w:val="22"/>
              </w:rPr>
              <w:tab/>
            </w:r>
            <w:r w:rsidR="00B778C4" w:rsidRPr="00B53C53">
              <w:rPr>
                <w:rStyle w:val="Hyperlink"/>
                <w:noProof/>
              </w:rPr>
              <w:t>Evaluation and Sources of the Data.</w:t>
            </w:r>
            <w:r w:rsidR="00B778C4">
              <w:rPr>
                <w:noProof/>
                <w:webHidden/>
              </w:rPr>
              <w:tab/>
            </w:r>
            <w:r w:rsidR="00B778C4">
              <w:rPr>
                <w:noProof/>
                <w:webHidden/>
              </w:rPr>
              <w:fldChar w:fldCharType="begin"/>
            </w:r>
            <w:r w:rsidR="00B778C4">
              <w:rPr>
                <w:noProof/>
                <w:webHidden/>
              </w:rPr>
              <w:instrText xml:space="preserve"> PAGEREF _Toc353796661 \h </w:instrText>
            </w:r>
            <w:r w:rsidR="00B778C4">
              <w:rPr>
                <w:noProof/>
                <w:webHidden/>
              </w:rPr>
            </w:r>
            <w:r w:rsidR="00B778C4">
              <w:rPr>
                <w:noProof/>
                <w:webHidden/>
              </w:rPr>
              <w:fldChar w:fldCharType="separate"/>
            </w:r>
            <w:r w:rsidR="00B778C4">
              <w:rPr>
                <w:noProof/>
                <w:webHidden/>
              </w:rPr>
              <w:t>14</w:t>
            </w:r>
            <w:r w:rsidR="00B778C4">
              <w:rPr>
                <w:noProof/>
                <w:webHidden/>
              </w:rPr>
              <w:fldChar w:fldCharType="end"/>
            </w:r>
          </w:hyperlink>
        </w:p>
        <w:p w14:paraId="6604B780"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662" w:history="1">
            <w:r w:rsidR="00B778C4" w:rsidRPr="00B53C53">
              <w:rPr>
                <w:rStyle w:val="Hyperlink"/>
                <w:noProof/>
              </w:rPr>
              <w:t>3.2.4.</w:t>
            </w:r>
            <w:r w:rsidR="00B778C4">
              <w:rPr>
                <w:rFonts w:asciiTheme="minorHAnsi" w:eastAsiaTheme="minorEastAsia" w:hAnsiTheme="minorHAnsi" w:cstheme="minorBidi"/>
                <w:noProof/>
                <w:sz w:val="22"/>
                <w:szCs w:val="22"/>
              </w:rPr>
              <w:tab/>
            </w:r>
            <w:r w:rsidR="00B778C4" w:rsidRPr="00B53C53">
              <w:rPr>
                <w:rStyle w:val="Hyperlink"/>
                <w:noProof/>
              </w:rPr>
              <w:t>Top-Level Evaluation Framework Matrix.</w:t>
            </w:r>
            <w:r w:rsidR="00B778C4">
              <w:rPr>
                <w:noProof/>
                <w:webHidden/>
              </w:rPr>
              <w:tab/>
            </w:r>
            <w:r w:rsidR="00B778C4">
              <w:rPr>
                <w:noProof/>
                <w:webHidden/>
              </w:rPr>
              <w:fldChar w:fldCharType="begin"/>
            </w:r>
            <w:r w:rsidR="00B778C4">
              <w:rPr>
                <w:noProof/>
                <w:webHidden/>
              </w:rPr>
              <w:instrText xml:space="preserve"> PAGEREF _Toc353796662 \h </w:instrText>
            </w:r>
            <w:r w:rsidR="00B778C4">
              <w:rPr>
                <w:noProof/>
                <w:webHidden/>
              </w:rPr>
            </w:r>
            <w:r w:rsidR="00B778C4">
              <w:rPr>
                <w:noProof/>
                <w:webHidden/>
              </w:rPr>
              <w:fldChar w:fldCharType="separate"/>
            </w:r>
            <w:r w:rsidR="00B778C4">
              <w:rPr>
                <w:noProof/>
                <w:webHidden/>
              </w:rPr>
              <w:t>14</w:t>
            </w:r>
            <w:r w:rsidR="00B778C4">
              <w:rPr>
                <w:noProof/>
                <w:webHidden/>
              </w:rPr>
              <w:fldChar w:fldCharType="end"/>
            </w:r>
          </w:hyperlink>
        </w:p>
        <w:p w14:paraId="5E00A02F" w14:textId="77777777" w:rsidR="00B778C4" w:rsidRDefault="008626A3">
          <w:pPr>
            <w:pStyle w:val="TOC2"/>
            <w:tabs>
              <w:tab w:val="left" w:pos="880"/>
              <w:tab w:val="right" w:leader="dot" w:pos="9350"/>
            </w:tabs>
            <w:rPr>
              <w:rFonts w:asciiTheme="minorHAnsi" w:eastAsiaTheme="minorEastAsia" w:hAnsiTheme="minorHAnsi" w:cstheme="minorBidi"/>
              <w:noProof/>
              <w:sz w:val="22"/>
              <w:szCs w:val="22"/>
            </w:rPr>
          </w:pPr>
          <w:hyperlink w:anchor="_Toc353796663" w:history="1">
            <w:r w:rsidR="00B778C4" w:rsidRPr="00B53C53">
              <w:rPr>
                <w:rStyle w:val="Hyperlink"/>
                <w:noProof/>
              </w:rPr>
              <w:t>3.3.</w:t>
            </w:r>
            <w:r w:rsidR="00B778C4">
              <w:rPr>
                <w:rFonts w:asciiTheme="minorHAnsi" w:eastAsiaTheme="minorEastAsia" w:hAnsiTheme="minorHAnsi" w:cstheme="minorBidi"/>
                <w:noProof/>
                <w:sz w:val="22"/>
                <w:szCs w:val="22"/>
              </w:rPr>
              <w:tab/>
            </w:r>
            <w:r w:rsidR="00B778C4" w:rsidRPr="00B53C53">
              <w:rPr>
                <w:rStyle w:val="Hyperlink"/>
                <w:noProof/>
              </w:rPr>
              <w:t>Developmental Evaluation Approach.</w:t>
            </w:r>
            <w:r w:rsidR="00B778C4">
              <w:rPr>
                <w:noProof/>
                <w:webHidden/>
              </w:rPr>
              <w:tab/>
            </w:r>
            <w:r w:rsidR="00B778C4">
              <w:rPr>
                <w:noProof/>
                <w:webHidden/>
              </w:rPr>
              <w:fldChar w:fldCharType="begin"/>
            </w:r>
            <w:r w:rsidR="00B778C4">
              <w:rPr>
                <w:noProof/>
                <w:webHidden/>
              </w:rPr>
              <w:instrText xml:space="preserve"> PAGEREF _Toc353796663 \h </w:instrText>
            </w:r>
            <w:r w:rsidR="00B778C4">
              <w:rPr>
                <w:noProof/>
                <w:webHidden/>
              </w:rPr>
            </w:r>
            <w:r w:rsidR="00B778C4">
              <w:rPr>
                <w:noProof/>
                <w:webHidden/>
              </w:rPr>
              <w:fldChar w:fldCharType="separate"/>
            </w:r>
            <w:r w:rsidR="00B778C4">
              <w:rPr>
                <w:noProof/>
                <w:webHidden/>
              </w:rPr>
              <w:t>17</w:t>
            </w:r>
            <w:r w:rsidR="00B778C4">
              <w:rPr>
                <w:noProof/>
                <w:webHidden/>
              </w:rPr>
              <w:fldChar w:fldCharType="end"/>
            </w:r>
          </w:hyperlink>
        </w:p>
        <w:p w14:paraId="590E207C" w14:textId="77777777" w:rsidR="00B778C4" w:rsidRDefault="008626A3">
          <w:pPr>
            <w:pStyle w:val="TOC3"/>
            <w:tabs>
              <w:tab w:val="right" w:leader="dot" w:pos="9350"/>
            </w:tabs>
            <w:rPr>
              <w:rFonts w:asciiTheme="minorHAnsi" w:eastAsiaTheme="minorEastAsia" w:hAnsiTheme="minorHAnsi" w:cstheme="minorBidi"/>
              <w:noProof/>
              <w:sz w:val="22"/>
              <w:szCs w:val="22"/>
            </w:rPr>
          </w:pPr>
          <w:hyperlink w:anchor="_Toc353796664" w:history="1">
            <w:r w:rsidR="00B778C4" w:rsidRPr="00B53C53">
              <w:rPr>
                <w:rStyle w:val="Hyperlink"/>
                <w:noProof/>
              </w:rPr>
              <w:t>3.3.0.1. Top Level Approach.</w:t>
            </w:r>
            <w:r w:rsidR="00B778C4">
              <w:rPr>
                <w:noProof/>
                <w:webHidden/>
              </w:rPr>
              <w:tab/>
            </w:r>
            <w:r w:rsidR="00B778C4">
              <w:rPr>
                <w:noProof/>
                <w:webHidden/>
              </w:rPr>
              <w:fldChar w:fldCharType="begin"/>
            </w:r>
            <w:r w:rsidR="00B778C4">
              <w:rPr>
                <w:noProof/>
                <w:webHidden/>
              </w:rPr>
              <w:instrText xml:space="preserve"> PAGEREF _Toc353796664 \h </w:instrText>
            </w:r>
            <w:r w:rsidR="00B778C4">
              <w:rPr>
                <w:noProof/>
                <w:webHidden/>
              </w:rPr>
            </w:r>
            <w:r w:rsidR="00B778C4">
              <w:rPr>
                <w:noProof/>
                <w:webHidden/>
              </w:rPr>
              <w:fldChar w:fldCharType="separate"/>
            </w:r>
            <w:r w:rsidR="00B778C4">
              <w:rPr>
                <w:noProof/>
                <w:webHidden/>
              </w:rPr>
              <w:t>17</w:t>
            </w:r>
            <w:r w:rsidR="00B778C4">
              <w:rPr>
                <w:noProof/>
                <w:webHidden/>
              </w:rPr>
              <w:fldChar w:fldCharType="end"/>
            </w:r>
          </w:hyperlink>
        </w:p>
        <w:p w14:paraId="0E012717" w14:textId="77777777" w:rsidR="00B778C4" w:rsidRDefault="008626A3">
          <w:pPr>
            <w:pStyle w:val="TOC3"/>
            <w:tabs>
              <w:tab w:val="right" w:leader="dot" w:pos="9350"/>
            </w:tabs>
            <w:rPr>
              <w:rFonts w:asciiTheme="minorHAnsi" w:eastAsiaTheme="minorEastAsia" w:hAnsiTheme="minorHAnsi" w:cstheme="minorBidi"/>
              <w:noProof/>
              <w:sz w:val="22"/>
              <w:szCs w:val="22"/>
            </w:rPr>
          </w:pPr>
          <w:hyperlink w:anchor="_Toc353796665" w:history="1">
            <w:r w:rsidR="00B778C4" w:rsidRPr="00B53C53">
              <w:rPr>
                <w:rStyle w:val="Hyperlink"/>
                <w:noProof/>
              </w:rPr>
              <w:t>3.3.0.1.4.  Reliability Growth.</w:t>
            </w:r>
            <w:r w:rsidR="00B778C4">
              <w:rPr>
                <w:noProof/>
                <w:webHidden/>
              </w:rPr>
              <w:tab/>
            </w:r>
            <w:r w:rsidR="00B778C4">
              <w:rPr>
                <w:noProof/>
                <w:webHidden/>
              </w:rPr>
              <w:fldChar w:fldCharType="begin"/>
            </w:r>
            <w:r w:rsidR="00B778C4">
              <w:rPr>
                <w:noProof/>
                <w:webHidden/>
              </w:rPr>
              <w:instrText xml:space="preserve"> PAGEREF _Toc353796665 \h </w:instrText>
            </w:r>
            <w:r w:rsidR="00B778C4">
              <w:rPr>
                <w:noProof/>
                <w:webHidden/>
              </w:rPr>
            </w:r>
            <w:r w:rsidR="00B778C4">
              <w:rPr>
                <w:noProof/>
                <w:webHidden/>
              </w:rPr>
              <w:fldChar w:fldCharType="separate"/>
            </w:r>
            <w:r w:rsidR="00B778C4">
              <w:rPr>
                <w:noProof/>
                <w:webHidden/>
              </w:rPr>
              <w:t>17</w:t>
            </w:r>
            <w:r w:rsidR="00B778C4">
              <w:rPr>
                <w:noProof/>
                <w:webHidden/>
              </w:rPr>
              <w:fldChar w:fldCharType="end"/>
            </w:r>
          </w:hyperlink>
        </w:p>
        <w:p w14:paraId="5D45625D" w14:textId="77777777" w:rsidR="00B778C4" w:rsidRDefault="008626A3">
          <w:pPr>
            <w:pStyle w:val="TOC3"/>
            <w:tabs>
              <w:tab w:val="right" w:leader="dot" w:pos="9350"/>
            </w:tabs>
            <w:rPr>
              <w:rFonts w:asciiTheme="minorHAnsi" w:eastAsiaTheme="minorEastAsia" w:hAnsiTheme="minorHAnsi" w:cstheme="minorBidi"/>
              <w:noProof/>
              <w:sz w:val="22"/>
              <w:szCs w:val="22"/>
            </w:rPr>
          </w:pPr>
          <w:hyperlink w:anchor="_Toc353796666" w:history="1">
            <w:r w:rsidR="00B778C4" w:rsidRPr="00B53C53">
              <w:rPr>
                <w:rStyle w:val="Hyperlink"/>
                <w:noProof/>
              </w:rPr>
              <w:t>3.3.0.1.5.  System Performance.</w:t>
            </w:r>
            <w:r w:rsidR="00B778C4">
              <w:rPr>
                <w:noProof/>
                <w:webHidden/>
              </w:rPr>
              <w:tab/>
            </w:r>
            <w:r w:rsidR="00B778C4">
              <w:rPr>
                <w:noProof/>
                <w:webHidden/>
              </w:rPr>
              <w:fldChar w:fldCharType="begin"/>
            </w:r>
            <w:r w:rsidR="00B778C4">
              <w:rPr>
                <w:noProof/>
                <w:webHidden/>
              </w:rPr>
              <w:instrText xml:space="preserve"> PAGEREF _Toc353796666 \h </w:instrText>
            </w:r>
            <w:r w:rsidR="00B778C4">
              <w:rPr>
                <w:noProof/>
                <w:webHidden/>
              </w:rPr>
            </w:r>
            <w:r w:rsidR="00B778C4">
              <w:rPr>
                <w:noProof/>
                <w:webHidden/>
              </w:rPr>
              <w:fldChar w:fldCharType="separate"/>
            </w:r>
            <w:r w:rsidR="00B778C4">
              <w:rPr>
                <w:noProof/>
                <w:webHidden/>
              </w:rPr>
              <w:t>17</w:t>
            </w:r>
            <w:r w:rsidR="00B778C4">
              <w:rPr>
                <w:noProof/>
                <w:webHidden/>
              </w:rPr>
              <w:fldChar w:fldCharType="end"/>
            </w:r>
          </w:hyperlink>
        </w:p>
        <w:p w14:paraId="49DB6ECA" w14:textId="77777777" w:rsidR="00B778C4" w:rsidRDefault="008626A3">
          <w:pPr>
            <w:pStyle w:val="TOC2"/>
            <w:tabs>
              <w:tab w:val="right" w:leader="dot" w:pos="9350"/>
            </w:tabs>
            <w:rPr>
              <w:rFonts w:asciiTheme="minorHAnsi" w:eastAsiaTheme="minorEastAsia" w:hAnsiTheme="minorHAnsi" w:cstheme="minorBidi"/>
              <w:noProof/>
              <w:sz w:val="22"/>
              <w:szCs w:val="22"/>
            </w:rPr>
          </w:pPr>
          <w:hyperlink w:anchor="_Toc353796667" w:history="1">
            <w:r w:rsidR="00B778C4" w:rsidRPr="00B53C53">
              <w:rPr>
                <w:rStyle w:val="Hyperlink"/>
                <w:noProof/>
              </w:rPr>
              <w:t>3.3.0.1.6.  CTPs.</w:t>
            </w:r>
            <w:r w:rsidR="00B778C4">
              <w:rPr>
                <w:noProof/>
                <w:webHidden/>
              </w:rPr>
              <w:tab/>
            </w:r>
            <w:r w:rsidR="00B778C4">
              <w:rPr>
                <w:noProof/>
                <w:webHidden/>
              </w:rPr>
              <w:fldChar w:fldCharType="begin"/>
            </w:r>
            <w:r w:rsidR="00B778C4">
              <w:rPr>
                <w:noProof/>
                <w:webHidden/>
              </w:rPr>
              <w:instrText xml:space="preserve"> PAGEREF _Toc353796667 \h </w:instrText>
            </w:r>
            <w:r w:rsidR="00B778C4">
              <w:rPr>
                <w:noProof/>
                <w:webHidden/>
              </w:rPr>
            </w:r>
            <w:r w:rsidR="00B778C4">
              <w:rPr>
                <w:noProof/>
                <w:webHidden/>
              </w:rPr>
              <w:fldChar w:fldCharType="separate"/>
            </w:r>
            <w:r w:rsidR="00B778C4">
              <w:rPr>
                <w:noProof/>
                <w:webHidden/>
              </w:rPr>
              <w:t>17</w:t>
            </w:r>
            <w:r w:rsidR="00B778C4">
              <w:rPr>
                <w:noProof/>
                <w:webHidden/>
              </w:rPr>
              <w:fldChar w:fldCharType="end"/>
            </w:r>
          </w:hyperlink>
        </w:p>
        <w:p w14:paraId="02360F88" w14:textId="77777777" w:rsidR="00B778C4" w:rsidRDefault="008626A3">
          <w:pPr>
            <w:pStyle w:val="TOC3"/>
            <w:tabs>
              <w:tab w:val="right" w:leader="dot" w:pos="9350"/>
            </w:tabs>
            <w:rPr>
              <w:rFonts w:asciiTheme="minorHAnsi" w:eastAsiaTheme="minorEastAsia" w:hAnsiTheme="minorHAnsi" w:cstheme="minorBidi"/>
              <w:noProof/>
              <w:sz w:val="22"/>
              <w:szCs w:val="22"/>
            </w:rPr>
          </w:pPr>
          <w:hyperlink w:anchor="_Toc353796668" w:history="1">
            <w:r w:rsidR="00B778C4" w:rsidRPr="00B53C53">
              <w:rPr>
                <w:rStyle w:val="Hyperlink"/>
                <w:noProof/>
              </w:rPr>
              <w:t>3.3.0.1.7.  Key System or Process Risks.</w:t>
            </w:r>
            <w:r w:rsidR="00B778C4">
              <w:rPr>
                <w:noProof/>
                <w:webHidden/>
              </w:rPr>
              <w:tab/>
            </w:r>
            <w:r w:rsidR="00B778C4">
              <w:rPr>
                <w:noProof/>
                <w:webHidden/>
              </w:rPr>
              <w:fldChar w:fldCharType="begin"/>
            </w:r>
            <w:r w:rsidR="00B778C4">
              <w:rPr>
                <w:noProof/>
                <w:webHidden/>
              </w:rPr>
              <w:instrText xml:space="preserve"> PAGEREF _Toc353796668 \h </w:instrText>
            </w:r>
            <w:r w:rsidR="00B778C4">
              <w:rPr>
                <w:noProof/>
                <w:webHidden/>
              </w:rPr>
            </w:r>
            <w:r w:rsidR="00B778C4">
              <w:rPr>
                <w:noProof/>
                <w:webHidden/>
              </w:rPr>
              <w:fldChar w:fldCharType="separate"/>
            </w:r>
            <w:r w:rsidR="00B778C4">
              <w:rPr>
                <w:noProof/>
                <w:webHidden/>
              </w:rPr>
              <w:t>17</w:t>
            </w:r>
            <w:r w:rsidR="00B778C4">
              <w:rPr>
                <w:noProof/>
                <w:webHidden/>
              </w:rPr>
              <w:fldChar w:fldCharType="end"/>
            </w:r>
          </w:hyperlink>
        </w:p>
        <w:p w14:paraId="6EFE8735" w14:textId="77777777" w:rsidR="00B778C4" w:rsidRDefault="008626A3">
          <w:pPr>
            <w:pStyle w:val="TOC3"/>
            <w:tabs>
              <w:tab w:val="right" w:leader="dot" w:pos="9350"/>
            </w:tabs>
            <w:rPr>
              <w:rFonts w:asciiTheme="minorHAnsi" w:eastAsiaTheme="minorEastAsia" w:hAnsiTheme="minorHAnsi" w:cstheme="minorBidi"/>
              <w:noProof/>
              <w:sz w:val="22"/>
              <w:szCs w:val="22"/>
            </w:rPr>
          </w:pPr>
          <w:hyperlink w:anchor="_Toc353796669" w:history="1">
            <w:r w:rsidR="00B778C4" w:rsidRPr="00B53C53">
              <w:rPr>
                <w:rStyle w:val="Hyperlink"/>
                <w:noProof/>
              </w:rPr>
              <w:t>3.3.0.1.8.  Certifications Required.</w:t>
            </w:r>
            <w:r w:rsidR="00B778C4">
              <w:rPr>
                <w:noProof/>
                <w:webHidden/>
              </w:rPr>
              <w:tab/>
            </w:r>
            <w:r w:rsidR="00B778C4">
              <w:rPr>
                <w:noProof/>
                <w:webHidden/>
              </w:rPr>
              <w:fldChar w:fldCharType="begin"/>
            </w:r>
            <w:r w:rsidR="00B778C4">
              <w:rPr>
                <w:noProof/>
                <w:webHidden/>
              </w:rPr>
              <w:instrText xml:space="preserve"> PAGEREF _Toc353796669 \h </w:instrText>
            </w:r>
            <w:r w:rsidR="00B778C4">
              <w:rPr>
                <w:noProof/>
                <w:webHidden/>
              </w:rPr>
            </w:r>
            <w:r w:rsidR="00B778C4">
              <w:rPr>
                <w:noProof/>
                <w:webHidden/>
              </w:rPr>
              <w:fldChar w:fldCharType="separate"/>
            </w:r>
            <w:r w:rsidR="00B778C4">
              <w:rPr>
                <w:noProof/>
                <w:webHidden/>
              </w:rPr>
              <w:t>18</w:t>
            </w:r>
            <w:r w:rsidR="00B778C4">
              <w:rPr>
                <w:noProof/>
                <w:webHidden/>
              </w:rPr>
              <w:fldChar w:fldCharType="end"/>
            </w:r>
          </w:hyperlink>
        </w:p>
        <w:p w14:paraId="3595DBF1" w14:textId="77777777" w:rsidR="00B778C4" w:rsidRDefault="008626A3">
          <w:pPr>
            <w:pStyle w:val="TOC3"/>
            <w:tabs>
              <w:tab w:val="right" w:leader="dot" w:pos="9350"/>
            </w:tabs>
            <w:rPr>
              <w:rFonts w:asciiTheme="minorHAnsi" w:eastAsiaTheme="minorEastAsia" w:hAnsiTheme="minorHAnsi" w:cstheme="minorBidi"/>
              <w:noProof/>
              <w:sz w:val="22"/>
              <w:szCs w:val="22"/>
            </w:rPr>
          </w:pPr>
          <w:hyperlink w:anchor="_Toc353796670" w:history="1">
            <w:r w:rsidR="00B778C4" w:rsidRPr="00B53C53">
              <w:rPr>
                <w:rStyle w:val="Hyperlink"/>
                <w:noProof/>
              </w:rPr>
              <w:t>3.3.0.1.9.  Technology or Subsystem.</w:t>
            </w:r>
            <w:r w:rsidR="00B778C4">
              <w:rPr>
                <w:noProof/>
                <w:webHidden/>
              </w:rPr>
              <w:tab/>
            </w:r>
            <w:r w:rsidR="00B778C4">
              <w:rPr>
                <w:noProof/>
                <w:webHidden/>
              </w:rPr>
              <w:fldChar w:fldCharType="begin"/>
            </w:r>
            <w:r w:rsidR="00B778C4">
              <w:rPr>
                <w:noProof/>
                <w:webHidden/>
              </w:rPr>
              <w:instrText xml:space="preserve"> PAGEREF _Toc353796670 \h </w:instrText>
            </w:r>
            <w:r w:rsidR="00B778C4">
              <w:rPr>
                <w:noProof/>
                <w:webHidden/>
              </w:rPr>
            </w:r>
            <w:r w:rsidR="00B778C4">
              <w:rPr>
                <w:noProof/>
                <w:webHidden/>
              </w:rPr>
              <w:fldChar w:fldCharType="separate"/>
            </w:r>
            <w:r w:rsidR="00B778C4">
              <w:rPr>
                <w:noProof/>
                <w:webHidden/>
              </w:rPr>
              <w:t>18</w:t>
            </w:r>
            <w:r w:rsidR="00B778C4">
              <w:rPr>
                <w:noProof/>
                <w:webHidden/>
              </w:rPr>
              <w:fldChar w:fldCharType="end"/>
            </w:r>
          </w:hyperlink>
        </w:p>
        <w:p w14:paraId="5123754E" w14:textId="77777777" w:rsidR="00B778C4" w:rsidRDefault="008626A3">
          <w:pPr>
            <w:pStyle w:val="TOC3"/>
            <w:tabs>
              <w:tab w:val="right" w:leader="dot" w:pos="9350"/>
            </w:tabs>
            <w:rPr>
              <w:rFonts w:asciiTheme="minorHAnsi" w:eastAsiaTheme="minorEastAsia" w:hAnsiTheme="minorHAnsi" w:cstheme="minorBidi"/>
              <w:noProof/>
              <w:sz w:val="22"/>
              <w:szCs w:val="22"/>
            </w:rPr>
          </w:pPr>
          <w:hyperlink w:anchor="_Toc353796671" w:history="1">
            <w:r w:rsidR="00B778C4" w:rsidRPr="00B53C53">
              <w:rPr>
                <w:rStyle w:val="Hyperlink"/>
                <w:noProof/>
              </w:rPr>
              <w:t>3.3.0.1.10.  Degree of Stabilization.</w:t>
            </w:r>
            <w:r w:rsidR="00B778C4">
              <w:rPr>
                <w:noProof/>
                <w:webHidden/>
              </w:rPr>
              <w:tab/>
            </w:r>
            <w:r w:rsidR="00B778C4">
              <w:rPr>
                <w:noProof/>
                <w:webHidden/>
              </w:rPr>
              <w:fldChar w:fldCharType="begin"/>
            </w:r>
            <w:r w:rsidR="00B778C4">
              <w:rPr>
                <w:noProof/>
                <w:webHidden/>
              </w:rPr>
              <w:instrText xml:space="preserve"> PAGEREF _Toc353796671 \h </w:instrText>
            </w:r>
            <w:r w:rsidR="00B778C4">
              <w:rPr>
                <w:noProof/>
                <w:webHidden/>
              </w:rPr>
            </w:r>
            <w:r w:rsidR="00B778C4">
              <w:rPr>
                <w:noProof/>
                <w:webHidden/>
              </w:rPr>
              <w:fldChar w:fldCharType="separate"/>
            </w:r>
            <w:r w:rsidR="00B778C4">
              <w:rPr>
                <w:noProof/>
                <w:webHidden/>
              </w:rPr>
              <w:t>18</w:t>
            </w:r>
            <w:r w:rsidR="00B778C4">
              <w:rPr>
                <w:noProof/>
                <w:webHidden/>
              </w:rPr>
              <w:fldChar w:fldCharType="end"/>
            </w:r>
          </w:hyperlink>
        </w:p>
        <w:p w14:paraId="5858197C" w14:textId="77777777" w:rsidR="00B778C4" w:rsidRDefault="008626A3">
          <w:pPr>
            <w:pStyle w:val="TOC3"/>
            <w:tabs>
              <w:tab w:val="right" w:leader="dot" w:pos="9350"/>
            </w:tabs>
            <w:rPr>
              <w:rFonts w:asciiTheme="minorHAnsi" w:eastAsiaTheme="minorEastAsia" w:hAnsiTheme="minorHAnsi" w:cstheme="minorBidi"/>
              <w:noProof/>
              <w:sz w:val="22"/>
              <w:szCs w:val="22"/>
            </w:rPr>
          </w:pPr>
          <w:hyperlink w:anchor="_Toc353796672" w:history="1">
            <w:r w:rsidR="00B778C4" w:rsidRPr="00B53C53">
              <w:rPr>
                <w:rStyle w:val="Hyperlink"/>
                <w:noProof/>
              </w:rPr>
              <w:t>3.3.0.1.11.  Key Issues and Scope.</w:t>
            </w:r>
            <w:r w:rsidR="00B778C4">
              <w:rPr>
                <w:noProof/>
                <w:webHidden/>
              </w:rPr>
              <w:tab/>
            </w:r>
            <w:r w:rsidR="00B778C4">
              <w:rPr>
                <w:noProof/>
                <w:webHidden/>
              </w:rPr>
              <w:fldChar w:fldCharType="begin"/>
            </w:r>
            <w:r w:rsidR="00B778C4">
              <w:rPr>
                <w:noProof/>
                <w:webHidden/>
              </w:rPr>
              <w:instrText xml:space="preserve"> PAGEREF _Toc353796672 \h </w:instrText>
            </w:r>
            <w:r w:rsidR="00B778C4">
              <w:rPr>
                <w:noProof/>
                <w:webHidden/>
              </w:rPr>
            </w:r>
            <w:r w:rsidR="00B778C4">
              <w:rPr>
                <w:noProof/>
                <w:webHidden/>
              </w:rPr>
              <w:fldChar w:fldCharType="separate"/>
            </w:r>
            <w:r w:rsidR="00B778C4">
              <w:rPr>
                <w:noProof/>
                <w:webHidden/>
              </w:rPr>
              <w:t>18</w:t>
            </w:r>
            <w:r w:rsidR="00B778C4">
              <w:rPr>
                <w:noProof/>
                <w:webHidden/>
              </w:rPr>
              <w:fldChar w:fldCharType="end"/>
            </w:r>
          </w:hyperlink>
        </w:p>
        <w:p w14:paraId="46D69651"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673" w:history="1">
            <w:r w:rsidR="00B778C4" w:rsidRPr="00B53C53">
              <w:rPr>
                <w:rStyle w:val="Hyperlink"/>
                <w:noProof/>
              </w:rPr>
              <w:t>3.3.1.</w:t>
            </w:r>
            <w:r w:rsidR="00B778C4">
              <w:rPr>
                <w:rFonts w:asciiTheme="minorHAnsi" w:eastAsiaTheme="minorEastAsia" w:hAnsiTheme="minorHAnsi" w:cstheme="minorBidi"/>
                <w:noProof/>
                <w:sz w:val="22"/>
                <w:szCs w:val="22"/>
              </w:rPr>
              <w:tab/>
            </w:r>
            <w:r w:rsidR="00B778C4" w:rsidRPr="00B53C53">
              <w:rPr>
                <w:rStyle w:val="Hyperlink"/>
                <w:noProof/>
              </w:rPr>
              <w:t>Mission-Oriented Approach.</w:t>
            </w:r>
            <w:r w:rsidR="00B778C4">
              <w:rPr>
                <w:noProof/>
                <w:webHidden/>
              </w:rPr>
              <w:tab/>
            </w:r>
            <w:r w:rsidR="00B778C4">
              <w:rPr>
                <w:noProof/>
                <w:webHidden/>
              </w:rPr>
              <w:fldChar w:fldCharType="begin"/>
            </w:r>
            <w:r w:rsidR="00B778C4">
              <w:rPr>
                <w:noProof/>
                <w:webHidden/>
              </w:rPr>
              <w:instrText xml:space="preserve"> PAGEREF _Toc353796673 \h </w:instrText>
            </w:r>
            <w:r w:rsidR="00B778C4">
              <w:rPr>
                <w:noProof/>
                <w:webHidden/>
              </w:rPr>
            </w:r>
            <w:r w:rsidR="00B778C4">
              <w:rPr>
                <w:noProof/>
                <w:webHidden/>
              </w:rPr>
              <w:fldChar w:fldCharType="separate"/>
            </w:r>
            <w:r w:rsidR="00B778C4">
              <w:rPr>
                <w:noProof/>
                <w:webHidden/>
              </w:rPr>
              <w:t>18</w:t>
            </w:r>
            <w:r w:rsidR="00B778C4">
              <w:rPr>
                <w:noProof/>
                <w:webHidden/>
              </w:rPr>
              <w:fldChar w:fldCharType="end"/>
            </w:r>
          </w:hyperlink>
        </w:p>
        <w:p w14:paraId="31518D53"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674" w:history="1">
            <w:r w:rsidR="00B778C4" w:rsidRPr="00B53C53">
              <w:rPr>
                <w:rStyle w:val="Hyperlink"/>
                <w:noProof/>
              </w:rPr>
              <w:t>3.3.2.</w:t>
            </w:r>
            <w:r w:rsidR="00B778C4">
              <w:rPr>
                <w:rFonts w:asciiTheme="minorHAnsi" w:eastAsiaTheme="minorEastAsia" w:hAnsiTheme="minorHAnsi" w:cstheme="minorBidi"/>
                <w:noProof/>
                <w:sz w:val="22"/>
                <w:szCs w:val="22"/>
              </w:rPr>
              <w:tab/>
            </w:r>
            <w:r w:rsidR="00B778C4" w:rsidRPr="00B53C53">
              <w:rPr>
                <w:rStyle w:val="Hyperlink"/>
                <w:noProof/>
              </w:rPr>
              <w:t>Developmental Test Objectives.</w:t>
            </w:r>
            <w:r w:rsidR="00B778C4">
              <w:rPr>
                <w:noProof/>
                <w:webHidden/>
              </w:rPr>
              <w:tab/>
            </w:r>
            <w:r w:rsidR="00B778C4">
              <w:rPr>
                <w:noProof/>
                <w:webHidden/>
              </w:rPr>
              <w:fldChar w:fldCharType="begin"/>
            </w:r>
            <w:r w:rsidR="00B778C4">
              <w:rPr>
                <w:noProof/>
                <w:webHidden/>
              </w:rPr>
              <w:instrText xml:space="preserve"> PAGEREF _Toc353796674 \h </w:instrText>
            </w:r>
            <w:r w:rsidR="00B778C4">
              <w:rPr>
                <w:noProof/>
                <w:webHidden/>
              </w:rPr>
            </w:r>
            <w:r w:rsidR="00B778C4">
              <w:rPr>
                <w:noProof/>
                <w:webHidden/>
              </w:rPr>
              <w:fldChar w:fldCharType="separate"/>
            </w:r>
            <w:r w:rsidR="00B778C4">
              <w:rPr>
                <w:noProof/>
                <w:webHidden/>
              </w:rPr>
              <w:t>19</w:t>
            </w:r>
            <w:r w:rsidR="00B778C4">
              <w:rPr>
                <w:noProof/>
                <w:webHidden/>
              </w:rPr>
              <w:fldChar w:fldCharType="end"/>
            </w:r>
          </w:hyperlink>
        </w:p>
        <w:p w14:paraId="20A77236"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675" w:history="1">
            <w:r w:rsidR="00B778C4" w:rsidRPr="00B53C53">
              <w:rPr>
                <w:rStyle w:val="Hyperlink"/>
                <w:noProof/>
              </w:rPr>
              <w:t>3.3.3.</w:t>
            </w:r>
            <w:r w:rsidR="00B778C4">
              <w:rPr>
                <w:rFonts w:asciiTheme="minorHAnsi" w:eastAsiaTheme="minorEastAsia" w:hAnsiTheme="minorHAnsi" w:cstheme="minorBidi"/>
                <w:noProof/>
                <w:sz w:val="22"/>
                <w:szCs w:val="22"/>
              </w:rPr>
              <w:tab/>
            </w:r>
            <w:r w:rsidR="00B778C4" w:rsidRPr="00B53C53">
              <w:rPr>
                <w:rStyle w:val="Hyperlink"/>
                <w:noProof/>
              </w:rPr>
              <w:t>Modeling &amp; Simulation.</w:t>
            </w:r>
            <w:r w:rsidR="00B778C4">
              <w:rPr>
                <w:noProof/>
                <w:webHidden/>
              </w:rPr>
              <w:tab/>
            </w:r>
            <w:r w:rsidR="00B778C4">
              <w:rPr>
                <w:noProof/>
                <w:webHidden/>
              </w:rPr>
              <w:fldChar w:fldCharType="begin"/>
            </w:r>
            <w:r w:rsidR="00B778C4">
              <w:rPr>
                <w:noProof/>
                <w:webHidden/>
              </w:rPr>
              <w:instrText xml:space="preserve"> PAGEREF _Toc353796675 \h </w:instrText>
            </w:r>
            <w:r w:rsidR="00B778C4">
              <w:rPr>
                <w:noProof/>
                <w:webHidden/>
              </w:rPr>
            </w:r>
            <w:r w:rsidR="00B778C4">
              <w:rPr>
                <w:noProof/>
                <w:webHidden/>
              </w:rPr>
              <w:fldChar w:fldCharType="separate"/>
            </w:r>
            <w:r w:rsidR="00B778C4">
              <w:rPr>
                <w:noProof/>
                <w:webHidden/>
              </w:rPr>
              <w:t>20</w:t>
            </w:r>
            <w:r w:rsidR="00B778C4">
              <w:rPr>
                <w:noProof/>
                <w:webHidden/>
              </w:rPr>
              <w:fldChar w:fldCharType="end"/>
            </w:r>
          </w:hyperlink>
        </w:p>
        <w:p w14:paraId="52D538EA"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676" w:history="1">
            <w:r w:rsidR="00B778C4" w:rsidRPr="00B53C53">
              <w:rPr>
                <w:rStyle w:val="Hyperlink"/>
                <w:noProof/>
              </w:rPr>
              <w:t>3.3.4.</w:t>
            </w:r>
            <w:r w:rsidR="00B778C4">
              <w:rPr>
                <w:rFonts w:asciiTheme="minorHAnsi" w:eastAsiaTheme="minorEastAsia" w:hAnsiTheme="minorHAnsi" w:cstheme="minorBidi"/>
                <w:noProof/>
                <w:sz w:val="22"/>
                <w:szCs w:val="22"/>
              </w:rPr>
              <w:tab/>
            </w:r>
            <w:r w:rsidR="00B778C4" w:rsidRPr="00B53C53">
              <w:rPr>
                <w:rStyle w:val="Hyperlink"/>
                <w:noProof/>
              </w:rPr>
              <w:t>Test Limitations.</w:t>
            </w:r>
            <w:r w:rsidR="00B778C4">
              <w:rPr>
                <w:noProof/>
                <w:webHidden/>
              </w:rPr>
              <w:tab/>
            </w:r>
            <w:r w:rsidR="00B778C4">
              <w:rPr>
                <w:noProof/>
                <w:webHidden/>
              </w:rPr>
              <w:fldChar w:fldCharType="begin"/>
            </w:r>
            <w:r w:rsidR="00B778C4">
              <w:rPr>
                <w:noProof/>
                <w:webHidden/>
              </w:rPr>
              <w:instrText xml:space="preserve"> PAGEREF _Toc353796676 \h </w:instrText>
            </w:r>
            <w:r w:rsidR="00B778C4">
              <w:rPr>
                <w:noProof/>
                <w:webHidden/>
              </w:rPr>
            </w:r>
            <w:r w:rsidR="00B778C4">
              <w:rPr>
                <w:noProof/>
                <w:webHidden/>
              </w:rPr>
              <w:fldChar w:fldCharType="separate"/>
            </w:r>
            <w:r w:rsidR="00B778C4">
              <w:rPr>
                <w:noProof/>
                <w:webHidden/>
              </w:rPr>
              <w:t>20</w:t>
            </w:r>
            <w:r w:rsidR="00B778C4">
              <w:rPr>
                <w:noProof/>
                <w:webHidden/>
              </w:rPr>
              <w:fldChar w:fldCharType="end"/>
            </w:r>
          </w:hyperlink>
        </w:p>
        <w:p w14:paraId="58F544CB" w14:textId="77777777" w:rsidR="00B778C4" w:rsidRDefault="008626A3">
          <w:pPr>
            <w:pStyle w:val="TOC2"/>
            <w:tabs>
              <w:tab w:val="left" w:pos="880"/>
              <w:tab w:val="right" w:leader="dot" w:pos="9350"/>
            </w:tabs>
            <w:rPr>
              <w:rFonts w:asciiTheme="minorHAnsi" w:eastAsiaTheme="minorEastAsia" w:hAnsiTheme="minorHAnsi" w:cstheme="minorBidi"/>
              <w:noProof/>
              <w:sz w:val="22"/>
              <w:szCs w:val="22"/>
            </w:rPr>
          </w:pPr>
          <w:hyperlink w:anchor="_Toc353796677" w:history="1">
            <w:r w:rsidR="00B778C4" w:rsidRPr="00B53C53">
              <w:rPr>
                <w:rStyle w:val="Hyperlink"/>
                <w:noProof/>
              </w:rPr>
              <w:t>3.4.</w:t>
            </w:r>
            <w:r w:rsidR="00B778C4">
              <w:rPr>
                <w:rFonts w:asciiTheme="minorHAnsi" w:eastAsiaTheme="minorEastAsia" w:hAnsiTheme="minorHAnsi" w:cstheme="minorBidi"/>
                <w:noProof/>
                <w:sz w:val="22"/>
                <w:szCs w:val="22"/>
              </w:rPr>
              <w:tab/>
            </w:r>
            <w:r w:rsidR="00B778C4" w:rsidRPr="00B53C53">
              <w:rPr>
                <w:rStyle w:val="Hyperlink"/>
                <w:noProof/>
              </w:rPr>
              <w:t>Live Fire Test and Evaluation Approach.</w:t>
            </w:r>
            <w:r w:rsidR="00B778C4">
              <w:rPr>
                <w:noProof/>
                <w:webHidden/>
              </w:rPr>
              <w:tab/>
            </w:r>
            <w:r w:rsidR="00B778C4">
              <w:rPr>
                <w:noProof/>
                <w:webHidden/>
              </w:rPr>
              <w:fldChar w:fldCharType="begin"/>
            </w:r>
            <w:r w:rsidR="00B778C4">
              <w:rPr>
                <w:noProof/>
                <w:webHidden/>
              </w:rPr>
              <w:instrText xml:space="preserve"> PAGEREF _Toc353796677 \h </w:instrText>
            </w:r>
            <w:r w:rsidR="00B778C4">
              <w:rPr>
                <w:noProof/>
                <w:webHidden/>
              </w:rPr>
            </w:r>
            <w:r w:rsidR="00B778C4">
              <w:rPr>
                <w:noProof/>
                <w:webHidden/>
              </w:rPr>
              <w:fldChar w:fldCharType="separate"/>
            </w:r>
            <w:r w:rsidR="00B778C4">
              <w:rPr>
                <w:noProof/>
                <w:webHidden/>
              </w:rPr>
              <w:t>20</w:t>
            </w:r>
            <w:r w:rsidR="00B778C4">
              <w:rPr>
                <w:noProof/>
                <w:webHidden/>
              </w:rPr>
              <w:fldChar w:fldCharType="end"/>
            </w:r>
          </w:hyperlink>
        </w:p>
        <w:p w14:paraId="545D0D24" w14:textId="77777777" w:rsidR="00B778C4" w:rsidRDefault="008626A3">
          <w:pPr>
            <w:pStyle w:val="TOC3"/>
            <w:tabs>
              <w:tab w:val="right" w:leader="dot" w:pos="9350"/>
            </w:tabs>
            <w:rPr>
              <w:rFonts w:asciiTheme="minorHAnsi" w:eastAsiaTheme="minorEastAsia" w:hAnsiTheme="minorHAnsi" w:cstheme="minorBidi"/>
              <w:noProof/>
              <w:sz w:val="22"/>
              <w:szCs w:val="22"/>
            </w:rPr>
          </w:pPr>
          <w:hyperlink w:anchor="_Toc353796678" w:history="1">
            <w:r w:rsidR="00B778C4" w:rsidRPr="00B53C53">
              <w:rPr>
                <w:rStyle w:val="Hyperlink"/>
                <w:noProof/>
              </w:rPr>
              <w:t>3.4.0.1.   Live Fire Approach.</w:t>
            </w:r>
            <w:r w:rsidR="00B778C4">
              <w:rPr>
                <w:noProof/>
                <w:webHidden/>
              </w:rPr>
              <w:tab/>
            </w:r>
            <w:r w:rsidR="00B778C4">
              <w:rPr>
                <w:noProof/>
                <w:webHidden/>
              </w:rPr>
              <w:fldChar w:fldCharType="begin"/>
            </w:r>
            <w:r w:rsidR="00B778C4">
              <w:rPr>
                <w:noProof/>
                <w:webHidden/>
              </w:rPr>
              <w:instrText xml:space="preserve"> PAGEREF _Toc353796678 \h </w:instrText>
            </w:r>
            <w:r w:rsidR="00B778C4">
              <w:rPr>
                <w:noProof/>
                <w:webHidden/>
              </w:rPr>
            </w:r>
            <w:r w:rsidR="00B778C4">
              <w:rPr>
                <w:noProof/>
                <w:webHidden/>
              </w:rPr>
              <w:fldChar w:fldCharType="separate"/>
            </w:r>
            <w:r w:rsidR="00B778C4">
              <w:rPr>
                <w:noProof/>
                <w:webHidden/>
              </w:rPr>
              <w:t>20</w:t>
            </w:r>
            <w:r w:rsidR="00B778C4">
              <w:rPr>
                <w:noProof/>
                <w:webHidden/>
              </w:rPr>
              <w:fldChar w:fldCharType="end"/>
            </w:r>
          </w:hyperlink>
        </w:p>
        <w:p w14:paraId="10CDFF6A" w14:textId="77777777" w:rsidR="00B778C4" w:rsidRDefault="008626A3">
          <w:pPr>
            <w:pStyle w:val="TOC3"/>
            <w:tabs>
              <w:tab w:val="right" w:leader="dot" w:pos="9350"/>
            </w:tabs>
            <w:rPr>
              <w:rFonts w:asciiTheme="minorHAnsi" w:eastAsiaTheme="minorEastAsia" w:hAnsiTheme="minorHAnsi" w:cstheme="minorBidi"/>
              <w:noProof/>
              <w:sz w:val="22"/>
              <w:szCs w:val="22"/>
            </w:rPr>
          </w:pPr>
          <w:hyperlink w:anchor="_Toc353796679" w:history="1">
            <w:r w:rsidR="00B778C4" w:rsidRPr="00B53C53">
              <w:rPr>
                <w:rStyle w:val="Hyperlink"/>
                <w:noProof/>
              </w:rPr>
              <w:t>3.4.0.2.  Overall Live Fire Evaluation Strategy.</w:t>
            </w:r>
            <w:r w:rsidR="00B778C4">
              <w:rPr>
                <w:noProof/>
                <w:webHidden/>
              </w:rPr>
              <w:tab/>
            </w:r>
            <w:r w:rsidR="00B778C4">
              <w:rPr>
                <w:noProof/>
                <w:webHidden/>
              </w:rPr>
              <w:fldChar w:fldCharType="begin"/>
            </w:r>
            <w:r w:rsidR="00B778C4">
              <w:rPr>
                <w:noProof/>
                <w:webHidden/>
              </w:rPr>
              <w:instrText xml:space="preserve"> PAGEREF _Toc353796679 \h </w:instrText>
            </w:r>
            <w:r w:rsidR="00B778C4">
              <w:rPr>
                <w:noProof/>
                <w:webHidden/>
              </w:rPr>
            </w:r>
            <w:r w:rsidR="00B778C4">
              <w:rPr>
                <w:noProof/>
                <w:webHidden/>
              </w:rPr>
              <w:fldChar w:fldCharType="separate"/>
            </w:r>
            <w:r w:rsidR="00B778C4">
              <w:rPr>
                <w:noProof/>
                <w:webHidden/>
              </w:rPr>
              <w:t>20</w:t>
            </w:r>
            <w:r w:rsidR="00B778C4">
              <w:rPr>
                <w:noProof/>
                <w:webHidden/>
              </w:rPr>
              <w:fldChar w:fldCharType="end"/>
            </w:r>
          </w:hyperlink>
        </w:p>
        <w:p w14:paraId="49CC371C"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680" w:history="1">
            <w:r w:rsidR="00B778C4" w:rsidRPr="00B53C53">
              <w:rPr>
                <w:rStyle w:val="Hyperlink"/>
                <w:noProof/>
              </w:rPr>
              <w:t>3.4.1.</w:t>
            </w:r>
            <w:r w:rsidR="00B778C4">
              <w:rPr>
                <w:rFonts w:asciiTheme="minorHAnsi" w:eastAsiaTheme="minorEastAsia" w:hAnsiTheme="minorHAnsi" w:cstheme="minorBidi"/>
                <w:noProof/>
                <w:sz w:val="22"/>
                <w:szCs w:val="22"/>
              </w:rPr>
              <w:tab/>
            </w:r>
            <w:r w:rsidR="00B778C4" w:rsidRPr="00B53C53">
              <w:rPr>
                <w:rStyle w:val="Hyperlink"/>
                <w:noProof/>
              </w:rPr>
              <w:t>Live Fire Test Objectives.</w:t>
            </w:r>
            <w:r w:rsidR="00B778C4">
              <w:rPr>
                <w:noProof/>
                <w:webHidden/>
              </w:rPr>
              <w:tab/>
            </w:r>
            <w:r w:rsidR="00B778C4">
              <w:rPr>
                <w:noProof/>
                <w:webHidden/>
              </w:rPr>
              <w:fldChar w:fldCharType="begin"/>
            </w:r>
            <w:r w:rsidR="00B778C4">
              <w:rPr>
                <w:noProof/>
                <w:webHidden/>
              </w:rPr>
              <w:instrText xml:space="preserve"> PAGEREF _Toc353796680 \h </w:instrText>
            </w:r>
            <w:r w:rsidR="00B778C4">
              <w:rPr>
                <w:noProof/>
                <w:webHidden/>
              </w:rPr>
            </w:r>
            <w:r w:rsidR="00B778C4">
              <w:rPr>
                <w:noProof/>
                <w:webHidden/>
              </w:rPr>
              <w:fldChar w:fldCharType="separate"/>
            </w:r>
            <w:r w:rsidR="00B778C4">
              <w:rPr>
                <w:noProof/>
                <w:webHidden/>
              </w:rPr>
              <w:t>21</w:t>
            </w:r>
            <w:r w:rsidR="00B778C4">
              <w:rPr>
                <w:noProof/>
                <w:webHidden/>
              </w:rPr>
              <w:fldChar w:fldCharType="end"/>
            </w:r>
          </w:hyperlink>
        </w:p>
        <w:p w14:paraId="3A6B1074" w14:textId="77777777" w:rsidR="00B778C4" w:rsidRDefault="008626A3">
          <w:pPr>
            <w:pStyle w:val="TOC3"/>
            <w:tabs>
              <w:tab w:val="right" w:leader="dot" w:pos="9350"/>
            </w:tabs>
            <w:rPr>
              <w:rFonts w:asciiTheme="minorHAnsi" w:eastAsiaTheme="minorEastAsia" w:hAnsiTheme="minorHAnsi" w:cstheme="minorBidi"/>
              <w:noProof/>
              <w:sz w:val="22"/>
              <w:szCs w:val="22"/>
            </w:rPr>
          </w:pPr>
          <w:hyperlink w:anchor="_Toc353796681" w:history="1">
            <w:r w:rsidR="00B778C4" w:rsidRPr="00B53C53">
              <w:rPr>
                <w:rStyle w:val="Hyperlink"/>
                <w:noProof/>
              </w:rPr>
              <w:t>3.4.1.1. LFT&amp;E Strategy Tests Matrix.</w:t>
            </w:r>
            <w:r w:rsidR="00B778C4">
              <w:rPr>
                <w:noProof/>
                <w:webHidden/>
              </w:rPr>
              <w:tab/>
            </w:r>
            <w:r w:rsidR="00B778C4">
              <w:rPr>
                <w:noProof/>
                <w:webHidden/>
              </w:rPr>
              <w:fldChar w:fldCharType="begin"/>
            </w:r>
            <w:r w:rsidR="00B778C4">
              <w:rPr>
                <w:noProof/>
                <w:webHidden/>
              </w:rPr>
              <w:instrText xml:space="preserve"> PAGEREF _Toc353796681 \h </w:instrText>
            </w:r>
            <w:r w:rsidR="00B778C4">
              <w:rPr>
                <w:noProof/>
                <w:webHidden/>
              </w:rPr>
            </w:r>
            <w:r w:rsidR="00B778C4">
              <w:rPr>
                <w:noProof/>
                <w:webHidden/>
              </w:rPr>
              <w:fldChar w:fldCharType="separate"/>
            </w:r>
            <w:r w:rsidR="00B778C4">
              <w:rPr>
                <w:noProof/>
                <w:webHidden/>
              </w:rPr>
              <w:t>21</w:t>
            </w:r>
            <w:r w:rsidR="00B778C4">
              <w:rPr>
                <w:noProof/>
                <w:webHidden/>
              </w:rPr>
              <w:fldChar w:fldCharType="end"/>
            </w:r>
          </w:hyperlink>
        </w:p>
        <w:p w14:paraId="3862FF78"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682" w:history="1">
            <w:r w:rsidR="00B778C4" w:rsidRPr="00B53C53">
              <w:rPr>
                <w:rStyle w:val="Hyperlink"/>
                <w:noProof/>
              </w:rPr>
              <w:t>3.4.2.</w:t>
            </w:r>
            <w:r w:rsidR="00B778C4">
              <w:rPr>
                <w:rFonts w:asciiTheme="minorHAnsi" w:eastAsiaTheme="minorEastAsia" w:hAnsiTheme="minorHAnsi" w:cstheme="minorBidi"/>
                <w:noProof/>
                <w:sz w:val="22"/>
                <w:szCs w:val="22"/>
              </w:rPr>
              <w:tab/>
            </w:r>
            <w:r w:rsidR="00B778C4" w:rsidRPr="00B53C53">
              <w:rPr>
                <w:rStyle w:val="Hyperlink"/>
                <w:noProof/>
              </w:rPr>
              <w:t>Modeling &amp; Simulation.</w:t>
            </w:r>
            <w:r w:rsidR="00B778C4">
              <w:rPr>
                <w:noProof/>
                <w:webHidden/>
              </w:rPr>
              <w:tab/>
            </w:r>
            <w:r w:rsidR="00B778C4">
              <w:rPr>
                <w:noProof/>
                <w:webHidden/>
              </w:rPr>
              <w:fldChar w:fldCharType="begin"/>
            </w:r>
            <w:r w:rsidR="00B778C4">
              <w:rPr>
                <w:noProof/>
                <w:webHidden/>
              </w:rPr>
              <w:instrText xml:space="preserve"> PAGEREF _Toc353796682 \h </w:instrText>
            </w:r>
            <w:r w:rsidR="00B778C4">
              <w:rPr>
                <w:noProof/>
                <w:webHidden/>
              </w:rPr>
            </w:r>
            <w:r w:rsidR="00B778C4">
              <w:rPr>
                <w:noProof/>
                <w:webHidden/>
              </w:rPr>
              <w:fldChar w:fldCharType="separate"/>
            </w:r>
            <w:r w:rsidR="00B778C4">
              <w:rPr>
                <w:noProof/>
                <w:webHidden/>
              </w:rPr>
              <w:t>21</w:t>
            </w:r>
            <w:r w:rsidR="00B778C4">
              <w:rPr>
                <w:noProof/>
                <w:webHidden/>
              </w:rPr>
              <w:fldChar w:fldCharType="end"/>
            </w:r>
          </w:hyperlink>
        </w:p>
        <w:p w14:paraId="48EF6374"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683" w:history="1">
            <w:r w:rsidR="00B778C4" w:rsidRPr="00B53C53">
              <w:rPr>
                <w:rStyle w:val="Hyperlink"/>
                <w:noProof/>
              </w:rPr>
              <w:t>3.4.3.</w:t>
            </w:r>
            <w:r w:rsidR="00B778C4">
              <w:rPr>
                <w:rFonts w:asciiTheme="minorHAnsi" w:eastAsiaTheme="minorEastAsia" w:hAnsiTheme="minorHAnsi" w:cstheme="minorBidi"/>
                <w:noProof/>
                <w:sz w:val="22"/>
                <w:szCs w:val="22"/>
              </w:rPr>
              <w:tab/>
            </w:r>
            <w:r w:rsidR="00B778C4" w:rsidRPr="00B53C53">
              <w:rPr>
                <w:rStyle w:val="Hyperlink"/>
                <w:noProof/>
              </w:rPr>
              <w:t>Test Limitations.</w:t>
            </w:r>
            <w:r w:rsidR="00B778C4">
              <w:rPr>
                <w:noProof/>
                <w:webHidden/>
              </w:rPr>
              <w:tab/>
            </w:r>
            <w:r w:rsidR="00B778C4">
              <w:rPr>
                <w:noProof/>
                <w:webHidden/>
              </w:rPr>
              <w:fldChar w:fldCharType="begin"/>
            </w:r>
            <w:r w:rsidR="00B778C4">
              <w:rPr>
                <w:noProof/>
                <w:webHidden/>
              </w:rPr>
              <w:instrText xml:space="preserve"> PAGEREF _Toc353796683 \h </w:instrText>
            </w:r>
            <w:r w:rsidR="00B778C4">
              <w:rPr>
                <w:noProof/>
                <w:webHidden/>
              </w:rPr>
            </w:r>
            <w:r w:rsidR="00B778C4">
              <w:rPr>
                <w:noProof/>
                <w:webHidden/>
              </w:rPr>
              <w:fldChar w:fldCharType="separate"/>
            </w:r>
            <w:r w:rsidR="00B778C4">
              <w:rPr>
                <w:noProof/>
                <w:webHidden/>
              </w:rPr>
              <w:t>22</w:t>
            </w:r>
            <w:r w:rsidR="00B778C4">
              <w:rPr>
                <w:noProof/>
                <w:webHidden/>
              </w:rPr>
              <w:fldChar w:fldCharType="end"/>
            </w:r>
          </w:hyperlink>
        </w:p>
        <w:p w14:paraId="22C73036" w14:textId="77777777" w:rsidR="00B778C4" w:rsidRDefault="008626A3">
          <w:pPr>
            <w:pStyle w:val="TOC2"/>
            <w:tabs>
              <w:tab w:val="left" w:pos="880"/>
              <w:tab w:val="right" w:leader="dot" w:pos="9350"/>
            </w:tabs>
            <w:rPr>
              <w:rFonts w:asciiTheme="minorHAnsi" w:eastAsiaTheme="minorEastAsia" w:hAnsiTheme="minorHAnsi" w:cstheme="minorBidi"/>
              <w:noProof/>
              <w:sz w:val="22"/>
              <w:szCs w:val="22"/>
            </w:rPr>
          </w:pPr>
          <w:hyperlink w:anchor="_Toc353796684" w:history="1">
            <w:r w:rsidR="00B778C4" w:rsidRPr="00B53C53">
              <w:rPr>
                <w:rStyle w:val="Hyperlink"/>
                <w:noProof/>
              </w:rPr>
              <w:t>3.5.</w:t>
            </w:r>
            <w:r w:rsidR="00B778C4">
              <w:rPr>
                <w:rFonts w:asciiTheme="minorHAnsi" w:eastAsiaTheme="minorEastAsia" w:hAnsiTheme="minorHAnsi" w:cstheme="minorBidi"/>
                <w:noProof/>
                <w:sz w:val="22"/>
                <w:szCs w:val="22"/>
              </w:rPr>
              <w:tab/>
            </w:r>
            <w:r w:rsidR="00B778C4" w:rsidRPr="00B53C53">
              <w:rPr>
                <w:rStyle w:val="Hyperlink"/>
                <w:noProof/>
              </w:rPr>
              <w:t>Certification for Initial Operational Test and Evaluation (IOT&amp;E).</w:t>
            </w:r>
            <w:r w:rsidR="00B778C4">
              <w:rPr>
                <w:noProof/>
                <w:webHidden/>
              </w:rPr>
              <w:tab/>
            </w:r>
            <w:r w:rsidR="00B778C4">
              <w:rPr>
                <w:noProof/>
                <w:webHidden/>
              </w:rPr>
              <w:fldChar w:fldCharType="begin"/>
            </w:r>
            <w:r w:rsidR="00B778C4">
              <w:rPr>
                <w:noProof/>
                <w:webHidden/>
              </w:rPr>
              <w:instrText xml:space="preserve"> PAGEREF _Toc353796684 \h </w:instrText>
            </w:r>
            <w:r w:rsidR="00B778C4">
              <w:rPr>
                <w:noProof/>
                <w:webHidden/>
              </w:rPr>
            </w:r>
            <w:r w:rsidR="00B778C4">
              <w:rPr>
                <w:noProof/>
                <w:webHidden/>
              </w:rPr>
              <w:fldChar w:fldCharType="separate"/>
            </w:r>
            <w:r w:rsidR="00B778C4">
              <w:rPr>
                <w:noProof/>
                <w:webHidden/>
              </w:rPr>
              <w:t>22</w:t>
            </w:r>
            <w:r w:rsidR="00B778C4">
              <w:rPr>
                <w:noProof/>
                <w:webHidden/>
              </w:rPr>
              <w:fldChar w:fldCharType="end"/>
            </w:r>
          </w:hyperlink>
        </w:p>
        <w:p w14:paraId="4E913DA4"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685" w:history="1">
            <w:r w:rsidR="00B778C4" w:rsidRPr="00B53C53">
              <w:rPr>
                <w:rStyle w:val="Hyperlink"/>
                <w:noProof/>
              </w:rPr>
              <w:t>3.5.1.</w:t>
            </w:r>
            <w:r w:rsidR="00B778C4">
              <w:rPr>
                <w:rFonts w:asciiTheme="minorHAnsi" w:eastAsiaTheme="minorEastAsia" w:hAnsiTheme="minorHAnsi" w:cstheme="minorBidi"/>
                <w:noProof/>
                <w:sz w:val="22"/>
                <w:szCs w:val="22"/>
              </w:rPr>
              <w:tab/>
            </w:r>
            <w:r w:rsidR="00B778C4" w:rsidRPr="00B53C53">
              <w:rPr>
                <w:rStyle w:val="Hyperlink"/>
                <w:noProof/>
              </w:rPr>
              <w:t>DT&amp;E Predictive Analysis.</w:t>
            </w:r>
            <w:r w:rsidR="00B778C4">
              <w:rPr>
                <w:noProof/>
                <w:webHidden/>
              </w:rPr>
              <w:tab/>
            </w:r>
            <w:r w:rsidR="00B778C4">
              <w:rPr>
                <w:noProof/>
                <w:webHidden/>
              </w:rPr>
              <w:fldChar w:fldCharType="begin"/>
            </w:r>
            <w:r w:rsidR="00B778C4">
              <w:rPr>
                <w:noProof/>
                <w:webHidden/>
              </w:rPr>
              <w:instrText xml:space="preserve"> PAGEREF _Toc353796685 \h </w:instrText>
            </w:r>
            <w:r w:rsidR="00B778C4">
              <w:rPr>
                <w:noProof/>
                <w:webHidden/>
              </w:rPr>
            </w:r>
            <w:r w:rsidR="00B778C4">
              <w:rPr>
                <w:noProof/>
                <w:webHidden/>
              </w:rPr>
              <w:fldChar w:fldCharType="separate"/>
            </w:r>
            <w:r w:rsidR="00B778C4">
              <w:rPr>
                <w:noProof/>
                <w:webHidden/>
              </w:rPr>
              <w:t>22</w:t>
            </w:r>
            <w:r w:rsidR="00B778C4">
              <w:rPr>
                <w:noProof/>
                <w:webHidden/>
              </w:rPr>
              <w:fldChar w:fldCharType="end"/>
            </w:r>
          </w:hyperlink>
        </w:p>
        <w:p w14:paraId="34F694FF" w14:textId="77777777" w:rsidR="00B778C4" w:rsidRDefault="008626A3">
          <w:pPr>
            <w:pStyle w:val="TOC2"/>
            <w:tabs>
              <w:tab w:val="left" w:pos="880"/>
              <w:tab w:val="right" w:leader="dot" w:pos="9350"/>
            </w:tabs>
            <w:rPr>
              <w:rFonts w:asciiTheme="minorHAnsi" w:eastAsiaTheme="minorEastAsia" w:hAnsiTheme="minorHAnsi" w:cstheme="minorBidi"/>
              <w:noProof/>
              <w:sz w:val="22"/>
              <w:szCs w:val="22"/>
            </w:rPr>
          </w:pPr>
          <w:hyperlink w:anchor="_Toc353796686" w:history="1">
            <w:r w:rsidR="00B778C4" w:rsidRPr="00B53C53">
              <w:rPr>
                <w:rStyle w:val="Hyperlink"/>
                <w:noProof/>
              </w:rPr>
              <w:t>3.6.</w:t>
            </w:r>
            <w:r w:rsidR="00B778C4">
              <w:rPr>
                <w:rFonts w:asciiTheme="minorHAnsi" w:eastAsiaTheme="minorEastAsia" w:hAnsiTheme="minorHAnsi" w:cstheme="minorBidi"/>
                <w:noProof/>
                <w:sz w:val="22"/>
                <w:szCs w:val="22"/>
              </w:rPr>
              <w:tab/>
            </w:r>
            <w:r w:rsidR="00B778C4" w:rsidRPr="00B53C53">
              <w:rPr>
                <w:rStyle w:val="Hyperlink"/>
                <w:noProof/>
              </w:rPr>
              <w:t>Operational Evaluation Approach.</w:t>
            </w:r>
            <w:r w:rsidR="00B778C4">
              <w:rPr>
                <w:noProof/>
                <w:webHidden/>
              </w:rPr>
              <w:tab/>
            </w:r>
            <w:r w:rsidR="00B778C4">
              <w:rPr>
                <w:noProof/>
                <w:webHidden/>
              </w:rPr>
              <w:fldChar w:fldCharType="begin"/>
            </w:r>
            <w:r w:rsidR="00B778C4">
              <w:rPr>
                <w:noProof/>
                <w:webHidden/>
              </w:rPr>
              <w:instrText xml:space="preserve"> PAGEREF _Toc353796686 \h </w:instrText>
            </w:r>
            <w:r w:rsidR="00B778C4">
              <w:rPr>
                <w:noProof/>
                <w:webHidden/>
              </w:rPr>
            </w:r>
            <w:r w:rsidR="00B778C4">
              <w:rPr>
                <w:noProof/>
                <w:webHidden/>
              </w:rPr>
              <w:fldChar w:fldCharType="separate"/>
            </w:r>
            <w:r w:rsidR="00B778C4">
              <w:rPr>
                <w:noProof/>
                <w:webHidden/>
              </w:rPr>
              <w:t>22</w:t>
            </w:r>
            <w:r w:rsidR="00B778C4">
              <w:rPr>
                <w:noProof/>
                <w:webHidden/>
              </w:rPr>
              <w:fldChar w:fldCharType="end"/>
            </w:r>
          </w:hyperlink>
        </w:p>
        <w:p w14:paraId="72BEBAFF" w14:textId="77777777" w:rsidR="00B778C4" w:rsidRDefault="008626A3">
          <w:pPr>
            <w:pStyle w:val="TOC3"/>
            <w:tabs>
              <w:tab w:val="right" w:leader="dot" w:pos="9350"/>
            </w:tabs>
            <w:rPr>
              <w:rFonts w:asciiTheme="minorHAnsi" w:eastAsiaTheme="minorEastAsia" w:hAnsiTheme="minorHAnsi" w:cstheme="minorBidi"/>
              <w:noProof/>
              <w:sz w:val="22"/>
              <w:szCs w:val="22"/>
            </w:rPr>
          </w:pPr>
          <w:hyperlink w:anchor="_Toc353796687" w:history="1">
            <w:r w:rsidR="00B778C4" w:rsidRPr="00B53C53">
              <w:rPr>
                <w:rStyle w:val="Hyperlink"/>
                <w:noProof/>
              </w:rPr>
              <w:t>3.6.01.  Independent Evaluation of System.</w:t>
            </w:r>
            <w:r w:rsidR="00B778C4">
              <w:rPr>
                <w:noProof/>
                <w:webHidden/>
              </w:rPr>
              <w:tab/>
            </w:r>
            <w:r w:rsidR="00B778C4">
              <w:rPr>
                <w:noProof/>
                <w:webHidden/>
              </w:rPr>
              <w:fldChar w:fldCharType="begin"/>
            </w:r>
            <w:r w:rsidR="00B778C4">
              <w:rPr>
                <w:noProof/>
                <w:webHidden/>
              </w:rPr>
              <w:instrText xml:space="preserve"> PAGEREF _Toc353796687 \h </w:instrText>
            </w:r>
            <w:r w:rsidR="00B778C4">
              <w:rPr>
                <w:noProof/>
                <w:webHidden/>
              </w:rPr>
            </w:r>
            <w:r w:rsidR="00B778C4">
              <w:rPr>
                <w:noProof/>
                <w:webHidden/>
              </w:rPr>
              <w:fldChar w:fldCharType="separate"/>
            </w:r>
            <w:r w:rsidR="00B778C4">
              <w:rPr>
                <w:noProof/>
                <w:webHidden/>
              </w:rPr>
              <w:t>22</w:t>
            </w:r>
            <w:r w:rsidR="00B778C4">
              <w:rPr>
                <w:noProof/>
                <w:webHidden/>
              </w:rPr>
              <w:fldChar w:fldCharType="end"/>
            </w:r>
          </w:hyperlink>
        </w:p>
        <w:p w14:paraId="1A18C9F7" w14:textId="77777777" w:rsidR="00B778C4" w:rsidRDefault="008626A3">
          <w:pPr>
            <w:pStyle w:val="TOC3"/>
            <w:tabs>
              <w:tab w:val="right" w:leader="dot" w:pos="9350"/>
            </w:tabs>
            <w:rPr>
              <w:rFonts w:asciiTheme="minorHAnsi" w:eastAsiaTheme="minorEastAsia" w:hAnsiTheme="minorHAnsi" w:cstheme="minorBidi"/>
              <w:noProof/>
              <w:sz w:val="22"/>
              <w:szCs w:val="22"/>
            </w:rPr>
          </w:pPr>
          <w:hyperlink w:anchor="_Toc353796688" w:history="1">
            <w:r w:rsidR="00B778C4" w:rsidRPr="00B53C53">
              <w:rPr>
                <w:rStyle w:val="Hyperlink"/>
                <w:noProof/>
              </w:rPr>
              <w:t>3.6.02.  Periods for  Operational Assessments and Evaluations.</w:t>
            </w:r>
            <w:r w:rsidR="00B778C4">
              <w:rPr>
                <w:noProof/>
                <w:webHidden/>
              </w:rPr>
              <w:tab/>
            </w:r>
            <w:r w:rsidR="00B778C4">
              <w:rPr>
                <w:noProof/>
                <w:webHidden/>
              </w:rPr>
              <w:fldChar w:fldCharType="begin"/>
            </w:r>
            <w:r w:rsidR="00B778C4">
              <w:rPr>
                <w:noProof/>
                <w:webHidden/>
              </w:rPr>
              <w:instrText xml:space="preserve"> PAGEREF _Toc353796688 \h </w:instrText>
            </w:r>
            <w:r w:rsidR="00B778C4">
              <w:rPr>
                <w:noProof/>
                <w:webHidden/>
              </w:rPr>
            </w:r>
            <w:r w:rsidR="00B778C4">
              <w:rPr>
                <w:noProof/>
                <w:webHidden/>
              </w:rPr>
              <w:fldChar w:fldCharType="separate"/>
            </w:r>
            <w:r w:rsidR="00B778C4">
              <w:rPr>
                <w:noProof/>
                <w:webHidden/>
              </w:rPr>
              <w:t>22</w:t>
            </w:r>
            <w:r w:rsidR="00B778C4">
              <w:rPr>
                <w:noProof/>
                <w:webHidden/>
              </w:rPr>
              <w:fldChar w:fldCharType="end"/>
            </w:r>
          </w:hyperlink>
        </w:p>
        <w:p w14:paraId="4408CFFD" w14:textId="77777777" w:rsidR="00B778C4" w:rsidRDefault="008626A3">
          <w:pPr>
            <w:pStyle w:val="TOC3"/>
            <w:tabs>
              <w:tab w:val="right" w:leader="dot" w:pos="9350"/>
            </w:tabs>
            <w:rPr>
              <w:rFonts w:asciiTheme="minorHAnsi" w:eastAsiaTheme="minorEastAsia" w:hAnsiTheme="minorHAnsi" w:cstheme="minorBidi"/>
              <w:noProof/>
              <w:sz w:val="22"/>
              <w:szCs w:val="22"/>
            </w:rPr>
          </w:pPr>
          <w:hyperlink w:anchor="_Toc353796689" w:history="1">
            <w:r w:rsidR="00B778C4" w:rsidRPr="00B53C53">
              <w:rPr>
                <w:rStyle w:val="Hyperlink"/>
                <w:noProof/>
              </w:rPr>
              <w:t>3.6.03.  Resolution of COIs.</w:t>
            </w:r>
            <w:r w:rsidR="00B778C4">
              <w:rPr>
                <w:noProof/>
                <w:webHidden/>
              </w:rPr>
              <w:tab/>
            </w:r>
            <w:r w:rsidR="00B778C4">
              <w:rPr>
                <w:noProof/>
                <w:webHidden/>
              </w:rPr>
              <w:fldChar w:fldCharType="begin"/>
            </w:r>
            <w:r w:rsidR="00B778C4">
              <w:rPr>
                <w:noProof/>
                <w:webHidden/>
              </w:rPr>
              <w:instrText xml:space="preserve"> PAGEREF _Toc353796689 \h </w:instrText>
            </w:r>
            <w:r w:rsidR="00B778C4">
              <w:rPr>
                <w:noProof/>
                <w:webHidden/>
              </w:rPr>
            </w:r>
            <w:r w:rsidR="00B778C4">
              <w:rPr>
                <w:noProof/>
                <w:webHidden/>
              </w:rPr>
              <w:fldChar w:fldCharType="separate"/>
            </w:r>
            <w:r w:rsidR="00B778C4">
              <w:rPr>
                <w:noProof/>
                <w:webHidden/>
              </w:rPr>
              <w:t>22</w:t>
            </w:r>
            <w:r w:rsidR="00B778C4">
              <w:rPr>
                <w:noProof/>
                <w:webHidden/>
              </w:rPr>
              <w:fldChar w:fldCharType="end"/>
            </w:r>
          </w:hyperlink>
        </w:p>
        <w:p w14:paraId="211FECC9"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690" w:history="1">
            <w:r w:rsidR="00B778C4" w:rsidRPr="00B53C53">
              <w:rPr>
                <w:rStyle w:val="Hyperlink"/>
                <w:noProof/>
              </w:rPr>
              <w:t>3.6.1.</w:t>
            </w:r>
            <w:r w:rsidR="00B778C4">
              <w:rPr>
                <w:rFonts w:asciiTheme="minorHAnsi" w:eastAsiaTheme="minorEastAsia" w:hAnsiTheme="minorHAnsi" w:cstheme="minorBidi"/>
                <w:noProof/>
                <w:sz w:val="22"/>
                <w:szCs w:val="22"/>
              </w:rPr>
              <w:tab/>
            </w:r>
            <w:r w:rsidR="00B778C4" w:rsidRPr="00B53C53">
              <w:rPr>
                <w:rStyle w:val="Hyperlink"/>
                <w:noProof/>
              </w:rPr>
              <w:t>Operational Test Objectives.</w:t>
            </w:r>
            <w:r w:rsidR="00B778C4">
              <w:rPr>
                <w:noProof/>
                <w:webHidden/>
              </w:rPr>
              <w:tab/>
            </w:r>
            <w:r w:rsidR="00B778C4">
              <w:rPr>
                <w:noProof/>
                <w:webHidden/>
              </w:rPr>
              <w:fldChar w:fldCharType="begin"/>
            </w:r>
            <w:r w:rsidR="00B778C4">
              <w:rPr>
                <w:noProof/>
                <w:webHidden/>
              </w:rPr>
              <w:instrText xml:space="preserve"> PAGEREF _Toc353796690 \h </w:instrText>
            </w:r>
            <w:r w:rsidR="00B778C4">
              <w:rPr>
                <w:noProof/>
                <w:webHidden/>
              </w:rPr>
            </w:r>
            <w:r w:rsidR="00B778C4">
              <w:rPr>
                <w:noProof/>
                <w:webHidden/>
              </w:rPr>
              <w:fldChar w:fldCharType="separate"/>
            </w:r>
            <w:r w:rsidR="00B778C4">
              <w:rPr>
                <w:noProof/>
                <w:webHidden/>
              </w:rPr>
              <w:t>23</w:t>
            </w:r>
            <w:r w:rsidR="00B778C4">
              <w:rPr>
                <w:noProof/>
                <w:webHidden/>
              </w:rPr>
              <w:fldChar w:fldCharType="end"/>
            </w:r>
          </w:hyperlink>
        </w:p>
        <w:p w14:paraId="60CBA69F"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691" w:history="1">
            <w:r w:rsidR="00B778C4" w:rsidRPr="00B53C53">
              <w:rPr>
                <w:rStyle w:val="Hyperlink"/>
                <w:noProof/>
              </w:rPr>
              <w:t>3.6.2.</w:t>
            </w:r>
            <w:r w:rsidR="00B778C4">
              <w:rPr>
                <w:rFonts w:asciiTheme="minorHAnsi" w:eastAsiaTheme="minorEastAsia" w:hAnsiTheme="minorHAnsi" w:cstheme="minorBidi"/>
                <w:noProof/>
                <w:sz w:val="22"/>
                <w:szCs w:val="22"/>
              </w:rPr>
              <w:tab/>
            </w:r>
            <w:r w:rsidR="00B778C4" w:rsidRPr="00B53C53">
              <w:rPr>
                <w:rStyle w:val="Hyperlink"/>
                <w:noProof/>
              </w:rPr>
              <w:t>Modeling &amp; Simulation (M&amp;S).</w:t>
            </w:r>
            <w:r w:rsidR="00B778C4">
              <w:rPr>
                <w:noProof/>
                <w:webHidden/>
              </w:rPr>
              <w:tab/>
            </w:r>
            <w:r w:rsidR="00B778C4">
              <w:rPr>
                <w:noProof/>
                <w:webHidden/>
              </w:rPr>
              <w:fldChar w:fldCharType="begin"/>
            </w:r>
            <w:r w:rsidR="00B778C4">
              <w:rPr>
                <w:noProof/>
                <w:webHidden/>
              </w:rPr>
              <w:instrText xml:space="preserve"> PAGEREF _Toc353796691 \h </w:instrText>
            </w:r>
            <w:r w:rsidR="00B778C4">
              <w:rPr>
                <w:noProof/>
                <w:webHidden/>
              </w:rPr>
            </w:r>
            <w:r w:rsidR="00B778C4">
              <w:rPr>
                <w:noProof/>
                <w:webHidden/>
              </w:rPr>
              <w:fldChar w:fldCharType="separate"/>
            </w:r>
            <w:r w:rsidR="00B778C4">
              <w:rPr>
                <w:noProof/>
                <w:webHidden/>
              </w:rPr>
              <w:t>23</w:t>
            </w:r>
            <w:r w:rsidR="00B778C4">
              <w:rPr>
                <w:noProof/>
                <w:webHidden/>
              </w:rPr>
              <w:fldChar w:fldCharType="end"/>
            </w:r>
          </w:hyperlink>
        </w:p>
        <w:p w14:paraId="7FC40629"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692" w:history="1">
            <w:r w:rsidR="00B778C4" w:rsidRPr="00B53C53">
              <w:rPr>
                <w:rStyle w:val="Hyperlink"/>
                <w:noProof/>
              </w:rPr>
              <w:t>3.6.3.</w:t>
            </w:r>
            <w:r w:rsidR="00B778C4">
              <w:rPr>
                <w:rFonts w:asciiTheme="minorHAnsi" w:eastAsiaTheme="minorEastAsia" w:hAnsiTheme="minorHAnsi" w:cstheme="minorBidi"/>
                <w:noProof/>
                <w:sz w:val="22"/>
                <w:szCs w:val="22"/>
              </w:rPr>
              <w:tab/>
            </w:r>
            <w:r w:rsidR="00B778C4" w:rsidRPr="00B53C53">
              <w:rPr>
                <w:rStyle w:val="Hyperlink"/>
                <w:noProof/>
              </w:rPr>
              <w:t>Test Limitations.</w:t>
            </w:r>
            <w:r w:rsidR="00B778C4">
              <w:rPr>
                <w:noProof/>
                <w:webHidden/>
              </w:rPr>
              <w:tab/>
            </w:r>
            <w:r w:rsidR="00B778C4">
              <w:rPr>
                <w:noProof/>
                <w:webHidden/>
              </w:rPr>
              <w:fldChar w:fldCharType="begin"/>
            </w:r>
            <w:r w:rsidR="00B778C4">
              <w:rPr>
                <w:noProof/>
                <w:webHidden/>
              </w:rPr>
              <w:instrText xml:space="preserve"> PAGEREF _Toc353796692 \h </w:instrText>
            </w:r>
            <w:r w:rsidR="00B778C4">
              <w:rPr>
                <w:noProof/>
                <w:webHidden/>
              </w:rPr>
            </w:r>
            <w:r w:rsidR="00B778C4">
              <w:rPr>
                <w:noProof/>
                <w:webHidden/>
              </w:rPr>
              <w:fldChar w:fldCharType="separate"/>
            </w:r>
            <w:r w:rsidR="00B778C4">
              <w:rPr>
                <w:noProof/>
                <w:webHidden/>
              </w:rPr>
              <w:t>24</w:t>
            </w:r>
            <w:r w:rsidR="00B778C4">
              <w:rPr>
                <w:noProof/>
                <w:webHidden/>
              </w:rPr>
              <w:fldChar w:fldCharType="end"/>
            </w:r>
          </w:hyperlink>
        </w:p>
        <w:p w14:paraId="1E2D6262" w14:textId="77777777" w:rsidR="00B778C4" w:rsidRDefault="008626A3">
          <w:pPr>
            <w:pStyle w:val="TOC2"/>
            <w:tabs>
              <w:tab w:val="left" w:pos="880"/>
              <w:tab w:val="right" w:leader="dot" w:pos="9350"/>
            </w:tabs>
            <w:rPr>
              <w:rFonts w:asciiTheme="minorHAnsi" w:eastAsiaTheme="minorEastAsia" w:hAnsiTheme="minorHAnsi" w:cstheme="minorBidi"/>
              <w:noProof/>
              <w:sz w:val="22"/>
              <w:szCs w:val="22"/>
            </w:rPr>
          </w:pPr>
          <w:hyperlink w:anchor="_Toc353796693" w:history="1">
            <w:r w:rsidR="00B778C4" w:rsidRPr="00B53C53">
              <w:rPr>
                <w:rStyle w:val="Hyperlink"/>
                <w:noProof/>
              </w:rPr>
              <w:t>3.7.</w:t>
            </w:r>
            <w:r w:rsidR="00B778C4">
              <w:rPr>
                <w:rFonts w:asciiTheme="minorHAnsi" w:eastAsiaTheme="minorEastAsia" w:hAnsiTheme="minorHAnsi" w:cstheme="minorBidi"/>
                <w:noProof/>
                <w:sz w:val="22"/>
                <w:szCs w:val="22"/>
              </w:rPr>
              <w:tab/>
            </w:r>
            <w:r w:rsidR="00B778C4" w:rsidRPr="00B53C53">
              <w:rPr>
                <w:rStyle w:val="Hyperlink"/>
                <w:noProof/>
              </w:rPr>
              <w:t>Other Certifications.</w:t>
            </w:r>
            <w:r w:rsidR="00B778C4">
              <w:rPr>
                <w:noProof/>
                <w:webHidden/>
              </w:rPr>
              <w:tab/>
            </w:r>
            <w:r w:rsidR="00B778C4">
              <w:rPr>
                <w:noProof/>
                <w:webHidden/>
              </w:rPr>
              <w:fldChar w:fldCharType="begin"/>
            </w:r>
            <w:r w:rsidR="00B778C4">
              <w:rPr>
                <w:noProof/>
                <w:webHidden/>
              </w:rPr>
              <w:instrText xml:space="preserve"> PAGEREF _Toc353796693 \h </w:instrText>
            </w:r>
            <w:r w:rsidR="00B778C4">
              <w:rPr>
                <w:noProof/>
                <w:webHidden/>
              </w:rPr>
            </w:r>
            <w:r w:rsidR="00B778C4">
              <w:rPr>
                <w:noProof/>
                <w:webHidden/>
              </w:rPr>
              <w:fldChar w:fldCharType="separate"/>
            </w:r>
            <w:r w:rsidR="00B778C4">
              <w:rPr>
                <w:noProof/>
                <w:webHidden/>
              </w:rPr>
              <w:t>24</w:t>
            </w:r>
            <w:r w:rsidR="00B778C4">
              <w:rPr>
                <w:noProof/>
                <w:webHidden/>
              </w:rPr>
              <w:fldChar w:fldCharType="end"/>
            </w:r>
          </w:hyperlink>
        </w:p>
        <w:p w14:paraId="4E241D72" w14:textId="77777777" w:rsidR="00B778C4" w:rsidRDefault="008626A3">
          <w:pPr>
            <w:pStyle w:val="TOC2"/>
            <w:tabs>
              <w:tab w:val="left" w:pos="880"/>
              <w:tab w:val="right" w:leader="dot" w:pos="9350"/>
            </w:tabs>
            <w:rPr>
              <w:rFonts w:asciiTheme="minorHAnsi" w:eastAsiaTheme="minorEastAsia" w:hAnsiTheme="minorHAnsi" w:cstheme="minorBidi"/>
              <w:noProof/>
              <w:sz w:val="22"/>
              <w:szCs w:val="22"/>
            </w:rPr>
          </w:pPr>
          <w:hyperlink w:anchor="_Toc353796694" w:history="1">
            <w:r w:rsidR="00B778C4" w:rsidRPr="00B53C53">
              <w:rPr>
                <w:rStyle w:val="Hyperlink"/>
                <w:noProof/>
              </w:rPr>
              <w:t>3.8.</w:t>
            </w:r>
            <w:r w:rsidR="00B778C4">
              <w:rPr>
                <w:rFonts w:asciiTheme="minorHAnsi" w:eastAsiaTheme="minorEastAsia" w:hAnsiTheme="minorHAnsi" w:cstheme="minorBidi"/>
                <w:noProof/>
                <w:sz w:val="22"/>
                <w:szCs w:val="22"/>
              </w:rPr>
              <w:tab/>
            </w:r>
            <w:r w:rsidR="00B778C4" w:rsidRPr="00B53C53">
              <w:rPr>
                <w:rStyle w:val="Hyperlink"/>
                <w:noProof/>
              </w:rPr>
              <w:t>Reliability Growth.</w:t>
            </w:r>
            <w:r w:rsidR="00B778C4">
              <w:rPr>
                <w:noProof/>
                <w:webHidden/>
              </w:rPr>
              <w:tab/>
            </w:r>
            <w:r w:rsidR="00B778C4">
              <w:rPr>
                <w:noProof/>
                <w:webHidden/>
              </w:rPr>
              <w:fldChar w:fldCharType="begin"/>
            </w:r>
            <w:r w:rsidR="00B778C4">
              <w:rPr>
                <w:noProof/>
                <w:webHidden/>
              </w:rPr>
              <w:instrText xml:space="preserve"> PAGEREF _Toc353796694 \h </w:instrText>
            </w:r>
            <w:r w:rsidR="00B778C4">
              <w:rPr>
                <w:noProof/>
                <w:webHidden/>
              </w:rPr>
            </w:r>
            <w:r w:rsidR="00B778C4">
              <w:rPr>
                <w:noProof/>
                <w:webHidden/>
              </w:rPr>
              <w:fldChar w:fldCharType="separate"/>
            </w:r>
            <w:r w:rsidR="00B778C4">
              <w:rPr>
                <w:noProof/>
                <w:webHidden/>
              </w:rPr>
              <w:t>24</w:t>
            </w:r>
            <w:r w:rsidR="00B778C4">
              <w:rPr>
                <w:noProof/>
                <w:webHidden/>
              </w:rPr>
              <w:fldChar w:fldCharType="end"/>
            </w:r>
          </w:hyperlink>
        </w:p>
        <w:p w14:paraId="5A8A8211" w14:textId="77777777" w:rsidR="00B778C4" w:rsidRDefault="008626A3">
          <w:pPr>
            <w:pStyle w:val="TOC2"/>
            <w:tabs>
              <w:tab w:val="left" w:pos="880"/>
              <w:tab w:val="right" w:leader="dot" w:pos="9350"/>
            </w:tabs>
            <w:rPr>
              <w:rFonts w:asciiTheme="minorHAnsi" w:eastAsiaTheme="minorEastAsia" w:hAnsiTheme="minorHAnsi" w:cstheme="minorBidi"/>
              <w:noProof/>
              <w:sz w:val="22"/>
              <w:szCs w:val="22"/>
            </w:rPr>
          </w:pPr>
          <w:hyperlink w:anchor="_Toc353796695" w:history="1">
            <w:r w:rsidR="00B778C4" w:rsidRPr="00B53C53">
              <w:rPr>
                <w:rStyle w:val="Hyperlink"/>
                <w:noProof/>
              </w:rPr>
              <w:t>3.9.</w:t>
            </w:r>
            <w:r w:rsidR="00B778C4">
              <w:rPr>
                <w:rFonts w:asciiTheme="minorHAnsi" w:eastAsiaTheme="minorEastAsia" w:hAnsiTheme="minorHAnsi" w:cstheme="minorBidi"/>
                <w:noProof/>
                <w:sz w:val="22"/>
                <w:szCs w:val="22"/>
              </w:rPr>
              <w:tab/>
            </w:r>
            <w:r w:rsidR="00B778C4" w:rsidRPr="00B53C53">
              <w:rPr>
                <w:rStyle w:val="Hyperlink"/>
                <w:noProof/>
              </w:rPr>
              <w:t>Future Test and Evaluation.</w:t>
            </w:r>
            <w:r w:rsidR="00B778C4">
              <w:rPr>
                <w:noProof/>
                <w:webHidden/>
              </w:rPr>
              <w:tab/>
            </w:r>
            <w:r w:rsidR="00B778C4">
              <w:rPr>
                <w:noProof/>
                <w:webHidden/>
              </w:rPr>
              <w:fldChar w:fldCharType="begin"/>
            </w:r>
            <w:r w:rsidR="00B778C4">
              <w:rPr>
                <w:noProof/>
                <w:webHidden/>
              </w:rPr>
              <w:instrText xml:space="preserve"> PAGEREF _Toc353796695 \h </w:instrText>
            </w:r>
            <w:r w:rsidR="00B778C4">
              <w:rPr>
                <w:noProof/>
                <w:webHidden/>
              </w:rPr>
            </w:r>
            <w:r w:rsidR="00B778C4">
              <w:rPr>
                <w:noProof/>
                <w:webHidden/>
              </w:rPr>
              <w:fldChar w:fldCharType="separate"/>
            </w:r>
            <w:r w:rsidR="00B778C4">
              <w:rPr>
                <w:noProof/>
                <w:webHidden/>
              </w:rPr>
              <w:t>25</w:t>
            </w:r>
            <w:r w:rsidR="00B778C4">
              <w:rPr>
                <w:noProof/>
                <w:webHidden/>
              </w:rPr>
              <w:fldChar w:fldCharType="end"/>
            </w:r>
          </w:hyperlink>
        </w:p>
        <w:p w14:paraId="0EACB659" w14:textId="77777777" w:rsidR="00B778C4" w:rsidRDefault="008626A3">
          <w:pPr>
            <w:pStyle w:val="TOC1"/>
            <w:rPr>
              <w:rFonts w:asciiTheme="minorHAnsi" w:eastAsiaTheme="minorEastAsia" w:hAnsiTheme="minorHAnsi" w:cstheme="minorBidi"/>
              <w:sz w:val="22"/>
              <w:szCs w:val="22"/>
            </w:rPr>
          </w:pPr>
          <w:hyperlink w:anchor="_Toc353796696" w:history="1">
            <w:r w:rsidR="00B778C4" w:rsidRPr="00B53C53">
              <w:rPr>
                <w:rStyle w:val="Hyperlink"/>
              </w:rPr>
              <w:t>4.</w:t>
            </w:r>
            <w:r w:rsidR="00B778C4">
              <w:rPr>
                <w:rFonts w:asciiTheme="minorHAnsi" w:eastAsiaTheme="minorEastAsia" w:hAnsiTheme="minorHAnsi" w:cstheme="minorBidi"/>
                <w:sz w:val="22"/>
                <w:szCs w:val="22"/>
              </w:rPr>
              <w:tab/>
            </w:r>
            <w:r w:rsidR="00B778C4" w:rsidRPr="00B53C53">
              <w:rPr>
                <w:rStyle w:val="Hyperlink"/>
              </w:rPr>
              <w:t>PART IV-RESOURCE SUMMARY</w:t>
            </w:r>
            <w:r w:rsidR="00B778C4">
              <w:rPr>
                <w:webHidden/>
              </w:rPr>
              <w:tab/>
            </w:r>
            <w:r w:rsidR="00B778C4">
              <w:rPr>
                <w:webHidden/>
              </w:rPr>
              <w:fldChar w:fldCharType="begin"/>
            </w:r>
            <w:r w:rsidR="00B778C4">
              <w:rPr>
                <w:webHidden/>
              </w:rPr>
              <w:instrText xml:space="preserve"> PAGEREF _Toc353796696 \h </w:instrText>
            </w:r>
            <w:r w:rsidR="00B778C4">
              <w:rPr>
                <w:webHidden/>
              </w:rPr>
            </w:r>
            <w:r w:rsidR="00B778C4">
              <w:rPr>
                <w:webHidden/>
              </w:rPr>
              <w:fldChar w:fldCharType="separate"/>
            </w:r>
            <w:r w:rsidR="00B778C4">
              <w:rPr>
                <w:webHidden/>
              </w:rPr>
              <w:t>26</w:t>
            </w:r>
            <w:r w:rsidR="00B778C4">
              <w:rPr>
                <w:webHidden/>
              </w:rPr>
              <w:fldChar w:fldCharType="end"/>
            </w:r>
          </w:hyperlink>
        </w:p>
        <w:p w14:paraId="12DC2497" w14:textId="77777777" w:rsidR="00B778C4" w:rsidRDefault="008626A3">
          <w:pPr>
            <w:pStyle w:val="TOC2"/>
            <w:tabs>
              <w:tab w:val="left" w:pos="880"/>
              <w:tab w:val="right" w:leader="dot" w:pos="9350"/>
            </w:tabs>
            <w:rPr>
              <w:rFonts w:asciiTheme="minorHAnsi" w:eastAsiaTheme="minorEastAsia" w:hAnsiTheme="minorHAnsi" w:cstheme="minorBidi"/>
              <w:noProof/>
              <w:sz w:val="22"/>
              <w:szCs w:val="22"/>
            </w:rPr>
          </w:pPr>
          <w:hyperlink w:anchor="_Toc353796697" w:history="1">
            <w:r w:rsidR="00B778C4" w:rsidRPr="00B53C53">
              <w:rPr>
                <w:rStyle w:val="Hyperlink"/>
                <w:noProof/>
              </w:rPr>
              <w:t>4.1.</w:t>
            </w:r>
            <w:r w:rsidR="00B778C4">
              <w:rPr>
                <w:rFonts w:asciiTheme="minorHAnsi" w:eastAsiaTheme="minorEastAsia" w:hAnsiTheme="minorHAnsi" w:cstheme="minorBidi"/>
                <w:noProof/>
                <w:sz w:val="22"/>
                <w:szCs w:val="22"/>
              </w:rPr>
              <w:tab/>
            </w:r>
            <w:r w:rsidR="00B778C4" w:rsidRPr="00B53C53">
              <w:rPr>
                <w:rStyle w:val="Hyperlink"/>
                <w:noProof/>
              </w:rPr>
              <w:t>Intro</w:t>
            </w:r>
            <w:r w:rsidR="00B778C4" w:rsidRPr="00B53C53">
              <w:rPr>
                <w:rStyle w:val="Hyperlink"/>
                <w:rFonts w:eastAsiaTheme="minorHAnsi"/>
                <w:noProof/>
              </w:rPr>
              <w:t>d</w:t>
            </w:r>
            <w:r w:rsidR="00B778C4" w:rsidRPr="00B53C53">
              <w:rPr>
                <w:rStyle w:val="Hyperlink"/>
                <w:noProof/>
              </w:rPr>
              <w:t xml:space="preserve">uction.  </w:t>
            </w:r>
            <w:r w:rsidR="00B778C4">
              <w:rPr>
                <w:noProof/>
                <w:webHidden/>
              </w:rPr>
              <w:tab/>
            </w:r>
            <w:r w:rsidR="00B778C4">
              <w:rPr>
                <w:noProof/>
                <w:webHidden/>
              </w:rPr>
              <w:fldChar w:fldCharType="begin"/>
            </w:r>
            <w:r w:rsidR="00B778C4">
              <w:rPr>
                <w:noProof/>
                <w:webHidden/>
              </w:rPr>
              <w:instrText xml:space="preserve"> PAGEREF _Toc353796697 \h </w:instrText>
            </w:r>
            <w:r w:rsidR="00B778C4">
              <w:rPr>
                <w:noProof/>
                <w:webHidden/>
              </w:rPr>
            </w:r>
            <w:r w:rsidR="00B778C4">
              <w:rPr>
                <w:noProof/>
                <w:webHidden/>
              </w:rPr>
              <w:fldChar w:fldCharType="separate"/>
            </w:r>
            <w:r w:rsidR="00B778C4">
              <w:rPr>
                <w:noProof/>
                <w:webHidden/>
              </w:rPr>
              <w:t>26</w:t>
            </w:r>
            <w:r w:rsidR="00B778C4">
              <w:rPr>
                <w:noProof/>
                <w:webHidden/>
              </w:rPr>
              <w:fldChar w:fldCharType="end"/>
            </w:r>
          </w:hyperlink>
        </w:p>
        <w:p w14:paraId="2274676F"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698" w:history="1">
            <w:r w:rsidR="00B778C4" w:rsidRPr="00B53C53">
              <w:rPr>
                <w:rStyle w:val="Hyperlink"/>
                <w:noProof/>
              </w:rPr>
              <w:t>4.1.1.</w:t>
            </w:r>
            <w:r w:rsidR="00B778C4">
              <w:rPr>
                <w:rFonts w:asciiTheme="minorHAnsi" w:eastAsiaTheme="minorEastAsia" w:hAnsiTheme="minorHAnsi" w:cstheme="minorBidi"/>
                <w:noProof/>
                <w:sz w:val="22"/>
                <w:szCs w:val="22"/>
              </w:rPr>
              <w:tab/>
            </w:r>
            <w:r w:rsidR="00B778C4" w:rsidRPr="00B53C53">
              <w:rPr>
                <w:rStyle w:val="Hyperlink"/>
                <w:noProof/>
              </w:rPr>
              <w:t>Test Articles.</w:t>
            </w:r>
            <w:r w:rsidR="00B778C4">
              <w:rPr>
                <w:noProof/>
                <w:webHidden/>
              </w:rPr>
              <w:tab/>
            </w:r>
            <w:r w:rsidR="00B778C4">
              <w:rPr>
                <w:noProof/>
                <w:webHidden/>
              </w:rPr>
              <w:fldChar w:fldCharType="begin"/>
            </w:r>
            <w:r w:rsidR="00B778C4">
              <w:rPr>
                <w:noProof/>
                <w:webHidden/>
              </w:rPr>
              <w:instrText xml:space="preserve"> PAGEREF _Toc353796698 \h </w:instrText>
            </w:r>
            <w:r w:rsidR="00B778C4">
              <w:rPr>
                <w:noProof/>
                <w:webHidden/>
              </w:rPr>
            </w:r>
            <w:r w:rsidR="00B778C4">
              <w:rPr>
                <w:noProof/>
                <w:webHidden/>
              </w:rPr>
              <w:fldChar w:fldCharType="separate"/>
            </w:r>
            <w:r w:rsidR="00B778C4">
              <w:rPr>
                <w:noProof/>
                <w:webHidden/>
              </w:rPr>
              <w:t>26</w:t>
            </w:r>
            <w:r w:rsidR="00B778C4">
              <w:rPr>
                <w:noProof/>
                <w:webHidden/>
              </w:rPr>
              <w:fldChar w:fldCharType="end"/>
            </w:r>
          </w:hyperlink>
        </w:p>
        <w:p w14:paraId="66B0D81A"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699" w:history="1">
            <w:r w:rsidR="00B778C4" w:rsidRPr="00B53C53">
              <w:rPr>
                <w:rStyle w:val="Hyperlink"/>
                <w:noProof/>
              </w:rPr>
              <w:t>4.1.2.</w:t>
            </w:r>
            <w:r w:rsidR="00B778C4">
              <w:rPr>
                <w:rFonts w:asciiTheme="minorHAnsi" w:eastAsiaTheme="minorEastAsia" w:hAnsiTheme="minorHAnsi" w:cstheme="minorBidi"/>
                <w:noProof/>
                <w:sz w:val="22"/>
                <w:szCs w:val="22"/>
              </w:rPr>
              <w:tab/>
            </w:r>
            <w:r w:rsidR="00B778C4" w:rsidRPr="00B53C53">
              <w:rPr>
                <w:rStyle w:val="Hyperlink"/>
                <w:noProof/>
              </w:rPr>
              <w:t>Test Sites and Instrumentation.</w:t>
            </w:r>
            <w:r w:rsidR="00B778C4">
              <w:rPr>
                <w:noProof/>
                <w:webHidden/>
              </w:rPr>
              <w:tab/>
            </w:r>
            <w:r w:rsidR="00B778C4">
              <w:rPr>
                <w:noProof/>
                <w:webHidden/>
              </w:rPr>
              <w:fldChar w:fldCharType="begin"/>
            </w:r>
            <w:r w:rsidR="00B778C4">
              <w:rPr>
                <w:noProof/>
                <w:webHidden/>
              </w:rPr>
              <w:instrText xml:space="preserve"> PAGEREF _Toc353796699 \h </w:instrText>
            </w:r>
            <w:r w:rsidR="00B778C4">
              <w:rPr>
                <w:noProof/>
                <w:webHidden/>
              </w:rPr>
            </w:r>
            <w:r w:rsidR="00B778C4">
              <w:rPr>
                <w:noProof/>
                <w:webHidden/>
              </w:rPr>
              <w:fldChar w:fldCharType="separate"/>
            </w:r>
            <w:r w:rsidR="00B778C4">
              <w:rPr>
                <w:noProof/>
                <w:webHidden/>
              </w:rPr>
              <w:t>26</w:t>
            </w:r>
            <w:r w:rsidR="00B778C4">
              <w:rPr>
                <w:noProof/>
                <w:webHidden/>
              </w:rPr>
              <w:fldChar w:fldCharType="end"/>
            </w:r>
          </w:hyperlink>
        </w:p>
        <w:p w14:paraId="295F41ED"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700" w:history="1">
            <w:r w:rsidR="00B778C4" w:rsidRPr="00B53C53">
              <w:rPr>
                <w:rStyle w:val="Hyperlink"/>
                <w:noProof/>
              </w:rPr>
              <w:t>4.1.3.</w:t>
            </w:r>
            <w:r w:rsidR="00B778C4">
              <w:rPr>
                <w:rFonts w:asciiTheme="minorHAnsi" w:eastAsiaTheme="minorEastAsia" w:hAnsiTheme="minorHAnsi" w:cstheme="minorBidi"/>
                <w:noProof/>
                <w:sz w:val="22"/>
                <w:szCs w:val="22"/>
              </w:rPr>
              <w:tab/>
            </w:r>
            <w:r w:rsidR="00B778C4" w:rsidRPr="00B53C53">
              <w:rPr>
                <w:rStyle w:val="Hyperlink"/>
                <w:noProof/>
              </w:rPr>
              <w:t>Test Support Equipment.</w:t>
            </w:r>
            <w:r w:rsidR="00B778C4">
              <w:rPr>
                <w:noProof/>
                <w:webHidden/>
              </w:rPr>
              <w:tab/>
            </w:r>
            <w:r w:rsidR="00B778C4">
              <w:rPr>
                <w:noProof/>
                <w:webHidden/>
              </w:rPr>
              <w:fldChar w:fldCharType="begin"/>
            </w:r>
            <w:r w:rsidR="00B778C4">
              <w:rPr>
                <w:noProof/>
                <w:webHidden/>
              </w:rPr>
              <w:instrText xml:space="preserve"> PAGEREF _Toc353796700 \h </w:instrText>
            </w:r>
            <w:r w:rsidR="00B778C4">
              <w:rPr>
                <w:noProof/>
                <w:webHidden/>
              </w:rPr>
            </w:r>
            <w:r w:rsidR="00B778C4">
              <w:rPr>
                <w:noProof/>
                <w:webHidden/>
              </w:rPr>
              <w:fldChar w:fldCharType="separate"/>
            </w:r>
            <w:r w:rsidR="00B778C4">
              <w:rPr>
                <w:noProof/>
                <w:webHidden/>
              </w:rPr>
              <w:t>27</w:t>
            </w:r>
            <w:r w:rsidR="00B778C4">
              <w:rPr>
                <w:noProof/>
                <w:webHidden/>
              </w:rPr>
              <w:fldChar w:fldCharType="end"/>
            </w:r>
          </w:hyperlink>
        </w:p>
        <w:p w14:paraId="4670EAD4"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701" w:history="1">
            <w:r w:rsidR="00B778C4" w:rsidRPr="00B53C53">
              <w:rPr>
                <w:rStyle w:val="Hyperlink"/>
                <w:noProof/>
              </w:rPr>
              <w:t>4.1.4.</w:t>
            </w:r>
            <w:r w:rsidR="00B778C4">
              <w:rPr>
                <w:rFonts w:asciiTheme="minorHAnsi" w:eastAsiaTheme="minorEastAsia" w:hAnsiTheme="minorHAnsi" w:cstheme="minorBidi"/>
                <w:noProof/>
                <w:sz w:val="22"/>
                <w:szCs w:val="22"/>
              </w:rPr>
              <w:tab/>
            </w:r>
            <w:r w:rsidR="00B778C4" w:rsidRPr="00B53C53">
              <w:rPr>
                <w:rStyle w:val="Hyperlink"/>
                <w:noProof/>
              </w:rPr>
              <w:t>Threat Representation.</w:t>
            </w:r>
            <w:r w:rsidR="00B778C4">
              <w:rPr>
                <w:noProof/>
                <w:webHidden/>
              </w:rPr>
              <w:tab/>
            </w:r>
            <w:r w:rsidR="00B778C4">
              <w:rPr>
                <w:noProof/>
                <w:webHidden/>
              </w:rPr>
              <w:fldChar w:fldCharType="begin"/>
            </w:r>
            <w:r w:rsidR="00B778C4">
              <w:rPr>
                <w:noProof/>
                <w:webHidden/>
              </w:rPr>
              <w:instrText xml:space="preserve"> PAGEREF _Toc353796701 \h </w:instrText>
            </w:r>
            <w:r w:rsidR="00B778C4">
              <w:rPr>
                <w:noProof/>
                <w:webHidden/>
              </w:rPr>
            </w:r>
            <w:r w:rsidR="00B778C4">
              <w:rPr>
                <w:noProof/>
                <w:webHidden/>
              </w:rPr>
              <w:fldChar w:fldCharType="separate"/>
            </w:r>
            <w:r w:rsidR="00B778C4">
              <w:rPr>
                <w:noProof/>
                <w:webHidden/>
              </w:rPr>
              <w:t>27</w:t>
            </w:r>
            <w:r w:rsidR="00B778C4">
              <w:rPr>
                <w:noProof/>
                <w:webHidden/>
              </w:rPr>
              <w:fldChar w:fldCharType="end"/>
            </w:r>
          </w:hyperlink>
        </w:p>
        <w:p w14:paraId="74ED96A9"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702" w:history="1">
            <w:r w:rsidR="00B778C4" w:rsidRPr="00B53C53">
              <w:rPr>
                <w:rStyle w:val="Hyperlink"/>
                <w:noProof/>
              </w:rPr>
              <w:t>4.1.5.</w:t>
            </w:r>
            <w:r w:rsidR="00B778C4">
              <w:rPr>
                <w:rFonts w:asciiTheme="minorHAnsi" w:eastAsiaTheme="minorEastAsia" w:hAnsiTheme="minorHAnsi" w:cstheme="minorBidi"/>
                <w:noProof/>
                <w:sz w:val="22"/>
                <w:szCs w:val="22"/>
              </w:rPr>
              <w:tab/>
            </w:r>
            <w:r w:rsidR="00B778C4" w:rsidRPr="00B53C53">
              <w:rPr>
                <w:rStyle w:val="Hyperlink"/>
                <w:noProof/>
              </w:rPr>
              <w:t>Test Targets and Expendables.</w:t>
            </w:r>
            <w:r w:rsidR="00B778C4">
              <w:rPr>
                <w:noProof/>
                <w:webHidden/>
              </w:rPr>
              <w:tab/>
            </w:r>
            <w:r w:rsidR="00B778C4">
              <w:rPr>
                <w:noProof/>
                <w:webHidden/>
              </w:rPr>
              <w:fldChar w:fldCharType="begin"/>
            </w:r>
            <w:r w:rsidR="00B778C4">
              <w:rPr>
                <w:noProof/>
                <w:webHidden/>
              </w:rPr>
              <w:instrText xml:space="preserve"> PAGEREF _Toc353796702 \h </w:instrText>
            </w:r>
            <w:r w:rsidR="00B778C4">
              <w:rPr>
                <w:noProof/>
                <w:webHidden/>
              </w:rPr>
            </w:r>
            <w:r w:rsidR="00B778C4">
              <w:rPr>
                <w:noProof/>
                <w:webHidden/>
              </w:rPr>
              <w:fldChar w:fldCharType="separate"/>
            </w:r>
            <w:r w:rsidR="00B778C4">
              <w:rPr>
                <w:noProof/>
                <w:webHidden/>
              </w:rPr>
              <w:t>27</w:t>
            </w:r>
            <w:r w:rsidR="00B778C4">
              <w:rPr>
                <w:noProof/>
                <w:webHidden/>
              </w:rPr>
              <w:fldChar w:fldCharType="end"/>
            </w:r>
          </w:hyperlink>
        </w:p>
        <w:p w14:paraId="59B9D4D1"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703" w:history="1">
            <w:r w:rsidR="00B778C4" w:rsidRPr="00B53C53">
              <w:rPr>
                <w:rStyle w:val="Hyperlink"/>
                <w:noProof/>
              </w:rPr>
              <w:t>4.1.6.</w:t>
            </w:r>
            <w:r w:rsidR="00B778C4">
              <w:rPr>
                <w:rFonts w:asciiTheme="minorHAnsi" w:eastAsiaTheme="minorEastAsia" w:hAnsiTheme="minorHAnsi" w:cstheme="minorBidi"/>
                <w:noProof/>
                <w:sz w:val="22"/>
                <w:szCs w:val="22"/>
              </w:rPr>
              <w:tab/>
            </w:r>
            <w:r w:rsidR="00B778C4" w:rsidRPr="00B53C53">
              <w:rPr>
                <w:rStyle w:val="Hyperlink"/>
                <w:noProof/>
              </w:rPr>
              <w:t>Operational Force Test Support.</w:t>
            </w:r>
            <w:r w:rsidR="00B778C4">
              <w:rPr>
                <w:noProof/>
                <w:webHidden/>
              </w:rPr>
              <w:tab/>
            </w:r>
            <w:r w:rsidR="00B778C4">
              <w:rPr>
                <w:noProof/>
                <w:webHidden/>
              </w:rPr>
              <w:fldChar w:fldCharType="begin"/>
            </w:r>
            <w:r w:rsidR="00B778C4">
              <w:rPr>
                <w:noProof/>
                <w:webHidden/>
              </w:rPr>
              <w:instrText xml:space="preserve"> PAGEREF _Toc353796703 \h </w:instrText>
            </w:r>
            <w:r w:rsidR="00B778C4">
              <w:rPr>
                <w:noProof/>
                <w:webHidden/>
              </w:rPr>
            </w:r>
            <w:r w:rsidR="00B778C4">
              <w:rPr>
                <w:noProof/>
                <w:webHidden/>
              </w:rPr>
              <w:fldChar w:fldCharType="separate"/>
            </w:r>
            <w:r w:rsidR="00B778C4">
              <w:rPr>
                <w:noProof/>
                <w:webHidden/>
              </w:rPr>
              <w:t>27</w:t>
            </w:r>
            <w:r w:rsidR="00B778C4">
              <w:rPr>
                <w:noProof/>
                <w:webHidden/>
              </w:rPr>
              <w:fldChar w:fldCharType="end"/>
            </w:r>
          </w:hyperlink>
        </w:p>
        <w:p w14:paraId="492646D8"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704" w:history="1">
            <w:r w:rsidR="00B778C4" w:rsidRPr="00B53C53">
              <w:rPr>
                <w:rStyle w:val="Hyperlink"/>
                <w:noProof/>
              </w:rPr>
              <w:t>4.1.7.</w:t>
            </w:r>
            <w:r w:rsidR="00B778C4">
              <w:rPr>
                <w:rFonts w:asciiTheme="minorHAnsi" w:eastAsiaTheme="minorEastAsia" w:hAnsiTheme="minorHAnsi" w:cstheme="minorBidi"/>
                <w:noProof/>
                <w:sz w:val="22"/>
                <w:szCs w:val="22"/>
              </w:rPr>
              <w:tab/>
            </w:r>
            <w:r w:rsidR="00B778C4" w:rsidRPr="00B53C53">
              <w:rPr>
                <w:rStyle w:val="Hyperlink"/>
                <w:noProof/>
              </w:rPr>
              <w:t>Models, Simulations, and Testbeds.</w:t>
            </w:r>
            <w:r w:rsidR="00B778C4">
              <w:rPr>
                <w:noProof/>
                <w:webHidden/>
              </w:rPr>
              <w:tab/>
            </w:r>
            <w:r w:rsidR="00B778C4">
              <w:rPr>
                <w:noProof/>
                <w:webHidden/>
              </w:rPr>
              <w:fldChar w:fldCharType="begin"/>
            </w:r>
            <w:r w:rsidR="00B778C4">
              <w:rPr>
                <w:noProof/>
                <w:webHidden/>
              </w:rPr>
              <w:instrText xml:space="preserve"> PAGEREF _Toc353796704 \h </w:instrText>
            </w:r>
            <w:r w:rsidR="00B778C4">
              <w:rPr>
                <w:noProof/>
                <w:webHidden/>
              </w:rPr>
            </w:r>
            <w:r w:rsidR="00B778C4">
              <w:rPr>
                <w:noProof/>
                <w:webHidden/>
              </w:rPr>
              <w:fldChar w:fldCharType="separate"/>
            </w:r>
            <w:r w:rsidR="00B778C4">
              <w:rPr>
                <w:noProof/>
                <w:webHidden/>
              </w:rPr>
              <w:t>27</w:t>
            </w:r>
            <w:r w:rsidR="00B778C4">
              <w:rPr>
                <w:noProof/>
                <w:webHidden/>
              </w:rPr>
              <w:fldChar w:fldCharType="end"/>
            </w:r>
          </w:hyperlink>
        </w:p>
        <w:p w14:paraId="5C789C0B"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705" w:history="1">
            <w:r w:rsidR="00B778C4" w:rsidRPr="00B53C53">
              <w:rPr>
                <w:rStyle w:val="Hyperlink"/>
                <w:noProof/>
              </w:rPr>
              <w:t>4.1.8.</w:t>
            </w:r>
            <w:r w:rsidR="00B778C4">
              <w:rPr>
                <w:rFonts w:asciiTheme="minorHAnsi" w:eastAsiaTheme="minorEastAsia" w:hAnsiTheme="minorHAnsi" w:cstheme="minorBidi"/>
                <w:noProof/>
                <w:sz w:val="22"/>
                <w:szCs w:val="22"/>
              </w:rPr>
              <w:tab/>
            </w:r>
            <w:r w:rsidR="00B778C4" w:rsidRPr="00B53C53">
              <w:rPr>
                <w:rStyle w:val="Hyperlink"/>
                <w:noProof/>
              </w:rPr>
              <w:t>Joint Mission Environment.</w:t>
            </w:r>
            <w:r w:rsidR="00B778C4">
              <w:rPr>
                <w:noProof/>
                <w:webHidden/>
              </w:rPr>
              <w:tab/>
            </w:r>
            <w:r w:rsidR="00B778C4">
              <w:rPr>
                <w:noProof/>
                <w:webHidden/>
              </w:rPr>
              <w:fldChar w:fldCharType="begin"/>
            </w:r>
            <w:r w:rsidR="00B778C4">
              <w:rPr>
                <w:noProof/>
                <w:webHidden/>
              </w:rPr>
              <w:instrText xml:space="preserve"> PAGEREF _Toc353796705 \h </w:instrText>
            </w:r>
            <w:r w:rsidR="00B778C4">
              <w:rPr>
                <w:noProof/>
                <w:webHidden/>
              </w:rPr>
            </w:r>
            <w:r w:rsidR="00B778C4">
              <w:rPr>
                <w:noProof/>
                <w:webHidden/>
              </w:rPr>
              <w:fldChar w:fldCharType="separate"/>
            </w:r>
            <w:r w:rsidR="00B778C4">
              <w:rPr>
                <w:noProof/>
                <w:webHidden/>
              </w:rPr>
              <w:t>28</w:t>
            </w:r>
            <w:r w:rsidR="00B778C4">
              <w:rPr>
                <w:noProof/>
                <w:webHidden/>
              </w:rPr>
              <w:fldChar w:fldCharType="end"/>
            </w:r>
          </w:hyperlink>
        </w:p>
        <w:p w14:paraId="1A072817"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706" w:history="1">
            <w:r w:rsidR="00B778C4" w:rsidRPr="00B53C53">
              <w:rPr>
                <w:rStyle w:val="Hyperlink"/>
                <w:noProof/>
              </w:rPr>
              <w:t>4.1.9.</w:t>
            </w:r>
            <w:r w:rsidR="00B778C4">
              <w:rPr>
                <w:rFonts w:asciiTheme="minorHAnsi" w:eastAsiaTheme="minorEastAsia" w:hAnsiTheme="minorHAnsi" w:cstheme="minorBidi"/>
                <w:noProof/>
                <w:sz w:val="22"/>
                <w:szCs w:val="22"/>
              </w:rPr>
              <w:tab/>
            </w:r>
            <w:r w:rsidR="00B778C4" w:rsidRPr="00B53C53">
              <w:rPr>
                <w:rStyle w:val="Hyperlink"/>
                <w:noProof/>
              </w:rPr>
              <w:t>Special Requirements.</w:t>
            </w:r>
            <w:r w:rsidR="00B778C4">
              <w:rPr>
                <w:noProof/>
                <w:webHidden/>
              </w:rPr>
              <w:tab/>
            </w:r>
            <w:r w:rsidR="00B778C4">
              <w:rPr>
                <w:noProof/>
                <w:webHidden/>
              </w:rPr>
              <w:fldChar w:fldCharType="begin"/>
            </w:r>
            <w:r w:rsidR="00B778C4">
              <w:rPr>
                <w:noProof/>
                <w:webHidden/>
              </w:rPr>
              <w:instrText xml:space="preserve"> PAGEREF _Toc353796706 \h </w:instrText>
            </w:r>
            <w:r w:rsidR="00B778C4">
              <w:rPr>
                <w:noProof/>
                <w:webHidden/>
              </w:rPr>
            </w:r>
            <w:r w:rsidR="00B778C4">
              <w:rPr>
                <w:noProof/>
                <w:webHidden/>
              </w:rPr>
              <w:fldChar w:fldCharType="separate"/>
            </w:r>
            <w:r w:rsidR="00B778C4">
              <w:rPr>
                <w:noProof/>
                <w:webHidden/>
              </w:rPr>
              <w:t>28</w:t>
            </w:r>
            <w:r w:rsidR="00B778C4">
              <w:rPr>
                <w:noProof/>
                <w:webHidden/>
              </w:rPr>
              <w:fldChar w:fldCharType="end"/>
            </w:r>
          </w:hyperlink>
        </w:p>
        <w:p w14:paraId="1F99C8E2" w14:textId="77777777" w:rsidR="00B778C4" w:rsidRDefault="008626A3">
          <w:pPr>
            <w:pStyle w:val="TOC3"/>
            <w:tabs>
              <w:tab w:val="right" w:leader="dot" w:pos="9350"/>
            </w:tabs>
            <w:rPr>
              <w:rFonts w:asciiTheme="minorHAnsi" w:eastAsiaTheme="minorEastAsia" w:hAnsiTheme="minorHAnsi" w:cstheme="minorBidi"/>
              <w:noProof/>
              <w:sz w:val="22"/>
              <w:szCs w:val="22"/>
            </w:rPr>
          </w:pPr>
          <w:hyperlink w:anchor="_Toc353796707" w:history="1">
            <w:r w:rsidR="00B778C4" w:rsidRPr="00B53C53">
              <w:rPr>
                <w:rStyle w:val="Hyperlink"/>
                <w:noProof/>
              </w:rPr>
              <w:t>4.1.9.1.  Items Impacting Contract or Required by Statute or Regulation.</w:t>
            </w:r>
            <w:r w:rsidR="00B778C4">
              <w:rPr>
                <w:noProof/>
                <w:webHidden/>
              </w:rPr>
              <w:tab/>
            </w:r>
            <w:r w:rsidR="00B778C4">
              <w:rPr>
                <w:noProof/>
                <w:webHidden/>
              </w:rPr>
              <w:fldChar w:fldCharType="begin"/>
            </w:r>
            <w:r w:rsidR="00B778C4">
              <w:rPr>
                <w:noProof/>
                <w:webHidden/>
              </w:rPr>
              <w:instrText xml:space="preserve"> PAGEREF _Toc353796707 \h </w:instrText>
            </w:r>
            <w:r w:rsidR="00B778C4">
              <w:rPr>
                <w:noProof/>
                <w:webHidden/>
              </w:rPr>
            </w:r>
            <w:r w:rsidR="00B778C4">
              <w:rPr>
                <w:noProof/>
                <w:webHidden/>
              </w:rPr>
              <w:fldChar w:fldCharType="separate"/>
            </w:r>
            <w:r w:rsidR="00B778C4">
              <w:rPr>
                <w:noProof/>
                <w:webHidden/>
              </w:rPr>
              <w:t>28</w:t>
            </w:r>
            <w:r w:rsidR="00B778C4">
              <w:rPr>
                <w:noProof/>
                <w:webHidden/>
              </w:rPr>
              <w:fldChar w:fldCharType="end"/>
            </w:r>
          </w:hyperlink>
        </w:p>
        <w:p w14:paraId="69BC475D" w14:textId="77777777" w:rsidR="00B778C4" w:rsidRDefault="008626A3">
          <w:pPr>
            <w:pStyle w:val="TOC2"/>
            <w:tabs>
              <w:tab w:val="left" w:pos="880"/>
              <w:tab w:val="right" w:leader="dot" w:pos="9350"/>
            </w:tabs>
            <w:rPr>
              <w:rFonts w:asciiTheme="minorHAnsi" w:eastAsiaTheme="minorEastAsia" w:hAnsiTheme="minorHAnsi" w:cstheme="minorBidi"/>
              <w:noProof/>
              <w:sz w:val="22"/>
              <w:szCs w:val="22"/>
            </w:rPr>
          </w:pPr>
          <w:hyperlink w:anchor="_Toc353796708" w:history="1">
            <w:r w:rsidR="00B778C4" w:rsidRPr="00B53C53">
              <w:rPr>
                <w:rStyle w:val="Hyperlink"/>
                <w:noProof/>
              </w:rPr>
              <w:t>4.2.</w:t>
            </w:r>
            <w:r w:rsidR="00B778C4">
              <w:rPr>
                <w:rFonts w:asciiTheme="minorHAnsi" w:eastAsiaTheme="minorEastAsia" w:hAnsiTheme="minorHAnsi" w:cstheme="minorBidi"/>
                <w:noProof/>
                <w:sz w:val="22"/>
                <w:szCs w:val="22"/>
              </w:rPr>
              <w:tab/>
            </w:r>
            <w:r w:rsidR="00B778C4" w:rsidRPr="00B53C53">
              <w:rPr>
                <w:rStyle w:val="Hyperlink"/>
                <w:noProof/>
              </w:rPr>
              <w:t>Federal, State, and Local Requirements.</w:t>
            </w:r>
            <w:r w:rsidR="00B778C4">
              <w:rPr>
                <w:noProof/>
                <w:webHidden/>
              </w:rPr>
              <w:tab/>
            </w:r>
            <w:r w:rsidR="00B778C4">
              <w:rPr>
                <w:noProof/>
                <w:webHidden/>
              </w:rPr>
              <w:fldChar w:fldCharType="begin"/>
            </w:r>
            <w:r w:rsidR="00B778C4">
              <w:rPr>
                <w:noProof/>
                <w:webHidden/>
              </w:rPr>
              <w:instrText xml:space="preserve"> PAGEREF _Toc353796708 \h </w:instrText>
            </w:r>
            <w:r w:rsidR="00B778C4">
              <w:rPr>
                <w:noProof/>
                <w:webHidden/>
              </w:rPr>
            </w:r>
            <w:r w:rsidR="00B778C4">
              <w:rPr>
                <w:noProof/>
                <w:webHidden/>
              </w:rPr>
              <w:fldChar w:fldCharType="separate"/>
            </w:r>
            <w:r w:rsidR="00B778C4">
              <w:rPr>
                <w:noProof/>
                <w:webHidden/>
              </w:rPr>
              <w:t>28</w:t>
            </w:r>
            <w:r w:rsidR="00B778C4">
              <w:rPr>
                <w:noProof/>
                <w:webHidden/>
              </w:rPr>
              <w:fldChar w:fldCharType="end"/>
            </w:r>
          </w:hyperlink>
        </w:p>
        <w:p w14:paraId="770A9CA3"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709" w:history="1">
            <w:r w:rsidR="00B778C4" w:rsidRPr="00B53C53">
              <w:rPr>
                <w:rStyle w:val="Hyperlink"/>
                <w:noProof/>
              </w:rPr>
              <w:t>4.2.1.</w:t>
            </w:r>
            <w:r w:rsidR="00B778C4">
              <w:rPr>
                <w:rFonts w:asciiTheme="minorHAnsi" w:eastAsiaTheme="minorEastAsia" w:hAnsiTheme="minorHAnsi" w:cstheme="minorBidi"/>
                <w:noProof/>
                <w:sz w:val="22"/>
                <w:szCs w:val="22"/>
              </w:rPr>
              <w:tab/>
            </w:r>
            <w:r w:rsidR="00B778C4" w:rsidRPr="00B53C53">
              <w:rPr>
                <w:rStyle w:val="Hyperlink"/>
                <w:noProof/>
              </w:rPr>
              <w:t>Compliance with Federal, State, and Local Regulations</w:t>
            </w:r>
            <w:r w:rsidR="00B778C4">
              <w:rPr>
                <w:noProof/>
                <w:webHidden/>
              </w:rPr>
              <w:tab/>
            </w:r>
            <w:r w:rsidR="00B778C4">
              <w:rPr>
                <w:noProof/>
                <w:webHidden/>
              </w:rPr>
              <w:fldChar w:fldCharType="begin"/>
            </w:r>
            <w:r w:rsidR="00B778C4">
              <w:rPr>
                <w:noProof/>
                <w:webHidden/>
              </w:rPr>
              <w:instrText xml:space="preserve"> PAGEREF _Toc353796709 \h </w:instrText>
            </w:r>
            <w:r w:rsidR="00B778C4">
              <w:rPr>
                <w:noProof/>
                <w:webHidden/>
              </w:rPr>
            </w:r>
            <w:r w:rsidR="00B778C4">
              <w:rPr>
                <w:noProof/>
                <w:webHidden/>
              </w:rPr>
              <w:fldChar w:fldCharType="separate"/>
            </w:r>
            <w:r w:rsidR="00B778C4">
              <w:rPr>
                <w:noProof/>
                <w:webHidden/>
              </w:rPr>
              <w:t>28</w:t>
            </w:r>
            <w:r w:rsidR="00B778C4">
              <w:rPr>
                <w:noProof/>
                <w:webHidden/>
              </w:rPr>
              <w:fldChar w:fldCharType="end"/>
            </w:r>
          </w:hyperlink>
        </w:p>
        <w:p w14:paraId="6D2821F5"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710" w:history="1">
            <w:r w:rsidR="00B778C4" w:rsidRPr="00B53C53">
              <w:rPr>
                <w:rStyle w:val="Hyperlink"/>
                <w:noProof/>
              </w:rPr>
              <w:t>4.2.2.</w:t>
            </w:r>
            <w:r w:rsidR="00B778C4">
              <w:rPr>
                <w:rFonts w:asciiTheme="minorHAnsi" w:eastAsiaTheme="minorEastAsia" w:hAnsiTheme="minorHAnsi" w:cstheme="minorBidi"/>
                <w:noProof/>
                <w:sz w:val="22"/>
                <w:szCs w:val="22"/>
              </w:rPr>
              <w:tab/>
            </w:r>
            <w:r w:rsidR="00B778C4" w:rsidRPr="00B53C53">
              <w:rPr>
                <w:rStyle w:val="Hyperlink"/>
                <w:noProof/>
              </w:rPr>
              <w:t>National Environmental Policy Act Documentation.</w:t>
            </w:r>
            <w:r w:rsidR="00B778C4">
              <w:rPr>
                <w:noProof/>
                <w:webHidden/>
              </w:rPr>
              <w:tab/>
            </w:r>
            <w:r w:rsidR="00B778C4">
              <w:rPr>
                <w:noProof/>
                <w:webHidden/>
              </w:rPr>
              <w:fldChar w:fldCharType="begin"/>
            </w:r>
            <w:r w:rsidR="00B778C4">
              <w:rPr>
                <w:noProof/>
                <w:webHidden/>
              </w:rPr>
              <w:instrText xml:space="preserve"> PAGEREF _Toc353796710 \h </w:instrText>
            </w:r>
            <w:r w:rsidR="00B778C4">
              <w:rPr>
                <w:noProof/>
                <w:webHidden/>
              </w:rPr>
            </w:r>
            <w:r w:rsidR="00B778C4">
              <w:rPr>
                <w:noProof/>
                <w:webHidden/>
              </w:rPr>
              <w:fldChar w:fldCharType="separate"/>
            </w:r>
            <w:r w:rsidR="00B778C4">
              <w:rPr>
                <w:noProof/>
                <w:webHidden/>
              </w:rPr>
              <w:t>28</w:t>
            </w:r>
            <w:r w:rsidR="00B778C4">
              <w:rPr>
                <w:noProof/>
                <w:webHidden/>
              </w:rPr>
              <w:fldChar w:fldCharType="end"/>
            </w:r>
          </w:hyperlink>
        </w:p>
        <w:p w14:paraId="37ABA0E0" w14:textId="77777777" w:rsidR="00B778C4" w:rsidRDefault="008626A3">
          <w:pPr>
            <w:pStyle w:val="TOC2"/>
            <w:tabs>
              <w:tab w:val="left" w:pos="880"/>
              <w:tab w:val="right" w:leader="dot" w:pos="9350"/>
            </w:tabs>
            <w:rPr>
              <w:rFonts w:asciiTheme="minorHAnsi" w:eastAsiaTheme="minorEastAsia" w:hAnsiTheme="minorHAnsi" w:cstheme="minorBidi"/>
              <w:noProof/>
              <w:sz w:val="22"/>
              <w:szCs w:val="22"/>
            </w:rPr>
          </w:pPr>
          <w:hyperlink w:anchor="_Toc353796711" w:history="1">
            <w:r w:rsidR="00B778C4" w:rsidRPr="00B53C53">
              <w:rPr>
                <w:rStyle w:val="Hyperlink"/>
                <w:noProof/>
              </w:rPr>
              <w:t>4.3.</w:t>
            </w:r>
            <w:r w:rsidR="00B778C4">
              <w:rPr>
                <w:rFonts w:asciiTheme="minorHAnsi" w:eastAsiaTheme="minorEastAsia" w:hAnsiTheme="minorHAnsi" w:cstheme="minorBidi"/>
                <w:noProof/>
                <w:sz w:val="22"/>
                <w:szCs w:val="22"/>
              </w:rPr>
              <w:tab/>
            </w:r>
            <w:r w:rsidR="00B778C4" w:rsidRPr="00B53C53">
              <w:rPr>
                <w:rStyle w:val="Hyperlink"/>
                <w:noProof/>
              </w:rPr>
              <w:t>Manpower/Personnel and Training.</w:t>
            </w:r>
            <w:r w:rsidR="00B778C4">
              <w:rPr>
                <w:noProof/>
                <w:webHidden/>
              </w:rPr>
              <w:tab/>
            </w:r>
            <w:r w:rsidR="00B778C4">
              <w:rPr>
                <w:noProof/>
                <w:webHidden/>
              </w:rPr>
              <w:fldChar w:fldCharType="begin"/>
            </w:r>
            <w:r w:rsidR="00B778C4">
              <w:rPr>
                <w:noProof/>
                <w:webHidden/>
              </w:rPr>
              <w:instrText xml:space="preserve"> PAGEREF _Toc353796711 \h </w:instrText>
            </w:r>
            <w:r w:rsidR="00B778C4">
              <w:rPr>
                <w:noProof/>
                <w:webHidden/>
              </w:rPr>
            </w:r>
            <w:r w:rsidR="00B778C4">
              <w:rPr>
                <w:noProof/>
                <w:webHidden/>
              </w:rPr>
              <w:fldChar w:fldCharType="separate"/>
            </w:r>
            <w:r w:rsidR="00B778C4">
              <w:rPr>
                <w:noProof/>
                <w:webHidden/>
              </w:rPr>
              <w:t>29</w:t>
            </w:r>
            <w:r w:rsidR="00B778C4">
              <w:rPr>
                <w:noProof/>
                <w:webHidden/>
              </w:rPr>
              <w:fldChar w:fldCharType="end"/>
            </w:r>
          </w:hyperlink>
        </w:p>
        <w:p w14:paraId="4E47885E" w14:textId="77777777" w:rsidR="00B778C4" w:rsidRDefault="008626A3">
          <w:pPr>
            <w:pStyle w:val="TOC2"/>
            <w:tabs>
              <w:tab w:val="left" w:pos="880"/>
              <w:tab w:val="right" w:leader="dot" w:pos="9350"/>
            </w:tabs>
            <w:rPr>
              <w:rFonts w:asciiTheme="minorHAnsi" w:eastAsiaTheme="minorEastAsia" w:hAnsiTheme="minorHAnsi" w:cstheme="minorBidi"/>
              <w:noProof/>
              <w:sz w:val="22"/>
              <w:szCs w:val="22"/>
            </w:rPr>
          </w:pPr>
          <w:hyperlink w:anchor="_Toc353796712" w:history="1">
            <w:r w:rsidR="00B778C4" w:rsidRPr="00B53C53">
              <w:rPr>
                <w:rStyle w:val="Hyperlink"/>
                <w:noProof/>
              </w:rPr>
              <w:t>4.4.</w:t>
            </w:r>
            <w:r w:rsidR="00B778C4">
              <w:rPr>
                <w:rFonts w:asciiTheme="minorHAnsi" w:eastAsiaTheme="minorEastAsia" w:hAnsiTheme="minorHAnsi" w:cstheme="minorBidi"/>
                <w:noProof/>
                <w:sz w:val="22"/>
                <w:szCs w:val="22"/>
              </w:rPr>
              <w:tab/>
            </w:r>
            <w:r w:rsidR="00B778C4" w:rsidRPr="00B53C53">
              <w:rPr>
                <w:rStyle w:val="Hyperlink"/>
                <w:noProof/>
              </w:rPr>
              <w:t>Test Funding Summary.</w:t>
            </w:r>
            <w:r w:rsidR="00B778C4">
              <w:rPr>
                <w:noProof/>
                <w:webHidden/>
              </w:rPr>
              <w:tab/>
            </w:r>
            <w:r w:rsidR="00B778C4">
              <w:rPr>
                <w:noProof/>
                <w:webHidden/>
              </w:rPr>
              <w:fldChar w:fldCharType="begin"/>
            </w:r>
            <w:r w:rsidR="00B778C4">
              <w:rPr>
                <w:noProof/>
                <w:webHidden/>
              </w:rPr>
              <w:instrText xml:space="preserve"> PAGEREF _Toc353796712 \h </w:instrText>
            </w:r>
            <w:r w:rsidR="00B778C4">
              <w:rPr>
                <w:noProof/>
                <w:webHidden/>
              </w:rPr>
            </w:r>
            <w:r w:rsidR="00B778C4">
              <w:rPr>
                <w:noProof/>
                <w:webHidden/>
              </w:rPr>
              <w:fldChar w:fldCharType="separate"/>
            </w:r>
            <w:r w:rsidR="00B778C4">
              <w:rPr>
                <w:noProof/>
                <w:webHidden/>
              </w:rPr>
              <w:t>29</w:t>
            </w:r>
            <w:r w:rsidR="00B778C4">
              <w:rPr>
                <w:noProof/>
                <w:webHidden/>
              </w:rPr>
              <w:fldChar w:fldCharType="end"/>
            </w:r>
          </w:hyperlink>
        </w:p>
        <w:p w14:paraId="29475392"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713" w:history="1">
            <w:r w:rsidR="00B778C4" w:rsidRPr="00B53C53">
              <w:rPr>
                <w:rStyle w:val="Hyperlink"/>
                <w:noProof/>
              </w:rPr>
              <w:t>4.4.1.</w:t>
            </w:r>
            <w:r w:rsidR="00B778C4">
              <w:rPr>
                <w:rFonts w:asciiTheme="minorHAnsi" w:eastAsiaTheme="minorEastAsia" w:hAnsiTheme="minorHAnsi" w:cstheme="minorBidi"/>
                <w:noProof/>
                <w:sz w:val="22"/>
                <w:szCs w:val="22"/>
              </w:rPr>
              <w:tab/>
            </w:r>
            <w:r w:rsidR="00B778C4" w:rsidRPr="00B53C53">
              <w:rPr>
                <w:rStyle w:val="Hyperlink"/>
                <w:noProof/>
              </w:rPr>
              <w:t>T&amp;E Funding Summary Table.</w:t>
            </w:r>
            <w:r w:rsidR="00B778C4">
              <w:rPr>
                <w:noProof/>
                <w:webHidden/>
              </w:rPr>
              <w:tab/>
            </w:r>
            <w:r w:rsidR="00B778C4">
              <w:rPr>
                <w:noProof/>
                <w:webHidden/>
              </w:rPr>
              <w:fldChar w:fldCharType="begin"/>
            </w:r>
            <w:r w:rsidR="00B778C4">
              <w:rPr>
                <w:noProof/>
                <w:webHidden/>
              </w:rPr>
              <w:instrText xml:space="preserve"> PAGEREF _Toc353796713 \h </w:instrText>
            </w:r>
            <w:r w:rsidR="00B778C4">
              <w:rPr>
                <w:noProof/>
                <w:webHidden/>
              </w:rPr>
            </w:r>
            <w:r w:rsidR="00B778C4">
              <w:rPr>
                <w:noProof/>
                <w:webHidden/>
              </w:rPr>
              <w:fldChar w:fldCharType="separate"/>
            </w:r>
            <w:r w:rsidR="00B778C4">
              <w:rPr>
                <w:noProof/>
                <w:webHidden/>
              </w:rPr>
              <w:t>29</w:t>
            </w:r>
            <w:r w:rsidR="00B778C4">
              <w:rPr>
                <w:noProof/>
                <w:webHidden/>
              </w:rPr>
              <w:fldChar w:fldCharType="end"/>
            </w:r>
          </w:hyperlink>
        </w:p>
        <w:p w14:paraId="305DBE37" w14:textId="77777777" w:rsidR="00B778C4" w:rsidRDefault="008626A3">
          <w:pPr>
            <w:pStyle w:val="TOC3"/>
            <w:tabs>
              <w:tab w:val="left" w:pos="1320"/>
              <w:tab w:val="right" w:leader="dot" w:pos="9350"/>
            </w:tabs>
            <w:rPr>
              <w:rFonts w:asciiTheme="minorHAnsi" w:eastAsiaTheme="minorEastAsia" w:hAnsiTheme="minorHAnsi" w:cstheme="minorBidi"/>
              <w:noProof/>
              <w:sz w:val="22"/>
              <w:szCs w:val="22"/>
            </w:rPr>
          </w:pPr>
          <w:hyperlink w:anchor="_Toc353796714" w:history="1">
            <w:r w:rsidR="00B778C4" w:rsidRPr="00B53C53">
              <w:rPr>
                <w:rStyle w:val="Hyperlink"/>
                <w:noProof/>
              </w:rPr>
              <w:t>4.4.2.</w:t>
            </w:r>
            <w:r w:rsidR="00B778C4">
              <w:rPr>
                <w:rFonts w:asciiTheme="minorHAnsi" w:eastAsiaTheme="minorEastAsia" w:hAnsiTheme="minorHAnsi" w:cstheme="minorBidi"/>
                <w:noProof/>
                <w:sz w:val="22"/>
                <w:szCs w:val="22"/>
              </w:rPr>
              <w:tab/>
            </w:r>
            <w:r w:rsidR="00B778C4" w:rsidRPr="00B53C53">
              <w:rPr>
                <w:rStyle w:val="Hyperlink"/>
                <w:noProof/>
              </w:rPr>
              <w:t>T&amp;E Funding Summary Table Footnotes.</w:t>
            </w:r>
            <w:r w:rsidR="00B778C4">
              <w:rPr>
                <w:noProof/>
                <w:webHidden/>
              </w:rPr>
              <w:tab/>
            </w:r>
            <w:r w:rsidR="00B778C4">
              <w:rPr>
                <w:noProof/>
                <w:webHidden/>
              </w:rPr>
              <w:fldChar w:fldCharType="begin"/>
            </w:r>
            <w:r w:rsidR="00B778C4">
              <w:rPr>
                <w:noProof/>
                <w:webHidden/>
              </w:rPr>
              <w:instrText xml:space="preserve"> PAGEREF _Toc353796714 \h </w:instrText>
            </w:r>
            <w:r w:rsidR="00B778C4">
              <w:rPr>
                <w:noProof/>
                <w:webHidden/>
              </w:rPr>
            </w:r>
            <w:r w:rsidR="00B778C4">
              <w:rPr>
                <w:noProof/>
                <w:webHidden/>
              </w:rPr>
              <w:fldChar w:fldCharType="separate"/>
            </w:r>
            <w:r w:rsidR="00B778C4">
              <w:rPr>
                <w:noProof/>
                <w:webHidden/>
              </w:rPr>
              <w:t>29</w:t>
            </w:r>
            <w:r w:rsidR="00B778C4">
              <w:rPr>
                <w:noProof/>
                <w:webHidden/>
              </w:rPr>
              <w:fldChar w:fldCharType="end"/>
            </w:r>
          </w:hyperlink>
        </w:p>
        <w:p w14:paraId="175703F9" w14:textId="77777777" w:rsidR="00B778C4" w:rsidRDefault="008626A3">
          <w:pPr>
            <w:pStyle w:val="TOC1"/>
            <w:rPr>
              <w:rFonts w:asciiTheme="minorHAnsi" w:eastAsiaTheme="minorEastAsia" w:hAnsiTheme="minorHAnsi" w:cstheme="minorBidi"/>
              <w:sz w:val="22"/>
              <w:szCs w:val="22"/>
            </w:rPr>
          </w:pPr>
          <w:hyperlink w:anchor="_Toc353796715" w:history="1">
            <w:r w:rsidR="00B778C4" w:rsidRPr="00B53C53">
              <w:rPr>
                <w:rStyle w:val="Hyperlink"/>
              </w:rPr>
              <w:t>APPENDIX A – BIBLIOGRAPHY</w:t>
            </w:r>
            <w:r w:rsidR="00B778C4">
              <w:rPr>
                <w:webHidden/>
              </w:rPr>
              <w:tab/>
            </w:r>
            <w:r w:rsidR="00B778C4">
              <w:rPr>
                <w:webHidden/>
              </w:rPr>
              <w:fldChar w:fldCharType="begin"/>
            </w:r>
            <w:r w:rsidR="00B778C4">
              <w:rPr>
                <w:webHidden/>
              </w:rPr>
              <w:instrText xml:space="preserve"> PAGEREF _Toc353796715 \h </w:instrText>
            </w:r>
            <w:r w:rsidR="00B778C4">
              <w:rPr>
                <w:webHidden/>
              </w:rPr>
            </w:r>
            <w:r w:rsidR="00B778C4">
              <w:rPr>
                <w:webHidden/>
              </w:rPr>
              <w:fldChar w:fldCharType="separate"/>
            </w:r>
            <w:r w:rsidR="00B778C4">
              <w:rPr>
                <w:webHidden/>
              </w:rPr>
              <w:t>31</w:t>
            </w:r>
            <w:r w:rsidR="00B778C4">
              <w:rPr>
                <w:webHidden/>
              </w:rPr>
              <w:fldChar w:fldCharType="end"/>
            </w:r>
          </w:hyperlink>
        </w:p>
        <w:p w14:paraId="00401F95" w14:textId="77777777" w:rsidR="00B778C4" w:rsidRDefault="008626A3">
          <w:pPr>
            <w:pStyle w:val="TOC1"/>
            <w:rPr>
              <w:rFonts w:asciiTheme="minorHAnsi" w:eastAsiaTheme="minorEastAsia" w:hAnsiTheme="minorHAnsi" w:cstheme="minorBidi"/>
              <w:sz w:val="22"/>
              <w:szCs w:val="22"/>
            </w:rPr>
          </w:pPr>
          <w:hyperlink w:anchor="_Toc353796716" w:history="1">
            <w:r w:rsidR="00B778C4" w:rsidRPr="00B53C53">
              <w:rPr>
                <w:rStyle w:val="Hyperlink"/>
              </w:rPr>
              <w:t>APPENDIX B – ACRONYMS</w:t>
            </w:r>
            <w:r w:rsidR="00B778C4">
              <w:rPr>
                <w:webHidden/>
              </w:rPr>
              <w:tab/>
            </w:r>
            <w:r w:rsidR="00B778C4">
              <w:rPr>
                <w:webHidden/>
              </w:rPr>
              <w:fldChar w:fldCharType="begin"/>
            </w:r>
            <w:r w:rsidR="00B778C4">
              <w:rPr>
                <w:webHidden/>
              </w:rPr>
              <w:instrText xml:space="preserve"> PAGEREF _Toc353796716 \h </w:instrText>
            </w:r>
            <w:r w:rsidR="00B778C4">
              <w:rPr>
                <w:webHidden/>
              </w:rPr>
            </w:r>
            <w:r w:rsidR="00B778C4">
              <w:rPr>
                <w:webHidden/>
              </w:rPr>
              <w:fldChar w:fldCharType="separate"/>
            </w:r>
            <w:r w:rsidR="00B778C4">
              <w:rPr>
                <w:webHidden/>
              </w:rPr>
              <w:t>32</w:t>
            </w:r>
            <w:r w:rsidR="00B778C4">
              <w:rPr>
                <w:webHidden/>
              </w:rPr>
              <w:fldChar w:fldCharType="end"/>
            </w:r>
          </w:hyperlink>
        </w:p>
        <w:p w14:paraId="37084C7B" w14:textId="77777777" w:rsidR="00B778C4" w:rsidRDefault="008626A3">
          <w:pPr>
            <w:pStyle w:val="TOC1"/>
            <w:rPr>
              <w:rFonts w:asciiTheme="minorHAnsi" w:eastAsiaTheme="minorEastAsia" w:hAnsiTheme="minorHAnsi" w:cstheme="minorBidi"/>
              <w:sz w:val="22"/>
              <w:szCs w:val="22"/>
            </w:rPr>
          </w:pPr>
          <w:hyperlink w:anchor="_Toc353796717" w:history="1">
            <w:r w:rsidR="00B778C4" w:rsidRPr="00B53C53">
              <w:rPr>
                <w:rStyle w:val="Hyperlink"/>
              </w:rPr>
              <w:t>APPENDIX C – POINTS OF CONTACT</w:t>
            </w:r>
            <w:r w:rsidR="00B778C4">
              <w:rPr>
                <w:webHidden/>
              </w:rPr>
              <w:tab/>
            </w:r>
            <w:r w:rsidR="00B778C4">
              <w:rPr>
                <w:webHidden/>
              </w:rPr>
              <w:fldChar w:fldCharType="begin"/>
            </w:r>
            <w:r w:rsidR="00B778C4">
              <w:rPr>
                <w:webHidden/>
              </w:rPr>
              <w:instrText xml:space="preserve"> PAGEREF _Toc353796717 \h </w:instrText>
            </w:r>
            <w:r w:rsidR="00B778C4">
              <w:rPr>
                <w:webHidden/>
              </w:rPr>
            </w:r>
            <w:r w:rsidR="00B778C4">
              <w:rPr>
                <w:webHidden/>
              </w:rPr>
              <w:fldChar w:fldCharType="separate"/>
            </w:r>
            <w:r w:rsidR="00B778C4">
              <w:rPr>
                <w:webHidden/>
              </w:rPr>
              <w:t>33</w:t>
            </w:r>
            <w:r w:rsidR="00B778C4">
              <w:rPr>
                <w:webHidden/>
              </w:rPr>
              <w:fldChar w:fldCharType="end"/>
            </w:r>
          </w:hyperlink>
        </w:p>
        <w:p w14:paraId="546ACABF" w14:textId="77777777" w:rsidR="00B778C4" w:rsidRDefault="008626A3">
          <w:pPr>
            <w:pStyle w:val="TOC1"/>
            <w:rPr>
              <w:rFonts w:asciiTheme="minorHAnsi" w:eastAsiaTheme="minorEastAsia" w:hAnsiTheme="minorHAnsi" w:cstheme="minorBidi"/>
              <w:sz w:val="22"/>
              <w:szCs w:val="22"/>
            </w:rPr>
          </w:pPr>
          <w:hyperlink w:anchor="_Toc353796718" w:history="1">
            <w:r w:rsidR="00B778C4" w:rsidRPr="00B53C53">
              <w:rPr>
                <w:rStyle w:val="Hyperlink"/>
              </w:rPr>
              <w:t>ADDITIONAL APPENDICES AS NEEDED</w:t>
            </w:r>
            <w:r w:rsidR="00B778C4">
              <w:rPr>
                <w:webHidden/>
              </w:rPr>
              <w:tab/>
            </w:r>
            <w:r w:rsidR="00B778C4">
              <w:rPr>
                <w:webHidden/>
              </w:rPr>
              <w:fldChar w:fldCharType="begin"/>
            </w:r>
            <w:r w:rsidR="00B778C4">
              <w:rPr>
                <w:webHidden/>
              </w:rPr>
              <w:instrText xml:space="preserve"> PAGEREF _Toc353796718 \h </w:instrText>
            </w:r>
            <w:r w:rsidR="00B778C4">
              <w:rPr>
                <w:webHidden/>
              </w:rPr>
            </w:r>
            <w:r w:rsidR="00B778C4">
              <w:rPr>
                <w:webHidden/>
              </w:rPr>
              <w:fldChar w:fldCharType="separate"/>
            </w:r>
            <w:r w:rsidR="00B778C4">
              <w:rPr>
                <w:webHidden/>
              </w:rPr>
              <w:t>34</w:t>
            </w:r>
            <w:r w:rsidR="00B778C4">
              <w:rPr>
                <w:webHidden/>
              </w:rPr>
              <w:fldChar w:fldCharType="end"/>
            </w:r>
          </w:hyperlink>
        </w:p>
        <w:p w14:paraId="1FF0F53A" w14:textId="77777777" w:rsidR="000F2647" w:rsidRDefault="00992D3B">
          <w:r>
            <w:fldChar w:fldCharType="end"/>
          </w:r>
        </w:p>
      </w:sdtContent>
    </w:sdt>
    <w:p w14:paraId="79FC84DD" w14:textId="77777777" w:rsidR="000F2647" w:rsidRDefault="000F2647">
      <w:pPr>
        <w:spacing w:after="200" w:line="276" w:lineRule="auto"/>
        <w:rPr>
          <w:b/>
          <w:noProof/>
          <w:szCs w:val="22"/>
        </w:rPr>
      </w:pPr>
    </w:p>
    <w:p w14:paraId="67820779" w14:textId="77777777" w:rsidR="000F2647" w:rsidRDefault="000F2647">
      <w:pPr>
        <w:spacing w:after="200" w:line="276" w:lineRule="auto"/>
        <w:rPr>
          <w:b/>
          <w:noProof/>
          <w:szCs w:val="22"/>
        </w:rPr>
      </w:pPr>
      <w:r>
        <w:br w:type="page"/>
      </w:r>
    </w:p>
    <w:bookmarkStart w:id="0" w:name="_Toc353796634"/>
    <w:p w14:paraId="02658A19" w14:textId="77777777" w:rsidR="00F8504E" w:rsidRPr="00590058" w:rsidRDefault="008626A3" w:rsidP="00F8504E">
      <w:pPr>
        <w:pStyle w:val="TOCHeading1"/>
      </w:pPr>
      <w:sdt>
        <w:sdtPr>
          <w:id w:val="1080904844"/>
          <w:lock w:val="sdtContentLocked"/>
          <w:placeholder>
            <w:docPart w:val="47604F8C3420421BA187D396506A4579"/>
          </w:placeholder>
        </w:sdtPr>
        <w:sdtEndPr/>
        <w:sdtContent>
          <w:bookmarkStart w:id="1" w:name="_Toc287278330"/>
          <w:r w:rsidR="00F8504E" w:rsidRPr="00590058">
            <w:t>PART I - INTRODUCTION</w:t>
          </w:r>
        </w:sdtContent>
      </w:sdt>
      <w:bookmarkEnd w:id="0"/>
      <w:bookmarkEnd w:id="1"/>
    </w:p>
    <w:p w14:paraId="0C6F8C18" w14:textId="77777777" w:rsidR="00BF463B" w:rsidRDefault="00BF463B" w:rsidP="00BF463B">
      <w:pPr>
        <w:pStyle w:val="Heading2"/>
        <w:numPr>
          <w:ilvl w:val="0"/>
          <w:numId w:val="0"/>
        </w:numPr>
        <w:ind w:left="547"/>
      </w:pPr>
    </w:p>
    <w:bookmarkStart w:id="2" w:name="_Toc353796635"/>
    <w:p w14:paraId="2E5E323D" w14:textId="77777777" w:rsidR="00F8504E" w:rsidRPr="00D95E02" w:rsidRDefault="008626A3" w:rsidP="00F8504E">
      <w:pPr>
        <w:pStyle w:val="Heading2"/>
      </w:pPr>
      <w:sdt>
        <w:sdtPr>
          <w:id w:val="1080904845"/>
          <w:lock w:val="sdtContentLocked"/>
          <w:placeholder>
            <w:docPart w:val="47604F8C3420421BA187D396506A4579"/>
          </w:placeholder>
        </w:sdtPr>
        <w:sdtEndPr/>
        <w:sdtContent>
          <w:bookmarkStart w:id="3" w:name="_Toc287278331"/>
          <w:r w:rsidR="00F8504E" w:rsidRPr="00EC0EAE">
            <w:t>Purpose</w:t>
          </w:r>
          <w:r w:rsidR="00F8504E" w:rsidRPr="00590058">
            <w:t>.</w:t>
          </w:r>
        </w:sdtContent>
      </w:sdt>
      <w:bookmarkEnd w:id="2"/>
      <w:bookmarkEnd w:id="3"/>
      <w:r w:rsidR="00F8504E" w:rsidRPr="00590058">
        <w:t xml:space="preserve">  </w:t>
      </w:r>
    </w:p>
    <w:sdt>
      <w:sdtPr>
        <w:id w:val="10618362"/>
        <w:placeholder>
          <w:docPart w:val="1BAD63CFE65C4DA48F66D37E5D919469"/>
        </w:placeholder>
        <w:showingPlcHdr/>
      </w:sdtPr>
      <w:sdtEndPr/>
      <w:sdtContent>
        <w:p w14:paraId="6EBA1D7F" w14:textId="77777777" w:rsidR="00F8504E" w:rsidRDefault="00F8504E" w:rsidP="00640D1C">
          <w:pPr>
            <w:pStyle w:val="Addm-InputStyle"/>
          </w:pPr>
          <w:r w:rsidRPr="00A36B2F">
            <w:t>Click here to enter text.</w:t>
          </w:r>
        </w:p>
      </w:sdtContent>
    </w:sdt>
    <w:p w14:paraId="750A8FCD" w14:textId="77777777" w:rsidR="00F8504E" w:rsidRPr="006202B9" w:rsidRDefault="008626A3" w:rsidP="00640D1C">
      <w:pPr>
        <w:pStyle w:val="Addm-Guidance"/>
      </w:pPr>
      <w:sdt>
        <w:sdtPr>
          <w:id w:val="92272751"/>
          <w:placeholder>
            <w:docPart w:val="CB42B44F64A44E46B0E4EFFAE9B7E7E8"/>
          </w:placeholder>
        </w:sdtPr>
        <w:sdtEndPr/>
        <w:sdtContent>
          <w:r w:rsidR="00F8504E" w:rsidRPr="006202B9">
            <w:t>Guidance:  State the purpose of the Test and Evaluation Master Plan (TEMP).  Identify if this is an initial or updated TEMP.  State the Milestone (or other) decision the TEMP supports.  Reference and provide hyperlinks to the documentation initiating the TEMP (i.e., Initial Capability Document (ICD), Capability Development Document (CDD), Capability Production Document (CPD), Acquisition Program Baseline (APB), Acquisition Strategy Report (ASR), Concept of Operations (CONOPS)).  State the Acquisition Category (ACAT) level, operating command(s), and if listed on the OSD T&amp;E Oversight List (actual or projected)</w:t>
          </w:r>
        </w:sdtContent>
      </w:sdt>
    </w:p>
    <w:p w14:paraId="313B9B0B" w14:textId="77777777" w:rsidR="00BF463B" w:rsidRDefault="00BF463B" w:rsidP="00BF463B">
      <w:pPr>
        <w:pStyle w:val="Heading2"/>
        <w:numPr>
          <w:ilvl w:val="0"/>
          <w:numId w:val="0"/>
        </w:numPr>
        <w:ind w:left="547"/>
      </w:pPr>
    </w:p>
    <w:bookmarkStart w:id="4" w:name="_Toc353796636"/>
    <w:p w14:paraId="56B7BA4E" w14:textId="77777777" w:rsidR="00F8504E" w:rsidRPr="00EC0EAE" w:rsidRDefault="008626A3" w:rsidP="00F8504E">
      <w:pPr>
        <w:pStyle w:val="Heading2"/>
      </w:pPr>
      <w:sdt>
        <w:sdtPr>
          <w:id w:val="1080904846"/>
          <w:lock w:val="sdtContentLocked"/>
          <w:placeholder>
            <w:docPart w:val="47604F8C3420421BA187D396506A4579"/>
          </w:placeholder>
        </w:sdtPr>
        <w:sdtEndPr/>
        <w:sdtContent>
          <w:bookmarkStart w:id="5" w:name="_Toc287278332"/>
          <w:r w:rsidR="00F8504E" w:rsidRPr="00590058">
            <w:t>Mission Description.</w:t>
          </w:r>
        </w:sdtContent>
      </w:sdt>
      <w:bookmarkEnd w:id="4"/>
      <w:bookmarkEnd w:id="5"/>
      <w:r w:rsidR="00F8504E">
        <w:t xml:space="preserve">  </w:t>
      </w:r>
    </w:p>
    <w:sdt>
      <w:sdtPr>
        <w:id w:val="10618363"/>
        <w:placeholder>
          <w:docPart w:val="4B542CD0855C43BC85D25CC0E73E5EDD"/>
        </w:placeholder>
        <w:showingPlcHdr/>
      </w:sdtPr>
      <w:sdtEndPr/>
      <w:sdtContent>
        <w:p w14:paraId="61731CD9" w14:textId="77777777" w:rsidR="00F8504E" w:rsidRDefault="00F8504E" w:rsidP="00640D1C">
          <w:pPr>
            <w:pStyle w:val="Addm-InputStyle"/>
          </w:pPr>
          <w:r w:rsidRPr="00A36B2F">
            <w:t>Click here to enter text.</w:t>
          </w:r>
        </w:p>
      </w:sdtContent>
    </w:sdt>
    <w:p w14:paraId="18269ADC" w14:textId="77777777" w:rsidR="00F8504E" w:rsidRPr="006202B9" w:rsidRDefault="008626A3" w:rsidP="00640D1C">
      <w:pPr>
        <w:pStyle w:val="Addm-Guidance"/>
      </w:pPr>
      <w:sdt>
        <w:sdtPr>
          <w:id w:val="92272754"/>
          <w:placeholder>
            <w:docPart w:val="6FAC2B2B8B32402EA7036890767FDF29"/>
          </w:placeholder>
        </w:sdtPr>
        <w:sdtEndPr/>
        <w:sdtContent>
          <w:r w:rsidR="00F8504E" w:rsidRPr="006202B9">
            <w:t>Guidance:  Briefly summarize the mission need described in the program capability requirements documents in terms of the capability it will provide to the Joint Forces Commander.  Describe the mission to be accomplished by a unit equipped with the system using all applicable CONOPS and Concepts of Employment.  Incorporate an OV-1 of the system showing the intended operational environment.  Also include the organization in which the system will be integrated as well as significant points from the Life Cycle Sustainment Plan, the Information Support Plan, and Program Protection Plan.  Provide links to each document referenced in the introduction.   For business systems, include a summary of the business case analysis for the program.</w:t>
          </w:r>
        </w:sdtContent>
      </w:sdt>
      <w:r w:rsidR="00F8504E" w:rsidRPr="006202B9">
        <w:t xml:space="preserve"> </w:t>
      </w:r>
    </w:p>
    <w:p w14:paraId="1C0F9E39" w14:textId="77777777" w:rsidR="00BF463B" w:rsidRDefault="00BF463B" w:rsidP="005C36C8"/>
    <w:bookmarkStart w:id="6" w:name="_Toc353796637"/>
    <w:p w14:paraId="1E35C24E" w14:textId="77777777" w:rsidR="00F8504E" w:rsidRDefault="008626A3" w:rsidP="00BF59B5">
      <w:pPr>
        <w:pStyle w:val="TOCHeading2"/>
      </w:pPr>
      <w:sdt>
        <w:sdtPr>
          <w:id w:val="1080904847"/>
          <w:lock w:val="sdtContentLocked"/>
          <w:placeholder>
            <w:docPart w:val="47604F8C3420421BA187D396506A4579"/>
          </w:placeholder>
        </w:sdtPr>
        <w:sdtEndPr/>
        <w:sdtContent>
          <w:bookmarkStart w:id="7" w:name="_Toc287278333"/>
          <w:r w:rsidR="00F8504E" w:rsidRPr="00590058">
            <w:t>System Description.</w:t>
          </w:r>
        </w:sdtContent>
      </w:sdt>
      <w:bookmarkEnd w:id="6"/>
      <w:bookmarkEnd w:id="7"/>
      <w:r w:rsidR="00F8504E" w:rsidRPr="00590058">
        <w:t xml:space="preserve">  </w:t>
      </w:r>
    </w:p>
    <w:p w14:paraId="0F6BFCC3" w14:textId="77777777" w:rsidR="005C36C8" w:rsidRDefault="005C36C8" w:rsidP="005C36C8"/>
    <w:p w14:paraId="3CCC70D3" w14:textId="77777777" w:rsidR="00BF59B5" w:rsidRDefault="004500C2" w:rsidP="001A638C">
      <w:pPr>
        <w:pStyle w:val="Heading3"/>
        <w:numPr>
          <w:ilvl w:val="0"/>
          <w:numId w:val="0"/>
        </w:numPr>
        <w:tabs>
          <w:tab w:val="center" w:pos="4680"/>
        </w:tabs>
        <w:ind w:left="810" w:hanging="810"/>
      </w:pPr>
      <w:bookmarkStart w:id="8" w:name="_Toc353796638"/>
      <w:r>
        <w:t>1.3.</w:t>
      </w:r>
      <w:r w:rsidR="005109BB">
        <w:t>0.</w:t>
      </w:r>
      <w:r>
        <w:t>x.</w:t>
      </w:r>
      <w:r w:rsidR="005109BB">
        <w:t xml:space="preserve">  </w:t>
      </w:r>
      <w:r>
        <w:tab/>
      </w:r>
      <w:sdt>
        <w:sdtPr>
          <w:id w:val="-1885708621"/>
          <w:lock w:val="sdtContentLocked"/>
          <w:placeholder>
            <w:docPart w:val="DefaultPlaceholder_1082065158"/>
          </w:placeholder>
        </w:sdtPr>
        <w:sdtEndPr/>
        <w:sdtContent>
          <w:r>
            <w:t>FYDP</w:t>
          </w:r>
        </w:sdtContent>
      </w:sdt>
      <w:r>
        <w:t xml:space="preserve"> </w:t>
      </w:r>
    </w:p>
    <w:sdt>
      <w:sdtPr>
        <w:id w:val="-1151980037"/>
        <w:placeholder>
          <w:docPart w:val="83B78B6595C440A9B1A17D0CB777DAE7"/>
        </w:placeholder>
        <w:showingPlcHdr/>
      </w:sdtPr>
      <w:sdtEndPr/>
      <w:sdtContent>
        <w:p w14:paraId="0A111A09" w14:textId="77777777" w:rsidR="00BF59B5" w:rsidRDefault="00BF59B5" w:rsidP="00BF59B5">
          <w:pPr>
            <w:pStyle w:val="Addm-InputStyle"/>
          </w:pPr>
          <w:r>
            <w:t xml:space="preserve">Click </w:t>
          </w:r>
          <w:r w:rsidRPr="00A36B2F">
            <w:t xml:space="preserve">to enter </w:t>
          </w:r>
          <w:r>
            <w:t>FYDP here</w:t>
          </w:r>
          <w:r w:rsidRPr="00A36B2F">
            <w:t>.</w:t>
          </w:r>
        </w:p>
      </w:sdtContent>
    </w:sdt>
    <w:bookmarkEnd w:id="8" w:displacedByCustomXml="next"/>
    <w:sdt>
      <w:sdtPr>
        <w:id w:val="-1581133782"/>
        <w:placeholder>
          <w:docPart w:val="DefaultPlaceholder_1082065158"/>
        </w:placeholder>
      </w:sdtPr>
      <w:sdtEndPr/>
      <w:sdtContent>
        <w:p w14:paraId="4D207468" w14:textId="77777777" w:rsidR="001A638C" w:rsidRDefault="001A638C" w:rsidP="001A638C">
          <w:pPr>
            <w:pStyle w:val="Addm-Guidance"/>
          </w:pPr>
          <w:r>
            <w:t xml:space="preserve">Guidance: Repeat </w:t>
          </w:r>
          <w:r w:rsidR="00922ACE">
            <w:t>for FYDP years as needed.</w:t>
          </w:r>
        </w:p>
      </w:sdtContent>
    </w:sdt>
    <w:p w14:paraId="711E88E7" w14:textId="77777777" w:rsidR="005109BB" w:rsidRDefault="005109BB" w:rsidP="005109BB">
      <w:pPr>
        <w:pStyle w:val="Heading4"/>
        <w:numPr>
          <w:ilvl w:val="0"/>
          <w:numId w:val="0"/>
        </w:numPr>
        <w:ind w:left="1728" w:hanging="1728"/>
      </w:pPr>
      <w:r>
        <w:t>1.3.0.x.1.</w:t>
      </w:r>
      <w:sdt>
        <w:sdtPr>
          <w:id w:val="641779082"/>
          <w:lock w:val="sdtContentLocked"/>
          <w:placeholder>
            <w:docPart w:val="DefaultPlaceholder_1082065158"/>
          </w:placeholder>
        </w:sdtPr>
        <w:sdtEndPr/>
        <w:sdtContent>
          <w:r>
            <w:t xml:space="preserve"> System Configuration.</w:t>
          </w:r>
        </w:sdtContent>
      </w:sdt>
    </w:p>
    <w:sdt>
      <w:sdtPr>
        <w:id w:val="1058288805"/>
        <w:placeholder>
          <w:docPart w:val="77B1C0FB479343D1ABA464BCC14056BF"/>
        </w:placeholder>
        <w:showingPlcHdr/>
      </w:sdtPr>
      <w:sdtEndPr/>
      <w:sdtContent>
        <w:p w14:paraId="3B76FEEE" w14:textId="77777777" w:rsidR="00BF59B5" w:rsidRDefault="00BF59B5" w:rsidP="00BF59B5">
          <w:pPr>
            <w:pStyle w:val="Addm-InputStyle"/>
          </w:pPr>
          <w:r w:rsidRPr="00A36B2F">
            <w:t>Click here to enter text.</w:t>
          </w:r>
        </w:p>
      </w:sdtContent>
    </w:sdt>
    <w:sdt>
      <w:sdtPr>
        <w:id w:val="-1092237763"/>
        <w:placeholder>
          <w:docPart w:val="DefaultPlaceholder_1082065158"/>
        </w:placeholder>
      </w:sdtPr>
      <w:sdtEndPr/>
      <w:sdtContent>
        <w:p w14:paraId="5F1EB16C" w14:textId="77777777" w:rsidR="00811352" w:rsidRDefault="00BF59B5" w:rsidP="00BF59B5">
          <w:pPr>
            <w:pStyle w:val="Addm-Guidance"/>
          </w:pPr>
          <w:r>
            <w:t xml:space="preserve"> </w:t>
          </w:r>
          <w:r w:rsidR="00811352">
            <w:t>Guidance: For each system, describe the system configuration for the planned increments within the Future Years Defense Program (FYPD)</w:t>
          </w:r>
        </w:p>
      </w:sdtContent>
    </w:sdt>
    <w:p w14:paraId="37896895" w14:textId="77777777" w:rsidR="005109BB" w:rsidRDefault="005109BB" w:rsidP="005109BB">
      <w:pPr>
        <w:pStyle w:val="Heading4"/>
        <w:numPr>
          <w:ilvl w:val="0"/>
          <w:numId w:val="0"/>
        </w:numPr>
        <w:ind w:left="1728" w:hanging="1728"/>
      </w:pPr>
      <w:r>
        <w:t xml:space="preserve">1.3.0.x.1.1. </w:t>
      </w:r>
      <w:sdt>
        <w:sdtPr>
          <w:id w:val="-1053682545"/>
          <w:lock w:val="sdtContentLocked"/>
          <w:placeholder>
            <w:docPart w:val="DefaultPlaceholder_1082065158"/>
          </w:placeholder>
        </w:sdtPr>
        <w:sdtEndPr/>
        <w:sdtContent>
          <w:r>
            <w:t>Key Features.</w:t>
          </w:r>
        </w:sdtContent>
      </w:sdt>
    </w:p>
    <w:sdt>
      <w:sdtPr>
        <w:id w:val="-1093314702"/>
        <w:placeholder>
          <w:docPart w:val="2896741C682B41A8A04D82BFD5DF7BEA"/>
        </w:placeholder>
        <w:showingPlcHdr/>
      </w:sdtPr>
      <w:sdtEndPr/>
      <w:sdtContent>
        <w:p w14:paraId="2D7DE8A2" w14:textId="77777777" w:rsidR="00BF59B5" w:rsidRDefault="00BF59B5" w:rsidP="00BF59B5">
          <w:pPr>
            <w:pStyle w:val="Addm-InputStyle"/>
          </w:pPr>
          <w:r w:rsidRPr="00A36B2F">
            <w:t>Click here to enter text.</w:t>
          </w:r>
        </w:p>
      </w:sdtContent>
    </w:sdt>
    <w:sdt>
      <w:sdtPr>
        <w:id w:val="1346130203"/>
        <w:placeholder>
          <w:docPart w:val="DefaultPlaceholder_1082065158"/>
        </w:placeholder>
      </w:sdtPr>
      <w:sdtEndPr/>
      <w:sdtContent>
        <w:p w14:paraId="525253C9" w14:textId="77777777" w:rsidR="00811352" w:rsidRDefault="00BF59B5" w:rsidP="00BF59B5">
          <w:pPr>
            <w:pStyle w:val="Addm-Guidance"/>
          </w:pPr>
          <w:r>
            <w:t xml:space="preserve"> </w:t>
          </w:r>
          <w:r w:rsidR="00811352">
            <w:t>Guidance: For each system, identify key features for the planned increments within the FYDP.</w:t>
          </w:r>
        </w:p>
      </w:sdtContent>
    </w:sdt>
    <w:p w14:paraId="3B65240E" w14:textId="77777777" w:rsidR="005109BB" w:rsidRDefault="005109BB" w:rsidP="005109BB">
      <w:pPr>
        <w:pStyle w:val="Heading4"/>
        <w:numPr>
          <w:ilvl w:val="0"/>
          <w:numId w:val="0"/>
        </w:numPr>
        <w:ind w:left="1728" w:hanging="1728"/>
      </w:pPr>
      <w:r>
        <w:t>1.3.0.x.1.2.</w:t>
      </w:r>
      <w:sdt>
        <w:sdtPr>
          <w:id w:val="-916018987"/>
          <w:lock w:val="sdtContentLocked"/>
          <w:placeholder>
            <w:docPart w:val="DefaultPlaceholder_1082065158"/>
          </w:placeholder>
        </w:sdtPr>
        <w:sdtEndPr/>
        <w:sdtContent>
          <w:r>
            <w:t>Subsystems.</w:t>
          </w:r>
        </w:sdtContent>
      </w:sdt>
    </w:p>
    <w:sdt>
      <w:sdtPr>
        <w:id w:val="935787484"/>
        <w:placeholder>
          <w:docPart w:val="7F6AC7F2638A430FB4BDD4DFC7682252"/>
        </w:placeholder>
        <w:showingPlcHdr/>
      </w:sdtPr>
      <w:sdtEndPr/>
      <w:sdtContent>
        <w:p w14:paraId="3225055A" w14:textId="77777777" w:rsidR="00BF59B5" w:rsidRDefault="00BF59B5" w:rsidP="00BF59B5">
          <w:pPr>
            <w:pStyle w:val="Addm-InputStyle"/>
          </w:pPr>
          <w:r w:rsidRPr="00A36B2F">
            <w:t>Click here to enter text.</w:t>
          </w:r>
        </w:p>
      </w:sdtContent>
    </w:sdt>
    <w:sdt>
      <w:sdtPr>
        <w:id w:val="-1493013276"/>
        <w:placeholder>
          <w:docPart w:val="DefaultPlaceholder_1082065158"/>
        </w:placeholder>
      </w:sdtPr>
      <w:sdtEndPr/>
      <w:sdtContent>
        <w:p w14:paraId="514B267C" w14:textId="77777777" w:rsidR="00811352" w:rsidRDefault="00811352" w:rsidP="00811352">
          <w:pPr>
            <w:pStyle w:val="Addm-Guidance"/>
          </w:pPr>
          <w:r>
            <w:t>Guidance: For each system, identify subsystems for the planned increments within the FYDP.</w:t>
          </w:r>
        </w:p>
      </w:sdtContent>
    </w:sdt>
    <w:p w14:paraId="4B104640" w14:textId="77777777" w:rsidR="005109BB" w:rsidRDefault="005109BB" w:rsidP="005109BB">
      <w:pPr>
        <w:pStyle w:val="Heading4"/>
        <w:numPr>
          <w:ilvl w:val="0"/>
          <w:numId w:val="0"/>
        </w:numPr>
        <w:ind w:left="1728" w:hanging="1728"/>
      </w:pPr>
      <w:r>
        <w:lastRenderedPageBreak/>
        <w:t xml:space="preserve">1.3.0.x.1.3. </w:t>
      </w:r>
      <w:sdt>
        <w:sdtPr>
          <w:id w:val="1422071536"/>
          <w:lock w:val="sdtContentLocked"/>
          <w:placeholder>
            <w:docPart w:val="DefaultPlaceholder_1082065158"/>
          </w:placeholder>
        </w:sdtPr>
        <w:sdtEndPr/>
        <w:sdtContent>
          <w:r>
            <w:t>Hardware.</w:t>
          </w:r>
        </w:sdtContent>
      </w:sdt>
    </w:p>
    <w:sdt>
      <w:sdtPr>
        <w:id w:val="-1430501762"/>
        <w:placeholder>
          <w:docPart w:val="8DC9D52E2ABB45CD8620241535C72046"/>
        </w:placeholder>
        <w:showingPlcHdr/>
      </w:sdtPr>
      <w:sdtEndPr/>
      <w:sdtContent>
        <w:p w14:paraId="4A63F1F8" w14:textId="77777777" w:rsidR="00BF59B5" w:rsidRDefault="00BF59B5" w:rsidP="00BF59B5">
          <w:pPr>
            <w:pStyle w:val="Addm-InputStyle"/>
          </w:pPr>
          <w:r w:rsidRPr="00A36B2F">
            <w:t>Click here to enter text.</w:t>
          </w:r>
        </w:p>
      </w:sdtContent>
    </w:sdt>
    <w:p w14:paraId="7746A66F" w14:textId="77777777" w:rsidR="00811352" w:rsidRDefault="00BF59B5" w:rsidP="00BF59B5">
      <w:pPr>
        <w:pStyle w:val="Addm-Guidance"/>
      </w:pPr>
      <w:r>
        <w:t xml:space="preserve"> </w:t>
      </w:r>
      <w:sdt>
        <w:sdtPr>
          <w:id w:val="630993696"/>
          <w:placeholder>
            <w:docPart w:val="DefaultPlaceholder_1082065158"/>
          </w:placeholder>
        </w:sdtPr>
        <w:sdtEndPr/>
        <w:sdtContent>
          <w:r w:rsidR="00811352">
            <w:t xml:space="preserve">Guidance: </w:t>
          </w:r>
          <w:r w:rsidR="001A638C">
            <w:t>For each system, identify hardware for the planned increments within the FYDP.</w:t>
          </w:r>
        </w:sdtContent>
      </w:sdt>
    </w:p>
    <w:p w14:paraId="6C6BED61" w14:textId="77777777" w:rsidR="005109BB" w:rsidRDefault="005109BB" w:rsidP="005109BB">
      <w:pPr>
        <w:pStyle w:val="Heading4"/>
        <w:numPr>
          <w:ilvl w:val="0"/>
          <w:numId w:val="0"/>
        </w:numPr>
        <w:ind w:left="1728" w:hanging="1728"/>
      </w:pPr>
      <w:r>
        <w:t xml:space="preserve">1.3.0.x.1.4. </w:t>
      </w:r>
      <w:sdt>
        <w:sdtPr>
          <w:id w:val="71714797"/>
          <w:lock w:val="sdtContentLocked"/>
          <w:placeholder>
            <w:docPart w:val="DefaultPlaceholder_1082065158"/>
          </w:placeholder>
        </w:sdtPr>
        <w:sdtEndPr/>
        <w:sdtContent>
          <w:r>
            <w:t>Software.</w:t>
          </w:r>
        </w:sdtContent>
      </w:sdt>
    </w:p>
    <w:sdt>
      <w:sdtPr>
        <w:id w:val="1717388522"/>
        <w:placeholder>
          <w:docPart w:val="EBCE1E84CE82427FB44115A7B6DF3C0B"/>
        </w:placeholder>
        <w:showingPlcHdr/>
      </w:sdtPr>
      <w:sdtEndPr/>
      <w:sdtContent>
        <w:p w14:paraId="037E823A" w14:textId="77777777" w:rsidR="00BF59B5" w:rsidRDefault="00BF59B5" w:rsidP="00BF59B5">
          <w:pPr>
            <w:pStyle w:val="Addm-InputStyle"/>
          </w:pPr>
          <w:r w:rsidRPr="00A36B2F">
            <w:t>Click here to enter text.</w:t>
          </w:r>
        </w:p>
      </w:sdtContent>
    </w:sdt>
    <w:sdt>
      <w:sdtPr>
        <w:id w:val="1312131710"/>
        <w:placeholder>
          <w:docPart w:val="DefaultPlaceholder_1082065158"/>
        </w:placeholder>
      </w:sdtPr>
      <w:sdtEndPr/>
      <w:sdtContent>
        <w:p w14:paraId="27569269" w14:textId="77777777" w:rsidR="004500C2" w:rsidRDefault="00BF59B5" w:rsidP="00BF59B5">
          <w:pPr>
            <w:pStyle w:val="Addm-Guidance"/>
          </w:pPr>
          <w:r>
            <w:t xml:space="preserve"> </w:t>
          </w:r>
          <w:r w:rsidR="004500C2">
            <w:t xml:space="preserve">Guidance: </w:t>
          </w:r>
          <w:r w:rsidR="001A638C">
            <w:t>For each system, identify software for the planned increments within the FYDP. (Include such items as architecture, system and user interfaces, security levels, and reserves.)</w:t>
          </w:r>
        </w:p>
      </w:sdtContent>
    </w:sdt>
    <w:bookmarkStart w:id="9" w:name="_Toc353796639"/>
    <w:p w14:paraId="3F3B877B" w14:textId="77777777" w:rsidR="00F8504E" w:rsidRPr="00EC0EAE" w:rsidRDefault="008626A3" w:rsidP="00443B12">
      <w:pPr>
        <w:pStyle w:val="Heading3"/>
      </w:pPr>
      <w:sdt>
        <w:sdtPr>
          <w:id w:val="1080904848"/>
          <w:lock w:val="sdtContentLocked"/>
          <w:placeholder>
            <w:docPart w:val="47604F8C3420421BA187D396506A4579"/>
          </w:placeholder>
        </w:sdtPr>
        <w:sdtEndPr/>
        <w:sdtContent>
          <w:bookmarkStart w:id="10" w:name="_Toc287278334"/>
          <w:r w:rsidR="00F8504E" w:rsidRPr="00590058">
            <w:t>System Threat Assessment.</w:t>
          </w:r>
        </w:sdtContent>
      </w:sdt>
      <w:bookmarkEnd w:id="9"/>
      <w:bookmarkEnd w:id="10"/>
    </w:p>
    <w:sdt>
      <w:sdtPr>
        <w:id w:val="10618365"/>
        <w:placeholder>
          <w:docPart w:val="6FF0F0B55AB44F3F955E11DC8AC4F142"/>
        </w:placeholder>
        <w:showingPlcHdr/>
      </w:sdtPr>
      <w:sdtEndPr/>
      <w:sdtContent>
        <w:p w14:paraId="69C96282" w14:textId="77777777" w:rsidR="00F8504E" w:rsidRDefault="00F8504E" w:rsidP="00640D1C">
          <w:pPr>
            <w:pStyle w:val="Addm-InputStyle"/>
          </w:pPr>
          <w:r w:rsidRPr="00A36B2F">
            <w:t>Click here to enter text.</w:t>
          </w:r>
        </w:p>
      </w:sdtContent>
    </w:sdt>
    <w:p w14:paraId="6DD4F37C" w14:textId="77777777" w:rsidR="00F8504E" w:rsidRPr="006202B9" w:rsidRDefault="008626A3" w:rsidP="00640D1C">
      <w:pPr>
        <w:pStyle w:val="Addm-Guidance"/>
      </w:pPr>
      <w:sdt>
        <w:sdtPr>
          <w:id w:val="92272755"/>
          <w:placeholder>
            <w:docPart w:val="FB7A41C081CE496B87E3AE780C2C500B"/>
          </w:placeholder>
        </w:sdtPr>
        <w:sdtEndPr/>
        <w:sdtContent>
          <w:r w:rsidR="00F8504E" w:rsidRPr="006202B9">
            <w:t>Guidance: Succinctly summarize the threat environment (to include cyber-threats) in which the system will operate.  Reference the appropriate DIA or component-</w:t>
          </w:r>
          <w:r w:rsidR="00714572" w:rsidRPr="006202B9">
            <w:t>validated threat</w:t>
          </w:r>
          <w:r w:rsidR="00F8504E" w:rsidRPr="006202B9">
            <w:t xml:space="preserve"> documents for the system.</w:t>
          </w:r>
        </w:sdtContent>
      </w:sdt>
      <w:r w:rsidR="00F8504E" w:rsidRPr="006202B9">
        <w:t xml:space="preserve"> </w:t>
      </w:r>
    </w:p>
    <w:bookmarkStart w:id="11" w:name="_Toc353796640"/>
    <w:p w14:paraId="1D8DC938" w14:textId="77777777" w:rsidR="00D25A66" w:rsidRDefault="008626A3" w:rsidP="005C36C8">
      <w:pPr>
        <w:pStyle w:val="TOCHeading3"/>
      </w:pPr>
      <w:sdt>
        <w:sdtPr>
          <w:id w:val="1080904849"/>
          <w:lock w:val="sdtContentLocked"/>
          <w:placeholder>
            <w:docPart w:val="47604F8C3420421BA187D396506A4579"/>
          </w:placeholder>
        </w:sdtPr>
        <w:sdtEndPr/>
        <w:sdtContent>
          <w:bookmarkStart w:id="12" w:name="_Toc287278335"/>
          <w:r w:rsidR="00F8504E" w:rsidRPr="00590058">
            <w:t>Program Background.</w:t>
          </w:r>
        </w:sdtContent>
      </w:sdt>
      <w:bookmarkEnd w:id="11"/>
      <w:bookmarkEnd w:id="12"/>
      <w:r w:rsidR="00F8504E" w:rsidRPr="00590058">
        <w:t xml:space="preserve">  </w:t>
      </w:r>
    </w:p>
    <w:p w14:paraId="636D35D8" w14:textId="77777777" w:rsidR="00922ACE" w:rsidRPr="00EC0EAE" w:rsidRDefault="00D25A66" w:rsidP="00200DB7">
      <w:pPr>
        <w:pStyle w:val="Heading3"/>
        <w:numPr>
          <w:ilvl w:val="0"/>
          <w:numId w:val="0"/>
        </w:numPr>
        <w:ind w:left="810" w:hanging="810"/>
      </w:pPr>
      <w:bookmarkStart w:id="13" w:name="_Toc353796641"/>
      <w:r>
        <w:t xml:space="preserve">1.3.2.01. </w:t>
      </w:r>
      <w:sdt>
        <w:sdtPr>
          <w:id w:val="2145539996"/>
          <w:lock w:val="sdtContentLocked"/>
          <w:placeholder>
            <w:docPart w:val="DefaultPlaceholder_1082065158"/>
          </w:placeholder>
        </w:sdtPr>
        <w:sdtEndPr/>
        <w:sdtContent>
          <w:r w:rsidR="00922ACE">
            <w:t>Background Information for Proposed System.</w:t>
          </w:r>
          <w:bookmarkEnd w:id="13"/>
        </w:sdtContent>
      </w:sdt>
    </w:p>
    <w:sdt>
      <w:sdtPr>
        <w:id w:val="10618366"/>
        <w:placeholder>
          <w:docPart w:val="B0663AA2E2C74DCB9F16AB21B39A9A35"/>
        </w:placeholder>
        <w:showingPlcHdr/>
      </w:sdtPr>
      <w:sdtEndPr/>
      <w:sdtContent>
        <w:p w14:paraId="6FB78AC3" w14:textId="77777777" w:rsidR="00F8504E" w:rsidRDefault="00F8504E" w:rsidP="00640D1C">
          <w:pPr>
            <w:pStyle w:val="Addm-InputStyle"/>
          </w:pPr>
          <w:r w:rsidRPr="00A36B2F">
            <w:t>Click here to enter text.</w:t>
          </w:r>
        </w:p>
      </w:sdtContent>
    </w:sdt>
    <w:sdt>
      <w:sdtPr>
        <w:id w:val="-2135544636"/>
        <w:placeholder>
          <w:docPart w:val="DefaultPlaceholder_1082065158"/>
        </w:placeholder>
      </w:sdtPr>
      <w:sdtEndPr/>
      <w:sdtContent>
        <w:p w14:paraId="6F535F3C" w14:textId="77777777" w:rsidR="00922ACE" w:rsidRDefault="00F8504E" w:rsidP="00640D1C">
          <w:pPr>
            <w:pStyle w:val="Addm-Guidance"/>
          </w:pPr>
          <w:r w:rsidRPr="006202B9">
            <w:t>Guidance:  Reference the Analysis of Alternatives (</w:t>
          </w:r>
          <w:proofErr w:type="spellStart"/>
          <w:r w:rsidRPr="006202B9">
            <w:t>AoA</w:t>
          </w:r>
          <w:proofErr w:type="spellEnd"/>
          <w:r w:rsidRPr="006202B9">
            <w:t xml:space="preserve">), the APB and the materiel development decision to provide background information on the proposed system. </w:t>
          </w:r>
        </w:p>
      </w:sdtContent>
    </w:sdt>
    <w:p w14:paraId="6C797F80" w14:textId="77777777" w:rsidR="00922ACE" w:rsidRDefault="00D25A66" w:rsidP="00200DB7">
      <w:pPr>
        <w:pStyle w:val="Heading4"/>
        <w:numPr>
          <w:ilvl w:val="0"/>
          <w:numId w:val="0"/>
        </w:numPr>
      </w:pPr>
      <w:r>
        <w:t>1.3.2.02.</w:t>
      </w:r>
      <w:r w:rsidR="00F8504E" w:rsidRPr="006202B9">
        <w:t xml:space="preserve"> </w:t>
      </w:r>
      <w:sdt>
        <w:sdtPr>
          <w:id w:val="-74598211"/>
          <w:lock w:val="sdtContentLocked"/>
          <w:placeholder>
            <w:docPart w:val="DefaultPlaceholder_1082065158"/>
          </w:placeholder>
        </w:sdtPr>
        <w:sdtEndPr/>
        <w:sdtContent>
          <w:r w:rsidR="00922ACE">
            <w:t>Overarching Strategies.</w:t>
          </w:r>
        </w:sdtContent>
      </w:sdt>
    </w:p>
    <w:sdt>
      <w:sdtPr>
        <w:id w:val="1056132287"/>
        <w:placeholder>
          <w:docPart w:val="7A1DF231A2454BE1BFAC5EBFDB90CD73"/>
        </w:placeholder>
        <w:showingPlcHdr/>
      </w:sdtPr>
      <w:sdtEndPr/>
      <w:sdtContent>
        <w:p w14:paraId="0C1D3156" w14:textId="77777777" w:rsidR="005C36C8" w:rsidRDefault="005C36C8" w:rsidP="005C36C8">
          <w:pPr>
            <w:pStyle w:val="Addm-InputStyle"/>
            <w:rPr>
              <w:rFonts w:eastAsia="Times New Roman"/>
              <w:color w:val="auto"/>
            </w:rPr>
          </w:pPr>
          <w:r w:rsidRPr="00A36B2F">
            <w:t>Click here to enter text.</w:t>
          </w:r>
        </w:p>
      </w:sdtContent>
    </w:sdt>
    <w:sdt>
      <w:sdtPr>
        <w:id w:val="1578088732"/>
        <w:placeholder>
          <w:docPart w:val="DefaultPlaceholder_1082065158"/>
        </w:placeholder>
      </w:sdtPr>
      <w:sdtEndPr/>
      <w:sdtContent>
        <w:p w14:paraId="56FA7001" w14:textId="77777777" w:rsidR="00922ACE" w:rsidRDefault="00922ACE" w:rsidP="00922ACE">
          <w:pPr>
            <w:pStyle w:val="Addm-Guidance"/>
          </w:pPr>
          <w:r>
            <w:t xml:space="preserve">Guidance: </w:t>
          </w:r>
          <w:r w:rsidRPr="006202B9">
            <w:t xml:space="preserve">Briefly describe the overarching Acquisition Strategy (for space systems, the Integrated Program Summary (IPS)), and the Technology Development Strategy (TDS).  </w:t>
          </w:r>
        </w:p>
      </w:sdtContent>
    </w:sdt>
    <w:p w14:paraId="60A7C64E" w14:textId="77777777" w:rsidR="00922ACE" w:rsidRDefault="00D25A66" w:rsidP="00200DB7">
      <w:pPr>
        <w:pStyle w:val="Heading4"/>
        <w:numPr>
          <w:ilvl w:val="0"/>
          <w:numId w:val="0"/>
        </w:numPr>
      </w:pPr>
      <w:r>
        <w:t>1.3.2.03.</w:t>
      </w:r>
      <w:r>
        <w:tab/>
      </w:r>
      <w:sdt>
        <w:sdtPr>
          <w:id w:val="-1415697324"/>
          <w:lock w:val="sdtContentLocked"/>
          <w:placeholder>
            <w:docPart w:val="DefaultPlaceholder_1082065158"/>
          </w:placeholder>
        </w:sdtPr>
        <w:sdtEndPr/>
        <w:sdtContent>
          <w:r w:rsidR="00453085">
            <w:t>System Procurement.</w:t>
          </w:r>
        </w:sdtContent>
      </w:sdt>
    </w:p>
    <w:sdt>
      <w:sdtPr>
        <w:id w:val="-213113375"/>
        <w:placeholder>
          <w:docPart w:val="E98BE7ADCDA44CD5AE5BB2B8FFE91485"/>
        </w:placeholder>
        <w:showingPlcHdr/>
      </w:sdtPr>
      <w:sdtEndPr/>
      <w:sdtContent>
        <w:p w14:paraId="1F6F866A" w14:textId="77777777" w:rsidR="005C36C8" w:rsidRDefault="005C36C8" w:rsidP="005C36C8">
          <w:pPr>
            <w:pStyle w:val="Addm-InputStyle"/>
            <w:rPr>
              <w:rFonts w:eastAsia="Times New Roman"/>
              <w:color w:val="auto"/>
            </w:rPr>
          </w:pPr>
          <w:r w:rsidRPr="00A36B2F">
            <w:t>Click here to enter text.</w:t>
          </w:r>
        </w:p>
      </w:sdtContent>
    </w:sdt>
    <w:sdt>
      <w:sdtPr>
        <w:id w:val="771444284"/>
        <w:placeholder>
          <w:docPart w:val="DefaultPlaceholder_1082065158"/>
        </w:placeholder>
      </w:sdtPr>
      <w:sdtEndPr/>
      <w:sdtContent>
        <w:p w14:paraId="14844F73" w14:textId="77777777" w:rsidR="00922ACE" w:rsidRDefault="00453085" w:rsidP="00640D1C">
          <w:pPr>
            <w:pStyle w:val="Addm-Guidance"/>
          </w:pPr>
          <w:r>
            <w:t xml:space="preserve">Guidance: </w:t>
          </w:r>
          <w:r w:rsidRPr="006202B9">
            <w:t xml:space="preserve">Address whether the system will be procured using an incremental development strategy or a single step to full capability.  </w:t>
          </w:r>
        </w:p>
      </w:sdtContent>
    </w:sdt>
    <w:p w14:paraId="32E8B86F" w14:textId="77777777" w:rsidR="00453085" w:rsidRDefault="00D25A66" w:rsidP="00200DB7">
      <w:pPr>
        <w:pStyle w:val="Heading4"/>
        <w:numPr>
          <w:ilvl w:val="3"/>
          <w:numId w:val="48"/>
        </w:numPr>
      </w:pPr>
      <w:r>
        <w:t xml:space="preserve"> </w:t>
      </w:r>
      <w:sdt>
        <w:sdtPr>
          <w:id w:val="1781449912"/>
          <w:lock w:val="sdtContentLocked"/>
          <w:placeholder>
            <w:docPart w:val="DefaultPlaceholder_1082065158"/>
          </w:placeholder>
        </w:sdtPr>
        <w:sdtEndPr/>
        <w:sdtContent>
          <w:r w:rsidR="00453085">
            <w:t>Evolutionary Acquisition Strategy.</w:t>
          </w:r>
        </w:sdtContent>
      </w:sdt>
    </w:p>
    <w:sdt>
      <w:sdtPr>
        <w:id w:val="-377098495"/>
        <w:placeholder>
          <w:docPart w:val="23C9739A1DED43D4BB40E0167589E9CF"/>
        </w:placeholder>
        <w:showingPlcHdr/>
      </w:sdtPr>
      <w:sdtEndPr/>
      <w:sdtContent>
        <w:p w14:paraId="24F84302" w14:textId="77777777" w:rsidR="005C36C8" w:rsidRDefault="005C36C8" w:rsidP="005C36C8">
          <w:pPr>
            <w:pStyle w:val="Addm-InputStyle"/>
            <w:rPr>
              <w:rFonts w:eastAsia="Times New Roman"/>
              <w:color w:val="auto"/>
            </w:rPr>
          </w:pPr>
          <w:r w:rsidRPr="00A36B2F">
            <w:t>Click here to enter text.</w:t>
          </w:r>
        </w:p>
      </w:sdtContent>
    </w:sdt>
    <w:sdt>
      <w:sdtPr>
        <w:id w:val="-446470635"/>
        <w:placeholder>
          <w:docPart w:val="DefaultPlaceholder_1082065158"/>
        </w:placeholder>
      </w:sdtPr>
      <w:sdtEndPr/>
      <w:sdtContent>
        <w:p w14:paraId="632F5E8B" w14:textId="77777777" w:rsidR="00F8504E" w:rsidRPr="006202B9" w:rsidRDefault="00453085" w:rsidP="00640D1C">
          <w:pPr>
            <w:pStyle w:val="Addm-Guidance"/>
          </w:pPr>
          <w:r>
            <w:t xml:space="preserve">Guidance: </w:t>
          </w:r>
          <w:r w:rsidR="00F8504E" w:rsidRPr="006202B9">
            <w:t xml:space="preserve">If it is an evolutionary acquisition strategy, briefly discuss planned upgrades, additional features and expanded capabilities of follow-on increments.  The main focus must be on the current increment with brief descriptions of the previous and follow-on increments to establish continuity between known increments. </w:t>
          </w:r>
        </w:p>
      </w:sdtContent>
    </w:sdt>
    <w:p w14:paraId="2B4AEAE4" w14:textId="77777777" w:rsidR="00F8504E" w:rsidRPr="00EC0EAE" w:rsidRDefault="008626A3" w:rsidP="00BF463B">
      <w:pPr>
        <w:pStyle w:val="Heading4"/>
        <w:ind w:hanging="1728"/>
      </w:pPr>
      <w:sdt>
        <w:sdtPr>
          <w:id w:val="1080904850"/>
          <w:lock w:val="sdtContentLocked"/>
          <w:placeholder>
            <w:docPart w:val="47604F8C3420421BA187D396506A4579"/>
          </w:placeholder>
        </w:sdtPr>
        <w:sdtEndPr/>
        <w:sdtContent>
          <w:r w:rsidR="00F8504E" w:rsidRPr="00590058">
            <w:t>Previous Testing.</w:t>
          </w:r>
        </w:sdtContent>
      </w:sdt>
      <w:r w:rsidR="00F8504E" w:rsidRPr="00590058">
        <w:t xml:space="preserve">  </w:t>
      </w:r>
    </w:p>
    <w:sdt>
      <w:sdtPr>
        <w:id w:val="-1709022474"/>
        <w:placeholder>
          <w:docPart w:val="26260BB4E60843C68D9CB28AC2B49E57"/>
        </w:placeholder>
        <w:showingPlcHdr/>
      </w:sdtPr>
      <w:sdtEndPr/>
      <w:sdtContent>
        <w:p w14:paraId="7421F1FC" w14:textId="77777777" w:rsidR="005C36C8" w:rsidRDefault="005C36C8" w:rsidP="005C36C8">
          <w:pPr>
            <w:pStyle w:val="Addm-InputStyle"/>
            <w:rPr>
              <w:rFonts w:eastAsia="Times New Roman"/>
              <w:color w:val="auto"/>
            </w:rPr>
          </w:pPr>
          <w:r w:rsidRPr="00A36B2F">
            <w:t>Click here to enter text.</w:t>
          </w:r>
        </w:p>
      </w:sdtContent>
    </w:sdt>
    <w:p w14:paraId="554D437C" w14:textId="77777777" w:rsidR="00F8504E" w:rsidRPr="006202B9" w:rsidRDefault="008626A3" w:rsidP="00640D1C">
      <w:pPr>
        <w:pStyle w:val="Addm-Guidance"/>
      </w:pPr>
      <w:sdt>
        <w:sdtPr>
          <w:id w:val="92272757"/>
          <w:placeholder>
            <w:docPart w:val="691A01B0CC28491F80F2CBA4D0CBE09B"/>
          </w:placeholder>
        </w:sdtPr>
        <w:sdtEndPr/>
        <w:sdtContent>
          <w:r w:rsidR="00F8504E" w:rsidRPr="006202B9">
            <w:t>Guidance:  Discuss the results of any previous tests that apply to, or have an effect on, the test strategy.</w:t>
          </w:r>
        </w:sdtContent>
      </w:sdt>
    </w:p>
    <w:p w14:paraId="1022DE77" w14:textId="77777777" w:rsidR="005C36C8" w:rsidRDefault="005C36C8" w:rsidP="005C36C8">
      <w:pPr>
        <w:pStyle w:val="Heading3"/>
        <w:numPr>
          <w:ilvl w:val="0"/>
          <w:numId w:val="0"/>
        </w:numPr>
        <w:ind w:left="810"/>
      </w:pPr>
      <w:bookmarkStart w:id="14" w:name="_Toc353796642"/>
    </w:p>
    <w:p w14:paraId="24BD3CB8" w14:textId="77777777" w:rsidR="00F8504E" w:rsidRPr="00EC0EAE" w:rsidRDefault="008626A3" w:rsidP="00443B12">
      <w:pPr>
        <w:pStyle w:val="Heading3"/>
      </w:pPr>
      <w:sdt>
        <w:sdtPr>
          <w:id w:val="1080904851"/>
          <w:lock w:val="sdtContentLocked"/>
          <w:placeholder>
            <w:docPart w:val="47604F8C3420421BA187D396506A4579"/>
          </w:placeholder>
        </w:sdtPr>
        <w:sdtEndPr/>
        <w:sdtContent>
          <w:bookmarkStart w:id="15" w:name="_Toc287278336"/>
          <w:r w:rsidR="00F8504E" w:rsidRPr="00590058">
            <w:t>Key Capabilities.</w:t>
          </w:r>
        </w:sdtContent>
      </w:sdt>
      <w:bookmarkEnd w:id="14"/>
      <w:bookmarkEnd w:id="15"/>
      <w:r w:rsidR="00F8504E" w:rsidRPr="00590058">
        <w:t xml:space="preserve">  </w:t>
      </w:r>
    </w:p>
    <w:sdt>
      <w:sdtPr>
        <w:id w:val="1712460853"/>
        <w:placeholder>
          <w:docPart w:val="0BD506C5F3E941BA9858AD8721017D21"/>
        </w:placeholder>
        <w:showingPlcHdr/>
      </w:sdtPr>
      <w:sdtEndPr/>
      <w:sdtContent>
        <w:p w14:paraId="0ACF2F3F" w14:textId="77777777" w:rsidR="005C36C8" w:rsidRDefault="005C36C8" w:rsidP="005C36C8">
          <w:pPr>
            <w:pStyle w:val="Addm-InputStyle"/>
            <w:rPr>
              <w:rFonts w:eastAsia="Times New Roman"/>
              <w:color w:val="auto"/>
            </w:rPr>
          </w:pPr>
          <w:r w:rsidRPr="00A36B2F">
            <w:t>Click here to enter text.</w:t>
          </w:r>
        </w:p>
      </w:sdtContent>
    </w:sdt>
    <w:p w14:paraId="4954338A" w14:textId="77777777" w:rsidR="00F8504E" w:rsidRPr="006202B9" w:rsidRDefault="008626A3" w:rsidP="00640D1C">
      <w:pPr>
        <w:pStyle w:val="Addm-Guidance"/>
      </w:pPr>
      <w:sdt>
        <w:sdtPr>
          <w:id w:val="92272758"/>
          <w:placeholder>
            <w:docPart w:val="ED0146555F9A4B678F23F72C743196CE"/>
          </w:placeholder>
        </w:sdtPr>
        <w:sdtEndPr/>
        <w:sdtContent>
          <w:r w:rsidR="00F8504E" w:rsidRPr="006202B9">
            <w:t xml:space="preserve">Guidance: </w:t>
          </w:r>
          <w:r w:rsidR="005707E3">
            <w:t>In tabular form, i</w:t>
          </w:r>
          <w:r w:rsidR="00F8504E" w:rsidRPr="006202B9">
            <w:t>dentify the Key Performance Parameters (KPPs) and Key System Attributes (KSAs) for the system.  For each listed parameter, provide the threshold and objective values from the CDD/CPD and reference the paragraph</w:t>
          </w:r>
          <w:r w:rsidR="00F8504E">
            <w:t>.</w:t>
          </w:r>
        </w:sdtContent>
      </w:sdt>
      <w:r w:rsidR="00F8504E" w:rsidRPr="006202B9">
        <w:t xml:space="preserve"> </w:t>
      </w:r>
    </w:p>
    <w:p w14:paraId="3E4A230E" w14:textId="77777777" w:rsidR="00F8504E" w:rsidRDefault="008626A3" w:rsidP="00BF463B">
      <w:pPr>
        <w:pStyle w:val="Heading4"/>
        <w:ind w:hanging="1728"/>
      </w:pPr>
      <w:sdt>
        <w:sdtPr>
          <w:id w:val="1080904852"/>
          <w:lock w:val="sdtContentLocked"/>
          <w:placeholder>
            <w:docPart w:val="47604F8C3420421BA187D396506A4579"/>
          </w:placeholder>
        </w:sdtPr>
        <w:sdtEndPr/>
        <w:sdtContent>
          <w:r w:rsidR="00F8504E" w:rsidRPr="00590058">
            <w:t>Key Interfaces.</w:t>
          </w:r>
        </w:sdtContent>
      </w:sdt>
      <w:r w:rsidR="00F8504E" w:rsidRPr="00590058">
        <w:t xml:space="preserve">  </w:t>
      </w:r>
    </w:p>
    <w:sdt>
      <w:sdtPr>
        <w:id w:val="10618375"/>
        <w:placeholder>
          <w:docPart w:val="DC0FF4261DE94E2E8A95106B9EDF2E8E"/>
        </w:placeholder>
        <w:showingPlcHdr/>
      </w:sdtPr>
      <w:sdtEndPr/>
      <w:sdtContent>
        <w:p w14:paraId="3D2F9578" w14:textId="77777777" w:rsidR="00F8504E" w:rsidRDefault="00F8504E" w:rsidP="00640D1C">
          <w:pPr>
            <w:pStyle w:val="Addm-InputStyle"/>
          </w:pPr>
          <w:r w:rsidRPr="00A36B2F">
            <w:t>Click here to enter text.</w:t>
          </w:r>
        </w:p>
      </w:sdtContent>
    </w:sdt>
    <w:p w14:paraId="6585FE13" w14:textId="77777777" w:rsidR="00F8504E" w:rsidRPr="006202B9" w:rsidRDefault="008626A3" w:rsidP="00640D1C">
      <w:pPr>
        <w:pStyle w:val="Addm-Guidance"/>
      </w:pPr>
      <w:sdt>
        <w:sdtPr>
          <w:id w:val="92272759"/>
          <w:placeholder>
            <w:docPart w:val="0ABFBE2EC18C47FCAD410A894BBD5567"/>
          </w:placeholder>
        </w:sdtPr>
        <w:sdtEndPr/>
        <w:sdtContent>
          <w:r w:rsidR="00F8504E" w:rsidRPr="006202B9">
            <w:t>Guidance:  Identify interfaces with existing or planned systems’ architectures that are required for mission accomplishment.  Address integration and modifications needed for commercial items.  Include interoperability with existing and/or planned systems of other Department of Defense (DoD) Components, other Government agencies, or Allies.  Provide a diagram of the appropriate DoD Architectural Framework (</w:t>
          </w:r>
          <w:proofErr w:type="spellStart"/>
          <w:r w:rsidR="00F8504E" w:rsidRPr="006202B9">
            <w:t>DoDAF</w:t>
          </w:r>
          <w:proofErr w:type="spellEnd"/>
          <w:r w:rsidR="00F8504E" w:rsidRPr="006202B9">
            <w:t>) system operational view from the CDD or CPD.</w:t>
          </w:r>
        </w:sdtContent>
      </w:sdt>
      <w:r w:rsidR="00F8504E" w:rsidRPr="006202B9">
        <w:t xml:space="preserve"> </w:t>
      </w:r>
    </w:p>
    <w:p w14:paraId="607104CE" w14:textId="77777777" w:rsidR="00F8504E" w:rsidRPr="00EC0EAE" w:rsidRDefault="008626A3" w:rsidP="00BF463B">
      <w:pPr>
        <w:pStyle w:val="Heading4"/>
        <w:ind w:hanging="1728"/>
      </w:pPr>
      <w:sdt>
        <w:sdtPr>
          <w:id w:val="1080904853"/>
          <w:lock w:val="sdtContentLocked"/>
          <w:placeholder>
            <w:docPart w:val="47604F8C3420421BA187D396506A4579"/>
          </w:placeholder>
        </w:sdtPr>
        <w:sdtEndPr/>
        <w:sdtContent>
          <w:r w:rsidR="00F8504E" w:rsidRPr="00590058">
            <w:t>Special test or certification requirements.</w:t>
          </w:r>
        </w:sdtContent>
      </w:sdt>
      <w:r w:rsidR="00F8504E" w:rsidRPr="00590058">
        <w:t xml:space="preserve">  </w:t>
      </w:r>
    </w:p>
    <w:sdt>
      <w:sdtPr>
        <w:id w:val="-833374070"/>
        <w:placeholder>
          <w:docPart w:val="C2AC191D16FC4BC1871AC39F262CDE97"/>
        </w:placeholder>
        <w:showingPlcHdr/>
      </w:sdtPr>
      <w:sdtEndPr/>
      <w:sdtContent>
        <w:p w14:paraId="6AD22DDF" w14:textId="77777777" w:rsidR="005C36C8" w:rsidRDefault="005C36C8" w:rsidP="005C36C8">
          <w:pPr>
            <w:pStyle w:val="Addm-InputStyle"/>
          </w:pPr>
          <w:r w:rsidRPr="00A36B2F">
            <w:t>Click here to enter text.</w:t>
          </w:r>
        </w:p>
      </w:sdtContent>
    </w:sdt>
    <w:p w14:paraId="1C36B874" w14:textId="77777777" w:rsidR="00F8504E" w:rsidRPr="006202B9" w:rsidRDefault="008626A3" w:rsidP="00640D1C">
      <w:pPr>
        <w:pStyle w:val="Addm-Guidance"/>
      </w:pPr>
      <w:sdt>
        <w:sdtPr>
          <w:id w:val="92272760"/>
          <w:placeholder>
            <w:docPart w:val="213D5C365B5F44E58580C2F7C176B175"/>
          </w:placeholder>
        </w:sdtPr>
        <w:sdtEndPr/>
        <w:sdtContent>
          <w:r w:rsidR="00F8504E" w:rsidRPr="006202B9">
            <w:t>Guidance</w:t>
          </w:r>
          <w:r w:rsidR="005707E3">
            <w:t>:  In tabular format, i</w:t>
          </w:r>
          <w:r w:rsidR="00F8504E" w:rsidRPr="006202B9">
            <w:t>dentify unique system characteristics or support concepts that will generate special test, analysis, and evaluation requirements (e.g</w:t>
          </w:r>
          <w:r w:rsidR="00BC7E54">
            <w:t>., security test and evaluation,</w:t>
          </w:r>
          <w:r w:rsidR="00F8504E" w:rsidRPr="006202B9">
            <w:t xml:space="preserve"> Information Assurance (IA) Certification and Accreditation (C&amp;A), post deployment software support, resistance to chemical, biological, nuclear, and radiological effects; resistance to countermeasures; resistance to reverse engineering/exploitation efforts (Anti-Tamper); development of new threat simulation, simulators, or targets.</w:t>
          </w:r>
        </w:sdtContent>
      </w:sdt>
      <w:r w:rsidR="00F8504E" w:rsidRPr="006202B9">
        <w:t xml:space="preserve">  </w:t>
      </w:r>
    </w:p>
    <w:p w14:paraId="7A4EF81A" w14:textId="77777777" w:rsidR="00F8504E" w:rsidRPr="00EC0EAE" w:rsidRDefault="008626A3" w:rsidP="00BF463B">
      <w:pPr>
        <w:pStyle w:val="Heading4"/>
        <w:ind w:hanging="1728"/>
      </w:pPr>
      <w:sdt>
        <w:sdtPr>
          <w:id w:val="1080904854"/>
          <w:lock w:val="sdtContentLocked"/>
          <w:placeholder>
            <w:docPart w:val="47604F8C3420421BA187D396506A4579"/>
          </w:placeholder>
        </w:sdtPr>
        <w:sdtEndPr/>
        <w:sdtContent>
          <w:r w:rsidR="00F8504E" w:rsidRPr="00590058">
            <w:t>Systems Engineering (SE) Requirements.</w:t>
          </w:r>
        </w:sdtContent>
      </w:sdt>
      <w:r w:rsidR="00F8504E" w:rsidRPr="00590058">
        <w:t xml:space="preserve">  </w:t>
      </w:r>
    </w:p>
    <w:sdt>
      <w:sdtPr>
        <w:id w:val="10618377"/>
        <w:placeholder>
          <w:docPart w:val="7F4DDB6D07C84111B691CC8F6DEFDE88"/>
        </w:placeholder>
        <w:showingPlcHdr/>
      </w:sdtPr>
      <w:sdtEndPr/>
      <w:sdtContent>
        <w:p w14:paraId="429105F7" w14:textId="77777777" w:rsidR="00F8504E" w:rsidRDefault="00F8504E" w:rsidP="00640D1C">
          <w:pPr>
            <w:pStyle w:val="Addm-InputStyle"/>
          </w:pPr>
          <w:r w:rsidRPr="00A36B2F">
            <w:t>Click here to enter text.</w:t>
          </w:r>
        </w:p>
      </w:sdtContent>
    </w:sdt>
    <w:p w14:paraId="509EACC5" w14:textId="77777777" w:rsidR="00F8504E" w:rsidRPr="006202B9" w:rsidRDefault="008626A3" w:rsidP="00640D1C">
      <w:pPr>
        <w:pStyle w:val="Addm-Guidance"/>
      </w:pPr>
      <w:sdt>
        <w:sdtPr>
          <w:id w:val="92272761"/>
          <w:placeholder>
            <w:docPart w:val="131F9373B466468AB3F6E2B3095DB30B"/>
          </w:placeholder>
        </w:sdtPr>
        <w:sdtEndPr/>
        <w:sdtContent>
          <w:r w:rsidR="00F8504E" w:rsidRPr="006202B9">
            <w:t>Guidance:  Reference all SE-based information that will be used to provide additional system evaluation targets driving system development.  Examples could include hardware reliability growth and software maturity growth strategies. The SEP should be referenced in this section and aligned to the TEMP with respect to SE Processes, methods, and tools identified for use during T&amp;E.</w:t>
          </w:r>
        </w:sdtContent>
      </w:sdt>
      <w:r w:rsidR="00F8504E" w:rsidRPr="006202B9">
        <w:t xml:space="preserve"> </w:t>
      </w:r>
    </w:p>
    <w:p w14:paraId="7256EBD0" w14:textId="77777777" w:rsidR="00F8504E" w:rsidRPr="00590058" w:rsidRDefault="00F8504E" w:rsidP="00443B12">
      <w:pPr>
        <w:pStyle w:val="TOCHeading1"/>
      </w:pPr>
      <w:r w:rsidRPr="00590058">
        <w:br w:type="page"/>
      </w:r>
      <w:bookmarkStart w:id="16" w:name="_Toc353796643"/>
      <w:sdt>
        <w:sdtPr>
          <w:id w:val="1080904855"/>
          <w:lock w:val="sdtContentLocked"/>
          <w:placeholder>
            <w:docPart w:val="47604F8C3420421BA187D396506A4579"/>
          </w:placeholder>
        </w:sdtPr>
        <w:sdtEndPr/>
        <w:sdtContent>
          <w:bookmarkStart w:id="17" w:name="_Toc287278337"/>
          <w:r w:rsidRPr="00590058">
            <w:t>PART II – TEST PROGRAM MANAGEMENT AND SCHEDULE</w:t>
          </w:r>
        </w:sdtContent>
      </w:sdt>
      <w:bookmarkEnd w:id="16"/>
      <w:bookmarkEnd w:id="17"/>
    </w:p>
    <w:p w14:paraId="0BA17A22" w14:textId="77777777" w:rsidR="00BF463B" w:rsidRDefault="00BF463B" w:rsidP="00BF463B">
      <w:pPr>
        <w:pStyle w:val="Heading2"/>
        <w:numPr>
          <w:ilvl w:val="0"/>
          <w:numId w:val="0"/>
        </w:numPr>
        <w:ind w:left="547"/>
      </w:pPr>
    </w:p>
    <w:bookmarkStart w:id="18" w:name="_Toc353796644"/>
    <w:p w14:paraId="4CD72FA9" w14:textId="77777777" w:rsidR="00F8504E" w:rsidRPr="00B87180" w:rsidRDefault="008626A3" w:rsidP="00443B12">
      <w:pPr>
        <w:pStyle w:val="Heading2"/>
      </w:pPr>
      <w:sdt>
        <w:sdtPr>
          <w:id w:val="1080904856"/>
          <w:lock w:val="sdtContentLocked"/>
          <w:placeholder>
            <w:docPart w:val="47604F8C3420421BA187D396506A4579"/>
          </w:placeholder>
        </w:sdtPr>
        <w:sdtEndPr/>
        <w:sdtContent>
          <w:bookmarkStart w:id="19" w:name="_Toc287278338"/>
          <w:r w:rsidR="00F8504E" w:rsidRPr="00590058">
            <w:t>T&amp;E Management.</w:t>
          </w:r>
        </w:sdtContent>
      </w:sdt>
      <w:bookmarkEnd w:id="18"/>
      <w:bookmarkEnd w:id="19"/>
      <w:r w:rsidR="00F8504E" w:rsidRPr="00590058">
        <w:t xml:space="preserve">  </w:t>
      </w:r>
    </w:p>
    <w:sdt>
      <w:sdtPr>
        <w:id w:val="10618392"/>
        <w:placeholder>
          <w:docPart w:val="8D8F32A36CAE41A58CF8C711D361709F"/>
        </w:placeholder>
        <w:showingPlcHdr/>
      </w:sdtPr>
      <w:sdtEndPr/>
      <w:sdtContent>
        <w:p w14:paraId="764C40E8" w14:textId="77777777" w:rsidR="00F8504E" w:rsidRDefault="00F8504E" w:rsidP="00640D1C">
          <w:pPr>
            <w:pStyle w:val="Addm-InputStyle"/>
          </w:pPr>
          <w:r w:rsidRPr="00A36B2F">
            <w:t>Click here to enter text.</w:t>
          </w:r>
        </w:p>
      </w:sdtContent>
    </w:sdt>
    <w:p w14:paraId="6662EE4E" w14:textId="77777777" w:rsidR="00F8504E" w:rsidRPr="006202B9" w:rsidRDefault="008626A3" w:rsidP="00640D1C">
      <w:pPr>
        <w:pStyle w:val="Addm-Guidance"/>
      </w:pPr>
      <w:sdt>
        <w:sdtPr>
          <w:id w:val="92272762"/>
          <w:placeholder>
            <w:docPart w:val="F27EDAE7CC4B4CF98EC6A3025E14BB14"/>
          </w:placeholder>
        </w:sdtPr>
        <w:sdtEndPr/>
        <w:sdtContent>
          <w:r w:rsidR="00F8504E" w:rsidRPr="006202B9">
            <w:t xml:space="preserve">Guidance:  Discuss the test and evaluation responsibilities of all participating organizations (such as developers, testers, evaluators, and users).  </w:t>
          </w:r>
        </w:sdtContent>
      </w:sdt>
    </w:p>
    <w:p w14:paraId="7C5D0112" w14:textId="77777777" w:rsidR="00BF463B" w:rsidRDefault="00D25A66" w:rsidP="00200DB7">
      <w:pPr>
        <w:pStyle w:val="Heading3"/>
        <w:numPr>
          <w:ilvl w:val="0"/>
          <w:numId w:val="0"/>
        </w:numPr>
        <w:ind w:left="810" w:hanging="810"/>
      </w:pPr>
      <w:bookmarkStart w:id="20" w:name="_Toc353796645"/>
      <w:r>
        <w:t xml:space="preserve">2.1.01.  </w:t>
      </w:r>
      <w:sdt>
        <w:sdtPr>
          <w:id w:val="-1227530049"/>
          <w:lock w:val="sdtContentLocked"/>
          <w:placeholder>
            <w:docPart w:val="DefaultPlaceholder_1082065158"/>
          </w:placeholder>
        </w:sdtPr>
        <w:sdtEndPr/>
        <w:sdtContent>
          <w:r w:rsidR="005707E3">
            <w:t>Role</w:t>
          </w:r>
          <w:r w:rsidR="00CB41AE">
            <w:t xml:space="preserve"> of Contractor.</w:t>
          </w:r>
          <w:bookmarkEnd w:id="20"/>
        </w:sdtContent>
      </w:sdt>
    </w:p>
    <w:sdt>
      <w:sdtPr>
        <w:id w:val="-291373706"/>
        <w:placeholder>
          <w:docPart w:val="AC126EABD3774550A7BE32BD412F7FCB"/>
        </w:placeholder>
        <w:showingPlcHdr/>
      </w:sdtPr>
      <w:sdtEndPr/>
      <w:sdtContent>
        <w:p w14:paraId="16FF0E78" w14:textId="77777777" w:rsidR="00760934" w:rsidRDefault="00760934" w:rsidP="00760934">
          <w:pPr>
            <w:pStyle w:val="Addm-InputStyle"/>
          </w:pPr>
          <w:r w:rsidRPr="00A36B2F">
            <w:t>Click here to enter text.</w:t>
          </w:r>
        </w:p>
      </w:sdtContent>
    </w:sdt>
    <w:p w14:paraId="51DAE00B" w14:textId="77777777" w:rsidR="005707E3" w:rsidRDefault="005707E3" w:rsidP="005707E3">
      <w:pPr>
        <w:pStyle w:val="Addm-Guidance"/>
      </w:pPr>
      <w:r>
        <w:t xml:space="preserve">Guidance: </w:t>
      </w:r>
      <w:r w:rsidRPr="006202B9">
        <w:t xml:space="preserve">Describe the role of contractor testing in early system development.  </w:t>
      </w:r>
    </w:p>
    <w:p w14:paraId="54D1E6A7" w14:textId="77777777" w:rsidR="005707E3" w:rsidRDefault="00D25A66" w:rsidP="00200DB7">
      <w:pPr>
        <w:pStyle w:val="Heading3"/>
        <w:numPr>
          <w:ilvl w:val="0"/>
          <w:numId w:val="0"/>
        </w:numPr>
        <w:ind w:left="810" w:hanging="810"/>
      </w:pPr>
      <w:bookmarkStart w:id="21" w:name="_Toc353796646"/>
      <w:r>
        <w:t xml:space="preserve">2.1.02.  </w:t>
      </w:r>
      <w:sdt>
        <w:sdtPr>
          <w:id w:val="1636452370"/>
          <w:lock w:val="sdtContentLocked"/>
          <w:placeholder>
            <w:docPart w:val="DefaultPlaceholder_1082065158"/>
          </w:placeholder>
        </w:sdtPr>
        <w:sdtEndPr/>
        <w:sdtContent>
          <w:r w:rsidR="00CB41AE">
            <w:t>Role of  Government Developmental Testers.</w:t>
          </w:r>
          <w:bookmarkEnd w:id="21"/>
        </w:sdtContent>
      </w:sdt>
    </w:p>
    <w:sdt>
      <w:sdtPr>
        <w:id w:val="-1097242090"/>
        <w:placeholder>
          <w:docPart w:val="76E8B075464F4605AF07B20A0A1B3C3D"/>
        </w:placeholder>
        <w:showingPlcHdr/>
      </w:sdtPr>
      <w:sdtEndPr/>
      <w:sdtContent>
        <w:p w14:paraId="138A7AA6" w14:textId="77777777" w:rsidR="00760934" w:rsidRDefault="00760934" w:rsidP="00760934">
          <w:pPr>
            <w:pStyle w:val="Addm-InputStyle"/>
          </w:pPr>
          <w:r w:rsidRPr="00A36B2F">
            <w:t>Click here to enter text.</w:t>
          </w:r>
        </w:p>
      </w:sdtContent>
    </w:sdt>
    <w:p w14:paraId="428FEDF3" w14:textId="77777777" w:rsidR="00CB41AE" w:rsidRDefault="00CB41AE" w:rsidP="00CB41AE">
      <w:pPr>
        <w:pStyle w:val="Addm-Guidance"/>
      </w:pPr>
      <w:r>
        <w:t xml:space="preserve">Guidance: </w:t>
      </w:r>
      <w:r w:rsidRPr="006202B9">
        <w:t xml:space="preserve">Describe the role of government developmental testers to assess and evaluate system performance.  </w:t>
      </w:r>
    </w:p>
    <w:p w14:paraId="26A84D3C" w14:textId="77777777" w:rsidR="00CB41AE" w:rsidRDefault="00D25A66" w:rsidP="00200DB7">
      <w:pPr>
        <w:pStyle w:val="Heading3"/>
        <w:numPr>
          <w:ilvl w:val="0"/>
          <w:numId w:val="0"/>
        </w:numPr>
        <w:ind w:left="810" w:hanging="810"/>
      </w:pPr>
      <w:bookmarkStart w:id="22" w:name="_Toc353796647"/>
      <w:r>
        <w:t xml:space="preserve">2.1.03. </w:t>
      </w:r>
      <w:sdt>
        <w:sdtPr>
          <w:id w:val="-170033619"/>
          <w:lock w:val="sdtContentLocked"/>
          <w:placeholder>
            <w:docPart w:val="DefaultPlaceholder_1082065158"/>
          </w:placeholder>
        </w:sdtPr>
        <w:sdtEndPr/>
        <w:sdtContent>
          <w:r w:rsidR="00CB41AE">
            <w:t>Role of Operational Test Agency (OTA)</w:t>
          </w:r>
          <w:bookmarkEnd w:id="22"/>
        </w:sdtContent>
      </w:sdt>
    </w:p>
    <w:sdt>
      <w:sdtPr>
        <w:id w:val="-916793846"/>
        <w:placeholder>
          <w:docPart w:val="ED0A7478347A4E259506E65ACD904DD3"/>
        </w:placeholder>
        <w:showingPlcHdr/>
      </w:sdtPr>
      <w:sdtEndPr/>
      <w:sdtContent>
        <w:p w14:paraId="21A7B4FD" w14:textId="77777777" w:rsidR="00760934" w:rsidRDefault="00760934" w:rsidP="00760934">
          <w:pPr>
            <w:pStyle w:val="Addm-InputStyle"/>
          </w:pPr>
          <w:r w:rsidRPr="00A36B2F">
            <w:t>Click here to enter text.</w:t>
          </w:r>
        </w:p>
      </w:sdtContent>
    </w:sdt>
    <w:p w14:paraId="39D71E9C" w14:textId="77777777" w:rsidR="00CB41AE" w:rsidRDefault="00CB41AE" w:rsidP="00CB41AE">
      <w:pPr>
        <w:pStyle w:val="Addm-Guidance"/>
      </w:pPr>
      <w:r>
        <w:t xml:space="preserve">Guidance: </w:t>
      </w:r>
      <w:r w:rsidRPr="006202B9">
        <w:t>Describe the role of the Operational Test Agency (OTA) /operational testers to confirm operational effectiveness, operational suitability and survivability.</w:t>
      </w:r>
    </w:p>
    <w:bookmarkStart w:id="23" w:name="_Toc353796648"/>
    <w:p w14:paraId="0CBE1234" w14:textId="77777777" w:rsidR="00F8504E" w:rsidRPr="00EC0EAE" w:rsidRDefault="008626A3" w:rsidP="00443B12">
      <w:pPr>
        <w:pStyle w:val="Heading3"/>
      </w:pPr>
      <w:sdt>
        <w:sdtPr>
          <w:id w:val="1080904857"/>
          <w:lock w:val="sdtContentLocked"/>
          <w:placeholder>
            <w:docPart w:val="47604F8C3420421BA187D396506A4579"/>
          </w:placeholder>
        </w:sdtPr>
        <w:sdtEndPr/>
        <w:sdtContent>
          <w:bookmarkStart w:id="24" w:name="_Toc287278339"/>
          <w:r w:rsidR="00F8504E" w:rsidRPr="00590058">
            <w:t>T&amp;E Organization</w:t>
          </w:r>
          <w:r w:rsidR="00512A1B">
            <w:t xml:space="preserve">s </w:t>
          </w:r>
          <w:r w:rsidR="006951D9">
            <w:t>Construct</w:t>
          </w:r>
          <w:r w:rsidR="00512A1B">
            <w:t>.</w:t>
          </w:r>
        </w:sdtContent>
      </w:sdt>
      <w:bookmarkEnd w:id="23"/>
      <w:bookmarkEnd w:id="24"/>
      <w:r w:rsidR="00F8504E" w:rsidRPr="00590058">
        <w:t xml:space="preserve">  </w:t>
      </w:r>
    </w:p>
    <w:sdt>
      <w:sdtPr>
        <w:id w:val="10618393"/>
        <w:placeholder>
          <w:docPart w:val="909216C2B3DF4793BA44EF710C586E13"/>
        </w:placeholder>
        <w:showingPlcHdr/>
      </w:sdtPr>
      <w:sdtEndPr/>
      <w:sdtContent>
        <w:p w14:paraId="72CD0BF6" w14:textId="77777777" w:rsidR="00F8504E" w:rsidRDefault="00F8504E" w:rsidP="00640D1C">
          <w:pPr>
            <w:pStyle w:val="Addm-InputStyle"/>
          </w:pPr>
          <w:r w:rsidRPr="00A36B2F">
            <w:t>Click here to enter text.</w:t>
          </w:r>
        </w:p>
      </w:sdtContent>
    </w:sdt>
    <w:p w14:paraId="3F50C99D" w14:textId="77777777" w:rsidR="00F8504E" w:rsidRPr="006202B9" w:rsidRDefault="008626A3" w:rsidP="00640D1C">
      <w:pPr>
        <w:pStyle w:val="Addm-Guidance"/>
      </w:pPr>
      <w:sdt>
        <w:sdtPr>
          <w:id w:val="92272763"/>
          <w:placeholder>
            <w:docPart w:val="EEEB2BD9F8B34171BF0615F71A96DAAF"/>
          </w:placeholder>
        </w:sdtPr>
        <w:sdtEndPr/>
        <w:sdtContent>
          <w:r w:rsidR="00F8504E" w:rsidRPr="006202B9">
            <w:t>Guidance:  Identify the organizations or activities (such as the T&amp;E Working-level Integrated Product Team (WIPT) or Service equivalent, LFT&amp;E IPT, etc.) in the T&amp;E management structure, to includ</w:t>
          </w:r>
          <w:r w:rsidR="00CB41AE">
            <w:t xml:space="preserve">e the sub-work groups, such as </w:t>
          </w:r>
          <w:r w:rsidR="00CB41AE" w:rsidRPr="006202B9">
            <w:t>modeling</w:t>
          </w:r>
          <w:r w:rsidR="00F8504E" w:rsidRPr="006202B9">
            <w:t xml:space="preserve"> &amp; simulation, or reliability.  Provide sufficient information to adequately understand the functional relationships.</w:t>
          </w:r>
        </w:sdtContent>
      </w:sdt>
      <w:r w:rsidR="00F8504E" w:rsidRPr="006202B9">
        <w:t xml:space="preserve">  </w:t>
      </w:r>
    </w:p>
    <w:p w14:paraId="19535F95" w14:textId="77777777" w:rsidR="00BF463B" w:rsidRDefault="00D25A66" w:rsidP="00200DB7">
      <w:pPr>
        <w:pStyle w:val="Heading4"/>
        <w:numPr>
          <w:ilvl w:val="0"/>
          <w:numId w:val="0"/>
        </w:numPr>
      </w:pPr>
      <w:r>
        <w:t xml:space="preserve">2.1.1.01. </w:t>
      </w:r>
      <w:sdt>
        <w:sdtPr>
          <w:id w:val="549660045"/>
          <w:lock w:val="sdtContentLocked"/>
          <w:placeholder>
            <w:docPart w:val="DefaultPlaceholder_1082065158"/>
          </w:placeholder>
        </w:sdtPr>
        <w:sdtEndPr/>
        <w:sdtContent>
          <w:r w:rsidR="00512A1B">
            <w:t>Specific Responsibilities and Deliverable Items.</w:t>
          </w:r>
        </w:sdtContent>
      </w:sdt>
    </w:p>
    <w:sdt>
      <w:sdtPr>
        <w:id w:val="-1101338264"/>
        <w:placeholder>
          <w:docPart w:val="C871DDCEB3104D8D8C9E4597A0BEC79C"/>
        </w:placeholder>
        <w:showingPlcHdr/>
      </w:sdtPr>
      <w:sdtEndPr/>
      <w:sdtContent>
        <w:p w14:paraId="2E869EE9" w14:textId="77777777" w:rsidR="00760934" w:rsidRDefault="00760934" w:rsidP="00760934">
          <w:pPr>
            <w:pStyle w:val="Addm-InputStyle"/>
          </w:pPr>
          <w:r w:rsidRPr="00A36B2F">
            <w:t>Click here to enter text.</w:t>
          </w:r>
        </w:p>
      </w:sdtContent>
    </w:sdt>
    <w:p w14:paraId="7D8B2AEE" w14:textId="77777777" w:rsidR="00512A1B" w:rsidRDefault="00512A1B" w:rsidP="00512A1B">
      <w:pPr>
        <w:pStyle w:val="Addm-Guidance"/>
      </w:pPr>
      <w:r>
        <w:t xml:space="preserve">Guidance: </w:t>
      </w:r>
      <w:r w:rsidRPr="006202B9">
        <w:t>Reference the T&amp;E WIPT charter that includes specific responsibilities and deliverable items for detailed explanation of T&amp;E management.  These items include TEMPs and Test Resource Plans (TRPs) that are produced collaboratively by member</w:t>
      </w:r>
      <w:r w:rsidRPr="00590058">
        <w:t xml:space="preserve"> </w:t>
      </w:r>
      <w:r w:rsidRPr="006202B9">
        <w:t>organizations.</w:t>
      </w:r>
    </w:p>
    <w:bookmarkStart w:id="25" w:name="_Toc353796649"/>
    <w:p w14:paraId="5EFAE7F1" w14:textId="77777777" w:rsidR="00F8504E" w:rsidRPr="00EC0EAE" w:rsidRDefault="008626A3" w:rsidP="00443B12">
      <w:pPr>
        <w:pStyle w:val="Heading2"/>
      </w:pPr>
      <w:sdt>
        <w:sdtPr>
          <w:id w:val="1080904858"/>
          <w:lock w:val="sdtContentLocked"/>
          <w:placeholder>
            <w:docPart w:val="47604F8C3420421BA187D396506A4579"/>
          </w:placeholder>
        </w:sdtPr>
        <w:sdtEndPr/>
        <w:sdtContent>
          <w:bookmarkStart w:id="26" w:name="_Toc287278340"/>
          <w:r w:rsidR="00F8504E" w:rsidRPr="00590058">
            <w:t>Common T&amp;E Database Requirements.</w:t>
          </w:r>
        </w:sdtContent>
      </w:sdt>
      <w:bookmarkEnd w:id="25"/>
      <w:bookmarkEnd w:id="26"/>
      <w:r w:rsidR="00F8504E" w:rsidRPr="00590058">
        <w:t xml:space="preserve">  </w:t>
      </w:r>
    </w:p>
    <w:sdt>
      <w:sdtPr>
        <w:id w:val="10618394"/>
        <w:placeholder>
          <w:docPart w:val="BBF8327D914147558930862C424718A8"/>
        </w:placeholder>
        <w:showingPlcHdr/>
      </w:sdtPr>
      <w:sdtEndPr/>
      <w:sdtContent>
        <w:p w14:paraId="5AA0EF93" w14:textId="77777777" w:rsidR="00F8504E" w:rsidRDefault="00F8504E" w:rsidP="00640D1C">
          <w:pPr>
            <w:pStyle w:val="Addm-InputStyle"/>
          </w:pPr>
          <w:r w:rsidRPr="00A36B2F">
            <w:t>Click here to enter text.</w:t>
          </w:r>
        </w:p>
      </w:sdtContent>
    </w:sdt>
    <w:p w14:paraId="6B13D13C" w14:textId="77777777" w:rsidR="00F8504E" w:rsidRPr="006202B9" w:rsidRDefault="008626A3" w:rsidP="00640D1C">
      <w:pPr>
        <w:pStyle w:val="Addm-Guidance"/>
      </w:pPr>
      <w:sdt>
        <w:sdtPr>
          <w:id w:val="92272764"/>
          <w:placeholder>
            <w:docPart w:val="11B4F81C6643432E8BF4BDBBF6AD49C6"/>
          </w:placeholder>
        </w:sdtPr>
        <w:sdtEndPr/>
        <w:sdtContent>
          <w:r w:rsidR="00F8504E" w:rsidRPr="006202B9">
            <w:t>Guidance:  Describe the requirements for and methods of collecting, validating, and sharing data as it becomes available from the contractor, Developmental Test (DT), Operational Test (OT), and oversight organizations, as well as supporting related activities that contribute or use test data (e.g., information assurance C&amp;A, interoperability certification, etc.).  Describe how the pedigree of the data will be established and maintained.  The pedigree of the data refers to understanding the configuration of the test asset, and the actual test conditions under which the data were obtained for each piece of data.  State who will be responsible for maintaining this data.</w:t>
          </w:r>
        </w:sdtContent>
      </w:sdt>
      <w:r w:rsidR="00F8504E" w:rsidRPr="006202B9">
        <w:t xml:space="preserve"> </w:t>
      </w:r>
    </w:p>
    <w:bookmarkStart w:id="27" w:name="_Toc353796650"/>
    <w:p w14:paraId="724EEE25" w14:textId="77777777" w:rsidR="00F8504E" w:rsidRPr="00EC0EAE" w:rsidRDefault="008626A3" w:rsidP="00443B12">
      <w:pPr>
        <w:pStyle w:val="Heading2"/>
      </w:pPr>
      <w:sdt>
        <w:sdtPr>
          <w:id w:val="1080904859"/>
          <w:lock w:val="sdtContentLocked"/>
          <w:placeholder>
            <w:docPart w:val="47604F8C3420421BA187D396506A4579"/>
          </w:placeholder>
        </w:sdtPr>
        <w:sdtEndPr/>
        <w:sdtContent>
          <w:bookmarkStart w:id="28" w:name="_Toc287278341"/>
          <w:r w:rsidR="00F8504E" w:rsidRPr="00590058">
            <w:t>Deficiency Reporting.</w:t>
          </w:r>
        </w:sdtContent>
      </w:sdt>
      <w:bookmarkEnd w:id="27"/>
      <w:bookmarkEnd w:id="28"/>
      <w:r w:rsidR="00F8504E" w:rsidRPr="00590058">
        <w:t xml:space="preserve">  </w:t>
      </w:r>
    </w:p>
    <w:sdt>
      <w:sdtPr>
        <w:id w:val="10618395"/>
        <w:placeholder>
          <w:docPart w:val="DD7F8C2B505E493E9535A4F5B586D4B7"/>
        </w:placeholder>
        <w:showingPlcHdr/>
      </w:sdtPr>
      <w:sdtEndPr/>
      <w:sdtContent>
        <w:p w14:paraId="5912EB50" w14:textId="77777777" w:rsidR="00F8504E" w:rsidRDefault="00F8504E" w:rsidP="00640D1C">
          <w:pPr>
            <w:pStyle w:val="Addm-InputStyle"/>
          </w:pPr>
          <w:r w:rsidRPr="00A36B2F">
            <w:t>Click here to enter text.</w:t>
          </w:r>
        </w:p>
      </w:sdtContent>
    </w:sdt>
    <w:p w14:paraId="45DA4F3A" w14:textId="77777777" w:rsidR="00F8504E" w:rsidRPr="006202B9" w:rsidRDefault="008626A3" w:rsidP="00640D1C">
      <w:pPr>
        <w:pStyle w:val="Addm-Guidance"/>
      </w:pPr>
      <w:sdt>
        <w:sdtPr>
          <w:id w:val="92272765"/>
          <w:placeholder>
            <w:docPart w:val="62C8B81AB484419690155F131AF57579"/>
          </w:placeholder>
        </w:sdtPr>
        <w:sdtEndPr/>
        <w:sdtContent>
          <w:r w:rsidR="00F8504E" w:rsidRPr="006202B9">
            <w:t>Guidance:  Briefly describe the processes for documenting and tracking deficiencies identified during system development and testing.  Describe how the information is accessed and shared across the program.  The processes should address problems or deficiencies identified during both contractor and government test activities.  The processes should also include issues that have not been formally documented as a deficiency (e.g., watch items).</w:t>
          </w:r>
        </w:sdtContent>
      </w:sdt>
      <w:r w:rsidR="00F8504E" w:rsidRPr="006202B9">
        <w:t xml:space="preserve"> </w:t>
      </w:r>
    </w:p>
    <w:bookmarkStart w:id="29" w:name="_Toc353796651"/>
    <w:p w14:paraId="631E44E0" w14:textId="77777777" w:rsidR="00F8504E" w:rsidRPr="00EC0EAE" w:rsidRDefault="008626A3" w:rsidP="00443B12">
      <w:pPr>
        <w:pStyle w:val="Heading2"/>
      </w:pPr>
      <w:sdt>
        <w:sdtPr>
          <w:id w:val="1080904860"/>
          <w:lock w:val="sdtContentLocked"/>
          <w:placeholder>
            <w:docPart w:val="47604F8C3420421BA187D396506A4579"/>
          </w:placeholder>
        </w:sdtPr>
        <w:sdtEndPr/>
        <w:sdtContent>
          <w:bookmarkStart w:id="30" w:name="_Toc287278342"/>
          <w:r w:rsidR="00F8504E" w:rsidRPr="00590058">
            <w:t>TEMP updates.</w:t>
          </w:r>
        </w:sdtContent>
      </w:sdt>
      <w:bookmarkEnd w:id="29"/>
      <w:bookmarkEnd w:id="30"/>
    </w:p>
    <w:sdt>
      <w:sdtPr>
        <w:id w:val="10618396"/>
        <w:placeholder>
          <w:docPart w:val="FF1EB931CC29413CB6A53C55131893F2"/>
        </w:placeholder>
        <w:showingPlcHdr/>
      </w:sdtPr>
      <w:sdtEndPr/>
      <w:sdtContent>
        <w:p w14:paraId="1B45394B" w14:textId="77777777" w:rsidR="00F8504E" w:rsidRDefault="00F8504E" w:rsidP="00640D1C">
          <w:pPr>
            <w:pStyle w:val="Addm-InputStyle"/>
          </w:pPr>
          <w:r w:rsidRPr="00A36B2F">
            <w:t>Click here to enter text.</w:t>
          </w:r>
        </w:p>
      </w:sdtContent>
    </w:sdt>
    <w:p w14:paraId="49B3A5A6" w14:textId="77777777" w:rsidR="00F8504E" w:rsidRPr="006202B9" w:rsidRDefault="008626A3" w:rsidP="00640D1C">
      <w:pPr>
        <w:pStyle w:val="Addm-Guidance"/>
      </w:pPr>
      <w:sdt>
        <w:sdtPr>
          <w:id w:val="92272766"/>
          <w:placeholder>
            <w:docPart w:val="7C2071F8FD384ED29E7811B702212906"/>
          </w:placeholder>
        </w:sdtPr>
        <w:sdtEndPr/>
        <w:sdtContent>
          <w:r w:rsidR="00F8504E" w:rsidRPr="006202B9">
            <w:t xml:space="preserve">Guidance:  Reference instructions for complying with </w:t>
          </w:r>
          <w:proofErr w:type="spellStart"/>
          <w:r w:rsidR="00F8504E" w:rsidRPr="006202B9">
            <w:t>DoDI</w:t>
          </w:r>
          <w:proofErr w:type="spellEnd"/>
          <w:r w:rsidR="00F8504E" w:rsidRPr="006202B9">
            <w:t xml:space="preserve"> 5000.02 required updates or identify exceptions to those procedures if determined necessary for more efficient administration of document.  Provide guidelines for keeping TEMP information current between updates.  For a Joint or Multi-Service TEMP, identify references that will be followed or exceptions as necessary.</w:t>
          </w:r>
        </w:sdtContent>
      </w:sdt>
      <w:r w:rsidR="00F8504E" w:rsidRPr="006202B9">
        <w:t xml:space="preserve">  </w:t>
      </w:r>
    </w:p>
    <w:bookmarkStart w:id="31" w:name="_Toc353796652"/>
    <w:p w14:paraId="0BE69C03" w14:textId="77777777" w:rsidR="00F8504E" w:rsidRPr="00EC0EAE" w:rsidRDefault="008626A3" w:rsidP="00760934">
      <w:pPr>
        <w:pStyle w:val="TOCHeading2"/>
      </w:pPr>
      <w:sdt>
        <w:sdtPr>
          <w:id w:val="1080904861"/>
          <w:lock w:val="sdtContentLocked"/>
          <w:placeholder>
            <w:docPart w:val="47604F8C3420421BA187D396506A4579"/>
          </w:placeholder>
        </w:sdtPr>
        <w:sdtEndPr/>
        <w:sdtContent>
          <w:bookmarkStart w:id="32" w:name="_Toc287278343"/>
          <w:r w:rsidR="00F8504E" w:rsidRPr="00590058">
            <w:t>Integrated Test Program Schedule.</w:t>
          </w:r>
        </w:sdtContent>
      </w:sdt>
      <w:bookmarkEnd w:id="31"/>
      <w:bookmarkEnd w:id="32"/>
      <w:r w:rsidR="00F8504E" w:rsidRPr="00590058">
        <w:t xml:space="preserve">  </w:t>
      </w:r>
    </w:p>
    <w:bookmarkStart w:id="33" w:name="_Toc353796653"/>
    <w:p w14:paraId="28FBD63D" w14:textId="77777777" w:rsidR="004F1E12" w:rsidRPr="00EC0EAE" w:rsidRDefault="008626A3" w:rsidP="004F1E12">
      <w:pPr>
        <w:pStyle w:val="Heading3"/>
      </w:pPr>
      <w:sdt>
        <w:sdtPr>
          <w:id w:val="59519016"/>
          <w:lock w:val="sdtContentLocked"/>
          <w:placeholder>
            <w:docPart w:val="6E843D8EE5944AA290AEEADCDA30E272"/>
          </w:placeholder>
        </w:sdtPr>
        <w:sdtEndPr/>
        <w:sdtContent>
          <w:r w:rsidR="004F1E12" w:rsidRPr="00590058">
            <w:t>Integrated Program Test Schedule.</w:t>
          </w:r>
        </w:sdtContent>
      </w:sdt>
      <w:bookmarkEnd w:id="33"/>
      <w:r w:rsidR="004F1E12" w:rsidRPr="00590058">
        <w:t xml:space="preserve">  </w:t>
      </w:r>
    </w:p>
    <w:sdt>
      <w:sdtPr>
        <w:id w:val="59519017"/>
        <w:placeholder>
          <w:docPart w:val="7F7983753DAF476FB8EF39CEAFA16510"/>
        </w:placeholder>
        <w:showingPlcHdr/>
      </w:sdtPr>
      <w:sdtEndPr/>
      <w:sdtContent>
        <w:p w14:paraId="6056B002" w14:textId="77777777" w:rsidR="004F1E12" w:rsidRDefault="004F1E12" w:rsidP="000450E7">
          <w:pPr>
            <w:pStyle w:val="Addm-InputStyle"/>
          </w:pPr>
          <w:r w:rsidRPr="00A36B2F">
            <w:t>Click here to enter text.</w:t>
          </w:r>
        </w:p>
      </w:sdtContent>
    </w:sdt>
    <w:sdt>
      <w:sdtPr>
        <w:id w:val="76556133"/>
        <w:placeholder>
          <w:docPart w:val="DefaultPlaceholder_22675703"/>
        </w:placeholder>
      </w:sdtPr>
      <w:sdtEndPr/>
      <w:sdtContent>
        <w:p w14:paraId="78AB325C" w14:textId="77777777" w:rsidR="0005308A" w:rsidRDefault="004F1E12" w:rsidP="004F1E12">
          <w:pPr>
            <w:pStyle w:val="Addm-Guidance"/>
          </w:pPr>
          <w:r w:rsidRPr="006202B9">
            <w:t xml:space="preserve">Guidance:  </w:t>
          </w:r>
          <w:r w:rsidR="0005308A" w:rsidRPr="006202B9">
            <w:t>Display (see Figure 2.1) the overall time sequencing of the major acquisition phases and milestones (as necessary, use the NSS-03-01 time sequencing).  Include the test and evaluation major decision points, related activities, and planned cumulative funding expenditures by appropriation by year.  Include event dates such as major decision points as defined in DoD Instruction 5000.02, e.g., operational assessments, preliminary and critical design reviews, test article availability; software version releases; appropriate phases of DT&amp;E; LFT&amp;E; Joint Interoperability Test Command (JITC) interoperability testing and certification date to support the MS-C and Full-Rate Production (FRP) Decision Review (DR).  Include significant Information Assurance certification and accreditation event sequencing, such as Interim Authorization to Test (IATT), Interim Authorization to Operate (IATO) and Authorization to Operate (ATO).  Also include operational test and evaluation; Low-Rate Initial Production (LRIP) deliveries; Initial Operational Capability (IOC); Full Operational Capability (FOC); and statutorily required reports such as the Live-Fire T&amp;E Report and Beyond Low-Rate Initia</w:t>
          </w:r>
          <w:r w:rsidR="0005308A">
            <w:t>l Production (B-LRIP) Report.</w:t>
          </w:r>
        </w:p>
        <w:p w14:paraId="5AB7FA5E" w14:textId="77777777" w:rsidR="00F8504E" w:rsidRPr="00590058" w:rsidRDefault="004F1E12" w:rsidP="004F1E12">
          <w:pPr>
            <w:pStyle w:val="Addm-Guidance"/>
            <w:sectPr w:rsidR="00F8504E" w:rsidRPr="00590058" w:rsidSect="00640D1C">
              <w:headerReference w:type="default" r:id="rId12"/>
              <w:footerReference w:type="default" r:id="rId13"/>
              <w:headerReference w:type="first" r:id="rId14"/>
              <w:footerReference w:type="first" r:id="rId15"/>
              <w:pgSz w:w="12240" w:h="15840"/>
              <w:pgMar w:top="1440" w:right="1440" w:bottom="1440" w:left="1440" w:header="720" w:footer="720" w:gutter="0"/>
              <w:cols w:space="720"/>
              <w:docGrid w:linePitch="360"/>
            </w:sectPr>
          </w:pPr>
          <w:r w:rsidRPr="006202B9">
            <w:t>Provide a single schedule for multi-DoD Component or Joint and Capstone TEMPs showing all related DoD Component system event dates.</w:t>
          </w:r>
          <w:r w:rsidR="00F8504E" w:rsidRPr="00590058">
            <w:t xml:space="preserve"> </w:t>
          </w:r>
        </w:p>
      </w:sdtContent>
    </w:sdt>
    <w:p w14:paraId="5F0CC73B" w14:textId="77777777" w:rsidR="00F8504E" w:rsidRPr="00590058" w:rsidRDefault="007138F4" w:rsidP="00640D1C">
      <w:pPr>
        <w:spacing w:before="120" w:after="120"/>
        <w:sectPr w:rsidR="00F8504E" w:rsidRPr="00590058" w:rsidSect="00640D1C">
          <w:pgSz w:w="15840" w:h="12240" w:orient="landscape"/>
          <w:pgMar w:top="720" w:right="720" w:bottom="720" w:left="720" w:header="720" w:footer="720" w:gutter="0"/>
          <w:cols w:space="720"/>
          <w:docGrid w:linePitch="360"/>
        </w:sectPr>
      </w:pPr>
      <w:r>
        <w:rPr>
          <w:noProof/>
        </w:rPr>
        <mc:AlternateContent>
          <mc:Choice Requires="wps">
            <w:drawing>
              <wp:inline distT="0" distB="0" distL="0" distR="0" wp14:anchorId="5757FB53" wp14:editId="65519550">
                <wp:extent cx="9248775" cy="6648450"/>
                <wp:effectExtent l="0" t="0" r="0"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8775" cy="6648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04562" w14:textId="77777777" w:rsidR="004F094F" w:rsidRPr="005E4A84" w:rsidRDefault="004F094F" w:rsidP="00F8504E">
                            <w:pPr>
                              <w:jc w:val="center"/>
                              <w:rPr>
                                <w:b/>
                              </w:rPr>
                            </w:pPr>
                            <w:r w:rsidRPr="005E4A84">
                              <w:rPr>
                                <w:b/>
                              </w:rPr>
                              <w:t>Figure 2.1 SAMPLE Integrated Program Test Schedule</w:t>
                            </w:r>
                          </w:p>
                          <w:p w14:paraId="63F2B018" w14:textId="77777777" w:rsidR="004F094F" w:rsidRDefault="004F094F" w:rsidP="00F8504E">
                            <w:pPr>
                              <w:pStyle w:val="Default"/>
                            </w:pPr>
                            <w:r>
                              <w:rPr>
                                <w:noProof/>
                              </w:rPr>
                              <w:drawing>
                                <wp:inline distT="0" distB="0" distL="0" distR="0" wp14:anchorId="6FC0BD55" wp14:editId="502C475C">
                                  <wp:extent cx="9029700" cy="6159500"/>
                                  <wp:effectExtent l="0" t="0" r="0" b="0"/>
                                  <wp:docPr id="2"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45500" cy="5762625"/>
                                            <a:chOff x="423863" y="769938"/>
                                            <a:chExt cx="8445500" cy="5762625"/>
                                          </a:xfrm>
                                        </a:grpSpPr>
                                        <a:sp>
                                          <a:nvSpPr>
                                            <a:cNvPr id="2050" name="Line 999"/>
                                            <a:cNvSpPr>
                                              <a:spLocks noChangeShapeType="1"/>
                                            </a:cNvSpPr>
                                          </a:nvSpPr>
                                          <a:spPr bwMode="auto">
                                            <a:xfrm>
                                              <a:off x="47434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51" name="Line 1067"/>
                                            <a:cNvSpPr>
                                              <a:spLocks noChangeShapeType="1"/>
                                            </a:cNvSpPr>
                                          </a:nvSpPr>
                                          <a:spPr bwMode="auto">
                                            <a:xfrm>
                                              <a:off x="47434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52" name="AutoShape 943"/>
                                            <a:cNvSpPr>
                                              <a:spLocks noChangeAspect="1" noChangeArrowheads="1" noTextEdit="1"/>
                                            </a:cNvSpPr>
                                          </a:nvSpPr>
                                          <a:spPr bwMode="auto">
                                            <a:xfrm>
                                              <a:off x="423863" y="769938"/>
                                              <a:ext cx="8445500" cy="528955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53" name="Rectangle 1478"/>
                                            <a:cNvSpPr>
                                              <a:spLocks noChangeArrowheads="1"/>
                                            </a:cNvSpPr>
                                          </a:nvSpPr>
                                          <a:spPr bwMode="auto">
                                            <a:xfrm>
                                              <a:off x="4738688" y="2925763"/>
                                              <a:ext cx="384175" cy="90487"/>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55" name="Rectangle 5"/>
                                            <a:cNvSpPr>
                                              <a:spLocks noChangeArrowheads="1"/>
                                            </a:cNvSpPr>
                                          </a:nvSpPr>
                                          <a:spPr bwMode="auto">
                                            <a:xfrm>
                                              <a:off x="1627188" y="1219200"/>
                                              <a:ext cx="7078662" cy="387350"/>
                                            </a:xfrm>
                                            <a:prstGeom prst="rect">
                                              <a:avLst/>
                                            </a:prstGeom>
                                            <a:noFill/>
                                            <a:ln w="28575">
                                              <a:solidFill>
                                                <a:srgbClr val="FF3300"/>
                                              </a:solidFill>
                                              <a:miter lim="800000"/>
                                              <a:headEnd type="none" w="sm" len="sm"/>
                                              <a:tailEnd type="none" w="sm" len="sm"/>
                                            </a:ln>
                                          </a:spPr>
                                          <a:txSp>
                                            <a:txBody>
                                              <a:bodyPr wrap="none" anchor="ct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56" name="Rectangle 916"/>
                                            <a:cNvSpPr>
                                              <a:spLocks noChangeArrowheads="1"/>
                                            </a:cNvSpPr>
                                          </a:nvSpPr>
                                          <a:spPr bwMode="auto">
                                            <a:xfrm rot="16200000">
                                              <a:off x="400051" y="6108700"/>
                                              <a:ext cx="488950" cy="352425"/>
                                            </a:xfrm>
                                            <a:prstGeom prst="rect">
                                              <a:avLst/>
                                            </a:prstGeom>
                                            <a:noFill/>
                                            <a:ln w="9525">
                                              <a:solidFill>
                                                <a:schemeClr val="tx1"/>
                                              </a:solidFill>
                                              <a:miter lim="800000"/>
                                              <a:headEnd type="none" w="sm" len="sm"/>
                                              <a:tailEnd type="none" w="sm" len="sm"/>
                                            </a:ln>
                                          </a:spPr>
                                          <a:txSp>
                                            <a:txBody>
                                              <a:bodyPr wrap="none" anchor="ct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lgn="ctr">
                                                  <a:buFontTx/>
                                                  <a:buNone/>
                                                </a:pPr>
                                                <a:r>
                                                  <a:rPr lang="en-US" sz="600"/>
                                                  <a:t>Funding</a:t>
                                                </a:r>
                                              </a:p>
                                            </a:txBody>
                                            <a:useSpRect/>
                                          </a:txSp>
                                        </a:sp>
                                        <a:sp>
                                          <a:nvSpPr>
                                            <a:cNvPr id="2057" name="Rectangle 918"/>
                                            <a:cNvSpPr>
                                              <a:spLocks noChangeArrowheads="1"/>
                                            </a:cNvSpPr>
                                          </a:nvSpPr>
                                          <a:spPr bwMode="auto">
                                            <a:xfrm>
                                              <a:off x="819150" y="6046788"/>
                                              <a:ext cx="838200" cy="485775"/>
                                            </a:xfrm>
                                            <a:prstGeom prst="rect">
                                              <a:avLst/>
                                            </a:prstGeom>
                                            <a:noFill/>
                                            <a:ln w="9525">
                                              <a:solidFill>
                                                <a:schemeClr val="tx1"/>
                                              </a:solidFill>
                                              <a:miter lim="800000"/>
                                              <a:headEnd type="none" w="sm" len="sm"/>
                                              <a:tailEnd type="none" w="sm" len="sm"/>
                                            </a:ln>
                                          </a:spPr>
                                          <a:txSp>
                                            <a:txBody>
                                              <a:bodyPr wrap="none" anchor="ct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lgn="r">
                                                  <a:buFontTx/>
                                                  <a:buNone/>
                                                </a:pPr>
                                                <a:r>
                                                  <a:rPr lang="en-US" sz="600"/>
                                                  <a:t>RDTE</a:t>
                                                </a:r>
                                              </a:p>
                                              <a:p>
                                                <a:pPr algn="r">
                                                  <a:buFontTx/>
                                                  <a:buNone/>
                                                </a:pPr>
                                                <a:endParaRPr lang="en-US" sz="600"/>
                                              </a:p>
                                              <a:p>
                                                <a:pPr algn="r">
                                                  <a:buFontTx/>
                                                  <a:buNone/>
                                                </a:pPr>
                                                <a:r>
                                                  <a:rPr lang="en-US" sz="600"/>
                                                  <a:t>Production</a:t>
                                                </a:r>
                                              </a:p>
                                              <a:p>
                                                <a:pPr algn="r">
                                                  <a:buFontTx/>
                                                  <a:buNone/>
                                                </a:pPr>
                                                <a:endParaRPr lang="en-US" sz="600"/>
                                              </a:p>
                                              <a:p>
                                                <a:pPr algn="r">
                                                  <a:buFontTx/>
                                                  <a:buNone/>
                                                </a:pPr>
                                                <a:r>
                                                  <a:rPr lang="en-US" sz="600"/>
                                                  <a:t>Total</a:t>
                                                </a:r>
                                              </a:p>
                                            </a:txBody>
                                            <a:useSpRect/>
                                          </a:txSp>
                                        </a:sp>
                                        <a:sp>
                                          <a:nvSpPr>
                                            <a:cNvPr id="2058" name="Line 919"/>
                                            <a:cNvSpPr>
                                              <a:spLocks noChangeShapeType="1"/>
                                            </a:cNvSpPr>
                                          </a:nvSpPr>
                                          <a:spPr bwMode="auto">
                                            <a:xfrm>
                                              <a:off x="1649413" y="6529388"/>
                                              <a:ext cx="7070725" cy="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59" name="Line 921"/>
                                            <a:cNvSpPr>
                                              <a:spLocks noChangeShapeType="1"/>
                                            </a:cNvSpPr>
                                          </a:nvSpPr>
                                          <a:spPr bwMode="auto">
                                            <a:xfrm>
                                              <a:off x="8724900" y="6037263"/>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60" name="Line 922"/>
                                            <a:cNvSpPr>
                                              <a:spLocks noChangeShapeType="1"/>
                                            </a:cNvSpPr>
                                          </a:nvSpPr>
                                          <a:spPr bwMode="auto">
                                            <a:xfrm>
                                              <a:off x="819150" y="6210300"/>
                                              <a:ext cx="7905750" cy="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61" name="Line 923"/>
                                            <a:cNvSpPr>
                                              <a:spLocks noChangeShapeType="1"/>
                                            </a:cNvSpPr>
                                          </a:nvSpPr>
                                          <a:spPr bwMode="auto">
                                            <a:xfrm>
                                              <a:off x="830263" y="6386513"/>
                                              <a:ext cx="7894637" cy="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62" name="Line 924"/>
                                            <a:cNvSpPr>
                                              <a:spLocks noChangeShapeType="1"/>
                                            </a:cNvSpPr>
                                          </a:nvSpPr>
                                          <a:spPr bwMode="auto">
                                            <a:xfrm>
                                              <a:off x="2052638" y="6037263"/>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63" name="Line 925"/>
                                            <a:cNvSpPr>
                                              <a:spLocks noChangeShapeType="1"/>
                                            </a:cNvSpPr>
                                          </a:nvSpPr>
                                          <a:spPr bwMode="auto">
                                            <a:xfrm>
                                              <a:off x="2419350" y="6027738"/>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64" name="Line 926"/>
                                            <a:cNvSpPr>
                                              <a:spLocks noChangeShapeType="1"/>
                                            </a:cNvSpPr>
                                          </a:nvSpPr>
                                          <a:spPr bwMode="auto">
                                            <a:xfrm>
                                              <a:off x="2786063" y="6037263"/>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65" name="Line 927"/>
                                            <a:cNvSpPr>
                                              <a:spLocks noChangeShapeType="1"/>
                                            </a:cNvSpPr>
                                          </a:nvSpPr>
                                          <a:spPr bwMode="auto">
                                            <a:xfrm>
                                              <a:off x="3157538" y="6037263"/>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66" name="Line 928"/>
                                            <a:cNvSpPr>
                                              <a:spLocks noChangeShapeType="1"/>
                                            </a:cNvSpPr>
                                          </a:nvSpPr>
                                          <a:spPr bwMode="auto">
                                            <a:xfrm>
                                              <a:off x="3535363" y="6032500"/>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67" name="Line 929"/>
                                            <a:cNvSpPr>
                                              <a:spLocks noChangeShapeType="1"/>
                                            </a:cNvSpPr>
                                          </a:nvSpPr>
                                          <a:spPr bwMode="auto">
                                            <a:xfrm>
                                              <a:off x="3905250" y="6032500"/>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68" name="Line 930"/>
                                            <a:cNvSpPr>
                                              <a:spLocks noChangeShapeType="1"/>
                                            </a:cNvSpPr>
                                          </a:nvSpPr>
                                          <a:spPr bwMode="auto">
                                            <a:xfrm>
                                              <a:off x="4271963" y="6037263"/>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69" name="Line 931"/>
                                            <a:cNvSpPr>
                                              <a:spLocks noChangeShapeType="1"/>
                                            </a:cNvSpPr>
                                          </a:nvSpPr>
                                          <a:spPr bwMode="auto">
                                            <a:xfrm>
                                              <a:off x="4640263" y="6032500"/>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70" name="Line 932"/>
                                            <a:cNvSpPr>
                                              <a:spLocks noChangeShapeType="1"/>
                                            </a:cNvSpPr>
                                          </a:nvSpPr>
                                          <a:spPr bwMode="auto">
                                            <a:xfrm>
                                              <a:off x="5010150" y="6032500"/>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71" name="Line 933"/>
                                            <a:cNvSpPr>
                                              <a:spLocks noChangeShapeType="1"/>
                                            </a:cNvSpPr>
                                          </a:nvSpPr>
                                          <a:spPr bwMode="auto">
                                            <a:xfrm>
                                              <a:off x="5376863" y="6037263"/>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72" name="Line 934"/>
                                            <a:cNvSpPr>
                                              <a:spLocks noChangeShapeType="1"/>
                                            </a:cNvSpPr>
                                          </a:nvSpPr>
                                          <a:spPr bwMode="auto">
                                            <a:xfrm>
                                              <a:off x="5757863" y="6032500"/>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73" name="Line 935"/>
                                            <a:cNvSpPr>
                                              <a:spLocks noChangeShapeType="1"/>
                                            </a:cNvSpPr>
                                          </a:nvSpPr>
                                          <a:spPr bwMode="auto">
                                            <a:xfrm>
                                              <a:off x="6126163" y="6032500"/>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74" name="Line 936"/>
                                            <a:cNvSpPr>
                                              <a:spLocks noChangeShapeType="1"/>
                                            </a:cNvSpPr>
                                          </a:nvSpPr>
                                          <a:spPr bwMode="auto">
                                            <a:xfrm>
                                              <a:off x="6491288" y="6037263"/>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75" name="Line 937"/>
                                            <a:cNvSpPr>
                                              <a:spLocks noChangeShapeType="1"/>
                                            </a:cNvSpPr>
                                          </a:nvSpPr>
                                          <a:spPr bwMode="auto">
                                            <a:xfrm>
                                              <a:off x="6872288" y="6032500"/>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76" name="Line 938"/>
                                            <a:cNvSpPr>
                                              <a:spLocks noChangeShapeType="1"/>
                                            </a:cNvSpPr>
                                          </a:nvSpPr>
                                          <a:spPr bwMode="auto">
                                            <a:xfrm>
                                              <a:off x="7239000" y="6032500"/>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77" name="Line 939"/>
                                            <a:cNvSpPr>
                                              <a:spLocks noChangeShapeType="1"/>
                                            </a:cNvSpPr>
                                          </a:nvSpPr>
                                          <a:spPr bwMode="auto">
                                            <a:xfrm>
                                              <a:off x="7605713" y="6042025"/>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78" name="Line 940"/>
                                            <a:cNvSpPr>
                                              <a:spLocks noChangeShapeType="1"/>
                                            </a:cNvSpPr>
                                          </a:nvSpPr>
                                          <a:spPr bwMode="auto">
                                            <a:xfrm>
                                              <a:off x="7977188" y="6037263"/>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79" name="Line 941"/>
                                            <a:cNvSpPr>
                                              <a:spLocks noChangeShapeType="1"/>
                                            </a:cNvSpPr>
                                          </a:nvSpPr>
                                          <a:spPr bwMode="auto">
                                            <a:xfrm>
                                              <a:off x="8343900" y="6032500"/>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80" name="Line 947"/>
                                            <a:cNvSpPr>
                                              <a:spLocks noChangeShapeType="1"/>
                                            </a:cNvSpPr>
                                          </a:nvSpPr>
                                          <a:spPr bwMode="auto">
                                            <a:xfrm>
                                              <a:off x="468313" y="1227138"/>
                                              <a:ext cx="1193800"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81" name="Line 948"/>
                                            <a:cNvSpPr>
                                              <a:spLocks noChangeShapeType="1"/>
                                            </a:cNvSpPr>
                                          </a:nvSpPr>
                                          <a:spPr bwMode="auto">
                                            <a:xfrm>
                                              <a:off x="1670050" y="1227138"/>
                                              <a:ext cx="703421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82" name="Line 949"/>
                                            <a:cNvSpPr>
                                              <a:spLocks noChangeShapeType="1"/>
                                            </a:cNvSpPr>
                                          </a:nvSpPr>
                                          <a:spPr bwMode="auto">
                                            <a:xfrm>
                                              <a:off x="468313" y="1227138"/>
                                              <a:ext cx="1193800"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83" name="Line 950"/>
                                            <a:cNvSpPr>
                                              <a:spLocks noChangeShapeType="1"/>
                                            </a:cNvSpPr>
                                          </a:nvSpPr>
                                          <a:spPr bwMode="auto">
                                            <a:xfrm>
                                              <a:off x="1670050" y="1227138"/>
                                              <a:ext cx="703421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84" name="Line 951"/>
                                            <a:cNvSpPr>
                                              <a:spLocks noChangeShapeType="1"/>
                                            </a:cNvSpPr>
                                          </a:nvSpPr>
                                          <a:spPr bwMode="auto">
                                            <a:xfrm>
                                              <a:off x="5376863"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85" name="Line 952"/>
                                            <a:cNvSpPr>
                                              <a:spLocks noChangeShapeType="1"/>
                                            </a:cNvSpPr>
                                          </a:nvSpPr>
                                          <a:spPr bwMode="auto">
                                            <a:xfrm>
                                              <a:off x="468313"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86" name="Line 953"/>
                                            <a:cNvSpPr>
                                              <a:spLocks noChangeShapeType="1"/>
                                            </a:cNvSpPr>
                                          </a:nvSpPr>
                                          <a:spPr bwMode="auto">
                                            <a:xfrm>
                                              <a:off x="2049463"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87" name="Line 954"/>
                                            <a:cNvSpPr>
                                              <a:spLocks noChangeShapeType="1"/>
                                            </a:cNvSpPr>
                                          </a:nvSpPr>
                                          <a:spPr bwMode="auto">
                                            <a:xfrm>
                                              <a:off x="2417763"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88" name="Line 955"/>
                                            <a:cNvSpPr>
                                              <a:spLocks noChangeShapeType="1"/>
                                            </a:cNvSpPr>
                                          </a:nvSpPr>
                                          <a:spPr bwMode="auto">
                                            <a:xfrm>
                                              <a:off x="2786063"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89" name="Line 956"/>
                                            <a:cNvSpPr>
                                              <a:spLocks noChangeShapeType="1"/>
                                            </a:cNvSpPr>
                                          </a:nvSpPr>
                                          <a:spPr bwMode="auto">
                                            <a:xfrm>
                                              <a:off x="3154363"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90" name="Line 957"/>
                                            <a:cNvSpPr>
                                              <a:spLocks noChangeShapeType="1"/>
                                            </a:cNvSpPr>
                                          </a:nvSpPr>
                                          <a:spPr bwMode="auto">
                                            <a:xfrm>
                                              <a:off x="3532188"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91" name="Line 958"/>
                                            <a:cNvSpPr>
                                              <a:spLocks noChangeShapeType="1"/>
                                            </a:cNvSpPr>
                                          </a:nvSpPr>
                                          <a:spPr bwMode="auto">
                                            <a:xfrm>
                                              <a:off x="3900488"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92" name="Line 959"/>
                                            <a:cNvSpPr>
                                              <a:spLocks noChangeShapeType="1"/>
                                            </a:cNvSpPr>
                                          </a:nvSpPr>
                                          <a:spPr bwMode="auto">
                                            <a:xfrm>
                                              <a:off x="4268788"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93" name="Line 960"/>
                                            <a:cNvSpPr>
                                              <a:spLocks noChangeShapeType="1"/>
                                            </a:cNvSpPr>
                                          </a:nvSpPr>
                                          <a:spPr bwMode="auto">
                                            <a:xfrm>
                                              <a:off x="4640263"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94" name="Line 961"/>
                                            <a:cNvSpPr>
                                              <a:spLocks noChangeShapeType="1"/>
                                            </a:cNvSpPr>
                                          </a:nvSpPr>
                                          <a:spPr bwMode="auto">
                                            <a:xfrm>
                                              <a:off x="5008563"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95" name="Line 962"/>
                                            <a:cNvSpPr>
                                              <a:spLocks noChangeShapeType="1"/>
                                            </a:cNvSpPr>
                                          </a:nvSpPr>
                                          <a:spPr bwMode="auto">
                                            <a:xfrm>
                                              <a:off x="5753100"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96" name="Line 963"/>
                                            <a:cNvSpPr>
                                              <a:spLocks noChangeShapeType="1"/>
                                            </a:cNvSpPr>
                                          </a:nvSpPr>
                                          <a:spPr bwMode="auto">
                                            <a:xfrm>
                                              <a:off x="6122988"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97" name="Line 964"/>
                                            <a:cNvSpPr>
                                              <a:spLocks noChangeShapeType="1"/>
                                            </a:cNvSpPr>
                                          </a:nvSpPr>
                                          <a:spPr bwMode="auto">
                                            <a:xfrm>
                                              <a:off x="6491288"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98" name="Line 965"/>
                                            <a:cNvSpPr>
                                              <a:spLocks noChangeShapeType="1"/>
                                            </a:cNvSpPr>
                                          </a:nvSpPr>
                                          <a:spPr bwMode="auto">
                                            <a:xfrm>
                                              <a:off x="6869113"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99" name="Line 966"/>
                                            <a:cNvSpPr>
                                              <a:spLocks noChangeShapeType="1"/>
                                            </a:cNvSpPr>
                                          </a:nvSpPr>
                                          <a:spPr bwMode="auto">
                                            <a:xfrm>
                                              <a:off x="7237413"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00" name="Line 967"/>
                                            <a:cNvSpPr>
                                              <a:spLocks noChangeShapeType="1"/>
                                            </a:cNvSpPr>
                                          </a:nvSpPr>
                                          <a:spPr bwMode="auto">
                                            <a:xfrm>
                                              <a:off x="7607300"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01" name="Line 968"/>
                                            <a:cNvSpPr>
                                              <a:spLocks noChangeShapeType="1"/>
                                            </a:cNvSpPr>
                                          </a:nvSpPr>
                                          <a:spPr bwMode="auto">
                                            <a:xfrm>
                                              <a:off x="7975600"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02" name="Line 969"/>
                                            <a:cNvSpPr>
                                              <a:spLocks noChangeShapeType="1"/>
                                            </a:cNvSpPr>
                                          </a:nvSpPr>
                                          <a:spPr bwMode="auto">
                                            <a:xfrm>
                                              <a:off x="8723313"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nvGrpSpPr>
                                            <a:cNvPr id="2103" name="Group 973"/>
                                            <a:cNvGrpSpPr>
                                              <a:grpSpLocks/>
                                            </a:cNvGrpSpPr>
                                          </a:nvGrpSpPr>
                                          <a:grpSpPr bwMode="auto">
                                            <a:xfrm>
                                              <a:off x="5481638" y="969963"/>
                                              <a:ext cx="174625" cy="5068887"/>
                                              <a:chOff x="3453" y="621"/>
                                              <a:chExt cx="110" cy="3193"/>
                                            </a:xfrm>
                                          </a:grpSpPr>
                                          <a:sp>
                                            <a:nvSpPr>
                                              <a:cNvPr id="2944" name="Line 970"/>
                                              <a:cNvSpPr>
                                                <a:spLocks noChangeShapeType="1"/>
                                              </a:cNvSpPr>
                                            </a:nvSpPr>
                                            <a:spPr bwMode="auto">
                                              <a:xfrm>
                                                <a:off x="3453"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45" name="Line 971"/>
                                              <a:cNvSpPr>
                                                <a:spLocks noChangeShapeType="1"/>
                                              </a:cNvSpPr>
                                            </a:nvSpPr>
                                            <a:spPr bwMode="auto">
                                              <a:xfrm>
                                                <a:off x="3508"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46" name="Line 972"/>
                                              <a:cNvSpPr>
                                                <a:spLocks noChangeShapeType="1"/>
                                              </a:cNvSpPr>
                                            </a:nvSpPr>
                                            <a:spPr bwMode="auto">
                                              <a:xfrm>
                                                <a:off x="3563"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sp>
                                          <a:nvSpPr>
                                            <a:cNvPr id="2104" name="Line 974"/>
                                            <a:cNvSpPr>
                                              <a:spLocks noChangeShapeType="1"/>
                                            </a:cNvSpPr>
                                          </a:nvSpPr>
                                          <a:spPr bwMode="auto">
                                            <a:xfrm>
                                              <a:off x="58499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05" name="Line 975"/>
                                            <a:cNvSpPr>
                                              <a:spLocks noChangeShapeType="1"/>
                                            </a:cNvSpPr>
                                          </a:nvSpPr>
                                          <a:spPr bwMode="auto">
                                            <a:xfrm>
                                              <a:off x="59372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06" name="Line 976"/>
                                            <a:cNvSpPr>
                                              <a:spLocks noChangeShapeType="1"/>
                                            </a:cNvSpPr>
                                          </a:nvSpPr>
                                          <a:spPr bwMode="auto">
                                            <a:xfrm>
                                              <a:off x="603408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nvGrpSpPr>
                                            <a:cNvPr id="2107" name="Group 980"/>
                                            <a:cNvGrpSpPr>
                                              <a:grpSpLocks/>
                                            </a:cNvGrpSpPr>
                                          </a:nvGrpSpPr>
                                          <a:grpSpPr bwMode="auto">
                                            <a:xfrm>
                                              <a:off x="8450263" y="969963"/>
                                              <a:ext cx="174625" cy="5068887"/>
                                              <a:chOff x="5323" y="621"/>
                                              <a:chExt cx="110" cy="3193"/>
                                            </a:xfrm>
                                          </a:grpSpPr>
                                          <a:sp>
                                            <a:nvSpPr>
                                              <a:cNvPr id="2941" name="Line 977"/>
                                              <a:cNvSpPr>
                                                <a:spLocks noChangeShapeType="1"/>
                                              </a:cNvSpPr>
                                            </a:nvSpPr>
                                            <a:spPr bwMode="auto">
                                              <a:xfrm>
                                                <a:off x="5323"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42" name="Line 978"/>
                                              <a:cNvSpPr>
                                                <a:spLocks noChangeShapeType="1"/>
                                              </a:cNvSpPr>
                                            </a:nvSpPr>
                                            <a:spPr bwMode="auto">
                                              <a:xfrm>
                                                <a:off x="5378"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43" name="Line 979"/>
                                              <a:cNvSpPr>
                                                <a:spLocks noChangeShapeType="1"/>
                                              </a:cNvSpPr>
                                            </a:nvSpPr>
                                            <a:spPr bwMode="auto">
                                              <a:xfrm>
                                                <a:off x="5433"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sp>
                                          <a:nvSpPr>
                                            <a:cNvPr id="2108" name="Line 981"/>
                                            <a:cNvSpPr>
                                              <a:spLocks noChangeShapeType="1"/>
                                            </a:cNvSpPr>
                                          </a:nvSpPr>
                                          <a:spPr bwMode="auto">
                                            <a:xfrm>
                                              <a:off x="214471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09" name="Line 982"/>
                                            <a:cNvSpPr>
                                              <a:spLocks noChangeShapeType="1"/>
                                            </a:cNvSpPr>
                                          </a:nvSpPr>
                                          <a:spPr bwMode="auto">
                                            <a:xfrm>
                                              <a:off x="223361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10" name="Line 983"/>
                                            <a:cNvSpPr>
                                              <a:spLocks noChangeShapeType="1"/>
                                            </a:cNvSpPr>
                                          </a:nvSpPr>
                                          <a:spPr bwMode="auto">
                                            <a:xfrm>
                                              <a:off x="23193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11" name="Line 984"/>
                                            <a:cNvSpPr>
                                              <a:spLocks noChangeShapeType="1"/>
                                            </a:cNvSpPr>
                                          </a:nvSpPr>
                                          <a:spPr bwMode="auto">
                                            <a:xfrm>
                                              <a:off x="251301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12" name="Line 985"/>
                                            <a:cNvSpPr>
                                              <a:spLocks noChangeShapeType="1"/>
                                            </a:cNvSpPr>
                                          </a:nvSpPr>
                                          <a:spPr bwMode="auto">
                                            <a:xfrm>
                                              <a:off x="260191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13" name="Line 986"/>
                                            <a:cNvSpPr>
                                              <a:spLocks noChangeShapeType="1"/>
                                            </a:cNvSpPr>
                                          </a:nvSpPr>
                                          <a:spPr bwMode="auto">
                                            <a:xfrm>
                                              <a:off x="26971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14" name="Line 987"/>
                                            <a:cNvSpPr>
                                              <a:spLocks noChangeShapeType="1"/>
                                            </a:cNvSpPr>
                                          </a:nvSpPr>
                                          <a:spPr bwMode="auto">
                                            <a:xfrm>
                                              <a:off x="28908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15" name="Line 988"/>
                                            <a:cNvSpPr>
                                              <a:spLocks noChangeShapeType="1"/>
                                            </a:cNvSpPr>
                                          </a:nvSpPr>
                                          <a:spPr bwMode="auto">
                                            <a:xfrm>
                                              <a:off x="29781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16" name="Line 989"/>
                                            <a:cNvSpPr>
                                              <a:spLocks noChangeShapeType="1"/>
                                            </a:cNvSpPr>
                                          </a:nvSpPr>
                                          <a:spPr bwMode="auto">
                                            <a:xfrm>
                                              <a:off x="30654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17" name="Line 990"/>
                                            <a:cNvSpPr>
                                              <a:spLocks noChangeShapeType="1"/>
                                            </a:cNvSpPr>
                                          </a:nvSpPr>
                                          <a:spPr bwMode="auto">
                                            <a:xfrm>
                                              <a:off x="32591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18" name="Line 991"/>
                                            <a:cNvSpPr>
                                              <a:spLocks noChangeShapeType="1"/>
                                            </a:cNvSpPr>
                                          </a:nvSpPr>
                                          <a:spPr bwMode="auto">
                                            <a:xfrm>
                                              <a:off x="33464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19" name="Line 992"/>
                                            <a:cNvSpPr>
                                              <a:spLocks noChangeShapeType="1"/>
                                            </a:cNvSpPr>
                                          </a:nvSpPr>
                                          <a:spPr bwMode="auto">
                                            <a:xfrm>
                                              <a:off x="3435350" y="985838"/>
                                              <a:ext cx="0" cy="5053012"/>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20" name="Line 993"/>
                                            <a:cNvSpPr>
                                              <a:spLocks noChangeShapeType="1"/>
                                            </a:cNvSpPr>
                                          </a:nvSpPr>
                                          <a:spPr bwMode="auto">
                                            <a:xfrm>
                                              <a:off x="36274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21" name="Line 994"/>
                                            <a:cNvSpPr>
                                              <a:spLocks noChangeShapeType="1"/>
                                            </a:cNvSpPr>
                                          </a:nvSpPr>
                                          <a:spPr bwMode="auto">
                                            <a:xfrm>
                                              <a:off x="37163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22" name="Line 995"/>
                                            <a:cNvSpPr>
                                              <a:spLocks noChangeShapeType="1"/>
                                            </a:cNvSpPr>
                                          </a:nvSpPr>
                                          <a:spPr bwMode="auto">
                                            <a:xfrm>
                                              <a:off x="38036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23" name="Line 996"/>
                                            <a:cNvSpPr>
                                              <a:spLocks noChangeShapeType="1"/>
                                            </a:cNvSpPr>
                                          </a:nvSpPr>
                                          <a:spPr bwMode="auto">
                                            <a:xfrm>
                                              <a:off x="436721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24" name="Line 997"/>
                                            <a:cNvSpPr>
                                              <a:spLocks noChangeShapeType="1"/>
                                            </a:cNvSpPr>
                                          </a:nvSpPr>
                                          <a:spPr bwMode="auto">
                                            <a:xfrm>
                                              <a:off x="44624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25" name="Line 998"/>
                                            <a:cNvSpPr>
                                              <a:spLocks noChangeShapeType="1"/>
                                            </a:cNvSpPr>
                                          </a:nvSpPr>
                                          <a:spPr bwMode="auto">
                                            <a:xfrm>
                                              <a:off x="45513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26" name="Line 1000"/>
                                            <a:cNvSpPr>
                                              <a:spLocks noChangeShapeType="1"/>
                                            </a:cNvSpPr>
                                          </a:nvSpPr>
                                          <a:spPr bwMode="auto">
                                            <a:xfrm>
                                              <a:off x="48307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27" name="Line 1001"/>
                                            <a:cNvSpPr>
                                              <a:spLocks noChangeShapeType="1"/>
                                            </a:cNvSpPr>
                                          </a:nvSpPr>
                                          <a:spPr bwMode="auto">
                                            <a:xfrm>
                                              <a:off x="49196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28" name="Line 1002"/>
                                            <a:cNvSpPr>
                                              <a:spLocks noChangeShapeType="1"/>
                                            </a:cNvSpPr>
                                          </a:nvSpPr>
                                          <a:spPr bwMode="auto">
                                            <a:xfrm>
                                              <a:off x="51117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29" name="Line 1003"/>
                                            <a:cNvSpPr>
                                              <a:spLocks noChangeShapeType="1"/>
                                            </a:cNvSpPr>
                                          </a:nvSpPr>
                                          <a:spPr bwMode="auto">
                                            <a:xfrm>
                                              <a:off x="52006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30" name="Line 1004"/>
                                            <a:cNvSpPr>
                                              <a:spLocks noChangeShapeType="1"/>
                                            </a:cNvSpPr>
                                          </a:nvSpPr>
                                          <a:spPr bwMode="auto">
                                            <a:xfrm>
                                              <a:off x="52879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31" name="Line 1005"/>
                                            <a:cNvSpPr>
                                              <a:spLocks noChangeShapeType="1"/>
                                            </a:cNvSpPr>
                                          </a:nvSpPr>
                                          <a:spPr bwMode="auto">
                                            <a:xfrm>
                                              <a:off x="6965950" y="1027113"/>
                                              <a:ext cx="0" cy="501173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32" name="Line 1006"/>
                                            <a:cNvSpPr>
                                              <a:spLocks noChangeShapeType="1"/>
                                            </a:cNvSpPr>
                                          </a:nvSpPr>
                                          <a:spPr bwMode="auto">
                                            <a:xfrm>
                                              <a:off x="70532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33" name="Line 1007"/>
                                            <a:cNvSpPr>
                                              <a:spLocks noChangeShapeType="1"/>
                                            </a:cNvSpPr>
                                          </a:nvSpPr>
                                          <a:spPr bwMode="auto">
                                            <a:xfrm>
                                              <a:off x="71421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34" name="Line 1008"/>
                                            <a:cNvSpPr>
                                              <a:spLocks noChangeShapeType="1"/>
                                            </a:cNvSpPr>
                                          </a:nvSpPr>
                                          <a:spPr bwMode="auto">
                                            <a:xfrm>
                                              <a:off x="73342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35" name="Line 1009"/>
                                            <a:cNvSpPr>
                                              <a:spLocks noChangeShapeType="1"/>
                                            </a:cNvSpPr>
                                          </a:nvSpPr>
                                          <a:spPr bwMode="auto">
                                            <a:xfrm>
                                              <a:off x="74215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36" name="Line 1010"/>
                                            <a:cNvSpPr>
                                              <a:spLocks noChangeShapeType="1"/>
                                            </a:cNvSpPr>
                                          </a:nvSpPr>
                                          <a:spPr bwMode="auto">
                                            <a:xfrm>
                                              <a:off x="75104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37" name="Line 1011"/>
                                            <a:cNvSpPr>
                                              <a:spLocks noChangeShapeType="1"/>
                                            </a:cNvSpPr>
                                          </a:nvSpPr>
                                          <a:spPr bwMode="auto">
                                            <a:xfrm>
                                              <a:off x="7704138" y="954088"/>
                                              <a:ext cx="0" cy="5084762"/>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38" name="Line 1012"/>
                                            <a:cNvSpPr>
                                              <a:spLocks noChangeShapeType="1"/>
                                            </a:cNvSpPr>
                                          </a:nvSpPr>
                                          <a:spPr bwMode="auto">
                                            <a:xfrm>
                                              <a:off x="779938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39" name="Line 1013"/>
                                            <a:cNvSpPr>
                                              <a:spLocks noChangeShapeType="1"/>
                                            </a:cNvSpPr>
                                          </a:nvSpPr>
                                          <a:spPr bwMode="auto">
                                            <a:xfrm>
                                              <a:off x="788828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nvGrpSpPr>
                                            <a:cNvPr id="2140" name="Group 1017"/>
                                            <a:cNvGrpSpPr>
                                              <a:grpSpLocks/>
                                            </a:cNvGrpSpPr>
                                          </a:nvGrpSpPr>
                                          <a:grpSpPr bwMode="auto">
                                            <a:xfrm>
                                              <a:off x="1776413" y="969963"/>
                                              <a:ext cx="174625" cy="5068887"/>
                                              <a:chOff x="1118" y="621"/>
                                              <a:chExt cx="111" cy="3193"/>
                                            </a:xfrm>
                                          </a:grpSpPr>
                                          <a:sp>
                                            <a:nvSpPr>
                                              <a:cNvPr id="2938" name="Line 1014"/>
                                              <a:cNvSpPr>
                                                <a:spLocks noChangeShapeType="1"/>
                                              </a:cNvSpPr>
                                            </a:nvSpPr>
                                            <a:spPr bwMode="auto">
                                              <a:xfrm>
                                                <a:off x="1118"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39" name="Line 1015"/>
                                              <a:cNvSpPr>
                                                <a:spLocks noChangeShapeType="1"/>
                                              </a:cNvSpPr>
                                            </a:nvSpPr>
                                            <a:spPr bwMode="auto">
                                              <a:xfrm>
                                                <a:off x="1173"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40" name="Line 1016"/>
                                              <a:cNvSpPr>
                                                <a:spLocks noChangeShapeType="1"/>
                                              </a:cNvSpPr>
                                            </a:nvSpPr>
                                            <a:spPr bwMode="auto">
                                              <a:xfrm>
                                                <a:off x="1229"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grpSp>
                                          <a:nvGrpSpPr>
                                            <a:cNvPr id="2141" name="Group 1021"/>
                                            <a:cNvGrpSpPr>
                                              <a:grpSpLocks/>
                                            </a:cNvGrpSpPr>
                                          </a:nvGrpSpPr>
                                          <a:grpSpPr bwMode="auto">
                                            <a:xfrm>
                                              <a:off x="3998913" y="969963"/>
                                              <a:ext cx="173037" cy="5068887"/>
                                              <a:chOff x="2518" y="621"/>
                                              <a:chExt cx="110" cy="3193"/>
                                            </a:xfrm>
                                          </a:grpSpPr>
                                          <a:sp>
                                            <a:nvSpPr>
                                              <a:cNvPr id="2935" name="Line 1018"/>
                                              <a:cNvSpPr>
                                                <a:spLocks noChangeShapeType="1"/>
                                              </a:cNvSpPr>
                                            </a:nvSpPr>
                                            <a:spPr bwMode="auto">
                                              <a:xfrm>
                                                <a:off x="2518"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36" name="Line 1019"/>
                                              <a:cNvSpPr>
                                                <a:spLocks noChangeShapeType="1"/>
                                              </a:cNvSpPr>
                                            </a:nvSpPr>
                                            <a:spPr bwMode="auto">
                                              <a:xfrm>
                                                <a:off x="2573"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37" name="Line 1020"/>
                                              <a:cNvSpPr>
                                                <a:spLocks noChangeShapeType="1"/>
                                              </a:cNvSpPr>
                                            </a:nvSpPr>
                                            <a:spPr bwMode="auto">
                                              <a:xfrm>
                                                <a:off x="2628"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grpSp>
                                          <a:nvGrpSpPr>
                                            <a:cNvPr id="2142" name="Group 1025"/>
                                            <a:cNvGrpSpPr>
                                              <a:grpSpLocks/>
                                            </a:cNvGrpSpPr>
                                          </a:nvGrpSpPr>
                                          <a:grpSpPr bwMode="auto">
                                            <a:xfrm>
                                              <a:off x="6227763" y="969963"/>
                                              <a:ext cx="177800" cy="5068887"/>
                                              <a:chOff x="3923" y="621"/>
                                              <a:chExt cx="111" cy="3193"/>
                                            </a:xfrm>
                                          </a:grpSpPr>
                                          <a:sp>
                                            <a:nvSpPr>
                                              <a:cNvPr id="2932" name="Line 1022"/>
                                              <a:cNvSpPr>
                                                <a:spLocks noChangeShapeType="1"/>
                                              </a:cNvSpPr>
                                            </a:nvSpPr>
                                            <a:spPr bwMode="auto">
                                              <a:xfrm>
                                                <a:off x="3923"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33" name="Line 1023"/>
                                              <a:cNvSpPr>
                                                <a:spLocks noChangeShapeType="1"/>
                                              </a:cNvSpPr>
                                            </a:nvSpPr>
                                            <a:spPr bwMode="auto">
                                              <a:xfrm>
                                                <a:off x="3978"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34" name="Line 1024"/>
                                              <a:cNvSpPr>
                                                <a:spLocks noChangeShapeType="1"/>
                                              </a:cNvSpPr>
                                            </a:nvSpPr>
                                            <a:spPr bwMode="auto">
                                              <a:xfrm>
                                                <a:off x="4034"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grpSp>
                                          <a:nvGrpSpPr>
                                            <a:cNvPr id="2143" name="Group 1029"/>
                                            <a:cNvGrpSpPr>
                                              <a:grpSpLocks/>
                                            </a:cNvGrpSpPr>
                                          </a:nvGrpSpPr>
                                          <a:grpSpPr bwMode="auto">
                                            <a:xfrm>
                                              <a:off x="6596063" y="969963"/>
                                              <a:ext cx="177800" cy="5068887"/>
                                              <a:chOff x="4155" y="621"/>
                                              <a:chExt cx="111" cy="3193"/>
                                            </a:xfrm>
                                          </a:grpSpPr>
                                          <a:sp>
                                            <a:nvSpPr>
                                              <a:cNvPr id="2929" name="Line 1026"/>
                                              <a:cNvSpPr>
                                                <a:spLocks noChangeShapeType="1"/>
                                              </a:cNvSpPr>
                                            </a:nvSpPr>
                                            <a:spPr bwMode="auto">
                                              <a:xfrm>
                                                <a:off x="4155"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30" name="Line 1027"/>
                                              <a:cNvSpPr>
                                                <a:spLocks noChangeShapeType="1"/>
                                              </a:cNvSpPr>
                                            </a:nvSpPr>
                                            <a:spPr bwMode="auto">
                                              <a:xfrm>
                                                <a:off x="4211"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31" name="Line 1028"/>
                                              <a:cNvSpPr>
                                                <a:spLocks noChangeShapeType="1"/>
                                              </a:cNvSpPr>
                                            </a:nvSpPr>
                                            <a:spPr bwMode="auto">
                                              <a:xfrm>
                                                <a:off x="4266"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grpSp>
                                          <a:nvGrpSpPr>
                                            <a:cNvPr id="2144" name="Group 1033"/>
                                            <a:cNvGrpSpPr>
                                              <a:grpSpLocks/>
                                            </a:cNvGrpSpPr>
                                          </a:nvGrpSpPr>
                                          <a:grpSpPr bwMode="auto">
                                            <a:xfrm>
                                              <a:off x="8081963" y="969963"/>
                                              <a:ext cx="174625" cy="5068887"/>
                                              <a:chOff x="5090" y="621"/>
                                              <a:chExt cx="111" cy="3193"/>
                                            </a:xfrm>
                                          </a:grpSpPr>
                                          <a:sp>
                                            <a:nvSpPr>
                                              <a:cNvPr id="2926" name="Line 1030"/>
                                              <a:cNvSpPr>
                                                <a:spLocks noChangeShapeType="1"/>
                                              </a:cNvSpPr>
                                            </a:nvSpPr>
                                            <a:spPr bwMode="auto">
                                              <a:xfrm>
                                                <a:off x="5090"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27" name="Line 1031"/>
                                              <a:cNvSpPr>
                                                <a:spLocks noChangeShapeType="1"/>
                                              </a:cNvSpPr>
                                            </a:nvSpPr>
                                            <a:spPr bwMode="auto">
                                              <a:xfrm>
                                                <a:off x="5146"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28" name="Line 1032"/>
                                              <a:cNvSpPr>
                                                <a:spLocks noChangeShapeType="1"/>
                                              </a:cNvSpPr>
                                            </a:nvSpPr>
                                            <a:spPr bwMode="auto">
                                              <a:xfrm>
                                                <a:off x="5201"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sp>
                                          <a:nvSpPr>
                                            <a:cNvPr id="2145" name="Line 1034"/>
                                            <a:cNvSpPr>
                                              <a:spLocks noChangeShapeType="1"/>
                                            </a:cNvSpPr>
                                          </a:nvSpPr>
                                          <a:spPr bwMode="auto">
                                            <a:xfrm>
                                              <a:off x="54816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46" name="Line 1035"/>
                                            <a:cNvSpPr>
                                              <a:spLocks noChangeShapeType="1"/>
                                            </a:cNvSpPr>
                                          </a:nvSpPr>
                                          <a:spPr bwMode="auto">
                                            <a:xfrm>
                                              <a:off x="55689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47" name="Line 1036"/>
                                            <a:cNvSpPr>
                                              <a:spLocks noChangeShapeType="1"/>
                                            </a:cNvSpPr>
                                          </a:nvSpPr>
                                          <a:spPr bwMode="auto">
                                            <a:xfrm>
                                              <a:off x="56562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48" name="Line 1037"/>
                                            <a:cNvSpPr>
                                              <a:spLocks noChangeShapeType="1"/>
                                            </a:cNvSpPr>
                                          </a:nvSpPr>
                                          <a:spPr bwMode="auto">
                                            <a:xfrm>
                                              <a:off x="54816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49" name="Line 1038"/>
                                            <a:cNvSpPr>
                                              <a:spLocks noChangeShapeType="1"/>
                                            </a:cNvSpPr>
                                          </a:nvSpPr>
                                          <a:spPr bwMode="auto">
                                            <a:xfrm>
                                              <a:off x="55689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50" name="Line 1039"/>
                                            <a:cNvSpPr>
                                              <a:spLocks noChangeShapeType="1"/>
                                            </a:cNvSpPr>
                                          </a:nvSpPr>
                                          <a:spPr bwMode="auto">
                                            <a:xfrm>
                                              <a:off x="56562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51" name="Line 1040"/>
                                            <a:cNvSpPr>
                                              <a:spLocks noChangeShapeType="1"/>
                                            </a:cNvSpPr>
                                          </a:nvSpPr>
                                          <a:spPr bwMode="auto">
                                            <a:xfrm>
                                              <a:off x="58499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52" name="Line 1041"/>
                                            <a:cNvSpPr>
                                              <a:spLocks noChangeShapeType="1"/>
                                            </a:cNvSpPr>
                                          </a:nvSpPr>
                                          <a:spPr bwMode="auto">
                                            <a:xfrm>
                                              <a:off x="59372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53" name="Line 1042"/>
                                            <a:cNvSpPr>
                                              <a:spLocks noChangeShapeType="1"/>
                                            </a:cNvSpPr>
                                          </a:nvSpPr>
                                          <a:spPr bwMode="auto">
                                            <a:xfrm>
                                              <a:off x="603408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54" name="Line 1043"/>
                                            <a:cNvSpPr>
                                              <a:spLocks noChangeShapeType="1"/>
                                            </a:cNvSpPr>
                                          </a:nvSpPr>
                                          <a:spPr bwMode="auto">
                                            <a:xfrm>
                                              <a:off x="84502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55" name="Line 1044"/>
                                            <a:cNvSpPr>
                                              <a:spLocks noChangeShapeType="1"/>
                                            </a:cNvSpPr>
                                          </a:nvSpPr>
                                          <a:spPr bwMode="auto">
                                            <a:xfrm>
                                              <a:off x="85391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56" name="Line 1045"/>
                                            <a:cNvSpPr>
                                              <a:spLocks noChangeShapeType="1"/>
                                            </a:cNvSpPr>
                                          </a:nvSpPr>
                                          <a:spPr bwMode="auto">
                                            <a:xfrm>
                                              <a:off x="862488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57" name="Line 1046"/>
                                            <a:cNvSpPr>
                                              <a:spLocks noChangeShapeType="1"/>
                                            </a:cNvSpPr>
                                          </a:nvSpPr>
                                          <a:spPr bwMode="auto">
                                            <a:xfrm>
                                              <a:off x="84502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58" name="Line 1047"/>
                                            <a:cNvSpPr>
                                              <a:spLocks noChangeShapeType="1"/>
                                            </a:cNvSpPr>
                                          </a:nvSpPr>
                                          <a:spPr bwMode="auto">
                                            <a:xfrm>
                                              <a:off x="85391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59" name="Line 1048"/>
                                            <a:cNvSpPr>
                                              <a:spLocks noChangeShapeType="1"/>
                                            </a:cNvSpPr>
                                          </a:nvSpPr>
                                          <a:spPr bwMode="auto">
                                            <a:xfrm>
                                              <a:off x="862488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60" name="Line 1049"/>
                                            <a:cNvSpPr>
                                              <a:spLocks noChangeShapeType="1"/>
                                            </a:cNvSpPr>
                                          </a:nvSpPr>
                                          <a:spPr bwMode="auto">
                                            <a:xfrm>
                                              <a:off x="214471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61" name="Line 1050"/>
                                            <a:cNvSpPr>
                                              <a:spLocks noChangeShapeType="1"/>
                                            </a:cNvSpPr>
                                          </a:nvSpPr>
                                          <a:spPr bwMode="auto">
                                            <a:xfrm>
                                              <a:off x="223361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62" name="Line 1051"/>
                                            <a:cNvSpPr>
                                              <a:spLocks noChangeShapeType="1"/>
                                            </a:cNvSpPr>
                                          </a:nvSpPr>
                                          <a:spPr bwMode="auto">
                                            <a:xfrm>
                                              <a:off x="23193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63" name="Line 1052"/>
                                            <a:cNvSpPr>
                                              <a:spLocks noChangeShapeType="1"/>
                                            </a:cNvSpPr>
                                          </a:nvSpPr>
                                          <a:spPr bwMode="auto">
                                            <a:xfrm>
                                              <a:off x="251301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64" name="Line 1053"/>
                                            <a:cNvSpPr>
                                              <a:spLocks noChangeShapeType="1"/>
                                            </a:cNvSpPr>
                                          </a:nvSpPr>
                                          <a:spPr bwMode="auto">
                                            <a:xfrm>
                                              <a:off x="260191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65" name="Line 1054"/>
                                            <a:cNvSpPr>
                                              <a:spLocks noChangeShapeType="1"/>
                                            </a:cNvSpPr>
                                          </a:nvSpPr>
                                          <a:spPr bwMode="auto">
                                            <a:xfrm>
                                              <a:off x="26971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66" name="Line 1055"/>
                                            <a:cNvSpPr>
                                              <a:spLocks noChangeShapeType="1"/>
                                            </a:cNvSpPr>
                                          </a:nvSpPr>
                                          <a:spPr bwMode="auto">
                                            <a:xfrm>
                                              <a:off x="28908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67" name="Line 1056"/>
                                            <a:cNvSpPr>
                                              <a:spLocks noChangeShapeType="1"/>
                                            </a:cNvSpPr>
                                          </a:nvSpPr>
                                          <a:spPr bwMode="auto">
                                            <a:xfrm>
                                              <a:off x="29781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68" name="Line 1057"/>
                                            <a:cNvSpPr>
                                              <a:spLocks noChangeShapeType="1"/>
                                            </a:cNvSpPr>
                                          </a:nvSpPr>
                                          <a:spPr bwMode="auto">
                                            <a:xfrm>
                                              <a:off x="30654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69" name="Line 1058"/>
                                            <a:cNvSpPr>
                                              <a:spLocks noChangeShapeType="1"/>
                                            </a:cNvSpPr>
                                          </a:nvSpPr>
                                          <a:spPr bwMode="auto">
                                            <a:xfrm>
                                              <a:off x="32591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70" name="Line 1059"/>
                                            <a:cNvSpPr>
                                              <a:spLocks noChangeShapeType="1"/>
                                            </a:cNvSpPr>
                                          </a:nvSpPr>
                                          <a:spPr bwMode="auto">
                                            <a:xfrm>
                                              <a:off x="33464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71" name="Line 1060"/>
                                            <a:cNvSpPr>
                                              <a:spLocks noChangeShapeType="1"/>
                                            </a:cNvSpPr>
                                          </a:nvSpPr>
                                          <a:spPr bwMode="auto">
                                            <a:xfrm>
                                              <a:off x="3435350" y="985838"/>
                                              <a:ext cx="0" cy="5053012"/>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72" name="Line 1061"/>
                                            <a:cNvSpPr>
                                              <a:spLocks noChangeShapeType="1"/>
                                            </a:cNvSpPr>
                                          </a:nvSpPr>
                                          <a:spPr bwMode="auto">
                                            <a:xfrm>
                                              <a:off x="36274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73" name="Line 1062"/>
                                            <a:cNvSpPr>
                                              <a:spLocks noChangeShapeType="1"/>
                                            </a:cNvSpPr>
                                          </a:nvSpPr>
                                          <a:spPr bwMode="auto">
                                            <a:xfrm>
                                              <a:off x="37163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74" name="Line 1063"/>
                                            <a:cNvSpPr>
                                              <a:spLocks noChangeShapeType="1"/>
                                            </a:cNvSpPr>
                                          </a:nvSpPr>
                                          <a:spPr bwMode="auto">
                                            <a:xfrm>
                                              <a:off x="38036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75" name="Line 1064"/>
                                            <a:cNvSpPr>
                                              <a:spLocks noChangeShapeType="1"/>
                                            </a:cNvSpPr>
                                          </a:nvSpPr>
                                          <a:spPr bwMode="auto">
                                            <a:xfrm>
                                              <a:off x="436721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76" name="Line 1065"/>
                                            <a:cNvSpPr>
                                              <a:spLocks noChangeShapeType="1"/>
                                            </a:cNvSpPr>
                                          </a:nvSpPr>
                                          <a:spPr bwMode="auto">
                                            <a:xfrm>
                                              <a:off x="44624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77" name="Line 1066"/>
                                            <a:cNvSpPr>
                                              <a:spLocks noChangeShapeType="1"/>
                                            </a:cNvSpPr>
                                          </a:nvSpPr>
                                          <a:spPr bwMode="auto">
                                            <a:xfrm>
                                              <a:off x="45513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78" name="Line 1068"/>
                                            <a:cNvSpPr>
                                              <a:spLocks noChangeShapeType="1"/>
                                            </a:cNvSpPr>
                                          </a:nvSpPr>
                                          <a:spPr bwMode="auto">
                                            <a:xfrm>
                                              <a:off x="48307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79" name="Line 1069"/>
                                            <a:cNvSpPr>
                                              <a:spLocks noChangeShapeType="1"/>
                                            </a:cNvSpPr>
                                          </a:nvSpPr>
                                          <a:spPr bwMode="auto">
                                            <a:xfrm>
                                              <a:off x="49196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80" name="Line 1070"/>
                                            <a:cNvSpPr>
                                              <a:spLocks noChangeShapeType="1"/>
                                            </a:cNvSpPr>
                                          </a:nvSpPr>
                                          <a:spPr bwMode="auto">
                                            <a:xfrm>
                                              <a:off x="51117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81" name="Line 1071"/>
                                            <a:cNvSpPr>
                                              <a:spLocks noChangeShapeType="1"/>
                                            </a:cNvSpPr>
                                          </a:nvSpPr>
                                          <a:spPr bwMode="auto">
                                            <a:xfrm>
                                              <a:off x="52006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82" name="Line 1072"/>
                                            <a:cNvSpPr>
                                              <a:spLocks noChangeShapeType="1"/>
                                            </a:cNvSpPr>
                                          </a:nvSpPr>
                                          <a:spPr bwMode="auto">
                                            <a:xfrm>
                                              <a:off x="52879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83" name="Line 1073"/>
                                            <a:cNvSpPr>
                                              <a:spLocks noChangeShapeType="1"/>
                                            </a:cNvSpPr>
                                          </a:nvSpPr>
                                          <a:spPr bwMode="auto">
                                            <a:xfrm>
                                              <a:off x="6965950" y="1027113"/>
                                              <a:ext cx="0" cy="501173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84" name="Line 1074"/>
                                            <a:cNvSpPr>
                                              <a:spLocks noChangeShapeType="1"/>
                                            </a:cNvSpPr>
                                          </a:nvSpPr>
                                          <a:spPr bwMode="auto">
                                            <a:xfrm>
                                              <a:off x="70532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85" name="Line 1075"/>
                                            <a:cNvSpPr>
                                              <a:spLocks noChangeShapeType="1"/>
                                            </a:cNvSpPr>
                                          </a:nvSpPr>
                                          <a:spPr bwMode="auto">
                                            <a:xfrm>
                                              <a:off x="71421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86" name="Line 1076"/>
                                            <a:cNvSpPr>
                                              <a:spLocks noChangeShapeType="1"/>
                                            </a:cNvSpPr>
                                          </a:nvSpPr>
                                          <a:spPr bwMode="auto">
                                            <a:xfrm>
                                              <a:off x="73342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87" name="Line 1077"/>
                                            <a:cNvSpPr>
                                              <a:spLocks noChangeShapeType="1"/>
                                            </a:cNvSpPr>
                                          </a:nvSpPr>
                                          <a:spPr bwMode="auto">
                                            <a:xfrm>
                                              <a:off x="74215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88" name="Line 1078"/>
                                            <a:cNvSpPr>
                                              <a:spLocks noChangeShapeType="1"/>
                                            </a:cNvSpPr>
                                          </a:nvSpPr>
                                          <a:spPr bwMode="auto">
                                            <a:xfrm>
                                              <a:off x="75104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89" name="Line 1079"/>
                                            <a:cNvSpPr>
                                              <a:spLocks noChangeShapeType="1"/>
                                            </a:cNvSpPr>
                                          </a:nvSpPr>
                                          <a:spPr bwMode="auto">
                                            <a:xfrm>
                                              <a:off x="7704138" y="954088"/>
                                              <a:ext cx="0" cy="5084762"/>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90" name="Line 1080"/>
                                            <a:cNvSpPr>
                                              <a:spLocks noChangeShapeType="1"/>
                                            </a:cNvSpPr>
                                          </a:nvSpPr>
                                          <a:spPr bwMode="auto">
                                            <a:xfrm>
                                              <a:off x="779938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91" name="Line 1081"/>
                                            <a:cNvSpPr>
                                              <a:spLocks noChangeShapeType="1"/>
                                            </a:cNvSpPr>
                                          </a:nvSpPr>
                                          <a:spPr bwMode="auto">
                                            <a:xfrm>
                                              <a:off x="788828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92" name="Line 1082"/>
                                            <a:cNvSpPr>
                                              <a:spLocks noChangeShapeType="1"/>
                                            </a:cNvSpPr>
                                          </a:nvSpPr>
                                          <a:spPr bwMode="auto">
                                            <a:xfrm>
                                              <a:off x="177641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93" name="Line 1083"/>
                                            <a:cNvSpPr>
                                              <a:spLocks noChangeShapeType="1"/>
                                            </a:cNvSpPr>
                                          </a:nvSpPr>
                                          <a:spPr bwMode="auto">
                                            <a:xfrm>
                                              <a:off x="18621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94" name="Line 1084"/>
                                            <a:cNvSpPr>
                                              <a:spLocks noChangeShapeType="1"/>
                                            </a:cNvSpPr>
                                          </a:nvSpPr>
                                          <a:spPr bwMode="auto">
                                            <a:xfrm>
                                              <a:off x="19510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95" name="Line 1085"/>
                                            <a:cNvSpPr>
                                              <a:spLocks noChangeShapeType="1"/>
                                            </a:cNvSpPr>
                                          </a:nvSpPr>
                                          <a:spPr bwMode="auto">
                                            <a:xfrm>
                                              <a:off x="177641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96" name="Line 1086"/>
                                            <a:cNvSpPr>
                                              <a:spLocks noChangeShapeType="1"/>
                                            </a:cNvSpPr>
                                          </a:nvSpPr>
                                          <a:spPr bwMode="auto">
                                            <a:xfrm>
                                              <a:off x="18621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97" name="Line 1087"/>
                                            <a:cNvSpPr>
                                              <a:spLocks noChangeShapeType="1"/>
                                            </a:cNvSpPr>
                                          </a:nvSpPr>
                                          <a:spPr bwMode="auto">
                                            <a:xfrm>
                                              <a:off x="19510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98" name="Line 1088"/>
                                            <a:cNvSpPr>
                                              <a:spLocks noChangeShapeType="1"/>
                                            </a:cNvSpPr>
                                          </a:nvSpPr>
                                          <a:spPr bwMode="auto">
                                            <a:xfrm>
                                              <a:off x="399891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99" name="Line 1089"/>
                                            <a:cNvSpPr>
                                              <a:spLocks noChangeShapeType="1"/>
                                            </a:cNvSpPr>
                                          </a:nvSpPr>
                                          <a:spPr bwMode="auto">
                                            <a:xfrm>
                                              <a:off x="40846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00" name="Line 1090"/>
                                            <a:cNvSpPr>
                                              <a:spLocks noChangeShapeType="1"/>
                                            </a:cNvSpPr>
                                          </a:nvSpPr>
                                          <a:spPr bwMode="auto">
                                            <a:xfrm>
                                              <a:off x="41719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01" name="Line 1091"/>
                                            <a:cNvSpPr>
                                              <a:spLocks noChangeShapeType="1"/>
                                            </a:cNvSpPr>
                                          </a:nvSpPr>
                                          <a:spPr bwMode="auto">
                                            <a:xfrm>
                                              <a:off x="399891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02" name="Line 1092"/>
                                            <a:cNvSpPr>
                                              <a:spLocks noChangeShapeType="1"/>
                                            </a:cNvSpPr>
                                          </a:nvSpPr>
                                          <a:spPr bwMode="auto">
                                            <a:xfrm>
                                              <a:off x="40846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03" name="Line 1093"/>
                                            <a:cNvSpPr>
                                              <a:spLocks noChangeShapeType="1"/>
                                            </a:cNvSpPr>
                                          </a:nvSpPr>
                                          <a:spPr bwMode="auto">
                                            <a:xfrm>
                                              <a:off x="41719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04" name="Line 1094"/>
                                            <a:cNvSpPr>
                                              <a:spLocks noChangeShapeType="1"/>
                                            </a:cNvSpPr>
                                          </a:nvSpPr>
                                          <a:spPr bwMode="auto">
                                            <a:xfrm>
                                              <a:off x="62277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05" name="Line 1095"/>
                                            <a:cNvSpPr>
                                              <a:spLocks noChangeShapeType="1"/>
                                            </a:cNvSpPr>
                                          </a:nvSpPr>
                                          <a:spPr bwMode="auto">
                                            <a:xfrm>
                                              <a:off x="63166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06" name="Line 1096"/>
                                            <a:cNvSpPr>
                                              <a:spLocks noChangeShapeType="1"/>
                                            </a:cNvSpPr>
                                          </a:nvSpPr>
                                          <a:spPr bwMode="auto">
                                            <a:xfrm>
                                              <a:off x="64055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07" name="Line 1097"/>
                                            <a:cNvSpPr>
                                              <a:spLocks noChangeShapeType="1"/>
                                            </a:cNvSpPr>
                                          </a:nvSpPr>
                                          <a:spPr bwMode="auto">
                                            <a:xfrm>
                                              <a:off x="62277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08" name="Line 1098"/>
                                            <a:cNvSpPr>
                                              <a:spLocks noChangeShapeType="1"/>
                                            </a:cNvSpPr>
                                          </a:nvSpPr>
                                          <a:spPr bwMode="auto">
                                            <a:xfrm>
                                              <a:off x="63166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09" name="Line 1099"/>
                                            <a:cNvSpPr>
                                              <a:spLocks noChangeShapeType="1"/>
                                            </a:cNvSpPr>
                                          </a:nvSpPr>
                                          <a:spPr bwMode="auto">
                                            <a:xfrm>
                                              <a:off x="64055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10" name="Line 1100"/>
                                            <a:cNvSpPr>
                                              <a:spLocks noChangeShapeType="1"/>
                                            </a:cNvSpPr>
                                          </a:nvSpPr>
                                          <a:spPr bwMode="auto">
                                            <a:xfrm>
                                              <a:off x="65960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11" name="Line 1101"/>
                                            <a:cNvSpPr>
                                              <a:spLocks noChangeShapeType="1"/>
                                            </a:cNvSpPr>
                                          </a:nvSpPr>
                                          <a:spPr bwMode="auto">
                                            <a:xfrm>
                                              <a:off x="66849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12" name="Line 1102"/>
                                            <a:cNvSpPr>
                                              <a:spLocks noChangeShapeType="1"/>
                                            </a:cNvSpPr>
                                          </a:nvSpPr>
                                          <a:spPr bwMode="auto">
                                            <a:xfrm>
                                              <a:off x="67738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13" name="Line 1103"/>
                                            <a:cNvSpPr>
                                              <a:spLocks noChangeShapeType="1"/>
                                            </a:cNvSpPr>
                                          </a:nvSpPr>
                                          <a:spPr bwMode="auto">
                                            <a:xfrm>
                                              <a:off x="65960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14" name="Line 1104"/>
                                            <a:cNvSpPr>
                                              <a:spLocks noChangeShapeType="1"/>
                                            </a:cNvSpPr>
                                          </a:nvSpPr>
                                          <a:spPr bwMode="auto">
                                            <a:xfrm>
                                              <a:off x="66849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15" name="Line 1105"/>
                                            <a:cNvSpPr>
                                              <a:spLocks noChangeShapeType="1"/>
                                            </a:cNvSpPr>
                                          </a:nvSpPr>
                                          <a:spPr bwMode="auto">
                                            <a:xfrm>
                                              <a:off x="67738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16" name="Line 1106"/>
                                            <a:cNvSpPr>
                                              <a:spLocks noChangeShapeType="1"/>
                                            </a:cNvSpPr>
                                          </a:nvSpPr>
                                          <a:spPr bwMode="auto">
                                            <a:xfrm>
                                              <a:off x="80819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17" name="Line 1107"/>
                                            <a:cNvSpPr>
                                              <a:spLocks noChangeShapeType="1"/>
                                            </a:cNvSpPr>
                                          </a:nvSpPr>
                                          <a:spPr bwMode="auto">
                                            <a:xfrm>
                                              <a:off x="81708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18" name="Line 1108"/>
                                            <a:cNvSpPr>
                                              <a:spLocks noChangeShapeType="1"/>
                                            </a:cNvSpPr>
                                          </a:nvSpPr>
                                          <a:spPr bwMode="auto">
                                            <a:xfrm>
                                              <a:off x="825658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19" name="Line 1109"/>
                                            <a:cNvSpPr>
                                              <a:spLocks noChangeShapeType="1"/>
                                            </a:cNvSpPr>
                                          </a:nvSpPr>
                                          <a:spPr bwMode="auto">
                                            <a:xfrm>
                                              <a:off x="80819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20" name="Line 1110"/>
                                            <a:cNvSpPr>
                                              <a:spLocks noChangeShapeType="1"/>
                                            </a:cNvSpPr>
                                          </a:nvSpPr>
                                          <a:spPr bwMode="auto">
                                            <a:xfrm>
                                              <a:off x="81708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21" name="Line 1111"/>
                                            <a:cNvSpPr>
                                              <a:spLocks noChangeShapeType="1"/>
                                            </a:cNvSpPr>
                                          </a:nvSpPr>
                                          <a:spPr bwMode="auto">
                                            <a:xfrm>
                                              <a:off x="825658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22" name="Line 1112"/>
                                            <a:cNvSpPr>
                                              <a:spLocks noChangeShapeType="1"/>
                                            </a:cNvSpPr>
                                          </a:nvSpPr>
                                          <a:spPr bwMode="auto">
                                            <a:xfrm>
                                              <a:off x="474663" y="1611313"/>
                                              <a:ext cx="1195387"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23" name="Line 1113"/>
                                            <a:cNvSpPr>
                                              <a:spLocks noChangeShapeType="1"/>
                                            </a:cNvSpPr>
                                          </a:nvSpPr>
                                          <a:spPr bwMode="auto">
                                            <a:xfrm>
                                              <a:off x="1677988" y="1611313"/>
                                              <a:ext cx="703580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24" name="Line 1114"/>
                                            <a:cNvSpPr>
                                              <a:spLocks noChangeShapeType="1"/>
                                            </a:cNvSpPr>
                                          </a:nvSpPr>
                                          <a:spPr bwMode="auto">
                                            <a:xfrm>
                                              <a:off x="474663" y="1611313"/>
                                              <a:ext cx="1195387"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25" name="Line 1115"/>
                                            <a:cNvSpPr>
                                              <a:spLocks noChangeShapeType="1"/>
                                            </a:cNvSpPr>
                                          </a:nvSpPr>
                                          <a:spPr bwMode="auto">
                                            <a:xfrm>
                                              <a:off x="1677988" y="1611313"/>
                                              <a:ext cx="703580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26" name="Line 1122"/>
                                            <a:cNvSpPr>
                                              <a:spLocks noChangeShapeType="1"/>
                                            </a:cNvSpPr>
                                          </a:nvSpPr>
                                          <a:spPr bwMode="auto">
                                            <a:xfrm>
                                              <a:off x="2049463" y="785813"/>
                                              <a:ext cx="0" cy="500380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27" name="Rectangle 1123"/>
                                            <a:cNvSpPr>
                                              <a:spLocks noChangeArrowheads="1"/>
                                            </a:cNvSpPr>
                                          </a:nvSpPr>
                                          <a:spPr bwMode="auto">
                                            <a:xfrm>
                                              <a:off x="1143000" y="946150"/>
                                              <a:ext cx="482600"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28" name="Line 1129"/>
                                            <a:cNvSpPr>
                                              <a:spLocks noChangeShapeType="1"/>
                                            </a:cNvSpPr>
                                          </a:nvSpPr>
                                          <a:spPr bwMode="auto">
                                            <a:xfrm>
                                              <a:off x="2417763" y="785813"/>
                                              <a:ext cx="0" cy="500380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29" name="Line 1134"/>
                                            <a:cNvSpPr>
                                              <a:spLocks noChangeShapeType="1"/>
                                            </a:cNvSpPr>
                                          </a:nvSpPr>
                                          <a:spPr bwMode="auto">
                                            <a:xfrm>
                                              <a:off x="2786063" y="785813"/>
                                              <a:ext cx="0" cy="500380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30" name="Line 1139"/>
                                            <a:cNvSpPr>
                                              <a:spLocks noChangeShapeType="1"/>
                                            </a:cNvSpPr>
                                          </a:nvSpPr>
                                          <a:spPr bwMode="auto">
                                            <a:xfrm>
                                              <a:off x="3154363" y="785813"/>
                                              <a:ext cx="0" cy="500380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31" name="Line 1144"/>
                                            <a:cNvSpPr>
                                              <a:spLocks noChangeShapeType="1"/>
                                            </a:cNvSpPr>
                                          </a:nvSpPr>
                                          <a:spPr bwMode="auto">
                                            <a:xfrm>
                                              <a:off x="3532188" y="785813"/>
                                              <a:ext cx="0" cy="500380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32" name="Line 1149"/>
                                            <a:cNvSpPr>
                                              <a:spLocks noChangeShapeType="1"/>
                                            </a:cNvSpPr>
                                          </a:nvSpPr>
                                          <a:spPr bwMode="auto">
                                            <a:xfrm>
                                              <a:off x="3900488" y="785813"/>
                                              <a:ext cx="0" cy="500380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33" name="Line 1154"/>
                                            <a:cNvSpPr>
                                              <a:spLocks noChangeShapeType="1"/>
                                            </a:cNvSpPr>
                                          </a:nvSpPr>
                                          <a:spPr bwMode="auto">
                                            <a:xfrm>
                                              <a:off x="4268788" y="785813"/>
                                              <a:ext cx="0" cy="500380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34" name="Line 1159"/>
                                            <a:cNvSpPr>
                                              <a:spLocks noChangeShapeType="1"/>
                                            </a:cNvSpPr>
                                          </a:nvSpPr>
                                          <a:spPr bwMode="auto">
                                            <a:xfrm>
                                              <a:off x="4640263" y="785813"/>
                                              <a:ext cx="0" cy="500380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35" name="Line 1164"/>
                                            <a:cNvSpPr>
                                              <a:spLocks noChangeShapeType="1"/>
                                            </a:cNvSpPr>
                                          </a:nvSpPr>
                                          <a:spPr bwMode="auto">
                                            <a:xfrm>
                                              <a:off x="5008563" y="785813"/>
                                              <a:ext cx="0" cy="500380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36" name="Line 1173"/>
                                            <a:cNvSpPr>
                                              <a:spLocks noChangeShapeType="1"/>
                                            </a:cNvSpPr>
                                          </a:nvSpPr>
                                          <a:spPr bwMode="auto">
                                            <a:xfrm>
                                              <a:off x="5753100" y="785813"/>
                                              <a:ext cx="0" cy="500380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37" name="Line 1178"/>
                                            <a:cNvSpPr>
                                              <a:spLocks noChangeShapeType="1"/>
                                            </a:cNvSpPr>
                                          </a:nvSpPr>
                                          <a:spPr bwMode="auto">
                                            <a:xfrm>
                                              <a:off x="6122988" y="785813"/>
                                              <a:ext cx="0" cy="500380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38" name="Line 1183"/>
                                            <a:cNvSpPr>
                                              <a:spLocks noChangeShapeType="1"/>
                                            </a:cNvSpPr>
                                          </a:nvSpPr>
                                          <a:spPr bwMode="auto">
                                            <a:xfrm>
                                              <a:off x="6491288" y="785813"/>
                                              <a:ext cx="0" cy="500380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39" name="Line 1188"/>
                                            <a:cNvSpPr>
                                              <a:spLocks noChangeShapeType="1"/>
                                            </a:cNvSpPr>
                                          </a:nvSpPr>
                                          <a:spPr bwMode="auto">
                                            <a:xfrm>
                                              <a:off x="6869113" y="785813"/>
                                              <a:ext cx="0" cy="500380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40" name="Line 1193"/>
                                            <a:cNvSpPr>
                                              <a:spLocks noChangeShapeType="1"/>
                                            </a:cNvSpPr>
                                          </a:nvSpPr>
                                          <a:spPr bwMode="auto">
                                            <a:xfrm>
                                              <a:off x="7237413" y="785813"/>
                                              <a:ext cx="0" cy="500380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41" name="Line 1198"/>
                                            <a:cNvSpPr>
                                              <a:spLocks noChangeShapeType="1"/>
                                            </a:cNvSpPr>
                                          </a:nvSpPr>
                                          <a:spPr bwMode="auto">
                                            <a:xfrm>
                                              <a:off x="7607300" y="785813"/>
                                              <a:ext cx="0" cy="500380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42" name="Line 1203"/>
                                            <a:cNvSpPr>
                                              <a:spLocks noChangeShapeType="1"/>
                                            </a:cNvSpPr>
                                          </a:nvSpPr>
                                          <a:spPr bwMode="auto">
                                            <a:xfrm>
                                              <a:off x="7975600" y="785813"/>
                                              <a:ext cx="0" cy="500380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43" name="Rectangle 1208"/>
                                            <a:cNvSpPr>
                                              <a:spLocks noChangeArrowheads="1"/>
                                            </a:cNvSpPr>
                                          </a:nvSpPr>
                                          <a:spPr bwMode="auto">
                                            <a:xfrm>
                                              <a:off x="439738" y="1203325"/>
                                              <a:ext cx="1344612" cy="192088"/>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44" name="Rectangle 1209"/>
                                            <a:cNvSpPr>
                                              <a:spLocks noChangeArrowheads="1"/>
                                            </a:cNvSpPr>
                                          </a:nvSpPr>
                                          <a:spPr bwMode="auto">
                                            <a:xfrm>
                                              <a:off x="519113" y="1244600"/>
                                              <a:ext cx="1073150" cy="122238"/>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Acquisition Milestones </a:t>
                                                </a:r>
                                                <a:endParaRPr lang="en-US"/>
                                              </a:p>
                                            </a:txBody>
                                            <a:useSpRect/>
                                          </a:txSp>
                                        </a:sp>
                                        <a:sp>
                                          <a:nvSpPr>
                                            <a:cNvPr id="2245" name="Rectangle 1210"/>
                                            <a:cNvSpPr>
                                              <a:spLocks noChangeArrowheads="1"/>
                                            </a:cNvSpPr>
                                          </a:nvSpPr>
                                          <a:spPr bwMode="auto">
                                            <a:xfrm>
                                              <a:off x="449263" y="1924050"/>
                                              <a:ext cx="1193800" cy="20955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46" name="Rectangle 1211"/>
                                            <a:cNvSpPr>
                                              <a:spLocks noChangeArrowheads="1"/>
                                            </a:cNvSpPr>
                                          </a:nvSpPr>
                                          <a:spPr bwMode="auto">
                                            <a:xfrm>
                                              <a:off x="538163" y="1973263"/>
                                              <a:ext cx="771525" cy="122237"/>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3366CC"/>
                                                    </a:solidFill>
                                                  </a:rPr>
                                                  <a:t>Logistics Events</a:t>
                                                </a:r>
                                                <a:endParaRPr lang="en-US"/>
                                              </a:p>
                                            </a:txBody>
                                            <a:useSpRect/>
                                          </a:txSp>
                                        </a:sp>
                                        <a:sp>
                                          <a:nvSpPr>
                                            <a:cNvPr id="2247" name="Rectangle 1212"/>
                                            <a:cNvSpPr>
                                              <a:spLocks noChangeArrowheads="1"/>
                                            </a:cNvSpPr>
                                          </a:nvSpPr>
                                          <a:spPr bwMode="auto">
                                            <a:xfrm>
                                              <a:off x="449263" y="2125663"/>
                                              <a:ext cx="1352550" cy="192087"/>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48" name="Rectangle 1213"/>
                                            <a:cNvSpPr>
                                              <a:spLocks noChangeArrowheads="1"/>
                                            </a:cNvSpPr>
                                          </a:nvSpPr>
                                          <a:spPr bwMode="auto">
                                            <a:xfrm>
                                              <a:off x="538163" y="2165350"/>
                                              <a:ext cx="1042987" cy="122238"/>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660066"/>
                                                    </a:solidFill>
                                                  </a:rPr>
                                                  <a:t>Major Contract Events</a:t>
                                                </a:r>
                                                <a:endParaRPr lang="en-US"/>
                                              </a:p>
                                            </a:txBody>
                                            <a:useSpRect/>
                                          </a:txSp>
                                        </a:sp>
                                        <a:sp>
                                          <a:nvSpPr>
                                            <a:cNvPr id="2249" name="Rectangle 1214"/>
                                            <a:cNvSpPr>
                                              <a:spLocks noChangeArrowheads="1"/>
                                            </a:cNvSpPr>
                                          </a:nvSpPr>
                                          <a:spPr bwMode="auto">
                                            <a:xfrm>
                                              <a:off x="449263" y="4268788"/>
                                              <a:ext cx="1352550" cy="1936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50" name="Rectangle 1215"/>
                                            <a:cNvSpPr>
                                              <a:spLocks noChangeArrowheads="1"/>
                                            </a:cNvSpPr>
                                          </a:nvSpPr>
                                          <a:spPr bwMode="auto">
                                            <a:xfrm>
                                              <a:off x="538163" y="4310063"/>
                                              <a:ext cx="809625" cy="12382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FF9900"/>
                                                    </a:solidFill>
                                                  </a:rPr>
                                                  <a:t>Test &amp; Evaluation</a:t>
                                                </a:r>
                                                <a:endParaRPr lang="en-US">
                                                  <a:solidFill>
                                                    <a:srgbClr val="FF9900"/>
                                                  </a:solidFill>
                                                </a:endParaRPr>
                                              </a:p>
                                            </a:txBody>
                                            <a:useSpRect/>
                                          </a:txSp>
                                        </a:sp>
                                        <a:sp>
                                          <a:nvSpPr>
                                            <a:cNvPr id="2251" name="Rectangle 1216"/>
                                            <a:cNvSpPr>
                                              <a:spLocks noChangeArrowheads="1"/>
                                            </a:cNvSpPr>
                                          </a:nvSpPr>
                                          <a:spPr bwMode="auto">
                                            <a:xfrm>
                                              <a:off x="423863" y="1571625"/>
                                              <a:ext cx="1333500" cy="192088"/>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52" name="Rectangle 1217"/>
                                            <a:cNvSpPr>
                                              <a:spLocks noChangeArrowheads="1"/>
                                            </a:cNvSpPr>
                                          </a:nvSpPr>
                                          <a:spPr bwMode="auto">
                                            <a:xfrm>
                                              <a:off x="501650" y="1612900"/>
                                              <a:ext cx="1073150" cy="122238"/>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a:solidFill>
                                                      <a:srgbClr val="FFA953"/>
                                                    </a:solidFill>
                                                  </a:rPr>
                                                  <a:t>Systems Engineering</a:t>
                                                </a:r>
                                                <a:endParaRPr lang="en-US"/>
                                              </a:p>
                                            </a:txBody>
                                            <a:useSpRect/>
                                          </a:txSp>
                                        </a:sp>
                                        <a:sp>
                                          <a:nvSpPr>
                                            <a:cNvPr id="2253" name="Rectangle 1218"/>
                                            <a:cNvSpPr>
                                              <a:spLocks noChangeArrowheads="1"/>
                                            </a:cNvSpPr>
                                          </a:nvSpPr>
                                          <a:spPr bwMode="auto">
                                            <a:xfrm>
                                              <a:off x="439738" y="2911475"/>
                                              <a:ext cx="669925" cy="192088"/>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54" name="Rectangle 1219"/>
                                            <a:cNvSpPr>
                                              <a:spLocks noChangeArrowheads="1"/>
                                            </a:cNvSpPr>
                                          </a:nvSpPr>
                                          <a:spPr bwMode="auto">
                                            <a:xfrm>
                                              <a:off x="519113" y="2952750"/>
                                              <a:ext cx="493712" cy="12382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9900"/>
                                                    </a:solidFill>
                                                  </a:rPr>
                                                  <a:t>Production</a:t>
                                                </a:r>
                                                <a:endParaRPr lang="en-US"/>
                                              </a:p>
                                            </a:txBody>
                                            <a:useSpRect/>
                                          </a:txSp>
                                        </a:sp>
                                        <a:sp>
                                          <a:nvSpPr>
                                            <a:cNvPr id="2255" name="Rectangle 1220"/>
                                            <a:cNvSpPr>
                                              <a:spLocks noChangeArrowheads="1"/>
                                            </a:cNvSpPr>
                                          </a:nvSpPr>
                                          <a:spPr bwMode="auto">
                                            <a:xfrm>
                                              <a:off x="439738" y="3873500"/>
                                              <a:ext cx="1344612" cy="192088"/>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56" name="Rectangle 1221"/>
                                            <a:cNvSpPr>
                                              <a:spLocks noChangeArrowheads="1"/>
                                            </a:cNvSpPr>
                                          </a:nvSpPr>
                                          <a:spPr bwMode="auto">
                                            <a:xfrm>
                                              <a:off x="519113" y="3914775"/>
                                              <a:ext cx="822325" cy="122238"/>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CC0000"/>
                                                    </a:solidFill>
                                                  </a:rPr>
                                                  <a:t>Training Systems</a:t>
                                                </a:r>
                                                <a:endParaRPr lang="en-US"/>
                                              </a:p>
                                            </a:txBody>
                                            <a:useSpRect/>
                                          </a:txSp>
                                        </a:sp>
                                        <a:sp>
                                          <a:nvSpPr>
                                            <a:cNvPr id="2257" name="Freeform 1222"/>
                                            <a:cNvSpPr>
                                              <a:spLocks/>
                                            </a:cNvSpPr>
                                          </a:nvSpPr>
                                          <a:spPr bwMode="auto">
                                            <a:xfrm>
                                              <a:off x="8170863" y="1106488"/>
                                              <a:ext cx="103187" cy="88900"/>
                                            </a:xfrm>
                                            <a:custGeom>
                                              <a:avLst/>
                                              <a:gdLst>
                                                <a:gd name="T0" fmla="*/ 51594 w 66"/>
                                                <a:gd name="T1" fmla="*/ 0 h 56"/>
                                                <a:gd name="T2" fmla="*/ 42213 w 66"/>
                                                <a:gd name="T3" fmla="*/ 31750 h 56"/>
                                                <a:gd name="T4" fmla="*/ 0 w 66"/>
                                                <a:gd name="T5" fmla="*/ 31750 h 56"/>
                                                <a:gd name="T6" fmla="*/ 34396 w 66"/>
                                                <a:gd name="T7" fmla="*/ 47625 h 56"/>
                                                <a:gd name="T8" fmla="*/ 25015 w 66"/>
                                                <a:gd name="T9" fmla="*/ 88900 h 56"/>
                                                <a:gd name="T10" fmla="*/ 51594 w 66"/>
                                                <a:gd name="T11" fmla="*/ 65088 h 56"/>
                                                <a:gd name="T12" fmla="*/ 78172 w 66"/>
                                                <a:gd name="T13" fmla="*/ 88900 h 56"/>
                                                <a:gd name="T14" fmla="*/ 68791 w 66"/>
                                                <a:gd name="T15" fmla="*/ 47625 h 56"/>
                                                <a:gd name="T16" fmla="*/ 103187 w 66"/>
                                                <a:gd name="T17" fmla="*/ 31750 h 56"/>
                                                <a:gd name="T18" fmla="*/ 59411 w 66"/>
                                                <a:gd name="T19" fmla="*/ 31750 h 56"/>
                                                <a:gd name="T20" fmla="*/ 51594 w 66"/>
                                                <a:gd name="T21" fmla="*/ 0 h 56"/>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66"/>
                                                <a:gd name="T34" fmla="*/ 0 h 56"/>
                                                <a:gd name="T35" fmla="*/ 66 w 66"/>
                                                <a:gd name="T36" fmla="*/ 56 h 5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66" h="56">
                                                  <a:moveTo>
                                                    <a:pt x="33" y="0"/>
                                                  </a:moveTo>
                                                  <a:lnTo>
                                                    <a:pt x="27" y="20"/>
                                                  </a:lnTo>
                                                  <a:lnTo>
                                                    <a:pt x="0" y="20"/>
                                                  </a:lnTo>
                                                  <a:lnTo>
                                                    <a:pt x="22" y="30"/>
                                                  </a:lnTo>
                                                  <a:lnTo>
                                                    <a:pt x="16" y="56"/>
                                                  </a:lnTo>
                                                  <a:lnTo>
                                                    <a:pt x="33" y="41"/>
                                                  </a:lnTo>
                                                  <a:lnTo>
                                                    <a:pt x="50" y="56"/>
                                                  </a:lnTo>
                                                  <a:lnTo>
                                                    <a:pt x="44" y="30"/>
                                                  </a:lnTo>
                                                  <a:lnTo>
                                                    <a:pt x="66" y="20"/>
                                                  </a:lnTo>
                                                  <a:lnTo>
                                                    <a:pt x="38" y="20"/>
                                                  </a:lnTo>
                                                  <a:lnTo>
                                                    <a:pt x="33" y="0"/>
                                                  </a:lnTo>
                                                  <a:close/>
                                                </a:path>
                                              </a:pathLst>
                                            </a:custGeom>
                                            <a:solidFill>
                                              <a:srgbClr val="FFFF66"/>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58" name="Rectangle 1223"/>
                                            <a:cNvSpPr>
                                              <a:spLocks noChangeArrowheads="1"/>
                                            </a:cNvSpPr>
                                          </a:nvSpPr>
                                          <a:spPr bwMode="auto">
                                            <a:xfrm>
                                              <a:off x="8196263" y="1066800"/>
                                              <a:ext cx="376237"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59" name="Freeform 1225"/>
                                            <a:cNvSpPr>
                                              <a:spLocks/>
                                            </a:cNvSpPr>
                                          </a:nvSpPr>
                                          <a:spPr bwMode="auto">
                                            <a:xfrm>
                                              <a:off x="8170863" y="1106488"/>
                                              <a:ext cx="103187" cy="88900"/>
                                            </a:xfrm>
                                            <a:custGeom>
                                              <a:avLst/>
                                              <a:gdLst>
                                                <a:gd name="T0" fmla="*/ 51594 w 66"/>
                                                <a:gd name="T1" fmla="*/ 0 h 56"/>
                                                <a:gd name="T2" fmla="*/ 42213 w 66"/>
                                                <a:gd name="T3" fmla="*/ 31750 h 56"/>
                                                <a:gd name="T4" fmla="*/ 0 w 66"/>
                                                <a:gd name="T5" fmla="*/ 31750 h 56"/>
                                                <a:gd name="T6" fmla="*/ 34396 w 66"/>
                                                <a:gd name="T7" fmla="*/ 47625 h 56"/>
                                                <a:gd name="T8" fmla="*/ 25015 w 66"/>
                                                <a:gd name="T9" fmla="*/ 88900 h 56"/>
                                                <a:gd name="T10" fmla="*/ 51594 w 66"/>
                                                <a:gd name="T11" fmla="*/ 65088 h 56"/>
                                                <a:gd name="T12" fmla="*/ 78172 w 66"/>
                                                <a:gd name="T13" fmla="*/ 88900 h 56"/>
                                                <a:gd name="T14" fmla="*/ 68791 w 66"/>
                                                <a:gd name="T15" fmla="*/ 47625 h 56"/>
                                                <a:gd name="T16" fmla="*/ 103187 w 66"/>
                                                <a:gd name="T17" fmla="*/ 31750 h 56"/>
                                                <a:gd name="T18" fmla="*/ 59411 w 66"/>
                                                <a:gd name="T19" fmla="*/ 31750 h 56"/>
                                                <a:gd name="T20" fmla="*/ 51594 w 66"/>
                                                <a:gd name="T21" fmla="*/ 0 h 56"/>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66"/>
                                                <a:gd name="T34" fmla="*/ 0 h 56"/>
                                                <a:gd name="T35" fmla="*/ 66 w 66"/>
                                                <a:gd name="T36" fmla="*/ 56 h 5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66" h="56">
                                                  <a:moveTo>
                                                    <a:pt x="33" y="0"/>
                                                  </a:moveTo>
                                                  <a:lnTo>
                                                    <a:pt x="27" y="20"/>
                                                  </a:lnTo>
                                                  <a:lnTo>
                                                    <a:pt x="0" y="20"/>
                                                  </a:lnTo>
                                                  <a:lnTo>
                                                    <a:pt x="22" y="30"/>
                                                  </a:lnTo>
                                                  <a:lnTo>
                                                    <a:pt x="16" y="56"/>
                                                  </a:lnTo>
                                                  <a:lnTo>
                                                    <a:pt x="33" y="41"/>
                                                  </a:lnTo>
                                                  <a:lnTo>
                                                    <a:pt x="50" y="56"/>
                                                  </a:lnTo>
                                                  <a:lnTo>
                                                    <a:pt x="44" y="30"/>
                                                  </a:lnTo>
                                                  <a:lnTo>
                                                    <a:pt x="66" y="20"/>
                                                  </a:lnTo>
                                                  <a:lnTo>
                                                    <a:pt x="38" y="20"/>
                                                  </a:lnTo>
                                                  <a:lnTo>
                                                    <a:pt x="33" y="0"/>
                                                  </a:lnTo>
                                                  <a:close/>
                                                </a:path>
                                              </a:pathLst>
                                            </a:custGeom>
                                            <a:solidFill>
                                              <a:srgbClr val="FFFF66"/>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60" name="Rectangle 1226"/>
                                            <a:cNvSpPr>
                                              <a:spLocks noChangeArrowheads="1"/>
                                            </a:cNvSpPr>
                                          </a:nvSpPr>
                                          <a:spPr bwMode="auto">
                                            <a:xfrm>
                                              <a:off x="8196263" y="1066800"/>
                                              <a:ext cx="376237"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61" name="Rectangle 1227"/>
                                            <a:cNvSpPr>
                                              <a:spLocks noChangeArrowheads="1"/>
                                            </a:cNvSpPr>
                                          </a:nvSpPr>
                                          <a:spPr bwMode="auto">
                                            <a:xfrm>
                                              <a:off x="8291513" y="1095375"/>
                                              <a:ext cx="18891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FOC</a:t>
                                                </a:r>
                                                <a:endParaRPr lang="en-US"/>
                                              </a:p>
                                            </a:txBody>
                                            <a:useSpRect/>
                                          </a:txSp>
                                        </a:sp>
                                        <a:sp>
                                          <a:nvSpPr>
                                            <a:cNvPr id="2262" name="Freeform 1228"/>
                                            <a:cNvSpPr>
                                              <a:spLocks/>
                                            </a:cNvSpPr>
                                          </a:nvSpPr>
                                          <a:spPr bwMode="auto">
                                            <a:xfrm>
                                              <a:off x="6553200" y="1098550"/>
                                              <a:ext cx="104775" cy="88900"/>
                                            </a:xfrm>
                                            <a:custGeom>
                                              <a:avLst/>
                                              <a:gdLst>
                                                <a:gd name="T0" fmla="*/ 52388 w 66"/>
                                                <a:gd name="T1" fmla="*/ 0 h 56"/>
                                                <a:gd name="T2" fmla="*/ 44450 w 66"/>
                                                <a:gd name="T3" fmla="*/ 31750 h 56"/>
                                                <a:gd name="T4" fmla="*/ 0 w 66"/>
                                                <a:gd name="T5" fmla="*/ 31750 h 56"/>
                                                <a:gd name="T6" fmla="*/ 34925 w 66"/>
                                                <a:gd name="T7" fmla="*/ 55563 h 56"/>
                                                <a:gd name="T8" fmla="*/ 25400 w 66"/>
                                                <a:gd name="T9" fmla="*/ 88900 h 56"/>
                                                <a:gd name="T10" fmla="*/ 52388 w 66"/>
                                                <a:gd name="T11" fmla="*/ 73025 h 56"/>
                                                <a:gd name="T12" fmla="*/ 79375 w 66"/>
                                                <a:gd name="T13" fmla="*/ 88900 h 56"/>
                                                <a:gd name="T14" fmla="*/ 69850 w 66"/>
                                                <a:gd name="T15" fmla="*/ 55563 h 56"/>
                                                <a:gd name="T16" fmla="*/ 104775 w 66"/>
                                                <a:gd name="T17" fmla="*/ 31750 h 56"/>
                                                <a:gd name="T18" fmla="*/ 61912 w 66"/>
                                                <a:gd name="T19" fmla="*/ 31750 h 56"/>
                                                <a:gd name="T20" fmla="*/ 52388 w 66"/>
                                                <a:gd name="T21" fmla="*/ 0 h 56"/>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66"/>
                                                <a:gd name="T34" fmla="*/ 0 h 56"/>
                                                <a:gd name="T35" fmla="*/ 66 w 66"/>
                                                <a:gd name="T36" fmla="*/ 56 h 5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66" h="56">
                                                  <a:moveTo>
                                                    <a:pt x="33" y="0"/>
                                                  </a:moveTo>
                                                  <a:lnTo>
                                                    <a:pt x="28" y="20"/>
                                                  </a:lnTo>
                                                  <a:lnTo>
                                                    <a:pt x="0" y="20"/>
                                                  </a:lnTo>
                                                  <a:lnTo>
                                                    <a:pt x="22" y="35"/>
                                                  </a:lnTo>
                                                  <a:lnTo>
                                                    <a:pt x="16" y="56"/>
                                                  </a:lnTo>
                                                  <a:lnTo>
                                                    <a:pt x="33" y="46"/>
                                                  </a:lnTo>
                                                  <a:lnTo>
                                                    <a:pt x="50" y="56"/>
                                                  </a:lnTo>
                                                  <a:lnTo>
                                                    <a:pt x="44" y="35"/>
                                                  </a:lnTo>
                                                  <a:lnTo>
                                                    <a:pt x="66" y="20"/>
                                                  </a:lnTo>
                                                  <a:lnTo>
                                                    <a:pt x="39" y="20"/>
                                                  </a:lnTo>
                                                  <a:lnTo>
                                                    <a:pt x="33" y="0"/>
                                                  </a:lnTo>
                                                  <a:close/>
                                                </a:path>
                                              </a:pathLst>
                                            </a:custGeom>
                                            <a:solidFill>
                                              <a:srgbClr val="CC0000"/>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63" name="Rectangle 1229"/>
                                            <a:cNvSpPr>
                                              <a:spLocks noChangeArrowheads="1"/>
                                            </a:cNvSpPr>
                                          </a:nvSpPr>
                                          <a:spPr bwMode="auto">
                                            <a:xfrm>
                                              <a:off x="5727700" y="1050925"/>
                                              <a:ext cx="465138"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64" name="Freeform 1231"/>
                                            <a:cNvSpPr>
                                              <a:spLocks/>
                                            </a:cNvSpPr>
                                          </a:nvSpPr>
                                          <a:spPr bwMode="auto">
                                            <a:xfrm>
                                              <a:off x="6553200" y="1098550"/>
                                              <a:ext cx="104775" cy="88900"/>
                                            </a:xfrm>
                                            <a:custGeom>
                                              <a:avLst/>
                                              <a:gdLst>
                                                <a:gd name="T0" fmla="*/ 52388 w 66"/>
                                                <a:gd name="T1" fmla="*/ 0 h 56"/>
                                                <a:gd name="T2" fmla="*/ 44450 w 66"/>
                                                <a:gd name="T3" fmla="*/ 31750 h 56"/>
                                                <a:gd name="T4" fmla="*/ 0 w 66"/>
                                                <a:gd name="T5" fmla="*/ 31750 h 56"/>
                                                <a:gd name="T6" fmla="*/ 34925 w 66"/>
                                                <a:gd name="T7" fmla="*/ 55563 h 56"/>
                                                <a:gd name="T8" fmla="*/ 25400 w 66"/>
                                                <a:gd name="T9" fmla="*/ 88900 h 56"/>
                                                <a:gd name="T10" fmla="*/ 52388 w 66"/>
                                                <a:gd name="T11" fmla="*/ 73025 h 56"/>
                                                <a:gd name="T12" fmla="*/ 79375 w 66"/>
                                                <a:gd name="T13" fmla="*/ 88900 h 56"/>
                                                <a:gd name="T14" fmla="*/ 69850 w 66"/>
                                                <a:gd name="T15" fmla="*/ 55563 h 56"/>
                                                <a:gd name="T16" fmla="*/ 104775 w 66"/>
                                                <a:gd name="T17" fmla="*/ 31750 h 56"/>
                                                <a:gd name="T18" fmla="*/ 61912 w 66"/>
                                                <a:gd name="T19" fmla="*/ 31750 h 56"/>
                                                <a:gd name="T20" fmla="*/ 52388 w 66"/>
                                                <a:gd name="T21" fmla="*/ 0 h 56"/>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66"/>
                                                <a:gd name="T34" fmla="*/ 0 h 56"/>
                                                <a:gd name="T35" fmla="*/ 66 w 66"/>
                                                <a:gd name="T36" fmla="*/ 56 h 5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66" h="56">
                                                  <a:moveTo>
                                                    <a:pt x="33" y="0"/>
                                                  </a:moveTo>
                                                  <a:lnTo>
                                                    <a:pt x="28" y="20"/>
                                                  </a:lnTo>
                                                  <a:lnTo>
                                                    <a:pt x="0" y="20"/>
                                                  </a:lnTo>
                                                  <a:lnTo>
                                                    <a:pt x="22" y="35"/>
                                                  </a:lnTo>
                                                  <a:lnTo>
                                                    <a:pt x="16" y="56"/>
                                                  </a:lnTo>
                                                  <a:lnTo>
                                                    <a:pt x="33" y="46"/>
                                                  </a:lnTo>
                                                  <a:lnTo>
                                                    <a:pt x="50" y="56"/>
                                                  </a:lnTo>
                                                  <a:lnTo>
                                                    <a:pt x="44" y="35"/>
                                                  </a:lnTo>
                                                  <a:lnTo>
                                                    <a:pt x="66" y="20"/>
                                                  </a:lnTo>
                                                  <a:lnTo>
                                                    <a:pt x="39" y="20"/>
                                                  </a:lnTo>
                                                  <a:lnTo>
                                                    <a:pt x="33" y="0"/>
                                                  </a:lnTo>
                                                  <a:close/>
                                                </a:path>
                                              </a:pathLst>
                                            </a:custGeom>
                                            <a:solidFill>
                                              <a:srgbClr val="CC0000"/>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65" name="Rectangle 1232"/>
                                            <a:cNvSpPr>
                                              <a:spLocks noChangeArrowheads="1"/>
                                            </a:cNvSpPr>
                                          </a:nvSpPr>
                                          <a:spPr bwMode="auto">
                                            <a:xfrm>
                                              <a:off x="5727700" y="1050925"/>
                                              <a:ext cx="465138"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66" name="Rectangle 1233"/>
                                            <a:cNvSpPr>
                                              <a:spLocks noChangeArrowheads="1"/>
                                            </a:cNvSpPr>
                                          </a:nvSpPr>
                                          <a:spPr bwMode="auto">
                                            <a:xfrm>
                                              <a:off x="6330950" y="1092200"/>
                                              <a:ext cx="185738"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IOC </a:t>
                                                </a:r>
                                                <a:endParaRPr lang="en-US"/>
                                              </a:p>
                                            </a:txBody>
                                            <a:useSpRect/>
                                          </a:txSp>
                                        </a:sp>
                                        <a:sp>
                                          <a:nvSpPr>
                                            <a:cNvPr id="2267" name="Rectangle 1234"/>
                                            <a:cNvSpPr>
                                              <a:spLocks noChangeArrowheads="1"/>
                                            </a:cNvSpPr>
                                          </a:nvSpPr>
                                          <a:spPr bwMode="auto">
                                            <a:xfrm>
                                              <a:off x="3036888" y="1227138"/>
                                              <a:ext cx="2066925" cy="161925"/>
                                            </a:xfrm>
                                            <a:prstGeom prst="rect">
                                              <a:avLst/>
                                            </a:prstGeom>
                                            <a:solidFill>
                                              <a:srgbClr val="CCECFF"/>
                                            </a:solidFill>
                                            <a:ln w="9525">
                                              <a:solidFill>
                                                <a:srgbClr val="0000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69" name="Rectangle 1236"/>
                                            <a:cNvSpPr>
                                              <a:spLocks noChangeArrowheads="1"/>
                                            </a:cNvSpPr>
                                          </a:nvSpPr>
                                          <a:spPr bwMode="auto">
                                            <a:xfrm>
                                              <a:off x="3230563" y="1271588"/>
                                              <a:ext cx="1868487" cy="69850"/>
                                            </a:xfrm>
                                            <a:prstGeom prst="rect">
                                              <a:avLst/>
                                            </a:prstGeom>
                                            <a:noFill/>
                                            <a:ln w="9525">
                                              <a:noFill/>
                                              <a:miter lim="800000"/>
                                              <a:headEnd/>
                                              <a:tailEnd/>
                                            </a:ln>
                                          </a:spPr>
                                          <a:txSp>
                                            <a:txBody>
                                              <a:bodyPr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lnSpc>
                                                    <a:spcPct val="75000"/>
                                                  </a:lnSpc>
                                                  <a:buFontTx/>
                                                  <a:buNone/>
                                                </a:pPr>
                                                <a:r>
                                                  <a:rPr lang="en-US" sz="600">
                                                    <a:solidFill>
                                                      <a:srgbClr val="000000"/>
                                                    </a:solidFill>
                                                  </a:rPr>
                                                  <a:t>Engineering and Manufacturing Development</a:t>
                                                </a:r>
                                                <a:endParaRPr lang="en-US" sz="600"/>
                                              </a:p>
                                            </a:txBody>
                                            <a:useSpRect/>
                                          </a:txSp>
                                        </a:sp>
                                        <a:sp>
                                          <a:nvSpPr>
                                            <a:cNvPr id="2270" name="Rectangle 1240"/>
                                            <a:cNvSpPr>
                                              <a:spLocks noChangeArrowheads="1"/>
                                            </a:cNvSpPr>
                                          </a:nvSpPr>
                                          <a:spPr bwMode="auto">
                                            <a:xfrm>
                                              <a:off x="2005013" y="1227138"/>
                                              <a:ext cx="446087" cy="104775"/>
                                            </a:xfrm>
                                            <a:prstGeom prst="rect">
                                              <a:avLst/>
                                            </a:prstGeom>
                                            <a:solidFill>
                                              <a:srgbClr val="FFFFFF"/>
                                            </a:solidFill>
                                            <a:ln w="9525">
                                              <a:solidFill>
                                                <a:srgbClr val="0000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71" name="Rectangle 1241"/>
                                            <a:cNvSpPr>
                                              <a:spLocks noChangeArrowheads="1"/>
                                            </a:cNvSpPr>
                                          </a:nvSpPr>
                                          <a:spPr bwMode="auto">
                                            <a:xfrm>
                                              <a:off x="1854200" y="1074738"/>
                                              <a:ext cx="315913" cy="1524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72" name="Rectangle 1245"/>
                                            <a:cNvSpPr>
                                              <a:spLocks noChangeArrowheads="1"/>
                                            </a:cNvSpPr>
                                          </a:nvSpPr>
                                          <a:spPr bwMode="auto">
                                            <a:xfrm>
                                              <a:off x="2795588" y="1114425"/>
                                              <a:ext cx="139700" cy="7620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500">
                                                    <a:solidFill>
                                                      <a:srgbClr val="000000"/>
                                                    </a:solidFill>
                                                  </a:rPr>
                                                  <a:t>CDD</a:t>
                                                </a:r>
                                                <a:endParaRPr lang="en-US"/>
                                              </a:p>
                                            </a:txBody>
                                            <a:useSpRect/>
                                          </a:txSp>
                                        </a:sp>
                                        <a:sp>
                                          <a:nvSpPr>
                                            <a:cNvPr id="2273" name="Freeform 1246"/>
                                            <a:cNvSpPr>
                                              <a:spLocks/>
                                            </a:cNvSpPr>
                                          </a:nvSpPr>
                                          <a:spPr bwMode="auto">
                                            <a:xfrm>
                                              <a:off x="2959100" y="1122363"/>
                                              <a:ext cx="63500" cy="65087"/>
                                            </a:xfrm>
                                            <a:custGeom>
                                              <a:avLst/>
                                              <a:gdLst>
                                                <a:gd name="T0" fmla="*/ 0 w 7"/>
                                                <a:gd name="T1" fmla="*/ 65087 h 8"/>
                                                <a:gd name="T2" fmla="*/ 9071 w 7"/>
                                                <a:gd name="T3" fmla="*/ 65087 h 8"/>
                                                <a:gd name="T4" fmla="*/ 18143 w 7"/>
                                                <a:gd name="T5" fmla="*/ 65087 h 8"/>
                                                <a:gd name="T6" fmla="*/ 27214 w 7"/>
                                                <a:gd name="T7" fmla="*/ 65087 h 8"/>
                                                <a:gd name="T8" fmla="*/ 27214 w 7"/>
                                                <a:gd name="T9" fmla="*/ 65087 h 8"/>
                                                <a:gd name="T10" fmla="*/ 36286 w 7"/>
                                                <a:gd name="T11" fmla="*/ 65087 h 8"/>
                                                <a:gd name="T12" fmla="*/ 36286 w 7"/>
                                                <a:gd name="T13" fmla="*/ 65087 h 8"/>
                                                <a:gd name="T14" fmla="*/ 45357 w 7"/>
                                                <a:gd name="T15" fmla="*/ 56951 h 8"/>
                                                <a:gd name="T16" fmla="*/ 45357 w 7"/>
                                                <a:gd name="T17" fmla="*/ 56951 h 8"/>
                                                <a:gd name="T18" fmla="*/ 54429 w 7"/>
                                                <a:gd name="T19" fmla="*/ 56951 h 8"/>
                                                <a:gd name="T20" fmla="*/ 63500 w 7"/>
                                                <a:gd name="T21" fmla="*/ 56951 h 8"/>
                                                <a:gd name="T22" fmla="*/ 63500 w 7"/>
                                                <a:gd name="T23" fmla="*/ 0 h 8"/>
                                                <a:gd name="T24" fmla="*/ 0 w 7"/>
                                                <a:gd name="T25" fmla="*/ 0 h 8"/>
                                                <a:gd name="T26" fmla="*/ 0 w 7"/>
                                                <a:gd name="T27" fmla="*/ 65087 h 8"/>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7"/>
                                                <a:gd name="T43" fmla="*/ 0 h 8"/>
                                                <a:gd name="T44" fmla="*/ 7 w 7"/>
                                                <a:gd name="T45" fmla="*/ 8 h 8"/>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7" h="8">
                                                  <a:moveTo>
                                                    <a:pt x="0" y="8"/>
                                                  </a:moveTo>
                                                  <a:cubicBezTo>
                                                    <a:pt x="0" y="8"/>
                                                    <a:pt x="1" y="8"/>
                                                    <a:pt x="1" y="8"/>
                                                  </a:cubicBezTo>
                                                  <a:cubicBezTo>
                                                    <a:pt x="1" y="8"/>
                                                    <a:pt x="2" y="8"/>
                                                    <a:pt x="2" y="8"/>
                                                  </a:cubicBezTo>
                                                  <a:cubicBezTo>
                                                    <a:pt x="2" y="8"/>
                                                    <a:pt x="3" y="8"/>
                                                    <a:pt x="3" y="8"/>
                                                  </a:cubicBezTo>
                                                  <a:cubicBezTo>
                                                    <a:pt x="3" y="8"/>
                                                    <a:pt x="3" y="8"/>
                                                    <a:pt x="3" y="8"/>
                                                  </a:cubicBezTo>
                                                  <a:cubicBezTo>
                                                    <a:pt x="3" y="8"/>
                                                    <a:pt x="4" y="8"/>
                                                    <a:pt x="4" y="8"/>
                                                  </a:cubicBezTo>
                                                  <a:cubicBezTo>
                                                    <a:pt x="4" y="8"/>
                                                    <a:pt x="4" y="8"/>
                                                    <a:pt x="4" y="8"/>
                                                  </a:cubicBezTo>
                                                  <a:cubicBezTo>
                                                    <a:pt x="4" y="8"/>
                                                    <a:pt x="5" y="7"/>
                                                    <a:pt x="5" y="7"/>
                                                  </a:cubicBezTo>
                                                  <a:cubicBezTo>
                                                    <a:pt x="5" y="7"/>
                                                    <a:pt x="5" y="7"/>
                                                    <a:pt x="5" y="7"/>
                                                  </a:cubicBezTo>
                                                  <a:cubicBezTo>
                                                    <a:pt x="6" y="7"/>
                                                    <a:pt x="6" y="7"/>
                                                    <a:pt x="6" y="7"/>
                                                  </a:cubicBezTo>
                                                  <a:cubicBezTo>
                                                    <a:pt x="6" y="7"/>
                                                    <a:pt x="7" y="7"/>
                                                    <a:pt x="7" y="7"/>
                                                  </a:cubicBezTo>
                                                  <a:lnTo>
                                                    <a:pt x="7" y="0"/>
                                                  </a:lnTo>
                                                  <a:lnTo>
                                                    <a:pt x="0" y="0"/>
                                                  </a:lnTo>
                                                  <a:lnTo>
                                                    <a:pt x="0" y="8"/>
                                                  </a:lnTo>
                                                  <a:close/>
                                                </a:path>
                                              </a:pathLst>
                                            </a:custGeom>
                                            <a:solidFill>
                                              <a:srgbClr val="B2B2B2"/>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75" name="Rectangle 1253"/>
                                            <a:cNvSpPr>
                                              <a:spLocks noChangeArrowheads="1"/>
                                            </a:cNvSpPr>
                                          </a:nvSpPr>
                                          <a:spPr bwMode="auto">
                                            <a:xfrm>
                                              <a:off x="1652588" y="1235075"/>
                                              <a:ext cx="1395412" cy="158750"/>
                                            </a:xfrm>
                                            <a:prstGeom prst="rect">
                                              <a:avLst/>
                                            </a:prstGeom>
                                            <a:solidFill>
                                              <a:srgbClr val="C0C0C0"/>
                                            </a:solidFill>
                                            <a:ln w="9525">
                                              <a:solidFill>
                                                <a:srgbClr val="0000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76" name="Rectangle 1254"/>
                                            <a:cNvSpPr>
                                              <a:spLocks noChangeArrowheads="1"/>
                                            </a:cNvSpPr>
                                          </a:nvSpPr>
                                          <a:spPr bwMode="auto">
                                            <a:xfrm>
                                              <a:off x="1598613" y="1187450"/>
                                              <a:ext cx="933450"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77" name="Rectangle 1255"/>
                                            <a:cNvSpPr>
                                              <a:spLocks noChangeArrowheads="1"/>
                                            </a:cNvSpPr>
                                          </a:nvSpPr>
                                          <a:spPr bwMode="auto">
                                            <a:xfrm>
                                              <a:off x="1816100" y="1271588"/>
                                              <a:ext cx="952500" cy="65087"/>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lnSpc>
                                                    <a:spcPct val="70000"/>
                                                  </a:lnSpc>
                                                  <a:buFontTx/>
                                                  <a:buNone/>
                                                </a:pPr>
                                                <a:r>
                                                  <a:rPr lang="en-US" sz="600"/>
                                                  <a:t>Technology Development</a:t>
                                                </a:r>
                                              </a:p>
                                            </a:txBody>
                                            <a:useSpRect/>
                                          </a:txSp>
                                        </a:sp>
                                        <a:sp>
                                          <a:nvSpPr>
                                            <a:cNvPr id="2278" name="Freeform 1258"/>
                                            <a:cNvSpPr>
                                              <a:spLocks/>
                                            </a:cNvSpPr>
                                          </a:nvSpPr>
                                          <a:spPr bwMode="auto">
                                            <a:xfrm>
                                              <a:off x="2049463" y="2767013"/>
                                              <a:ext cx="69850" cy="63500"/>
                                            </a:xfrm>
                                            <a:custGeom>
                                              <a:avLst/>
                                              <a:gdLst>
                                                <a:gd name="T0" fmla="*/ 34925 w 44"/>
                                                <a:gd name="T1" fmla="*/ 63500 h 40"/>
                                                <a:gd name="T2" fmla="*/ 0 w 44"/>
                                                <a:gd name="T3" fmla="*/ 0 h 40"/>
                                                <a:gd name="T4" fmla="*/ 69850 w 44"/>
                                                <a:gd name="T5" fmla="*/ 0 h 40"/>
                                                <a:gd name="T6" fmla="*/ 34925 w 44"/>
                                                <a:gd name="T7" fmla="*/ 63500 h 40"/>
                                                <a:gd name="T8" fmla="*/ 0 60000 65536"/>
                                                <a:gd name="T9" fmla="*/ 0 60000 65536"/>
                                                <a:gd name="T10" fmla="*/ 0 60000 65536"/>
                                                <a:gd name="T11" fmla="*/ 0 60000 65536"/>
                                                <a:gd name="T12" fmla="*/ 0 w 44"/>
                                                <a:gd name="T13" fmla="*/ 0 h 40"/>
                                                <a:gd name="T14" fmla="*/ 44 w 44"/>
                                                <a:gd name="T15" fmla="*/ 40 h 40"/>
                                              </a:gdLst>
                                              <a:ahLst/>
                                              <a:cxnLst>
                                                <a:cxn ang="T8">
                                                  <a:pos x="T0" y="T1"/>
                                                </a:cxn>
                                                <a:cxn ang="T9">
                                                  <a:pos x="T2" y="T3"/>
                                                </a:cxn>
                                                <a:cxn ang="T10">
                                                  <a:pos x="T4" y="T5"/>
                                                </a:cxn>
                                                <a:cxn ang="T11">
                                                  <a:pos x="T6" y="T7"/>
                                                </a:cxn>
                                              </a:cxnLst>
                                              <a:rect l="T12" t="T13" r="T14" b="T15"/>
                                              <a:pathLst>
                                                <a:path w="44" h="40">
                                                  <a:moveTo>
                                                    <a:pt x="22" y="40"/>
                                                  </a:moveTo>
                                                  <a:lnTo>
                                                    <a:pt x="0" y="0"/>
                                                  </a:lnTo>
                                                  <a:lnTo>
                                                    <a:pt x="44" y="0"/>
                                                  </a:lnTo>
                                                  <a:lnTo>
                                                    <a:pt x="22" y="40"/>
                                                  </a:lnTo>
                                                  <a:close/>
                                                </a:path>
                                              </a:pathLst>
                                            </a:custGeom>
                                            <a:solidFill>
                                              <a:srgbClr val="FFFFFF"/>
                                            </a:solidFill>
                                            <a:ln w="9525">
                                              <a:no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79" name="Rectangle 1259"/>
                                            <a:cNvSpPr>
                                              <a:spLocks noChangeArrowheads="1"/>
                                            </a:cNvSpPr>
                                          </a:nvSpPr>
                                          <a:spPr bwMode="auto">
                                            <a:xfrm>
                                              <a:off x="1951038" y="2125663"/>
                                              <a:ext cx="422275"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80" name="Rectangle 1262"/>
                                            <a:cNvSpPr>
                                              <a:spLocks noChangeArrowheads="1"/>
                                            </a:cNvSpPr>
                                          </a:nvSpPr>
                                          <a:spPr bwMode="auto">
                                            <a:xfrm>
                                              <a:off x="1670050" y="1660525"/>
                                              <a:ext cx="368300" cy="31750"/>
                                            </a:xfrm>
                                            <a:prstGeom prst="rect">
                                              <a:avLst/>
                                            </a:prstGeom>
                                            <a:solidFill>
                                              <a:srgbClr val="C0C0C0"/>
                                            </a:solidFill>
                                            <a:ln w="9525">
                                              <a:solidFill>
                                                <a:srgbClr val="FFA953"/>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81" name="Rectangle 1263"/>
                                            <a:cNvSpPr>
                                              <a:spLocks noChangeArrowheads="1"/>
                                            </a:cNvSpPr>
                                          </a:nvSpPr>
                                          <a:spPr bwMode="auto">
                                            <a:xfrm>
                                              <a:off x="2125663" y="1619250"/>
                                              <a:ext cx="317500" cy="33338"/>
                                            </a:xfrm>
                                            <a:prstGeom prst="rect">
                                              <a:avLst/>
                                            </a:prstGeom>
                                            <a:solidFill>
                                              <a:srgbClr val="FFFFFF"/>
                                            </a:solidFill>
                                            <a:ln w="9525">
                                              <a:solidFill>
                                                <a:srgbClr val="FFA953"/>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82" name="Freeform 1267"/>
                                            <a:cNvSpPr>
                                              <a:spLocks/>
                                            </a:cNvSpPr>
                                          </a:nvSpPr>
                                          <a:spPr bwMode="auto">
                                            <a:xfrm>
                                              <a:off x="6500813" y="1981200"/>
                                              <a:ext cx="96837" cy="95250"/>
                                            </a:xfrm>
                                            <a:custGeom>
                                              <a:avLst/>
                                              <a:gdLst>
                                                <a:gd name="T0" fmla="*/ 53975 w 61"/>
                                                <a:gd name="T1" fmla="*/ 95250 h 60"/>
                                                <a:gd name="T2" fmla="*/ 96837 w 61"/>
                                                <a:gd name="T3" fmla="*/ 0 h 60"/>
                                                <a:gd name="T4" fmla="*/ 0 w 61"/>
                                                <a:gd name="T5" fmla="*/ 0 h 60"/>
                                                <a:gd name="T6" fmla="*/ 53975 w 61"/>
                                                <a:gd name="T7" fmla="*/ 95250 h 60"/>
                                                <a:gd name="T8" fmla="*/ 0 60000 65536"/>
                                                <a:gd name="T9" fmla="*/ 0 60000 65536"/>
                                                <a:gd name="T10" fmla="*/ 0 60000 65536"/>
                                                <a:gd name="T11" fmla="*/ 0 60000 65536"/>
                                                <a:gd name="T12" fmla="*/ 0 w 61"/>
                                                <a:gd name="T13" fmla="*/ 0 h 60"/>
                                                <a:gd name="T14" fmla="*/ 61 w 61"/>
                                                <a:gd name="T15" fmla="*/ 60 h 60"/>
                                              </a:gdLst>
                                              <a:ahLst/>
                                              <a:cxnLst>
                                                <a:cxn ang="T8">
                                                  <a:pos x="T0" y="T1"/>
                                                </a:cxn>
                                                <a:cxn ang="T9">
                                                  <a:pos x="T2" y="T3"/>
                                                </a:cxn>
                                                <a:cxn ang="T10">
                                                  <a:pos x="T4" y="T5"/>
                                                </a:cxn>
                                                <a:cxn ang="T11">
                                                  <a:pos x="T6" y="T7"/>
                                                </a:cxn>
                                              </a:cxnLst>
                                              <a:rect l="T12" t="T13" r="T14" b="T15"/>
                                              <a:pathLst>
                                                <a:path w="61" h="60">
                                                  <a:moveTo>
                                                    <a:pt x="34" y="60"/>
                                                  </a:moveTo>
                                                  <a:lnTo>
                                                    <a:pt x="61" y="0"/>
                                                  </a:lnTo>
                                                  <a:lnTo>
                                                    <a:pt x="0" y="0"/>
                                                  </a:lnTo>
                                                  <a:lnTo>
                                                    <a:pt x="34"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83" name="Rectangle 1269"/>
                                            <a:cNvSpPr>
                                              <a:spLocks noChangeArrowheads="1"/>
                                            </a:cNvSpPr>
                                          </a:nvSpPr>
                                          <a:spPr bwMode="auto">
                                            <a:xfrm>
                                              <a:off x="6637338" y="1905000"/>
                                              <a:ext cx="438150" cy="21590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MSD/</a:t>
                                                </a:r>
                                              </a:p>
                                              <a:p>
                                                <a:pPr>
                                                  <a:buFontTx/>
                                                  <a:buNone/>
                                                </a:pPr>
                                                <a:r>
                                                  <a:rPr lang="en-US" sz="700">
                                                    <a:solidFill>
                                                      <a:srgbClr val="000000"/>
                                                    </a:solidFill>
                                                  </a:rPr>
                                                  <a:t>Log Demo</a:t>
                                                </a:r>
                                                <a:endParaRPr lang="en-US"/>
                                              </a:p>
                                            </a:txBody>
                                            <a:useSpRect/>
                                          </a:txSp>
                                        </a:sp>
                                        <a:sp>
                                          <a:nvSpPr>
                                            <a:cNvPr id="2284" name="Freeform 1273"/>
                                            <a:cNvSpPr>
                                              <a:spLocks/>
                                            </a:cNvSpPr>
                                          </a:nvSpPr>
                                          <a:spPr bwMode="auto">
                                            <a:xfrm>
                                              <a:off x="7150100" y="1981200"/>
                                              <a:ext cx="87313" cy="95250"/>
                                            </a:xfrm>
                                            <a:custGeom>
                                              <a:avLst/>
                                              <a:gdLst>
                                                <a:gd name="T0" fmla="*/ 44450 w 55"/>
                                                <a:gd name="T1" fmla="*/ 0 h 60"/>
                                                <a:gd name="T2" fmla="*/ 0 w 55"/>
                                                <a:gd name="T3" fmla="*/ 47625 h 60"/>
                                                <a:gd name="T4" fmla="*/ 44450 w 55"/>
                                                <a:gd name="T5" fmla="*/ 95250 h 60"/>
                                                <a:gd name="T6" fmla="*/ 87313 w 55"/>
                                                <a:gd name="T7" fmla="*/ 47625 h 60"/>
                                                <a:gd name="T8" fmla="*/ 44450 w 55"/>
                                                <a:gd name="T9" fmla="*/ 0 h 60"/>
                                                <a:gd name="T10" fmla="*/ 0 60000 65536"/>
                                                <a:gd name="T11" fmla="*/ 0 60000 65536"/>
                                                <a:gd name="T12" fmla="*/ 0 60000 65536"/>
                                                <a:gd name="T13" fmla="*/ 0 60000 65536"/>
                                                <a:gd name="T14" fmla="*/ 0 60000 65536"/>
                                                <a:gd name="T15" fmla="*/ 0 w 55"/>
                                                <a:gd name="T16" fmla="*/ 0 h 60"/>
                                                <a:gd name="T17" fmla="*/ 55 w 55"/>
                                                <a:gd name="T18" fmla="*/ 60 h 60"/>
                                              </a:gdLst>
                                              <a:ahLst/>
                                              <a:cxnLst>
                                                <a:cxn ang="T10">
                                                  <a:pos x="T0" y="T1"/>
                                                </a:cxn>
                                                <a:cxn ang="T11">
                                                  <a:pos x="T2" y="T3"/>
                                                </a:cxn>
                                                <a:cxn ang="T12">
                                                  <a:pos x="T4" y="T5"/>
                                                </a:cxn>
                                                <a:cxn ang="T13">
                                                  <a:pos x="T6" y="T7"/>
                                                </a:cxn>
                                                <a:cxn ang="T14">
                                                  <a:pos x="T8" y="T9"/>
                                                </a:cxn>
                                              </a:cxnLst>
                                              <a:rect l="T15" t="T16" r="T17" b="T18"/>
                                              <a:pathLst>
                                                <a:path w="55" h="60">
                                                  <a:moveTo>
                                                    <a:pt x="28" y="0"/>
                                                  </a:moveTo>
                                                  <a:lnTo>
                                                    <a:pt x="0" y="30"/>
                                                  </a:lnTo>
                                                  <a:lnTo>
                                                    <a:pt x="28" y="60"/>
                                                  </a:lnTo>
                                                  <a:lnTo>
                                                    <a:pt x="55" y="30"/>
                                                  </a:lnTo>
                                                  <a:lnTo>
                                                    <a:pt x="28" y="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85" name="Rectangle 1274"/>
                                            <a:cNvSpPr>
                                              <a:spLocks noChangeArrowheads="1"/>
                                            </a:cNvSpPr>
                                          </a:nvSpPr>
                                          <a:spPr bwMode="auto">
                                            <a:xfrm>
                                              <a:off x="7300913" y="1930400"/>
                                              <a:ext cx="1071562"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86" name="Rectangle 1275"/>
                                            <a:cNvSpPr>
                                              <a:spLocks noChangeArrowheads="1"/>
                                            </a:cNvSpPr>
                                          </a:nvSpPr>
                                          <a:spPr bwMode="auto">
                                            <a:xfrm>
                                              <a:off x="7256463" y="1979613"/>
                                              <a:ext cx="65881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Core Capability</a:t>
                                                </a:r>
                                                <a:endParaRPr lang="en-US"/>
                                              </a:p>
                                            </a:txBody>
                                            <a:useSpRect/>
                                          </a:txSp>
                                        </a:sp>
                                        <a:sp>
                                          <a:nvSpPr>
                                            <a:cNvPr id="2287" name="Freeform 1276"/>
                                            <a:cNvSpPr>
                                              <a:spLocks/>
                                            </a:cNvSpPr>
                                          </a:nvSpPr>
                                          <a:spPr bwMode="auto">
                                            <a:xfrm>
                                              <a:off x="2266950" y="1981200"/>
                                              <a:ext cx="96838" cy="95250"/>
                                            </a:xfrm>
                                            <a:custGeom>
                                              <a:avLst/>
                                              <a:gdLst>
                                                <a:gd name="T0" fmla="*/ 42863 w 61"/>
                                                <a:gd name="T1" fmla="*/ 95250 h 60"/>
                                                <a:gd name="T2" fmla="*/ 96838 w 61"/>
                                                <a:gd name="T3" fmla="*/ 0 h 60"/>
                                                <a:gd name="T4" fmla="*/ 0 w 61"/>
                                                <a:gd name="T5" fmla="*/ 0 h 60"/>
                                                <a:gd name="T6" fmla="*/ 42863 w 61"/>
                                                <a:gd name="T7" fmla="*/ 95250 h 60"/>
                                                <a:gd name="T8" fmla="*/ 0 60000 65536"/>
                                                <a:gd name="T9" fmla="*/ 0 60000 65536"/>
                                                <a:gd name="T10" fmla="*/ 0 60000 65536"/>
                                                <a:gd name="T11" fmla="*/ 0 60000 65536"/>
                                                <a:gd name="T12" fmla="*/ 0 w 61"/>
                                                <a:gd name="T13" fmla="*/ 0 h 60"/>
                                                <a:gd name="T14" fmla="*/ 61 w 61"/>
                                                <a:gd name="T15" fmla="*/ 60 h 60"/>
                                              </a:gdLst>
                                              <a:ahLst/>
                                              <a:cxnLst>
                                                <a:cxn ang="T8">
                                                  <a:pos x="T0" y="T1"/>
                                                </a:cxn>
                                                <a:cxn ang="T9">
                                                  <a:pos x="T2" y="T3"/>
                                                </a:cxn>
                                                <a:cxn ang="T10">
                                                  <a:pos x="T4" y="T5"/>
                                                </a:cxn>
                                                <a:cxn ang="T11">
                                                  <a:pos x="T6" y="T7"/>
                                                </a:cxn>
                                              </a:cxnLst>
                                              <a:rect l="T12" t="T13" r="T14" b="T15"/>
                                              <a:pathLst>
                                                <a:path w="61" h="60">
                                                  <a:moveTo>
                                                    <a:pt x="27" y="60"/>
                                                  </a:moveTo>
                                                  <a:lnTo>
                                                    <a:pt x="61" y="0"/>
                                                  </a:lnTo>
                                                  <a:lnTo>
                                                    <a:pt x="0" y="0"/>
                                                  </a:lnTo>
                                                  <a:lnTo>
                                                    <a:pt x="27"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88" name="Freeform 1277"/>
                                            <a:cNvSpPr>
                                              <a:spLocks/>
                                            </a:cNvSpPr>
                                          </a:nvSpPr>
                                          <a:spPr bwMode="auto">
                                            <a:xfrm>
                                              <a:off x="2266950" y="1981200"/>
                                              <a:ext cx="96838" cy="95250"/>
                                            </a:xfrm>
                                            <a:custGeom>
                                              <a:avLst/>
                                              <a:gdLst>
                                                <a:gd name="T0" fmla="*/ 42863 w 61"/>
                                                <a:gd name="T1" fmla="*/ 95250 h 60"/>
                                                <a:gd name="T2" fmla="*/ 96838 w 61"/>
                                                <a:gd name="T3" fmla="*/ 0 h 60"/>
                                                <a:gd name="T4" fmla="*/ 0 w 61"/>
                                                <a:gd name="T5" fmla="*/ 0 h 60"/>
                                                <a:gd name="T6" fmla="*/ 42863 w 61"/>
                                                <a:gd name="T7" fmla="*/ 95250 h 60"/>
                                                <a:gd name="T8" fmla="*/ 0 60000 65536"/>
                                                <a:gd name="T9" fmla="*/ 0 60000 65536"/>
                                                <a:gd name="T10" fmla="*/ 0 60000 65536"/>
                                                <a:gd name="T11" fmla="*/ 0 60000 65536"/>
                                                <a:gd name="T12" fmla="*/ 0 w 61"/>
                                                <a:gd name="T13" fmla="*/ 0 h 60"/>
                                                <a:gd name="T14" fmla="*/ 61 w 61"/>
                                                <a:gd name="T15" fmla="*/ 60 h 60"/>
                                              </a:gdLst>
                                              <a:ahLst/>
                                              <a:cxnLst>
                                                <a:cxn ang="T8">
                                                  <a:pos x="T0" y="T1"/>
                                                </a:cxn>
                                                <a:cxn ang="T9">
                                                  <a:pos x="T2" y="T3"/>
                                                </a:cxn>
                                                <a:cxn ang="T10">
                                                  <a:pos x="T4" y="T5"/>
                                                </a:cxn>
                                                <a:cxn ang="T11">
                                                  <a:pos x="T6" y="T7"/>
                                                </a:cxn>
                                              </a:cxnLst>
                                              <a:rect l="T12" t="T13" r="T14" b="T15"/>
                                              <a:pathLst>
                                                <a:path w="61" h="60">
                                                  <a:moveTo>
                                                    <a:pt x="27" y="60"/>
                                                  </a:moveTo>
                                                  <a:lnTo>
                                                    <a:pt x="61" y="0"/>
                                                  </a:lnTo>
                                                  <a:lnTo>
                                                    <a:pt x="0" y="0"/>
                                                  </a:lnTo>
                                                  <a:lnTo>
                                                    <a:pt x="27"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89" name="Freeform 1278"/>
                                            <a:cNvSpPr>
                                              <a:spLocks/>
                                            </a:cNvSpPr>
                                          </a:nvSpPr>
                                          <a:spPr bwMode="auto">
                                            <a:xfrm>
                                              <a:off x="2266950" y="1981200"/>
                                              <a:ext cx="96838" cy="95250"/>
                                            </a:xfrm>
                                            <a:custGeom>
                                              <a:avLst/>
                                              <a:gdLst>
                                                <a:gd name="T0" fmla="*/ 42863 w 61"/>
                                                <a:gd name="T1" fmla="*/ 95250 h 60"/>
                                                <a:gd name="T2" fmla="*/ 96838 w 61"/>
                                                <a:gd name="T3" fmla="*/ 0 h 60"/>
                                                <a:gd name="T4" fmla="*/ 0 w 61"/>
                                                <a:gd name="T5" fmla="*/ 0 h 60"/>
                                                <a:gd name="T6" fmla="*/ 42863 w 61"/>
                                                <a:gd name="T7" fmla="*/ 95250 h 60"/>
                                                <a:gd name="T8" fmla="*/ 0 60000 65536"/>
                                                <a:gd name="T9" fmla="*/ 0 60000 65536"/>
                                                <a:gd name="T10" fmla="*/ 0 60000 65536"/>
                                                <a:gd name="T11" fmla="*/ 0 60000 65536"/>
                                                <a:gd name="T12" fmla="*/ 0 w 61"/>
                                                <a:gd name="T13" fmla="*/ 0 h 60"/>
                                                <a:gd name="T14" fmla="*/ 61 w 61"/>
                                                <a:gd name="T15" fmla="*/ 60 h 60"/>
                                              </a:gdLst>
                                              <a:ahLst/>
                                              <a:cxnLst>
                                                <a:cxn ang="T8">
                                                  <a:pos x="T0" y="T1"/>
                                                </a:cxn>
                                                <a:cxn ang="T9">
                                                  <a:pos x="T2" y="T3"/>
                                                </a:cxn>
                                                <a:cxn ang="T10">
                                                  <a:pos x="T4" y="T5"/>
                                                </a:cxn>
                                                <a:cxn ang="T11">
                                                  <a:pos x="T6" y="T7"/>
                                                </a:cxn>
                                              </a:cxnLst>
                                              <a:rect l="T12" t="T13" r="T14" b="T15"/>
                                              <a:pathLst>
                                                <a:path w="61" h="60">
                                                  <a:moveTo>
                                                    <a:pt x="27" y="60"/>
                                                  </a:moveTo>
                                                  <a:lnTo>
                                                    <a:pt x="61" y="0"/>
                                                  </a:lnTo>
                                                  <a:lnTo>
                                                    <a:pt x="0" y="0"/>
                                                  </a:lnTo>
                                                  <a:lnTo>
                                                    <a:pt x="27"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90" name="Freeform 1279"/>
                                            <a:cNvSpPr>
                                              <a:spLocks/>
                                            </a:cNvSpPr>
                                          </a:nvSpPr>
                                          <a:spPr bwMode="auto">
                                            <a:xfrm>
                                              <a:off x="2266950" y="1981200"/>
                                              <a:ext cx="96838" cy="95250"/>
                                            </a:xfrm>
                                            <a:custGeom>
                                              <a:avLst/>
                                              <a:gdLst>
                                                <a:gd name="T0" fmla="*/ 42863 w 61"/>
                                                <a:gd name="T1" fmla="*/ 95250 h 60"/>
                                                <a:gd name="T2" fmla="*/ 96838 w 61"/>
                                                <a:gd name="T3" fmla="*/ 0 h 60"/>
                                                <a:gd name="T4" fmla="*/ 0 w 61"/>
                                                <a:gd name="T5" fmla="*/ 0 h 60"/>
                                                <a:gd name="T6" fmla="*/ 42863 w 61"/>
                                                <a:gd name="T7" fmla="*/ 95250 h 60"/>
                                                <a:gd name="T8" fmla="*/ 0 60000 65536"/>
                                                <a:gd name="T9" fmla="*/ 0 60000 65536"/>
                                                <a:gd name="T10" fmla="*/ 0 60000 65536"/>
                                                <a:gd name="T11" fmla="*/ 0 60000 65536"/>
                                                <a:gd name="T12" fmla="*/ 0 w 61"/>
                                                <a:gd name="T13" fmla="*/ 0 h 60"/>
                                                <a:gd name="T14" fmla="*/ 61 w 61"/>
                                                <a:gd name="T15" fmla="*/ 60 h 60"/>
                                              </a:gdLst>
                                              <a:ahLst/>
                                              <a:cxnLst>
                                                <a:cxn ang="T8">
                                                  <a:pos x="T0" y="T1"/>
                                                </a:cxn>
                                                <a:cxn ang="T9">
                                                  <a:pos x="T2" y="T3"/>
                                                </a:cxn>
                                                <a:cxn ang="T10">
                                                  <a:pos x="T4" y="T5"/>
                                                </a:cxn>
                                                <a:cxn ang="T11">
                                                  <a:pos x="T6" y="T7"/>
                                                </a:cxn>
                                              </a:cxnLst>
                                              <a:rect l="T12" t="T13" r="T14" b="T15"/>
                                              <a:pathLst>
                                                <a:path w="61" h="60">
                                                  <a:moveTo>
                                                    <a:pt x="27" y="60"/>
                                                  </a:moveTo>
                                                  <a:lnTo>
                                                    <a:pt x="61" y="0"/>
                                                  </a:lnTo>
                                                  <a:lnTo>
                                                    <a:pt x="0" y="0"/>
                                                  </a:lnTo>
                                                  <a:lnTo>
                                                    <a:pt x="27"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91" name="Rectangle 1280"/>
                                            <a:cNvSpPr>
                                              <a:spLocks noChangeArrowheads="1"/>
                                            </a:cNvSpPr>
                                          </a:nvSpPr>
                                          <a:spPr bwMode="auto">
                                            <a:xfrm>
                                              <a:off x="2319338" y="1931988"/>
                                              <a:ext cx="307975" cy="1778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92" name="Rectangle 1281"/>
                                            <a:cNvSpPr>
                                              <a:spLocks noChangeArrowheads="1"/>
                                            </a:cNvSpPr>
                                          </a:nvSpPr>
                                          <a:spPr bwMode="auto">
                                            <a:xfrm>
                                              <a:off x="2398713" y="1973263"/>
                                              <a:ext cx="14446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ILA</a:t>
                                                </a:r>
                                                <a:endParaRPr lang="en-US"/>
                                              </a:p>
                                            </a:txBody>
                                            <a:useSpRect/>
                                          </a:txSp>
                                        </a:sp>
                                        <a:sp>
                                          <a:nvSpPr>
                                            <a:cNvPr id="2293" name="Rectangle 1288"/>
                                            <a:cNvSpPr>
                                              <a:spLocks noChangeArrowheads="1"/>
                                            </a:cNvSpPr>
                                          </a:nvSpPr>
                                          <a:spPr bwMode="auto">
                                            <a:xfrm>
                                              <a:off x="563563" y="2389188"/>
                                              <a:ext cx="895350" cy="13652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94" name="Rectangle 1291"/>
                                            <a:cNvSpPr>
                                              <a:spLocks noChangeArrowheads="1"/>
                                            </a:cNvSpPr>
                                          </a:nvSpPr>
                                          <a:spPr bwMode="auto">
                                            <a:xfrm>
                                              <a:off x="544513" y="1739900"/>
                                              <a:ext cx="1231900" cy="13652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95" name="Rectangle 1292"/>
                                            <a:cNvSpPr>
                                              <a:spLocks noChangeArrowheads="1"/>
                                            </a:cNvSpPr>
                                          </a:nvSpPr>
                                          <a:spPr bwMode="auto">
                                            <a:xfrm>
                                              <a:off x="623888" y="1757363"/>
                                              <a:ext cx="977900"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r>
                                                  <a:rPr lang="en-US" sz="600" b="0">
                                                    <a:solidFill>
                                                      <a:srgbClr val="000000"/>
                                                    </a:solidFill>
                                                  </a:rPr>
                                                  <a:t>= Trade, CAIV, Risk Studies</a:t>
                                                </a:r>
                                                <a:endParaRPr lang="en-US"/>
                                              </a:p>
                                            </a:txBody>
                                            <a:useSpRect/>
                                          </a:txSp>
                                        </a:sp>
                                        <a:sp>
                                          <a:nvSpPr>
                                            <a:cNvPr id="2296" name="Rectangle 1293"/>
                                            <a:cNvSpPr>
                                              <a:spLocks noChangeArrowheads="1"/>
                                            </a:cNvSpPr>
                                          </a:nvSpPr>
                                          <a:spPr bwMode="auto">
                                            <a:xfrm>
                                              <a:off x="484188" y="1779588"/>
                                              <a:ext cx="104775" cy="33337"/>
                                            </a:xfrm>
                                            <a:prstGeom prst="rect">
                                              <a:avLst/>
                                            </a:prstGeom>
                                            <a:solidFill>
                                              <a:srgbClr val="FFFFFF"/>
                                            </a:solidFill>
                                            <a:ln w="9525">
                                              <a:solidFill>
                                                <a:srgbClr val="FFA953"/>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97" name="Rectangle 1294"/>
                                            <a:cNvSpPr>
                                              <a:spLocks noChangeArrowheads="1"/>
                                            </a:cNvSpPr>
                                          </a:nvSpPr>
                                          <a:spPr bwMode="auto">
                                            <a:xfrm>
                                              <a:off x="544513" y="1739900"/>
                                              <a:ext cx="1231900" cy="13652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98" name="Rectangle 1295"/>
                                            <a:cNvSpPr>
                                              <a:spLocks noChangeArrowheads="1"/>
                                            </a:cNvSpPr>
                                          </a:nvSpPr>
                                          <a:spPr bwMode="auto">
                                            <a:xfrm>
                                              <a:off x="623888" y="1757363"/>
                                              <a:ext cx="977900"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r>
                                                  <a:rPr lang="en-US" sz="600" b="0">
                                                    <a:solidFill>
                                                      <a:srgbClr val="000000"/>
                                                    </a:solidFill>
                                                  </a:rPr>
                                                  <a:t>= Trade, CAIV, Risk Studies</a:t>
                                                </a:r>
                                                <a:endParaRPr lang="en-US"/>
                                              </a:p>
                                            </a:txBody>
                                            <a:useSpRect/>
                                          </a:txSp>
                                        </a:sp>
                                        <a:sp>
                                          <a:nvSpPr>
                                            <a:cNvPr id="2299" name="Rectangle 1296"/>
                                            <a:cNvSpPr>
                                              <a:spLocks noChangeArrowheads="1"/>
                                            </a:cNvSpPr>
                                          </a:nvSpPr>
                                          <a:spPr bwMode="auto">
                                            <a:xfrm>
                                              <a:off x="484188" y="1779588"/>
                                              <a:ext cx="104775" cy="33337"/>
                                            </a:xfrm>
                                            <a:prstGeom prst="rect">
                                              <a:avLst/>
                                            </a:prstGeom>
                                            <a:solidFill>
                                              <a:srgbClr val="FFFFFF"/>
                                            </a:solidFill>
                                            <a:ln w="9525">
                                              <a:solidFill>
                                                <a:srgbClr val="FFA953"/>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00" name="Rectangle 1297"/>
                                            <a:cNvSpPr>
                                              <a:spLocks noChangeArrowheads="1"/>
                                            </a:cNvSpPr>
                                          </a:nvSpPr>
                                          <a:spPr bwMode="auto">
                                            <a:xfrm>
                                              <a:off x="468313" y="1789113"/>
                                              <a:ext cx="209550"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01" name="Rectangle 1298"/>
                                            <a:cNvSpPr>
                                              <a:spLocks noChangeArrowheads="1"/>
                                            </a:cNvSpPr>
                                          </a:nvSpPr>
                                          <a:spPr bwMode="auto">
                                            <a:xfrm>
                                              <a:off x="554038" y="1836738"/>
                                              <a:ext cx="66675"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r>
                                                  <a:rPr lang="en-US" sz="600" b="0">
                                                    <a:solidFill>
                                                      <a:srgbClr val="FFA953"/>
                                                    </a:solidFill>
                                                  </a:rPr>
                                                  <a:t>x</a:t>
                                                </a:r>
                                                <a:endParaRPr lang="en-US"/>
                                              </a:p>
                                            </a:txBody>
                                            <a:useSpRect/>
                                          </a:txSp>
                                        </a:sp>
                                        <a:sp>
                                          <a:nvSpPr>
                                            <a:cNvPr id="2302" name="Rectangle 1299"/>
                                            <a:cNvSpPr>
                                              <a:spLocks noChangeArrowheads="1"/>
                                            </a:cNvSpPr>
                                          </a:nvSpPr>
                                          <a:spPr bwMode="auto">
                                            <a:xfrm>
                                              <a:off x="554038" y="1820863"/>
                                              <a:ext cx="1158875" cy="13652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03" name="Rectangle 1300"/>
                                            <a:cNvSpPr>
                                              <a:spLocks noChangeArrowheads="1"/>
                                            </a:cNvSpPr>
                                          </a:nvSpPr>
                                          <a:spPr bwMode="auto">
                                            <a:xfrm>
                                              <a:off x="633413" y="1836738"/>
                                              <a:ext cx="579437"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r>
                                                  <a:rPr lang="en-US" sz="600" b="0">
                                                    <a:solidFill>
                                                      <a:srgbClr val="000000"/>
                                                    </a:solidFill>
                                                  </a:rPr>
                                                  <a:t>= Software IERs</a:t>
                                                </a:r>
                                                <a:endParaRPr lang="en-US"/>
                                              </a:p>
                                            </a:txBody>
                                            <a:useSpRect/>
                                          </a:txSp>
                                        </a:sp>
                                        <a:sp>
                                          <a:nvSpPr>
                                            <a:cNvPr id="2304" name="Rectangle 1301"/>
                                            <a:cNvSpPr>
                                              <a:spLocks noChangeArrowheads="1"/>
                                            </a:cNvSpPr>
                                          </a:nvSpPr>
                                          <a:spPr bwMode="auto">
                                            <a:xfrm>
                                              <a:off x="468313" y="1789113"/>
                                              <a:ext cx="209550"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05" name="Rectangle 1302"/>
                                            <a:cNvSpPr>
                                              <a:spLocks noChangeArrowheads="1"/>
                                            </a:cNvSpPr>
                                          </a:nvSpPr>
                                          <a:spPr bwMode="auto">
                                            <a:xfrm>
                                              <a:off x="554038" y="1836738"/>
                                              <a:ext cx="66675"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r>
                                                  <a:rPr lang="en-US" sz="600" b="0">
                                                    <a:solidFill>
                                                      <a:srgbClr val="FFA953"/>
                                                    </a:solidFill>
                                                  </a:rPr>
                                                  <a:t>x</a:t>
                                                </a:r>
                                                <a:endParaRPr lang="en-US"/>
                                              </a:p>
                                            </a:txBody>
                                            <a:useSpRect/>
                                          </a:txSp>
                                        </a:sp>
                                        <a:sp>
                                          <a:nvSpPr>
                                            <a:cNvPr id="2306" name="Rectangle 1303"/>
                                            <a:cNvSpPr>
                                              <a:spLocks noChangeArrowheads="1"/>
                                            </a:cNvSpPr>
                                          </a:nvSpPr>
                                          <a:spPr bwMode="auto">
                                            <a:xfrm>
                                              <a:off x="554038" y="1820863"/>
                                              <a:ext cx="1158875" cy="13652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07" name="Rectangle 1304"/>
                                            <a:cNvSpPr>
                                              <a:spLocks noChangeArrowheads="1"/>
                                            </a:cNvSpPr>
                                          </a:nvSpPr>
                                          <a:spPr bwMode="auto">
                                            <a:xfrm>
                                              <a:off x="633413" y="1836738"/>
                                              <a:ext cx="579437"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r>
                                                  <a:rPr lang="en-US" sz="600" b="0">
                                                    <a:solidFill>
                                                      <a:srgbClr val="000000"/>
                                                    </a:solidFill>
                                                  </a:rPr>
                                                  <a:t>= Software IERs</a:t>
                                                </a:r>
                                                <a:endParaRPr lang="en-US"/>
                                              </a:p>
                                            </a:txBody>
                                            <a:useSpRect/>
                                          </a:txSp>
                                        </a:sp>
                                        <a:sp>
                                          <a:nvSpPr>
                                            <a:cNvPr id="2308" name="Rectangle 1305"/>
                                            <a:cNvSpPr>
                                              <a:spLocks noChangeArrowheads="1"/>
                                            </a:cNvSpPr>
                                          </a:nvSpPr>
                                          <a:spPr bwMode="auto">
                                            <a:xfrm>
                                              <a:off x="544513" y="3216275"/>
                                              <a:ext cx="88900" cy="87313"/>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09" name="Rectangle 1307"/>
                                            <a:cNvSpPr>
                                              <a:spLocks noChangeArrowheads="1"/>
                                            </a:cNvSpPr>
                                          </a:nvSpPr>
                                          <a:spPr bwMode="auto">
                                            <a:xfrm>
                                              <a:off x="685800" y="3232150"/>
                                              <a:ext cx="288925"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 PROD</a:t>
                                                </a:r>
                                                <a:endParaRPr lang="en-US"/>
                                              </a:p>
                                            </a:txBody>
                                            <a:useSpRect/>
                                          </a:txSp>
                                        </a:sp>
                                        <a:sp>
                                          <a:nvSpPr>
                                            <a:cNvPr id="2310" name="Rectangle 1309"/>
                                            <a:cNvSpPr>
                                              <a:spLocks noChangeArrowheads="1"/>
                                            </a:cNvSpPr>
                                          </a:nvSpPr>
                                          <a:spPr bwMode="auto">
                                            <a:xfrm>
                                              <a:off x="995363" y="3232150"/>
                                              <a:ext cx="303212"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 systems</a:t>
                                                </a:r>
                                                <a:endParaRPr lang="en-US"/>
                                              </a:p>
                                            </a:txBody>
                                            <a:useSpRect/>
                                          </a:txSp>
                                        </a:sp>
                                        <a:sp>
                                          <a:nvSpPr>
                                            <a:cNvPr id="2311" name="Rectangle 1310"/>
                                            <a:cNvSpPr>
                                              <a:spLocks noChangeArrowheads="1"/>
                                            </a:cNvSpPr>
                                          </a:nvSpPr>
                                          <a:spPr bwMode="auto">
                                            <a:xfrm>
                                              <a:off x="509588" y="3592513"/>
                                              <a:ext cx="1054100" cy="200025"/>
                                            </a:xfrm>
                                            <a:prstGeom prst="rect">
                                              <a:avLst/>
                                            </a:prstGeom>
                                            <a:solidFill>
                                              <a:srgbClr val="FFFFFF"/>
                                            </a:solidFill>
                                            <a:ln w="9525">
                                              <a:solidFill>
                                                <a:srgbClr val="0000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12" name="Rectangle 1311"/>
                                            <a:cNvSpPr>
                                              <a:spLocks noChangeArrowheads="1"/>
                                            </a:cNvSpPr>
                                          </a:nvSpPr>
                                          <a:spPr bwMode="auto">
                                            <a:xfrm>
                                              <a:off x="571500" y="3641725"/>
                                              <a:ext cx="887413"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Total Production 210</a:t>
                                                </a:r>
                                                <a:endParaRPr lang="en-US"/>
                                              </a:p>
                                            </a:txBody>
                                            <a:useSpRect/>
                                          </a:txSp>
                                        </a:sp>
                                        <a:sp>
                                          <a:nvSpPr>
                                            <a:cNvPr id="2313" name="Rectangle 1312"/>
                                            <a:cNvSpPr>
                                              <a:spLocks noChangeArrowheads="1"/>
                                            </a:cNvSpPr>
                                          </a:nvSpPr>
                                          <a:spPr bwMode="auto">
                                            <a:xfrm>
                                              <a:off x="2100263" y="1619250"/>
                                              <a:ext cx="254000" cy="33338"/>
                                            </a:xfrm>
                                            <a:prstGeom prst="rect">
                                              <a:avLst/>
                                            </a:prstGeom>
                                            <a:solidFill>
                                              <a:srgbClr val="B2B2B2"/>
                                            </a:solidFill>
                                            <a:ln w="9525">
                                              <a:solidFill>
                                                <a:srgbClr val="FFA953"/>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14" name="Rectangle 1313"/>
                                            <a:cNvSpPr>
                                              <a:spLocks noChangeArrowheads="1"/>
                                            </a:cNvSpPr>
                                          </a:nvSpPr>
                                          <a:spPr bwMode="auto">
                                            <a:xfrm>
                                              <a:off x="608013" y="3335338"/>
                                              <a:ext cx="1157287" cy="13652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15" name="Freeform 1315"/>
                                            <a:cNvSpPr>
                                              <a:spLocks/>
                                            </a:cNvSpPr>
                                          </a:nvSpPr>
                                          <a:spPr bwMode="auto">
                                            <a:xfrm>
                                              <a:off x="563563" y="3352800"/>
                                              <a:ext cx="69850" cy="63500"/>
                                            </a:xfrm>
                                            <a:custGeom>
                                              <a:avLst/>
                                              <a:gdLst>
                                                <a:gd name="T0" fmla="*/ 35701 w 45"/>
                                                <a:gd name="T1" fmla="*/ 0 h 40"/>
                                                <a:gd name="T2" fmla="*/ 0 w 45"/>
                                                <a:gd name="T3" fmla="*/ 31750 h 40"/>
                                                <a:gd name="T4" fmla="*/ 35701 w 45"/>
                                                <a:gd name="T5" fmla="*/ 63500 h 40"/>
                                                <a:gd name="T6" fmla="*/ 69850 w 45"/>
                                                <a:gd name="T7" fmla="*/ 31750 h 40"/>
                                                <a:gd name="T8" fmla="*/ 35701 w 45"/>
                                                <a:gd name="T9" fmla="*/ 0 h 40"/>
                                                <a:gd name="T10" fmla="*/ 0 60000 65536"/>
                                                <a:gd name="T11" fmla="*/ 0 60000 65536"/>
                                                <a:gd name="T12" fmla="*/ 0 60000 65536"/>
                                                <a:gd name="T13" fmla="*/ 0 60000 65536"/>
                                                <a:gd name="T14" fmla="*/ 0 60000 65536"/>
                                                <a:gd name="T15" fmla="*/ 0 w 45"/>
                                                <a:gd name="T16" fmla="*/ 0 h 40"/>
                                                <a:gd name="T17" fmla="*/ 45 w 45"/>
                                                <a:gd name="T18" fmla="*/ 40 h 40"/>
                                              </a:gdLst>
                                              <a:ahLst/>
                                              <a:cxnLst>
                                                <a:cxn ang="T10">
                                                  <a:pos x="T0" y="T1"/>
                                                </a:cxn>
                                                <a:cxn ang="T11">
                                                  <a:pos x="T2" y="T3"/>
                                                </a:cxn>
                                                <a:cxn ang="T12">
                                                  <a:pos x="T4" y="T5"/>
                                                </a:cxn>
                                                <a:cxn ang="T13">
                                                  <a:pos x="T6" y="T7"/>
                                                </a:cxn>
                                                <a:cxn ang="T14">
                                                  <a:pos x="T8" y="T9"/>
                                                </a:cxn>
                                              </a:cxnLst>
                                              <a:rect l="T15" t="T16" r="T17" b="T18"/>
                                              <a:pathLst>
                                                <a:path w="45" h="40">
                                                  <a:moveTo>
                                                    <a:pt x="23" y="0"/>
                                                  </a:moveTo>
                                                  <a:lnTo>
                                                    <a:pt x="0" y="20"/>
                                                  </a:lnTo>
                                                  <a:lnTo>
                                                    <a:pt x="23" y="40"/>
                                                  </a:lnTo>
                                                  <a:lnTo>
                                                    <a:pt x="45" y="20"/>
                                                  </a:lnTo>
                                                  <a:lnTo>
                                                    <a:pt x="23"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16" name="Rectangle 1316"/>
                                            <a:cNvSpPr>
                                              <a:spLocks noChangeArrowheads="1"/>
                                            </a:cNvSpPr>
                                          </a:nvSpPr>
                                          <a:spPr bwMode="auto">
                                            <a:xfrm>
                                              <a:off x="608013" y="3335338"/>
                                              <a:ext cx="1157287" cy="13652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17" name="Rectangle 1317"/>
                                            <a:cNvSpPr>
                                              <a:spLocks noChangeArrowheads="1"/>
                                            </a:cNvSpPr>
                                          </a:nvSpPr>
                                          <a:spPr bwMode="auto">
                                            <a:xfrm>
                                              <a:off x="685800" y="3346450"/>
                                              <a:ext cx="684213"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 System Deliveries</a:t>
                                                </a:r>
                                                <a:endParaRPr lang="en-US"/>
                                              </a:p>
                                            </a:txBody>
                                            <a:useSpRect/>
                                          </a:txSp>
                                        </a:sp>
                                        <a:sp>
                                          <a:nvSpPr>
                                            <a:cNvPr id="2318" name="Freeform 1318"/>
                                            <a:cNvSpPr>
                                              <a:spLocks/>
                                            </a:cNvSpPr>
                                          </a:nvSpPr>
                                          <a:spPr bwMode="auto">
                                            <a:xfrm>
                                              <a:off x="563563" y="3352800"/>
                                              <a:ext cx="69850" cy="63500"/>
                                            </a:xfrm>
                                            <a:custGeom>
                                              <a:avLst/>
                                              <a:gdLst>
                                                <a:gd name="T0" fmla="*/ 35701 w 45"/>
                                                <a:gd name="T1" fmla="*/ 0 h 40"/>
                                                <a:gd name="T2" fmla="*/ 0 w 45"/>
                                                <a:gd name="T3" fmla="*/ 31750 h 40"/>
                                                <a:gd name="T4" fmla="*/ 35701 w 45"/>
                                                <a:gd name="T5" fmla="*/ 63500 h 40"/>
                                                <a:gd name="T6" fmla="*/ 69850 w 45"/>
                                                <a:gd name="T7" fmla="*/ 31750 h 40"/>
                                                <a:gd name="T8" fmla="*/ 35701 w 45"/>
                                                <a:gd name="T9" fmla="*/ 0 h 40"/>
                                                <a:gd name="T10" fmla="*/ 0 60000 65536"/>
                                                <a:gd name="T11" fmla="*/ 0 60000 65536"/>
                                                <a:gd name="T12" fmla="*/ 0 60000 65536"/>
                                                <a:gd name="T13" fmla="*/ 0 60000 65536"/>
                                                <a:gd name="T14" fmla="*/ 0 60000 65536"/>
                                                <a:gd name="T15" fmla="*/ 0 w 45"/>
                                                <a:gd name="T16" fmla="*/ 0 h 40"/>
                                                <a:gd name="T17" fmla="*/ 45 w 45"/>
                                                <a:gd name="T18" fmla="*/ 40 h 40"/>
                                              </a:gdLst>
                                              <a:ahLst/>
                                              <a:cxnLst>
                                                <a:cxn ang="T10">
                                                  <a:pos x="T0" y="T1"/>
                                                </a:cxn>
                                                <a:cxn ang="T11">
                                                  <a:pos x="T2" y="T3"/>
                                                </a:cxn>
                                                <a:cxn ang="T12">
                                                  <a:pos x="T4" y="T5"/>
                                                </a:cxn>
                                                <a:cxn ang="T13">
                                                  <a:pos x="T6" y="T7"/>
                                                </a:cxn>
                                                <a:cxn ang="T14">
                                                  <a:pos x="T8" y="T9"/>
                                                </a:cxn>
                                              </a:cxnLst>
                                              <a:rect l="T15" t="T16" r="T17" b="T18"/>
                                              <a:pathLst>
                                                <a:path w="45" h="40">
                                                  <a:moveTo>
                                                    <a:pt x="23" y="0"/>
                                                  </a:moveTo>
                                                  <a:lnTo>
                                                    <a:pt x="0" y="20"/>
                                                  </a:lnTo>
                                                  <a:lnTo>
                                                    <a:pt x="23" y="40"/>
                                                  </a:lnTo>
                                                  <a:lnTo>
                                                    <a:pt x="45" y="20"/>
                                                  </a:lnTo>
                                                  <a:lnTo>
                                                    <a:pt x="23"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19" name="Rectangle 1319"/>
                                            <a:cNvSpPr>
                                              <a:spLocks noChangeArrowheads="1"/>
                                            </a:cNvSpPr>
                                          </a:nvSpPr>
                                          <a:spPr bwMode="auto">
                                            <a:xfrm>
                                              <a:off x="582613" y="2270125"/>
                                              <a:ext cx="560387" cy="160338"/>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20" name="Rectangle 1320"/>
                                            <a:cNvSpPr>
                                              <a:spLocks noChangeArrowheads="1"/>
                                            </a:cNvSpPr>
                                          </a:nvSpPr>
                                          <a:spPr bwMode="auto">
                                            <a:xfrm>
                                              <a:off x="666750" y="2365375"/>
                                              <a:ext cx="381000"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 EVM IBR</a:t>
                                                </a:r>
                                                <a:endParaRPr lang="en-US"/>
                                              </a:p>
                                            </a:txBody>
                                            <a:useSpRect/>
                                          </a:txSp>
                                        </a:sp>
                                        <a:sp>
                                          <a:nvSpPr>
                                            <a:cNvPr id="2321" name="Freeform 1324"/>
                                            <a:cNvSpPr>
                                              <a:spLocks/>
                                            </a:cNvSpPr>
                                          </a:nvSpPr>
                                          <a:spPr bwMode="auto">
                                            <a:xfrm>
                                              <a:off x="561975" y="2349500"/>
                                              <a:ext cx="61913" cy="79375"/>
                                            </a:xfrm>
                                            <a:custGeom>
                                              <a:avLst/>
                                              <a:gdLst>
                                                <a:gd name="T0" fmla="*/ 34925 w 39"/>
                                                <a:gd name="T1" fmla="*/ 0 h 50"/>
                                                <a:gd name="T2" fmla="*/ 0 w 39"/>
                                                <a:gd name="T3" fmla="*/ 39688 h 50"/>
                                                <a:gd name="T4" fmla="*/ 34925 w 39"/>
                                                <a:gd name="T5" fmla="*/ 79375 h 50"/>
                                                <a:gd name="T6" fmla="*/ 61912 w 39"/>
                                                <a:gd name="T7" fmla="*/ 39688 h 50"/>
                                                <a:gd name="T8" fmla="*/ 34925 w 39"/>
                                                <a:gd name="T9" fmla="*/ 0 h 50"/>
                                                <a:gd name="T10" fmla="*/ 0 60000 65536"/>
                                                <a:gd name="T11" fmla="*/ 0 60000 65536"/>
                                                <a:gd name="T12" fmla="*/ 0 60000 65536"/>
                                                <a:gd name="T13" fmla="*/ 0 60000 65536"/>
                                                <a:gd name="T14" fmla="*/ 0 60000 65536"/>
                                                <a:gd name="T15" fmla="*/ 0 w 39"/>
                                                <a:gd name="T16" fmla="*/ 0 h 50"/>
                                                <a:gd name="T17" fmla="*/ 39 w 39"/>
                                                <a:gd name="T18" fmla="*/ 50 h 50"/>
                                              </a:gdLst>
                                              <a:ahLst/>
                                              <a:cxnLst>
                                                <a:cxn ang="T10">
                                                  <a:pos x="T0" y="T1"/>
                                                </a:cxn>
                                                <a:cxn ang="T11">
                                                  <a:pos x="T2" y="T3"/>
                                                </a:cxn>
                                                <a:cxn ang="T12">
                                                  <a:pos x="T4" y="T5"/>
                                                </a:cxn>
                                                <a:cxn ang="T13">
                                                  <a:pos x="T6" y="T7"/>
                                                </a:cxn>
                                                <a:cxn ang="T14">
                                                  <a:pos x="T8" y="T9"/>
                                                </a:cxn>
                                              </a:cxnLst>
                                              <a:rect l="T15" t="T16" r="T17" b="T18"/>
                                              <a:pathLst>
                                                <a:path w="39" h="50">
                                                  <a:moveTo>
                                                    <a:pt x="22" y="0"/>
                                                  </a:moveTo>
                                                  <a:lnTo>
                                                    <a:pt x="0" y="25"/>
                                                  </a:lnTo>
                                                  <a:lnTo>
                                                    <a:pt x="22" y="50"/>
                                                  </a:lnTo>
                                                  <a:lnTo>
                                                    <a:pt x="39" y="25"/>
                                                  </a:lnTo>
                                                  <a:lnTo>
                                                    <a:pt x="22" y="0"/>
                                                  </a:lnTo>
                                                  <a:close/>
                                                </a:path>
                                              </a:pathLst>
                                            </a:custGeom>
                                            <a:solidFill>
                                              <a:srgbClr val="FFFFFF"/>
                                            </a:solidFill>
                                            <a:ln w="9525" cap="rnd">
                                              <a:solidFill>
                                                <a:srgbClr val="FF66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22" name="Rectangle 1330"/>
                                            <a:cNvSpPr>
                                              <a:spLocks noChangeArrowheads="1"/>
                                            </a:cNvSpPr>
                                          </a:nvSpPr>
                                          <a:spPr bwMode="auto">
                                            <a:xfrm>
                                              <a:off x="685800" y="3103563"/>
                                              <a:ext cx="592138"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 RDT&amp;E assets</a:t>
                                                </a:r>
                                                <a:endParaRPr lang="en-US"/>
                                              </a:p>
                                            </a:txBody>
                                            <a:useSpRect/>
                                          </a:txSp>
                                        </a:sp>
                                        <a:sp>
                                          <a:nvSpPr>
                                            <a:cNvPr id="2323" name="Rectangle 1331"/>
                                            <a:cNvSpPr>
                                              <a:spLocks noChangeArrowheads="1"/>
                                            </a:cNvSpPr>
                                          </a:nvSpPr>
                                          <a:spPr bwMode="auto">
                                            <a:xfrm>
                                              <a:off x="544513" y="3095625"/>
                                              <a:ext cx="96837" cy="87313"/>
                                            </a:xfrm>
                                            <a:prstGeom prst="rect">
                                              <a:avLst/>
                                            </a:prstGeom>
                                            <a:solidFill>
                                              <a:srgbClr val="FFFFFF"/>
                                            </a:solidFill>
                                            <a:ln w="9525">
                                              <a:solidFill>
                                                <a:srgbClr val="FFCC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24" name="Rectangle 1334"/>
                                            <a:cNvSpPr>
                                              <a:spLocks noChangeArrowheads="1"/>
                                            </a:cNvSpPr>
                                          </a:nvSpPr>
                                          <a:spPr bwMode="auto">
                                            <a:xfrm>
                                              <a:off x="544513" y="3095625"/>
                                              <a:ext cx="96837" cy="87313"/>
                                            </a:xfrm>
                                            <a:prstGeom prst="rect">
                                              <a:avLst/>
                                            </a:prstGeom>
                                            <a:solidFill>
                                              <a:srgbClr val="FFFFFF"/>
                                            </a:solidFill>
                                            <a:ln w="9525">
                                              <a:solidFill>
                                                <a:srgbClr val="FFCC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25" name="Rectangle 1335"/>
                                            <a:cNvSpPr>
                                              <a:spLocks noChangeArrowheads="1"/>
                                            </a:cNvSpPr>
                                          </a:nvSpPr>
                                          <a:spPr bwMode="auto">
                                            <a:xfrm>
                                              <a:off x="2433638" y="4622800"/>
                                              <a:ext cx="422275"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26" name="Freeform 1337"/>
                                            <a:cNvSpPr>
                                              <a:spLocks/>
                                            </a:cNvSpPr>
                                          </a:nvSpPr>
                                          <a:spPr bwMode="auto">
                                            <a:xfrm>
                                              <a:off x="5022850" y="4410075"/>
                                              <a:ext cx="69850" cy="63500"/>
                                            </a:xfrm>
                                            <a:custGeom>
                                              <a:avLst/>
                                              <a:gdLst>
                                                <a:gd name="T0" fmla="*/ 0 w 8"/>
                                                <a:gd name="T1" fmla="*/ 55562 h 8"/>
                                                <a:gd name="T2" fmla="*/ 8731 w 8"/>
                                                <a:gd name="T3" fmla="*/ 63500 h 8"/>
                                                <a:gd name="T4" fmla="*/ 17463 w 8"/>
                                                <a:gd name="T5" fmla="*/ 63500 h 8"/>
                                                <a:gd name="T6" fmla="*/ 26194 w 8"/>
                                                <a:gd name="T7" fmla="*/ 63500 h 8"/>
                                                <a:gd name="T8" fmla="*/ 34925 w 8"/>
                                                <a:gd name="T9" fmla="*/ 63500 h 8"/>
                                                <a:gd name="T10" fmla="*/ 34925 w 8"/>
                                                <a:gd name="T11" fmla="*/ 55562 h 8"/>
                                                <a:gd name="T12" fmla="*/ 43656 w 8"/>
                                                <a:gd name="T13" fmla="*/ 55562 h 8"/>
                                                <a:gd name="T14" fmla="*/ 43656 w 8"/>
                                                <a:gd name="T15" fmla="*/ 55562 h 8"/>
                                                <a:gd name="T16" fmla="*/ 52387 w 8"/>
                                                <a:gd name="T17" fmla="*/ 47625 h 8"/>
                                                <a:gd name="T18" fmla="*/ 61119 w 8"/>
                                                <a:gd name="T19" fmla="*/ 47625 h 8"/>
                                                <a:gd name="T20" fmla="*/ 69850 w 8"/>
                                                <a:gd name="T21" fmla="*/ 47625 h 8"/>
                                                <a:gd name="T22" fmla="*/ 69850 w 8"/>
                                                <a:gd name="T23" fmla="*/ 0 h 8"/>
                                                <a:gd name="T24" fmla="*/ 0 w 8"/>
                                                <a:gd name="T25" fmla="*/ 0 h 8"/>
                                                <a:gd name="T26" fmla="*/ 0 w 8"/>
                                                <a:gd name="T27" fmla="*/ 55562 h 8"/>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8"/>
                                                <a:gd name="T43" fmla="*/ 0 h 8"/>
                                                <a:gd name="T44" fmla="*/ 8 w 8"/>
                                                <a:gd name="T45" fmla="*/ 8 h 8"/>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8" h="8">
                                                  <a:moveTo>
                                                    <a:pt x="0" y="7"/>
                                                  </a:moveTo>
                                                  <a:cubicBezTo>
                                                    <a:pt x="1" y="7"/>
                                                    <a:pt x="1" y="8"/>
                                                    <a:pt x="1" y="8"/>
                                                  </a:cubicBezTo>
                                                  <a:cubicBezTo>
                                                    <a:pt x="2" y="8"/>
                                                    <a:pt x="2" y="8"/>
                                                    <a:pt x="2" y="8"/>
                                                  </a:cubicBezTo>
                                                  <a:cubicBezTo>
                                                    <a:pt x="3" y="8"/>
                                                    <a:pt x="3" y="8"/>
                                                    <a:pt x="3" y="8"/>
                                                  </a:cubicBezTo>
                                                  <a:cubicBezTo>
                                                    <a:pt x="3" y="8"/>
                                                    <a:pt x="4" y="8"/>
                                                    <a:pt x="4" y="8"/>
                                                  </a:cubicBezTo>
                                                  <a:cubicBezTo>
                                                    <a:pt x="4" y="7"/>
                                                    <a:pt x="4" y="7"/>
                                                    <a:pt x="4" y="7"/>
                                                  </a:cubicBezTo>
                                                  <a:cubicBezTo>
                                                    <a:pt x="4" y="7"/>
                                                    <a:pt x="5" y="7"/>
                                                    <a:pt x="5" y="7"/>
                                                  </a:cubicBezTo>
                                                  <a:cubicBezTo>
                                                    <a:pt x="5" y="7"/>
                                                    <a:pt x="5" y="7"/>
                                                    <a:pt x="5" y="7"/>
                                                  </a:cubicBezTo>
                                                  <a:cubicBezTo>
                                                    <a:pt x="6" y="7"/>
                                                    <a:pt x="6" y="7"/>
                                                    <a:pt x="6" y="6"/>
                                                  </a:cubicBezTo>
                                                  <a:cubicBezTo>
                                                    <a:pt x="6" y="6"/>
                                                    <a:pt x="7" y="6"/>
                                                    <a:pt x="7" y="6"/>
                                                  </a:cubicBezTo>
                                                  <a:cubicBezTo>
                                                    <a:pt x="7" y="6"/>
                                                    <a:pt x="7" y="6"/>
                                                    <a:pt x="8" y="6"/>
                                                  </a:cubicBezTo>
                                                  <a:lnTo>
                                                    <a:pt x="8" y="0"/>
                                                  </a:lnTo>
                                                  <a:lnTo>
                                                    <a:pt x="0" y="0"/>
                                                  </a:lnTo>
                                                  <a:lnTo>
                                                    <a:pt x="0" y="7"/>
                                                  </a:lnTo>
                                                  <a:close/>
                                                </a:path>
                                              </a:pathLst>
                                            </a:custGeom>
                                            <a:solidFill>
                                              <a:srgbClr val="FFFFFF"/>
                                            </a:solidFill>
                                            <a:ln w="9525" cap="rnd">
                                              <a:solidFill>
                                                <a:srgbClr val="9900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27" name="Rectangle 1338"/>
                                            <a:cNvSpPr>
                                              <a:spLocks noChangeArrowheads="1"/>
                                            </a:cNvSpPr>
                                          </a:nvSpPr>
                                          <a:spPr bwMode="auto">
                                            <a:xfrm>
                                              <a:off x="2433638" y="4622800"/>
                                              <a:ext cx="422275"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28" name="Rectangle 1339"/>
                                            <a:cNvSpPr>
                                              <a:spLocks noChangeArrowheads="1"/>
                                            </a:cNvSpPr>
                                          </a:nvSpPr>
                                          <a:spPr bwMode="auto">
                                            <a:xfrm>
                                              <a:off x="2665413" y="4298950"/>
                                              <a:ext cx="249237"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TEMP</a:t>
                                                </a:r>
                                                <a:endParaRPr lang="en-US"/>
                                              </a:p>
                                            </a:txBody>
                                            <a:useSpRect/>
                                          </a:txSp>
                                        </a:sp>
                                        <a:sp>
                                          <a:nvSpPr>
                                            <a:cNvPr id="2329" name="Freeform 1340"/>
                                            <a:cNvSpPr>
                                              <a:spLocks/>
                                            </a:cNvSpPr>
                                          </a:nvSpPr>
                                          <a:spPr bwMode="auto">
                                            <a:xfrm>
                                              <a:off x="2941638" y="4310063"/>
                                              <a:ext cx="69850" cy="63500"/>
                                            </a:xfrm>
                                            <a:custGeom>
                                              <a:avLst/>
                                              <a:gdLst>
                                                <a:gd name="T0" fmla="*/ 0 w 8"/>
                                                <a:gd name="T1" fmla="*/ 55562 h 8"/>
                                                <a:gd name="T2" fmla="*/ 8731 w 8"/>
                                                <a:gd name="T3" fmla="*/ 63500 h 8"/>
                                                <a:gd name="T4" fmla="*/ 17463 w 8"/>
                                                <a:gd name="T5" fmla="*/ 63500 h 8"/>
                                                <a:gd name="T6" fmla="*/ 26194 w 8"/>
                                                <a:gd name="T7" fmla="*/ 63500 h 8"/>
                                                <a:gd name="T8" fmla="*/ 34925 w 8"/>
                                                <a:gd name="T9" fmla="*/ 63500 h 8"/>
                                                <a:gd name="T10" fmla="*/ 34925 w 8"/>
                                                <a:gd name="T11" fmla="*/ 55562 h 8"/>
                                                <a:gd name="T12" fmla="*/ 43656 w 8"/>
                                                <a:gd name="T13" fmla="*/ 55562 h 8"/>
                                                <a:gd name="T14" fmla="*/ 43656 w 8"/>
                                                <a:gd name="T15" fmla="*/ 55562 h 8"/>
                                                <a:gd name="T16" fmla="*/ 52387 w 8"/>
                                                <a:gd name="T17" fmla="*/ 47625 h 8"/>
                                                <a:gd name="T18" fmla="*/ 61119 w 8"/>
                                                <a:gd name="T19" fmla="*/ 47625 h 8"/>
                                                <a:gd name="T20" fmla="*/ 69850 w 8"/>
                                                <a:gd name="T21" fmla="*/ 47625 h 8"/>
                                                <a:gd name="T22" fmla="*/ 69850 w 8"/>
                                                <a:gd name="T23" fmla="*/ 0 h 8"/>
                                                <a:gd name="T24" fmla="*/ 0 w 8"/>
                                                <a:gd name="T25" fmla="*/ 0 h 8"/>
                                                <a:gd name="T26" fmla="*/ 0 w 8"/>
                                                <a:gd name="T27" fmla="*/ 55562 h 8"/>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8"/>
                                                <a:gd name="T43" fmla="*/ 0 h 8"/>
                                                <a:gd name="T44" fmla="*/ 8 w 8"/>
                                                <a:gd name="T45" fmla="*/ 8 h 8"/>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8" h="8">
                                                  <a:moveTo>
                                                    <a:pt x="0" y="7"/>
                                                  </a:moveTo>
                                                  <a:cubicBezTo>
                                                    <a:pt x="1" y="7"/>
                                                    <a:pt x="1" y="8"/>
                                                    <a:pt x="1" y="8"/>
                                                  </a:cubicBezTo>
                                                  <a:cubicBezTo>
                                                    <a:pt x="2" y="8"/>
                                                    <a:pt x="2" y="8"/>
                                                    <a:pt x="2" y="8"/>
                                                  </a:cubicBezTo>
                                                  <a:cubicBezTo>
                                                    <a:pt x="3" y="8"/>
                                                    <a:pt x="3" y="8"/>
                                                    <a:pt x="3" y="8"/>
                                                  </a:cubicBezTo>
                                                  <a:cubicBezTo>
                                                    <a:pt x="3" y="8"/>
                                                    <a:pt x="4" y="8"/>
                                                    <a:pt x="4" y="8"/>
                                                  </a:cubicBezTo>
                                                  <a:cubicBezTo>
                                                    <a:pt x="4" y="7"/>
                                                    <a:pt x="4" y="7"/>
                                                    <a:pt x="4" y="7"/>
                                                  </a:cubicBezTo>
                                                  <a:cubicBezTo>
                                                    <a:pt x="4" y="7"/>
                                                    <a:pt x="5" y="7"/>
                                                    <a:pt x="5" y="7"/>
                                                  </a:cubicBezTo>
                                                  <a:cubicBezTo>
                                                    <a:pt x="5" y="7"/>
                                                    <a:pt x="5" y="7"/>
                                                    <a:pt x="5" y="7"/>
                                                  </a:cubicBezTo>
                                                  <a:cubicBezTo>
                                                    <a:pt x="6" y="7"/>
                                                    <a:pt x="6" y="7"/>
                                                    <a:pt x="6" y="6"/>
                                                  </a:cubicBezTo>
                                                  <a:cubicBezTo>
                                                    <a:pt x="6" y="6"/>
                                                    <a:pt x="7" y="6"/>
                                                    <a:pt x="7" y="6"/>
                                                  </a:cubicBezTo>
                                                  <a:cubicBezTo>
                                                    <a:pt x="7" y="6"/>
                                                    <a:pt x="7" y="6"/>
                                                    <a:pt x="8" y="6"/>
                                                  </a:cubicBezTo>
                                                  <a:lnTo>
                                                    <a:pt x="8" y="0"/>
                                                  </a:lnTo>
                                                  <a:lnTo>
                                                    <a:pt x="0" y="0"/>
                                                  </a:lnTo>
                                                  <a:lnTo>
                                                    <a:pt x="0" y="7"/>
                                                  </a:lnTo>
                                                  <a:close/>
                                                </a:path>
                                              </a:pathLst>
                                            </a:custGeom>
                                            <a:solidFill>
                                              <a:srgbClr val="FFFFFF"/>
                                            </a:solidFill>
                                            <a:ln w="9525" cap="rnd">
                                              <a:solidFill>
                                                <a:srgbClr val="9900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30" name="Rectangle 1348"/>
                                            <a:cNvSpPr>
                                              <a:spLocks noChangeArrowheads="1"/>
                                            </a:cNvSpPr>
                                          </a:nvSpPr>
                                          <a:spPr bwMode="auto">
                                            <a:xfrm>
                                              <a:off x="712788" y="4454525"/>
                                              <a:ext cx="688975"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 select documents</a:t>
                                                </a:r>
                                                <a:endParaRPr lang="en-US"/>
                                              </a:p>
                                            </a:txBody>
                                            <a:useSpRect/>
                                          </a:txSp>
                                        </a:sp>
                                        <a:sp>
                                          <a:nvSpPr>
                                            <a:cNvPr id="2331" name="Freeform 1349"/>
                                            <a:cNvSpPr>
                                              <a:spLocks/>
                                            </a:cNvSpPr>
                                          </a:nvSpPr>
                                          <a:spPr bwMode="auto">
                                            <a:xfrm>
                                              <a:off x="588963" y="4454525"/>
                                              <a:ext cx="63500" cy="63500"/>
                                            </a:xfrm>
                                            <a:custGeom>
                                              <a:avLst/>
                                              <a:gdLst>
                                                <a:gd name="T0" fmla="*/ 0 w 7"/>
                                                <a:gd name="T1" fmla="*/ 63500 h 8"/>
                                                <a:gd name="T2" fmla="*/ 9071 w 7"/>
                                                <a:gd name="T3" fmla="*/ 63500 h 8"/>
                                                <a:gd name="T4" fmla="*/ 18143 w 7"/>
                                                <a:gd name="T5" fmla="*/ 63500 h 8"/>
                                                <a:gd name="T6" fmla="*/ 27214 w 7"/>
                                                <a:gd name="T7" fmla="*/ 63500 h 8"/>
                                                <a:gd name="T8" fmla="*/ 27214 w 7"/>
                                                <a:gd name="T9" fmla="*/ 63500 h 8"/>
                                                <a:gd name="T10" fmla="*/ 36286 w 7"/>
                                                <a:gd name="T11" fmla="*/ 63500 h 8"/>
                                                <a:gd name="T12" fmla="*/ 36286 w 7"/>
                                                <a:gd name="T13" fmla="*/ 55562 h 8"/>
                                                <a:gd name="T14" fmla="*/ 45357 w 7"/>
                                                <a:gd name="T15" fmla="*/ 55562 h 8"/>
                                                <a:gd name="T16" fmla="*/ 54429 w 7"/>
                                                <a:gd name="T17" fmla="*/ 55562 h 8"/>
                                                <a:gd name="T18" fmla="*/ 63500 w 7"/>
                                                <a:gd name="T19" fmla="*/ 55562 h 8"/>
                                                <a:gd name="T20" fmla="*/ 63500 w 7"/>
                                                <a:gd name="T21" fmla="*/ 55562 h 8"/>
                                                <a:gd name="T22" fmla="*/ 63500 w 7"/>
                                                <a:gd name="T23" fmla="*/ 0 h 8"/>
                                                <a:gd name="T24" fmla="*/ 0 w 7"/>
                                                <a:gd name="T25" fmla="*/ 0 h 8"/>
                                                <a:gd name="T26" fmla="*/ 0 w 7"/>
                                                <a:gd name="T27" fmla="*/ 63500 h 8"/>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7"/>
                                                <a:gd name="T43" fmla="*/ 0 h 8"/>
                                                <a:gd name="T44" fmla="*/ 7 w 7"/>
                                                <a:gd name="T45" fmla="*/ 8 h 8"/>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7" h="8">
                                                  <a:moveTo>
                                                    <a:pt x="0" y="8"/>
                                                  </a:moveTo>
                                                  <a:cubicBezTo>
                                                    <a:pt x="0" y="8"/>
                                                    <a:pt x="1" y="8"/>
                                                    <a:pt x="1" y="8"/>
                                                  </a:cubicBezTo>
                                                  <a:cubicBezTo>
                                                    <a:pt x="1" y="8"/>
                                                    <a:pt x="2" y="8"/>
                                                    <a:pt x="2" y="8"/>
                                                  </a:cubicBezTo>
                                                  <a:cubicBezTo>
                                                    <a:pt x="2" y="8"/>
                                                    <a:pt x="3" y="8"/>
                                                    <a:pt x="3" y="8"/>
                                                  </a:cubicBezTo>
                                                  <a:cubicBezTo>
                                                    <a:pt x="3" y="8"/>
                                                    <a:pt x="3" y="8"/>
                                                    <a:pt x="3" y="8"/>
                                                  </a:cubicBezTo>
                                                  <a:cubicBezTo>
                                                    <a:pt x="4" y="8"/>
                                                    <a:pt x="4" y="8"/>
                                                    <a:pt x="4" y="8"/>
                                                  </a:cubicBezTo>
                                                  <a:cubicBezTo>
                                                    <a:pt x="4" y="8"/>
                                                    <a:pt x="4" y="7"/>
                                                    <a:pt x="4" y="7"/>
                                                  </a:cubicBezTo>
                                                  <a:cubicBezTo>
                                                    <a:pt x="5" y="7"/>
                                                    <a:pt x="5" y="7"/>
                                                    <a:pt x="5" y="7"/>
                                                  </a:cubicBezTo>
                                                  <a:cubicBezTo>
                                                    <a:pt x="5" y="7"/>
                                                    <a:pt x="5" y="7"/>
                                                    <a:pt x="6" y="7"/>
                                                  </a:cubicBezTo>
                                                  <a:cubicBezTo>
                                                    <a:pt x="6" y="7"/>
                                                    <a:pt x="6" y="7"/>
                                                    <a:pt x="7" y="7"/>
                                                  </a:cubicBezTo>
                                                  <a:cubicBezTo>
                                                    <a:pt x="7" y="7"/>
                                                    <a:pt x="7" y="7"/>
                                                    <a:pt x="7" y="7"/>
                                                  </a:cubicBezTo>
                                                  <a:lnTo>
                                                    <a:pt x="7" y="0"/>
                                                  </a:lnTo>
                                                  <a:lnTo>
                                                    <a:pt x="0" y="0"/>
                                                  </a:lnTo>
                                                  <a:lnTo>
                                                    <a:pt x="0" y="8"/>
                                                  </a:lnTo>
                                                  <a:close/>
                                                </a:path>
                                              </a:pathLst>
                                            </a:custGeom>
                                            <a:solidFill>
                                              <a:srgbClr val="FFFFFF"/>
                                            </a:solidFill>
                                            <a:ln w="9525" cap="rnd">
                                              <a:solidFill>
                                                <a:srgbClr val="9900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32" name="Rectangle 1350"/>
                                            <a:cNvSpPr>
                                              <a:spLocks noChangeArrowheads="1"/>
                                            </a:cNvSpPr>
                                          </a:nvSpPr>
                                          <a:spPr bwMode="auto">
                                            <a:xfrm>
                                              <a:off x="2487613" y="2252663"/>
                                              <a:ext cx="349250" cy="1778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33" name="Rectangle 1351"/>
                                            <a:cNvSpPr>
                                              <a:spLocks noChangeArrowheads="1"/>
                                            </a:cNvSpPr>
                                          </a:nvSpPr>
                                          <a:spPr bwMode="auto">
                                            <a:xfrm>
                                              <a:off x="3151188" y="2257425"/>
                                              <a:ext cx="196850" cy="10636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EMD</a:t>
                                                </a:r>
                                                <a:endParaRPr lang="en-US"/>
                                              </a:p>
                                            </a:txBody>
                                            <a:useSpRect/>
                                          </a:txSp>
                                        </a:sp>
                                        <a:sp>
                                          <a:nvSpPr>
                                            <a:cNvPr id="2334" name="Freeform 1355"/>
                                            <a:cNvSpPr>
                                              <a:spLocks/>
                                            </a:cNvSpPr>
                                          </a:nvSpPr>
                                          <a:spPr bwMode="auto">
                                            <a:xfrm>
                                              <a:off x="3100388" y="2120900"/>
                                              <a:ext cx="103187" cy="120650"/>
                                            </a:xfrm>
                                            <a:custGeom>
                                              <a:avLst/>
                                              <a:gdLst>
                                                <a:gd name="T0" fmla="*/ 51594 w 66"/>
                                                <a:gd name="T1" fmla="*/ 120650 h 76"/>
                                                <a:gd name="T2" fmla="*/ 0 w 66"/>
                                                <a:gd name="T3" fmla="*/ 0 h 76"/>
                                                <a:gd name="T4" fmla="*/ 103187 w 66"/>
                                                <a:gd name="T5" fmla="*/ 0 h 76"/>
                                                <a:gd name="T6" fmla="*/ 51594 w 66"/>
                                                <a:gd name="T7" fmla="*/ 120650 h 76"/>
                                                <a:gd name="T8" fmla="*/ 0 60000 65536"/>
                                                <a:gd name="T9" fmla="*/ 0 60000 65536"/>
                                                <a:gd name="T10" fmla="*/ 0 60000 65536"/>
                                                <a:gd name="T11" fmla="*/ 0 60000 65536"/>
                                                <a:gd name="T12" fmla="*/ 0 w 66"/>
                                                <a:gd name="T13" fmla="*/ 0 h 76"/>
                                                <a:gd name="T14" fmla="*/ 66 w 66"/>
                                                <a:gd name="T15" fmla="*/ 76 h 76"/>
                                              </a:gdLst>
                                              <a:ahLst/>
                                              <a:cxnLst>
                                                <a:cxn ang="T8">
                                                  <a:pos x="T0" y="T1"/>
                                                </a:cxn>
                                                <a:cxn ang="T9">
                                                  <a:pos x="T2" y="T3"/>
                                                </a:cxn>
                                                <a:cxn ang="T10">
                                                  <a:pos x="T4" y="T5"/>
                                                </a:cxn>
                                                <a:cxn ang="T11">
                                                  <a:pos x="T6" y="T7"/>
                                                </a:cxn>
                                              </a:cxnLst>
                                              <a:rect l="T12" t="T13" r="T14" b="T15"/>
                                              <a:pathLst>
                                                <a:path w="66" h="76">
                                                  <a:moveTo>
                                                    <a:pt x="33" y="76"/>
                                                  </a:moveTo>
                                                  <a:lnTo>
                                                    <a:pt x="0" y="0"/>
                                                  </a:lnTo>
                                                  <a:lnTo>
                                                    <a:pt x="66" y="0"/>
                                                  </a:lnTo>
                                                  <a:lnTo>
                                                    <a:pt x="33" y="76"/>
                                                  </a:lnTo>
                                                  <a:close/>
                                                </a:path>
                                              </a:pathLst>
                                            </a:custGeom>
                                            <a:solidFill>
                                              <a:srgbClr val="FFFFFF"/>
                                            </a:solidFill>
                                            <a:ln w="17463" cap="rnd">
                                              <a:solidFill>
                                                <a:srgbClr val="FF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35" name="Rectangle 1390"/>
                                            <a:cNvSpPr>
                                              <a:spLocks noChangeArrowheads="1"/>
                                            </a:cNvSpPr>
                                          </a:nvSpPr>
                                          <a:spPr bwMode="auto">
                                            <a:xfrm>
                                              <a:off x="4673600" y="2365375"/>
                                              <a:ext cx="412750"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36" name="Freeform 1392"/>
                                            <a:cNvSpPr>
                                              <a:spLocks/>
                                            </a:cNvSpPr>
                                          </a:nvSpPr>
                                          <a:spPr bwMode="auto">
                                            <a:xfrm>
                                              <a:off x="5053013" y="2389188"/>
                                              <a:ext cx="95250" cy="112712"/>
                                            </a:xfrm>
                                            <a:custGeom>
                                              <a:avLst/>
                                              <a:gdLst>
                                                <a:gd name="T0" fmla="*/ 51529 w 61"/>
                                                <a:gd name="T1" fmla="*/ 112712 h 71"/>
                                                <a:gd name="T2" fmla="*/ 95250 w 61"/>
                                                <a:gd name="T3" fmla="*/ 0 h 71"/>
                                                <a:gd name="T4" fmla="*/ 0 w 61"/>
                                                <a:gd name="T5" fmla="*/ 0 h 71"/>
                                                <a:gd name="T6" fmla="*/ 51529 w 61"/>
                                                <a:gd name="T7" fmla="*/ 112712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3" y="71"/>
                                                  </a:moveTo>
                                                  <a:lnTo>
                                                    <a:pt x="61" y="0"/>
                                                  </a:lnTo>
                                                  <a:lnTo>
                                                    <a:pt x="0" y="0"/>
                                                  </a:lnTo>
                                                  <a:lnTo>
                                                    <a:pt x="33"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37" name="Freeform 1393"/>
                                            <a:cNvSpPr>
                                              <a:spLocks/>
                                            </a:cNvSpPr>
                                          </a:nvSpPr>
                                          <a:spPr bwMode="auto">
                                            <a:xfrm>
                                              <a:off x="5053013" y="2389188"/>
                                              <a:ext cx="95250" cy="112712"/>
                                            </a:xfrm>
                                            <a:custGeom>
                                              <a:avLst/>
                                              <a:gdLst>
                                                <a:gd name="T0" fmla="*/ 51529 w 61"/>
                                                <a:gd name="T1" fmla="*/ 112712 h 71"/>
                                                <a:gd name="T2" fmla="*/ 95250 w 61"/>
                                                <a:gd name="T3" fmla="*/ 0 h 71"/>
                                                <a:gd name="T4" fmla="*/ 0 w 61"/>
                                                <a:gd name="T5" fmla="*/ 0 h 71"/>
                                                <a:gd name="T6" fmla="*/ 51529 w 61"/>
                                                <a:gd name="T7" fmla="*/ 112712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3" y="71"/>
                                                  </a:moveTo>
                                                  <a:lnTo>
                                                    <a:pt x="61" y="0"/>
                                                  </a:lnTo>
                                                  <a:lnTo>
                                                    <a:pt x="0" y="0"/>
                                                  </a:lnTo>
                                                  <a:lnTo>
                                                    <a:pt x="33"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38" name="Freeform 1394"/>
                                            <a:cNvSpPr>
                                              <a:spLocks/>
                                            </a:cNvSpPr>
                                          </a:nvSpPr>
                                          <a:spPr bwMode="auto">
                                            <a:xfrm>
                                              <a:off x="5053013" y="2389188"/>
                                              <a:ext cx="95250" cy="112712"/>
                                            </a:xfrm>
                                            <a:custGeom>
                                              <a:avLst/>
                                              <a:gdLst>
                                                <a:gd name="T0" fmla="*/ 51529 w 61"/>
                                                <a:gd name="T1" fmla="*/ 112712 h 71"/>
                                                <a:gd name="T2" fmla="*/ 95250 w 61"/>
                                                <a:gd name="T3" fmla="*/ 0 h 71"/>
                                                <a:gd name="T4" fmla="*/ 0 w 61"/>
                                                <a:gd name="T5" fmla="*/ 0 h 71"/>
                                                <a:gd name="T6" fmla="*/ 51529 w 61"/>
                                                <a:gd name="T7" fmla="*/ 112712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3" y="71"/>
                                                  </a:moveTo>
                                                  <a:lnTo>
                                                    <a:pt x="61" y="0"/>
                                                  </a:lnTo>
                                                  <a:lnTo>
                                                    <a:pt x="0" y="0"/>
                                                  </a:lnTo>
                                                  <a:lnTo>
                                                    <a:pt x="33"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39" name="Freeform 1395"/>
                                            <a:cNvSpPr>
                                              <a:spLocks/>
                                            </a:cNvSpPr>
                                          </a:nvSpPr>
                                          <a:spPr bwMode="auto">
                                            <a:xfrm>
                                              <a:off x="5053013" y="2389188"/>
                                              <a:ext cx="95250" cy="112712"/>
                                            </a:xfrm>
                                            <a:custGeom>
                                              <a:avLst/>
                                              <a:gdLst>
                                                <a:gd name="T0" fmla="*/ 51529 w 61"/>
                                                <a:gd name="T1" fmla="*/ 112712 h 71"/>
                                                <a:gd name="T2" fmla="*/ 95250 w 61"/>
                                                <a:gd name="T3" fmla="*/ 0 h 71"/>
                                                <a:gd name="T4" fmla="*/ 0 w 61"/>
                                                <a:gd name="T5" fmla="*/ 0 h 71"/>
                                                <a:gd name="T6" fmla="*/ 51529 w 61"/>
                                                <a:gd name="T7" fmla="*/ 112712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3" y="71"/>
                                                  </a:moveTo>
                                                  <a:lnTo>
                                                    <a:pt x="61" y="0"/>
                                                  </a:lnTo>
                                                  <a:lnTo>
                                                    <a:pt x="0" y="0"/>
                                                  </a:lnTo>
                                                  <a:lnTo>
                                                    <a:pt x="33"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40" name="Freeform 1396"/>
                                            <a:cNvSpPr>
                                              <a:spLocks/>
                                            </a:cNvSpPr>
                                          </a:nvSpPr>
                                          <a:spPr bwMode="auto">
                                            <a:xfrm>
                                              <a:off x="5392738" y="2389188"/>
                                              <a:ext cx="98425" cy="112712"/>
                                            </a:xfrm>
                                            <a:custGeom>
                                              <a:avLst/>
                                              <a:gdLst>
                                                <a:gd name="T0" fmla="*/ 54860 w 61"/>
                                                <a:gd name="T1" fmla="*/ 112712 h 71"/>
                                                <a:gd name="T2" fmla="*/ 98425 w 61"/>
                                                <a:gd name="T3" fmla="*/ 0 h 71"/>
                                                <a:gd name="T4" fmla="*/ 0 w 61"/>
                                                <a:gd name="T5" fmla="*/ 0 h 71"/>
                                                <a:gd name="T6" fmla="*/ 54860 w 61"/>
                                                <a:gd name="T7" fmla="*/ 112712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4" y="71"/>
                                                  </a:moveTo>
                                                  <a:lnTo>
                                                    <a:pt x="61" y="0"/>
                                                  </a:lnTo>
                                                  <a:lnTo>
                                                    <a:pt x="0" y="0"/>
                                                  </a:lnTo>
                                                  <a:lnTo>
                                                    <a:pt x="34"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41" name="Freeform 1397"/>
                                            <a:cNvSpPr>
                                              <a:spLocks/>
                                            </a:cNvSpPr>
                                          </a:nvSpPr>
                                          <a:spPr bwMode="auto">
                                            <a:xfrm>
                                              <a:off x="5392738" y="2389188"/>
                                              <a:ext cx="98425" cy="112712"/>
                                            </a:xfrm>
                                            <a:custGeom>
                                              <a:avLst/>
                                              <a:gdLst>
                                                <a:gd name="T0" fmla="*/ 54860 w 61"/>
                                                <a:gd name="T1" fmla="*/ 112712 h 71"/>
                                                <a:gd name="T2" fmla="*/ 98425 w 61"/>
                                                <a:gd name="T3" fmla="*/ 0 h 71"/>
                                                <a:gd name="T4" fmla="*/ 0 w 61"/>
                                                <a:gd name="T5" fmla="*/ 0 h 71"/>
                                                <a:gd name="T6" fmla="*/ 54860 w 61"/>
                                                <a:gd name="T7" fmla="*/ 112712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4" y="71"/>
                                                  </a:moveTo>
                                                  <a:lnTo>
                                                    <a:pt x="61" y="0"/>
                                                  </a:lnTo>
                                                  <a:lnTo>
                                                    <a:pt x="0" y="0"/>
                                                  </a:lnTo>
                                                  <a:lnTo>
                                                    <a:pt x="34"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42" name="Freeform 1398"/>
                                            <a:cNvSpPr>
                                              <a:spLocks/>
                                            </a:cNvSpPr>
                                          </a:nvSpPr>
                                          <a:spPr bwMode="auto">
                                            <a:xfrm>
                                              <a:off x="5392738" y="2389188"/>
                                              <a:ext cx="98425" cy="112712"/>
                                            </a:xfrm>
                                            <a:custGeom>
                                              <a:avLst/>
                                              <a:gdLst>
                                                <a:gd name="T0" fmla="*/ 54860 w 61"/>
                                                <a:gd name="T1" fmla="*/ 112712 h 71"/>
                                                <a:gd name="T2" fmla="*/ 98425 w 61"/>
                                                <a:gd name="T3" fmla="*/ 0 h 71"/>
                                                <a:gd name="T4" fmla="*/ 0 w 61"/>
                                                <a:gd name="T5" fmla="*/ 0 h 71"/>
                                                <a:gd name="T6" fmla="*/ 54860 w 61"/>
                                                <a:gd name="T7" fmla="*/ 112712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4" y="71"/>
                                                  </a:moveTo>
                                                  <a:lnTo>
                                                    <a:pt x="61" y="0"/>
                                                  </a:lnTo>
                                                  <a:lnTo>
                                                    <a:pt x="0" y="0"/>
                                                  </a:lnTo>
                                                  <a:lnTo>
                                                    <a:pt x="34"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43" name="Freeform 1399"/>
                                            <a:cNvSpPr>
                                              <a:spLocks/>
                                            </a:cNvSpPr>
                                          </a:nvSpPr>
                                          <a:spPr bwMode="auto">
                                            <a:xfrm>
                                              <a:off x="5392738" y="2389188"/>
                                              <a:ext cx="98425" cy="112712"/>
                                            </a:xfrm>
                                            <a:custGeom>
                                              <a:avLst/>
                                              <a:gdLst>
                                                <a:gd name="T0" fmla="*/ 54860 w 61"/>
                                                <a:gd name="T1" fmla="*/ 112712 h 71"/>
                                                <a:gd name="T2" fmla="*/ 98425 w 61"/>
                                                <a:gd name="T3" fmla="*/ 0 h 71"/>
                                                <a:gd name="T4" fmla="*/ 0 w 61"/>
                                                <a:gd name="T5" fmla="*/ 0 h 71"/>
                                                <a:gd name="T6" fmla="*/ 54860 w 61"/>
                                                <a:gd name="T7" fmla="*/ 112712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4" y="71"/>
                                                  </a:moveTo>
                                                  <a:lnTo>
                                                    <a:pt x="61" y="0"/>
                                                  </a:lnTo>
                                                  <a:lnTo>
                                                    <a:pt x="0" y="0"/>
                                                  </a:lnTo>
                                                  <a:lnTo>
                                                    <a:pt x="34"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44" name="Rectangle 1400"/>
                                            <a:cNvSpPr>
                                              <a:spLocks noChangeArrowheads="1"/>
                                            </a:cNvSpPr>
                                          </a:nvSpPr>
                                          <a:spPr bwMode="auto">
                                            <a:xfrm>
                                              <a:off x="5437188" y="2357438"/>
                                              <a:ext cx="676275"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45" name="Rectangle 1401"/>
                                            <a:cNvSpPr>
                                              <a:spLocks noChangeArrowheads="1"/>
                                            </a:cNvSpPr>
                                          </a:nvSpPr>
                                          <a:spPr bwMode="auto">
                                            <a:xfrm>
                                              <a:off x="5541963" y="2398713"/>
                                              <a:ext cx="469900"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LRIP Lot 2 </a:t>
                                                </a:r>
                                                <a:endParaRPr lang="en-US"/>
                                              </a:p>
                                            </a:txBody>
                                            <a:useSpRect/>
                                          </a:txSp>
                                        </a:sp>
                                        <a:sp>
                                          <a:nvSpPr>
                                            <a:cNvPr id="2346" name="Line 1402"/>
                                            <a:cNvSpPr>
                                              <a:spLocks noChangeShapeType="1"/>
                                            </a:cNvSpPr>
                                          </a:nvSpPr>
                                          <a:spPr bwMode="auto">
                                            <a:xfrm>
                                              <a:off x="5068888" y="2397125"/>
                                              <a:ext cx="385762" cy="0"/>
                                            </a:xfrm>
                                            <a:prstGeom prst="line">
                                              <a:avLst/>
                                            </a:prstGeom>
                                            <a:noFill/>
                                            <a:ln w="17463">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47" name="Freeform 1403"/>
                                            <a:cNvSpPr>
                                              <a:spLocks/>
                                            </a:cNvSpPr>
                                          </a:nvSpPr>
                                          <a:spPr bwMode="auto">
                                            <a:xfrm>
                                              <a:off x="5410200" y="2517775"/>
                                              <a:ext cx="96838" cy="112713"/>
                                            </a:xfrm>
                                            <a:custGeom>
                                              <a:avLst/>
                                              <a:gdLst>
                                                <a:gd name="T0" fmla="*/ 44450 w 61"/>
                                                <a:gd name="T1" fmla="*/ 112713 h 71"/>
                                                <a:gd name="T2" fmla="*/ 96838 w 61"/>
                                                <a:gd name="T3" fmla="*/ 0 h 71"/>
                                                <a:gd name="T4" fmla="*/ 0 w 61"/>
                                                <a:gd name="T5" fmla="*/ 0 h 71"/>
                                                <a:gd name="T6" fmla="*/ 44450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28" y="71"/>
                                                  </a:moveTo>
                                                  <a:lnTo>
                                                    <a:pt x="61" y="0"/>
                                                  </a:lnTo>
                                                  <a:lnTo>
                                                    <a:pt x="0" y="0"/>
                                                  </a:lnTo>
                                                  <a:lnTo>
                                                    <a:pt x="28"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48" name="Freeform 1404"/>
                                            <a:cNvSpPr>
                                              <a:spLocks/>
                                            </a:cNvSpPr>
                                          </a:nvSpPr>
                                          <a:spPr bwMode="auto">
                                            <a:xfrm>
                                              <a:off x="5410200" y="2517775"/>
                                              <a:ext cx="96838" cy="112713"/>
                                            </a:xfrm>
                                            <a:custGeom>
                                              <a:avLst/>
                                              <a:gdLst>
                                                <a:gd name="T0" fmla="*/ 44450 w 61"/>
                                                <a:gd name="T1" fmla="*/ 112713 h 71"/>
                                                <a:gd name="T2" fmla="*/ 96838 w 61"/>
                                                <a:gd name="T3" fmla="*/ 0 h 71"/>
                                                <a:gd name="T4" fmla="*/ 0 w 61"/>
                                                <a:gd name="T5" fmla="*/ 0 h 71"/>
                                                <a:gd name="T6" fmla="*/ 44450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28" y="71"/>
                                                  </a:moveTo>
                                                  <a:lnTo>
                                                    <a:pt x="61" y="0"/>
                                                  </a:lnTo>
                                                  <a:lnTo>
                                                    <a:pt x="0" y="0"/>
                                                  </a:lnTo>
                                                  <a:lnTo>
                                                    <a:pt x="28"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49" name="Freeform 1405"/>
                                            <a:cNvSpPr>
                                              <a:spLocks/>
                                            </a:cNvSpPr>
                                          </a:nvSpPr>
                                          <a:spPr bwMode="auto">
                                            <a:xfrm>
                                              <a:off x="5410200" y="2517775"/>
                                              <a:ext cx="96838" cy="112713"/>
                                            </a:xfrm>
                                            <a:custGeom>
                                              <a:avLst/>
                                              <a:gdLst>
                                                <a:gd name="T0" fmla="*/ 44450 w 61"/>
                                                <a:gd name="T1" fmla="*/ 112713 h 71"/>
                                                <a:gd name="T2" fmla="*/ 96838 w 61"/>
                                                <a:gd name="T3" fmla="*/ 0 h 71"/>
                                                <a:gd name="T4" fmla="*/ 0 w 61"/>
                                                <a:gd name="T5" fmla="*/ 0 h 71"/>
                                                <a:gd name="T6" fmla="*/ 44450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28" y="71"/>
                                                  </a:moveTo>
                                                  <a:lnTo>
                                                    <a:pt x="61" y="0"/>
                                                  </a:lnTo>
                                                  <a:lnTo>
                                                    <a:pt x="0" y="0"/>
                                                  </a:lnTo>
                                                  <a:lnTo>
                                                    <a:pt x="28"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50" name="Freeform 1406"/>
                                            <a:cNvSpPr>
                                              <a:spLocks/>
                                            </a:cNvSpPr>
                                          </a:nvSpPr>
                                          <a:spPr bwMode="auto">
                                            <a:xfrm>
                                              <a:off x="5410200" y="2517775"/>
                                              <a:ext cx="96838" cy="112713"/>
                                            </a:xfrm>
                                            <a:custGeom>
                                              <a:avLst/>
                                              <a:gdLst>
                                                <a:gd name="T0" fmla="*/ 44450 w 61"/>
                                                <a:gd name="T1" fmla="*/ 112713 h 71"/>
                                                <a:gd name="T2" fmla="*/ 96838 w 61"/>
                                                <a:gd name="T3" fmla="*/ 0 h 71"/>
                                                <a:gd name="T4" fmla="*/ 0 w 61"/>
                                                <a:gd name="T5" fmla="*/ 0 h 71"/>
                                                <a:gd name="T6" fmla="*/ 44450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28" y="71"/>
                                                  </a:moveTo>
                                                  <a:lnTo>
                                                    <a:pt x="61" y="0"/>
                                                  </a:lnTo>
                                                  <a:lnTo>
                                                    <a:pt x="0" y="0"/>
                                                  </a:lnTo>
                                                  <a:lnTo>
                                                    <a:pt x="28"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51" name="Freeform 1407"/>
                                            <a:cNvSpPr>
                                              <a:spLocks/>
                                            </a:cNvSpPr>
                                          </a:nvSpPr>
                                          <a:spPr bwMode="auto">
                                            <a:xfrm>
                                              <a:off x="5727700" y="2517775"/>
                                              <a:ext cx="96838" cy="112713"/>
                                            </a:xfrm>
                                            <a:custGeom>
                                              <a:avLst/>
                                              <a:gdLst>
                                                <a:gd name="T0" fmla="*/ 52388 w 61"/>
                                                <a:gd name="T1" fmla="*/ 112713 h 71"/>
                                                <a:gd name="T2" fmla="*/ 96838 w 61"/>
                                                <a:gd name="T3" fmla="*/ 0 h 71"/>
                                                <a:gd name="T4" fmla="*/ 0 w 61"/>
                                                <a:gd name="T5" fmla="*/ 0 h 71"/>
                                                <a:gd name="T6" fmla="*/ 52388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3" y="71"/>
                                                  </a:moveTo>
                                                  <a:lnTo>
                                                    <a:pt x="61" y="0"/>
                                                  </a:lnTo>
                                                  <a:lnTo>
                                                    <a:pt x="0" y="0"/>
                                                  </a:lnTo>
                                                  <a:lnTo>
                                                    <a:pt x="33"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52" name="Freeform 1408"/>
                                            <a:cNvSpPr>
                                              <a:spLocks/>
                                            </a:cNvSpPr>
                                          </a:nvSpPr>
                                          <a:spPr bwMode="auto">
                                            <a:xfrm>
                                              <a:off x="5727700" y="2517775"/>
                                              <a:ext cx="96838" cy="112713"/>
                                            </a:xfrm>
                                            <a:custGeom>
                                              <a:avLst/>
                                              <a:gdLst>
                                                <a:gd name="T0" fmla="*/ 52388 w 61"/>
                                                <a:gd name="T1" fmla="*/ 112713 h 71"/>
                                                <a:gd name="T2" fmla="*/ 96838 w 61"/>
                                                <a:gd name="T3" fmla="*/ 0 h 71"/>
                                                <a:gd name="T4" fmla="*/ 0 w 61"/>
                                                <a:gd name="T5" fmla="*/ 0 h 71"/>
                                                <a:gd name="T6" fmla="*/ 52388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3" y="71"/>
                                                  </a:moveTo>
                                                  <a:lnTo>
                                                    <a:pt x="61" y="0"/>
                                                  </a:lnTo>
                                                  <a:lnTo>
                                                    <a:pt x="0" y="0"/>
                                                  </a:lnTo>
                                                  <a:lnTo>
                                                    <a:pt x="33"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53" name="Freeform 1409"/>
                                            <a:cNvSpPr>
                                              <a:spLocks/>
                                            </a:cNvSpPr>
                                          </a:nvSpPr>
                                          <a:spPr bwMode="auto">
                                            <a:xfrm>
                                              <a:off x="5727700" y="2517775"/>
                                              <a:ext cx="96838" cy="112713"/>
                                            </a:xfrm>
                                            <a:custGeom>
                                              <a:avLst/>
                                              <a:gdLst>
                                                <a:gd name="T0" fmla="*/ 52388 w 61"/>
                                                <a:gd name="T1" fmla="*/ 112713 h 71"/>
                                                <a:gd name="T2" fmla="*/ 96838 w 61"/>
                                                <a:gd name="T3" fmla="*/ 0 h 71"/>
                                                <a:gd name="T4" fmla="*/ 0 w 61"/>
                                                <a:gd name="T5" fmla="*/ 0 h 71"/>
                                                <a:gd name="T6" fmla="*/ 52388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3" y="71"/>
                                                  </a:moveTo>
                                                  <a:lnTo>
                                                    <a:pt x="61" y="0"/>
                                                  </a:lnTo>
                                                  <a:lnTo>
                                                    <a:pt x="0" y="0"/>
                                                  </a:lnTo>
                                                  <a:lnTo>
                                                    <a:pt x="33"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54" name="Freeform 1410"/>
                                            <a:cNvSpPr>
                                              <a:spLocks/>
                                            </a:cNvSpPr>
                                          </a:nvSpPr>
                                          <a:spPr bwMode="auto">
                                            <a:xfrm>
                                              <a:off x="5727700" y="2517775"/>
                                              <a:ext cx="96838" cy="112713"/>
                                            </a:xfrm>
                                            <a:custGeom>
                                              <a:avLst/>
                                              <a:gdLst>
                                                <a:gd name="T0" fmla="*/ 52388 w 61"/>
                                                <a:gd name="T1" fmla="*/ 112713 h 71"/>
                                                <a:gd name="T2" fmla="*/ 96838 w 61"/>
                                                <a:gd name="T3" fmla="*/ 0 h 71"/>
                                                <a:gd name="T4" fmla="*/ 0 w 61"/>
                                                <a:gd name="T5" fmla="*/ 0 h 71"/>
                                                <a:gd name="T6" fmla="*/ 52388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3" y="71"/>
                                                  </a:moveTo>
                                                  <a:lnTo>
                                                    <a:pt x="61" y="0"/>
                                                  </a:lnTo>
                                                  <a:lnTo>
                                                    <a:pt x="0" y="0"/>
                                                  </a:lnTo>
                                                  <a:lnTo>
                                                    <a:pt x="33"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55" name="Rectangle 1413"/>
                                            <a:cNvSpPr>
                                              <a:spLocks noChangeArrowheads="1"/>
                                            </a:cNvSpPr>
                                          </a:nvSpPr>
                                          <a:spPr bwMode="auto">
                                            <a:xfrm>
                                              <a:off x="5805488" y="2493963"/>
                                              <a:ext cx="669925"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56" name="Rectangle 1414"/>
                                            <a:cNvSpPr>
                                              <a:spLocks noChangeArrowheads="1"/>
                                            </a:cNvSpPr>
                                          </a:nvSpPr>
                                          <a:spPr bwMode="auto">
                                            <a:xfrm>
                                              <a:off x="5911850" y="2535238"/>
                                              <a:ext cx="469900"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LRIP Lot 3 </a:t>
                                                </a:r>
                                                <a:endParaRPr lang="en-US"/>
                                              </a:p>
                                            </a:txBody>
                                            <a:useSpRect/>
                                          </a:txSp>
                                        </a:sp>
                                        <a:sp>
                                          <a:nvSpPr>
                                            <a:cNvPr id="2357" name="Line 1415"/>
                                            <a:cNvSpPr>
                                              <a:spLocks noChangeShapeType="1"/>
                                            </a:cNvSpPr>
                                          </a:nvSpPr>
                                          <a:spPr bwMode="auto">
                                            <a:xfrm>
                                              <a:off x="5421313" y="2517775"/>
                                              <a:ext cx="393700" cy="0"/>
                                            </a:xfrm>
                                            <a:prstGeom prst="line">
                                              <a:avLst/>
                                            </a:prstGeom>
                                            <a:noFill/>
                                            <a:ln w="17463">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58" name="Freeform 1416"/>
                                            <a:cNvSpPr>
                                              <a:spLocks/>
                                            </a:cNvSpPr>
                                          </a:nvSpPr>
                                          <a:spPr bwMode="auto">
                                            <a:xfrm>
                                              <a:off x="5780088" y="2638425"/>
                                              <a:ext cx="98425" cy="120650"/>
                                            </a:xfrm>
                                            <a:custGeom>
                                              <a:avLst/>
                                              <a:gdLst>
                                                <a:gd name="T0" fmla="*/ 53246 w 61"/>
                                                <a:gd name="T1" fmla="*/ 120650 h 76"/>
                                                <a:gd name="T2" fmla="*/ 98425 w 61"/>
                                                <a:gd name="T3" fmla="*/ 0 h 76"/>
                                                <a:gd name="T4" fmla="*/ 0 w 61"/>
                                                <a:gd name="T5" fmla="*/ 0 h 76"/>
                                                <a:gd name="T6" fmla="*/ 53246 w 61"/>
                                                <a:gd name="T7" fmla="*/ 120650 h 76"/>
                                                <a:gd name="T8" fmla="*/ 0 60000 65536"/>
                                                <a:gd name="T9" fmla="*/ 0 60000 65536"/>
                                                <a:gd name="T10" fmla="*/ 0 60000 65536"/>
                                                <a:gd name="T11" fmla="*/ 0 60000 65536"/>
                                                <a:gd name="T12" fmla="*/ 0 w 61"/>
                                                <a:gd name="T13" fmla="*/ 0 h 76"/>
                                                <a:gd name="T14" fmla="*/ 61 w 61"/>
                                                <a:gd name="T15" fmla="*/ 76 h 76"/>
                                              </a:gdLst>
                                              <a:ahLst/>
                                              <a:cxnLst>
                                                <a:cxn ang="T8">
                                                  <a:pos x="T0" y="T1"/>
                                                </a:cxn>
                                                <a:cxn ang="T9">
                                                  <a:pos x="T2" y="T3"/>
                                                </a:cxn>
                                                <a:cxn ang="T10">
                                                  <a:pos x="T4" y="T5"/>
                                                </a:cxn>
                                                <a:cxn ang="T11">
                                                  <a:pos x="T6" y="T7"/>
                                                </a:cxn>
                                              </a:cxnLst>
                                              <a:rect l="T12" t="T13" r="T14" b="T15"/>
                                              <a:pathLst>
                                                <a:path w="61" h="76">
                                                  <a:moveTo>
                                                    <a:pt x="33" y="76"/>
                                                  </a:moveTo>
                                                  <a:lnTo>
                                                    <a:pt x="61" y="0"/>
                                                  </a:lnTo>
                                                  <a:lnTo>
                                                    <a:pt x="0" y="0"/>
                                                  </a:lnTo>
                                                  <a:lnTo>
                                                    <a:pt x="33" y="76"/>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59" name="Freeform 1417"/>
                                            <a:cNvSpPr>
                                              <a:spLocks/>
                                            </a:cNvSpPr>
                                          </a:nvSpPr>
                                          <a:spPr bwMode="auto">
                                            <a:xfrm>
                                              <a:off x="5780088" y="2638425"/>
                                              <a:ext cx="98425" cy="120650"/>
                                            </a:xfrm>
                                            <a:custGeom>
                                              <a:avLst/>
                                              <a:gdLst>
                                                <a:gd name="T0" fmla="*/ 53246 w 61"/>
                                                <a:gd name="T1" fmla="*/ 120650 h 76"/>
                                                <a:gd name="T2" fmla="*/ 98425 w 61"/>
                                                <a:gd name="T3" fmla="*/ 0 h 76"/>
                                                <a:gd name="T4" fmla="*/ 0 w 61"/>
                                                <a:gd name="T5" fmla="*/ 0 h 76"/>
                                                <a:gd name="T6" fmla="*/ 53246 w 61"/>
                                                <a:gd name="T7" fmla="*/ 120650 h 76"/>
                                                <a:gd name="T8" fmla="*/ 0 60000 65536"/>
                                                <a:gd name="T9" fmla="*/ 0 60000 65536"/>
                                                <a:gd name="T10" fmla="*/ 0 60000 65536"/>
                                                <a:gd name="T11" fmla="*/ 0 60000 65536"/>
                                                <a:gd name="T12" fmla="*/ 0 w 61"/>
                                                <a:gd name="T13" fmla="*/ 0 h 76"/>
                                                <a:gd name="T14" fmla="*/ 61 w 61"/>
                                                <a:gd name="T15" fmla="*/ 76 h 76"/>
                                              </a:gdLst>
                                              <a:ahLst/>
                                              <a:cxnLst>
                                                <a:cxn ang="T8">
                                                  <a:pos x="T0" y="T1"/>
                                                </a:cxn>
                                                <a:cxn ang="T9">
                                                  <a:pos x="T2" y="T3"/>
                                                </a:cxn>
                                                <a:cxn ang="T10">
                                                  <a:pos x="T4" y="T5"/>
                                                </a:cxn>
                                                <a:cxn ang="T11">
                                                  <a:pos x="T6" y="T7"/>
                                                </a:cxn>
                                              </a:cxnLst>
                                              <a:rect l="T12" t="T13" r="T14" b="T15"/>
                                              <a:pathLst>
                                                <a:path w="61" h="76">
                                                  <a:moveTo>
                                                    <a:pt x="33" y="76"/>
                                                  </a:moveTo>
                                                  <a:lnTo>
                                                    <a:pt x="61" y="0"/>
                                                  </a:lnTo>
                                                  <a:lnTo>
                                                    <a:pt x="0" y="0"/>
                                                  </a:lnTo>
                                                  <a:lnTo>
                                                    <a:pt x="33" y="76"/>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60" name="Freeform 1418"/>
                                            <a:cNvSpPr>
                                              <a:spLocks/>
                                            </a:cNvSpPr>
                                          </a:nvSpPr>
                                          <a:spPr bwMode="auto">
                                            <a:xfrm>
                                              <a:off x="5780088" y="2638425"/>
                                              <a:ext cx="98425" cy="120650"/>
                                            </a:xfrm>
                                            <a:custGeom>
                                              <a:avLst/>
                                              <a:gdLst>
                                                <a:gd name="T0" fmla="*/ 53246 w 61"/>
                                                <a:gd name="T1" fmla="*/ 120650 h 76"/>
                                                <a:gd name="T2" fmla="*/ 98425 w 61"/>
                                                <a:gd name="T3" fmla="*/ 0 h 76"/>
                                                <a:gd name="T4" fmla="*/ 0 w 61"/>
                                                <a:gd name="T5" fmla="*/ 0 h 76"/>
                                                <a:gd name="T6" fmla="*/ 53246 w 61"/>
                                                <a:gd name="T7" fmla="*/ 120650 h 76"/>
                                                <a:gd name="T8" fmla="*/ 0 60000 65536"/>
                                                <a:gd name="T9" fmla="*/ 0 60000 65536"/>
                                                <a:gd name="T10" fmla="*/ 0 60000 65536"/>
                                                <a:gd name="T11" fmla="*/ 0 60000 65536"/>
                                                <a:gd name="T12" fmla="*/ 0 w 61"/>
                                                <a:gd name="T13" fmla="*/ 0 h 76"/>
                                                <a:gd name="T14" fmla="*/ 61 w 61"/>
                                                <a:gd name="T15" fmla="*/ 76 h 76"/>
                                              </a:gdLst>
                                              <a:ahLst/>
                                              <a:cxnLst>
                                                <a:cxn ang="T8">
                                                  <a:pos x="T0" y="T1"/>
                                                </a:cxn>
                                                <a:cxn ang="T9">
                                                  <a:pos x="T2" y="T3"/>
                                                </a:cxn>
                                                <a:cxn ang="T10">
                                                  <a:pos x="T4" y="T5"/>
                                                </a:cxn>
                                                <a:cxn ang="T11">
                                                  <a:pos x="T6" y="T7"/>
                                                </a:cxn>
                                              </a:cxnLst>
                                              <a:rect l="T12" t="T13" r="T14" b="T15"/>
                                              <a:pathLst>
                                                <a:path w="61" h="76">
                                                  <a:moveTo>
                                                    <a:pt x="33" y="76"/>
                                                  </a:moveTo>
                                                  <a:lnTo>
                                                    <a:pt x="61" y="0"/>
                                                  </a:lnTo>
                                                  <a:lnTo>
                                                    <a:pt x="0" y="0"/>
                                                  </a:lnTo>
                                                  <a:lnTo>
                                                    <a:pt x="33" y="76"/>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61" name="Freeform 1419"/>
                                            <a:cNvSpPr>
                                              <a:spLocks/>
                                            </a:cNvSpPr>
                                          </a:nvSpPr>
                                          <a:spPr bwMode="auto">
                                            <a:xfrm>
                                              <a:off x="5780088" y="2638425"/>
                                              <a:ext cx="98425" cy="120650"/>
                                            </a:xfrm>
                                            <a:custGeom>
                                              <a:avLst/>
                                              <a:gdLst>
                                                <a:gd name="T0" fmla="*/ 53246 w 61"/>
                                                <a:gd name="T1" fmla="*/ 120650 h 76"/>
                                                <a:gd name="T2" fmla="*/ 98425 w 61"/>
                                                <a:gd name="T3" fmla="*/ 0 h 76"/>
                                                <a:gd name="T4" fmla="*/ 0 w 61"/>
                                                <a:gd name="T5" fmla="*/ 0 h 76"/>
                                                <a:gd name="T6" fmla="*/ 53246 w 61"/>
                                                <a:gd name="T7" fmla="*/ 120650 h 76"/>
                                                <a:gd name="T8" fmla="*/ 0 60000 65536"/>
                                                <a:gd name="T9" fmla="*/ 0 60000 65536"/>
                                                <a:gd name="T10" fmla="*/ 0 60000 65536"/>
                                                <a:gd name="T11" fmla="*/ 0 60000 65536"/>
                                                <a:gd name="T12" fmla="*/ 0 w 61"/>
                                                <a:gd name="T13" fmla="*/ 0 h 76"/>
                                                <a:gd name="T14" fmla="*/ 61 w 61"/>
                                                <a:gd name="T15" fmla="*/ 76 h 76"/>
                                              </a:gdLst>
                                              <a:ahLst/>
                                              <a:cxnLst>
                                                <a:cxn ang="T8">
                                                  <a:pos x="T0" y="T1"/>
                                                </a:cxn>
                                                <a:cxn ang="T9">
                                                  <a:pos x="T2" y="T3"/>
                                                </a:cxn>
                                                <a:cxn ang="T10">
                                                  <a:pos x="T4" y="T5"/>
                                                </a:cxn>
                                                <a:cxn ang="T11">
                                                  <a:pos x="T6" y="T7"/>
                                                </a:cxn>
                                              </a:cxnLst>
                                              <a:rect l="T12" t="T13" r="T14" b="T15"/>
                                              <a:pathLst>
                                                <a:path w="61" h="76">
                                                  <a:moveTo>
                                                    <a:pt x="33" y="76"/>
                                                  </a:moveTo>
                                                  <a:lnTo>
                                                    <a:pt x="61" y="0"/>
                                                  </a:lnTo>
                                                  <a:lnTo>
                                                    <a:pt x="0" y="0"/>
                                                  </a:lnTo>
                                                  <a:lnTo>
                                                    <a:pt x="33" y="76"/>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62" name="Freeform 1420"/>
                                            <a:cNvSpPr>
                                              <a:spLocks/>
                                            </a:cNvSpPr>
                                          </a:nvSpPr>
                                          <a:spPr bwMode="auto">
                                            <a:xfrm>
                                              <a:off x="6113463" y="2638425"/>
                                              <a:ext cx="104775" cy="120650"/>
                                            </a:xfrm>
                                            <a:custGeom>
                                              <a:avLst/>
                                              <a:gdLst>
                                                <a:gd name="T0" fmla="*/ 52388 w 66"/>
                                                <a:gd name="T1" fmla="*/ 120650 h 76"/>
                                                <a:gd name="T2" fmla="*/ 104775 w 66"/>
                                                <a:gd name="T3" fmla="*/ 0 h 76"/>
                                                <a:gd name="T4" fmla="*/ 0 w 66"/>
                                                <a:gd name="T5" fmla="*/ 0 h 76"/>
                                                <a:gd name="T6" fmla="*/ 52388 w 66"/>
                                                <a:gd name="T7" fmla="*/ 120650 h 76"/>
                                                <a:gd name="T8" fmla="*/ 0 60000 65536"/>
                                                <a:gd name="T9" fmla="*/ 0 60000 65536"/>
                                                <a:gd name="T10" fmla="*/ 0 60000 65536"/>
                                                <a:gd name="T11" fmla="*/ 0 60000 65536"/>
                                                <a:gd name="T12" fmla="*/ 0 w 66"/>
                                                <a:gd name="T13" fmla="*/ 0 h 76"/>
                                                <a:gd name="T14" fmla="*/ 66 w 66"/>
                                                <a:gd name="T15" fmla="*/ 76 h 76"/>
                                              </a:gdLst>
                                              <a:ahLst/>
                                              <a:cxnLst>
                                                <a:cxn ang="T8">
                                                  <a:pos x="T0" y="T1"/>
                                                </a:cxn>
                                                <a:cxn ang="T9">
                                                  <a:pos x="T2" y="T3"/>
                                                </a:cxn>
                                                <a:cxn ang="T10">
                                                  <a:pos x="T4" y="T5"/>
                                                </a:cxn>
                                                <a:cxn ang="T11">
                                                  <a:pos x="T6" y="T7"/>
                                                </a:cxn>
                                              </a:cxnLst>
                                              <a:rect l="T12" t="T13" r="T14" b="T15"/>
                                              <a:pathLst>
                                                <a:path w="66" h="76">
                                                  <a:moveTo>
                                                    <a:pt x="33" y="76"/>
                                                  </a:moveTo>
                                                  <a:lnTo>
                                                    <a:pt x="66" y="0"/>
                                                  </a:lnTo>
                                                  <a:lnTo>
                                                    <a:pt x="0" y="0"/>
                                                  </a:lnTo>
                                                  <a:lnTo>
                                                    <a:pt x="33" y="76"/>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63" name="Freeform 1421"/>
                                            <a:cNvSpPr>
                                              <a:spLocks/>
                                            </a:cNvSpPr>
                                          </a:nvSpPr>
                                          <a:spPr bwMode="auto">
                                            <a:xfrm>
                                              <a:off x="6113463" y="2638425"/>
                                              <a:ext cx="104775" cy="120650"/>
                                            </a:xfrm>
                                            <a:custGeom>
                                              <a:avLst/>
                                              <a:gdLst>
                                                <a:gd name="T0" fmla="*/ 52388 w 66"/>
                                                <a:gd name="T1" fmla="*/ 120650 h 76"/>
                                                <a:gd name="T2" fmla="*/ 104775 w 66"/>
                                                <a:gd name="T3" fmla="*/ 0 h 76"/>
                                                <a:gd name="T4" fmla="*/ 0 w 66"/>
                                                <a:gd name="T5" fmla="*/ 0 h 76"/>
                                                <a:gd name="T6" fmla="*/ 52388 w 66"/>
                                                <a:gd name="T7" fmla="*/ 120650 h 76"/>
                                                <a:gd name="T8" fmla="*/ 0 60000 65536"/>
                                                <a:gd name="T9" fmla="*/ 0 60000 65536"/>
                                                <a:gd name="T10" fmla="*/ 0 60000 65536"/>
                                                <a:gd name="T11" fmla="*/ 0 60000 65536"/>
                                                <a:gd name="T12" fmla="*/ 0 w 66"/>
                                                <a:gd name="T13" fmla="*/ 0 h 76"/>
                                                <a:gd name="T14" fmla="*/ 66 w 66"/>
                                                <a:gd name="T15" fmla="*/ 76 h 76"/>
                                              </a:gdLst>
                                              <a:ahLst/>
                                              <a:cxnLst>
                                                <a:cxn ang="T8">
                                                  <a:pos x="T0" y="T1"/>
                                                </a:cxn>
                                                <a:cxn ang="T9">
                                                  <a:pos x="T2" y="T3"/>
                                                </a:cxn>
                                                <a:cxn ang="T10">
                                                  <a:pos x="T4" y="T5"/>
                                                </a:cxn>
                                                <a:cxn ang="T11">
                                                  <a:pos x="T6" y="T7"/>
                                                </a:cxn>
                                              </a:cxnLst>
                                              <a:rect l="T12" t="T13" r="T14" b="T15"/>
                                              <a:pathLst>
                                                <a:path w="66" h="76">
                                                  <a:moveTo>
                                                    <a:pt x="33" y="76"/>
                                                  </a:moveTo>
                                                  <a:lnTo>
                                                    <a:pt x="66" y="0"/>
                                                  </a:lnTo>
                                                  <a:lnTo>
                                                    <a:pt x="0" y="0"/>
                                                  </a:lnTo>
                                                  <a:lnTo>
                                                    <a:pt x="33" y="76"/>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64" name="Freeform 1422"/>
                                            <a:cNvSpPr>
                                              <a:spLocks/>
                                            </a:cNvSpPr>
                                          </a:nvSpPr>
                                          <a:spPr bwMode="auto">
                                            <a:xfrm>
                                              <a:off x="6113463" y="2638425"/>
                                              <a:ext cx="104775" cy="120650"/>
                                            </a:xfrm>
                                            <a:custGeom>
                                              <a:avLst/>
                                              <a:gdLst>
                                                <a:gd name="T0" fmla="*/ 52388 w 66"/>
                                                <a:gd name="T1" fmla="*/ 120650 h 76"/>
                                                <a:gd name="T2" fmla="*/ 104775 w 66"/>
                                                <a:gd name="T3" fmla="*/ 0 h 76"/>
                                                <a:gd name="T4" fmla="*/ 0 w 66"/>
                                                <a:gd name="T5" fmla="*/ 0 h 76"/>
                                                <a:gd name="T6" fmla="*/ 52388 w 66"/>
                                                <a:gd name="T7" fmla="*/ 120650 h 76"/>
                                                <a:gd name="T8" fmla="*/ 0 60000 65536"/>
                                                <a:gd name="T9" fmla="*/ 0 60000 65536"/>
                                                <a:gd name="T10" fmla="*/ 0 60000 65536"/>
                                                <a:gd name="T11" fmla="*/ 0 60000 65536"/>
                                                <a:gd name="T12" fmla="*/ 0 w 66"/>
                                                <a:gd name="T13" fmla="*/ 0 h 76"/>
                                                <a:gd name="T14" fmla="*/ 66 w 66"/>
                                                <a:gd name="T15" fmla="*/ 76 h 76"/>
                                              </a:gdLst>
                                              <a:ahLst/>
                                              <a:cxnLst>
                                                <a:cxn ang="T8">
                                                  <a:pos x="T0" y="T1"/>
                                                </a:cxn>
                                                <a:cxn ang="T9">
                                                  <a:pos x="T2" y="T3"/>
                                                </a:cxn>
                                                <a:cxn ang="T10">
                                                  <a:pos x="T4" y="T5"/>
                                                </a:cxn>
                                                <a:cxn ang="T11">
                                                  <a:pos x="T6" y="T7"/>
                                                </a:cxn>
                                              </a:cxnLst>
                                              <a:rect l="T12" t="T13" r="T14" b="T15"/>
                                              <a:pathLst>
                                                <a:path w="66" h="76">
                                                  <a:moveTo>
                                                    <a:pt x="33" y="76"/>
                                                  </a:moveTo>
                                                  <a:lnTo>
                                                    <a:pt x="66" y="0"/>
                                                  </a:lnTo>
                                                  <a:lnTo>
                                                    <a:pt x="0" y="0"/>
                                                  </a:lnTo>
                                                  <a:lnTo>
                                                    <a:pt x="33" y="76"/>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65" name="Freeform 1423"/>
                                            <a:cNvSpPr>
                                              <a:spLocks/>
                                            </a:cNvSpPr>
                                          </a:nvSpPr>
                                          <a:spPr bwMode="auto">
                                            <a:xfrm>
                                              <a:off x="6113463" y="2638425"/>
                                              <a:ext cx="104775" cy="120650"/>
                                            </a:xfrm>
                                            <a:custGeom>
                                              <a:avLst/>
                                              <a:gdLst>
                                                <a:gd name="T0" fmla="*/ 52388 w 66"/>
                                                <a:gd name="T1" fmla="*/ 120650 h 76"/>
                                                <a:gd name="T2" fmla="*/ 104775 w 66"/>
                                                <a:gd name="T3" fmla="*/ 0 h 76"/>
                                                <a:gd name="T4" fmla="*/ 0 w 66"/>
                                                <a:gd name="T5" fmla="*/ 0 h 76"/>
                                                <a:gd name="T6" fmla="*/ 52388 w 66"/>
                                                <a:gd name="T7" fmla="*/ 120650 h 76"/>
                                                <a:gd name="T8" fmla="*/ 0 60000 65536"/>
                                                <a:gd name="T9" fmla="*/ 0 60000 65536"/>
                                                <a:gd name="T10" fmla="*/ 0 60000 65536"/>
                                                <a:gd name="T11" fmla="*/ 0 60000 65536"/>
                                                <a:gd name="T12" fmla="*/ 0 w 66"/>
                                                <a:gd name="T13" fmla="*/ 0 h 76"/>
                                                <a:gd name="T14" fmla="*/ 66 w 66"/>
                                                <a:gd name="T15" fmla="*/ 76 h 76"/>
                                              </a:gdLst>
                                              <a:ahLst/>
                                              <a:cxnLst>
                                                <a:cxn ang="T8">
                                                  <a:pos x="T0" y="T1"/>
                                                </a:cxn>
                                                <a:cxn ang="T9">
                                                  <a:pos x="T2" y="T3"/>
                                                </a:cxn>
                                                <a:cxn ang="T10">
                                                  <a:pos x="T4" y="T5"/>
                                                </a:cxn>
                                                <a:cxn ang="T11">
                                                  <a:pos x="T6" y="T7"/>
                                                </a:cxn>
                                              </a:cxnLst>
                                              <a:rect l="T12" t="T13" r="T14" b="T15"/>
                                              <a:pathLst>
                                                <a:path w="66" h="76">
                                                  <a:moveTo>
                                                    <a:pt x="33" y="76"/>
                                                  </a:moveTo>
                                                  <a:lnTo>
                                                    <a:pt x="66" y="0"/>
                                                  </a:lnTo>
                                                  <a:lnTo>
                                                    <a:pt x="0" y="0"/>
                                                  </a:lnTo>
                                                  <a:lnTo>
                                                    <a:pt x="33" y="76"/>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66" name="Rectangle 1426"/>
                                            <a:cNvSpPr>
                                              <a:spLocks noChangeArrowheads="1"/>
                                            </a:cNvSpPr>
                                          </a:nvSpPr>
                                          <a:spPr bwMode="auto">
                                            <a:xfrm>
                                              <a:off x="6176963" y="2606675"/>
                                              <a:ext cx="674687"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67" name="Rectangle 1427"/>
                                            <a:cNvSpPr>
                                              <a:spLocks noChangeArrowheads="1"/>
                                            </a:cNvSpPr>
                                          </a:nvSpPr>
                                          <a:spPr bwMode="auto">
                                            <a:xfrm>
                                              <a:off x="6280150" y="2647950"/>
                                              <a:ext cx="469900"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FRP  Lot 4 </a:t>
                                                </a:r>
                                                <a:endParaRPr lang="en-US"/>
                                              </a:p>
                                            </a:txBody>
                                            <a:useSpRect/>
                                          </a:txSp>
                                        </a:sp>
                                        <a:sp>
                                          <a:nvSpPr>
                                            <a:cNvPr id="2368" name="Line 1428"/>
                                            <a:cNvSpPr>
                                              <a:spLocks noChangeShapeType="1"/>
                                            </a:cNvSpPr>
                                          </a:nvSpPr>
                                          <a:spPr bwMode="auto">
                                            <a:xfrm>
                                              <a:off x="5789613" y="2638425"/>
                                              <a:ext cx="387350" cy="0"/>
                                            </a:xfrm>
                                            <a:prstGeom prst="line">
                                              <a:avLst/>
                                            </a:prstGeom>
                                            <a:noFill/>
                                            <a:ln w="17463">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69" name="Freeform 1429"/>
                                            <a:cNvSpPr>
                                              <a:spLocks/>
                                            </a:cNvSpPr>
                                          </a:nvSpPr>
                                          <a:spPr bwMode="auto">
                                            <a:xfrm>
                                              <a:off x="6535738" y="2774950"/>
                                              <a:ext cx="98425" cy="112713"/>
                                            </a:xfrm>
                                            <a:custGeom>
                                              <a:avLst/>
                                              <a:gdLst>
                                                <a:gd name="T0" fmla="*/ 43565 w 61"/>
                                                <a:gd name="T1" fmla="*/ 112713 h 71"/>
                                                <a:gd name="T2" fmla="*/ 98425 w 61"/>
                                                <a:gd name="T3" fmla="*/ 0 h 71"/>
                                                <a:gd name="T4" fmla="*/ 0 w 61"/>
                                                <a:gd name="T5" fmla="*/ 0 h 71"/>
                                                <a:gd name="T6" fmla="*/ 43565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27" y="71"/>
                                                  </a:moveTo>
                                                  <a:lnTo>
                                                    <a:pt x="61" y="0"/>
                                                  </a:lnTo>
                                                  <a:lnTo>
                                                    <a:pt x="0" y="0"/>
                                                  </a:lnTo>
                                                  <a:lnTo>
                                                    <a:pt x="27" y="71"/>
                                                  </a:lnTo>
                                                  <a:close/>
                                                </a:path>
                                              </a:pathLst>
                                            </a:custGeom>
                                            <a:solidFill>
                                              <a:srgbClr val="FFFFFF"/>
                                            </a:solidFill>
                                            <a:ln w="17463" cap="rnd">
                                              <a:solidFill>
                                                <a:srgbClr val="00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70" name="Freeform 1430"/>
                                            <a:cNvSpPr>
                                              <a:spLocks/>
                                            </a:cNvSpPr>
                                          </a:nvSpPr>
                                          <a:spPr bwMode="auto">
                                            <a:xfrm>
                                              <a:off x="6535738" y="2774950"/>
                                              <a:ext cx="98425" cy="112713"/>
                                            </a:xfrm>
                                            <a:custGeom>
                                              <a:avLst/>
                                              <a:gdLst>
                                                <a:gd name="T0" fmla="*/ 43565 w 61"/>
                                                <a:gd name="T1" fmla="*/ 112713 h 71"/>
                                                <a:gd name="T2" fmla="*/ 98425 w 61"/>
                                                <a:gd name="T3" fmla="*/ 0 h 71"/>
                                                <a:gd name="T4" fmla="*/ 0 w 61"/>
                                                <a:gd name="T5" fmla="*/ 0 h 71"/>
                                                <a:gd name="T6" fmla="*/ 43565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27" y="71"/>
                                                  </a:moveTo>
                                                  <a:lnTo>
                                                    <a:pt x="61" y="0"/>
                                                  </a:lnTo>
                                                  <a:lnTo>
                                                    <a:pt x="0" y="0"/>
                                                  </a:lnTo>
                                                  <a:lnTo>
                                                    <a:pt x="27" y="71"/>
                                                  </a:lnTo>
                                                  <a:close/>
                                                </a:path>
                                              </a:pathLst>
                                            </a:custGeom>
                                            <a:solidFill>
                                              <a:srgbClr val="FFFFFF"/>
                                            </a:solidFill>
                                            <a:ln w="17463" cap="rnd">
                                              <a:solidFill>
                                                <a:srgbClr val="00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71" name="Freeform 1431"/>
                                            <a:cNvSpPr>
                                              <a:spLocks/>
                                            </a:cNvSpPr>
                                          </a:nvSpPr>
                                          <a:spPr bwMode="auto">
                                            <a:xfrm>
                                              <a:off x="6535738" y="2774950"/>
                                              <a:ext cx="98425" cy="112713"/>
                                            </a:xfrm>
                                            <a:custGeom>
                                              <a:avLst/>
                                              <a:gdLst>
                                                <a:gd name="T0" fmla="*/ 43565 w 61"/>
                                                <a:gd name="T1" fmla="*/ 112713 h 71"/>
                                                <a:gd name="T2" fmla="*/ 98425 w 61"/>
                                                <a:gd name="T3" fmla="*/ 0 h 71"/>
                                                <a:gd name="T4" fmla="*/ 0 w 61"/>
                                                <a:gd name="T5" fmla="*/ 0 h 71"/>
                                                <a:gd name="T6" fmla="*/ 43565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27" y="71"/>
                                                  </a:moveTo>
                                                  <a:lnTo>
                                                    <a:pt x="61" y="0"/>
                                                  </a:lnTo>
                                                  <a:lnTo>
                                                    <a:pt x="0" y="0"/>
                                                  </a:lnTo>
                                                  <a:lnTo>
                                                    <a:pt x="27" y="71"/>
                                                  </a:lnTo>
                                                  <a:close/>
                                                </a:path>
                                              </a:pathLst>
                                            </a:custGeom>
                                            <a:solidFill>
                                              <a:srgbClr val="FFFFFF"/>
                                            </a:solidFill>
                                            <a:ln w="17463" cap="rnd">
                                              <a:solidFill>
                                                <a:srgbClr val="00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72" name="Freeform 1432"/>
                                            <a:cNvSpPr>
                                              <a:spLocks/>
                                            </a:cNvSpPr>
                                          </a:nvSpPr>
                                          <a:spPr bwMode="auto">
                                            <a:xfrm>
                                              <a:off x="6535738" y="2774950"/>
                                              <a:ext cx="98425" cy="112713"/>
                                            </a:xfrm>
                                            <a:custGeom>
                                              <a:avLst/>
                                              <a:gdLst>
                                                <a:gd name="T0" fmla="*/ 43565 w 61"/>
                                                <a:gd name="T1" fmla="*/ 112713 h 71"/>
                                                <a:gd name="T2" fmla="*/ 98425 w 61"/>
                                                <a:gd name="T3" fmla="*/ 0 h 71"/>
                                                <a:gd name="T4" fmla="*/ 0 w 61"/>
                                                <a:gd name="T5" fmla="*/ 0 h 71"/>
                                                <a:gd name="T6" fmla="*/ 43565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27" y="71"/>
                                                  </a:moveTo>
                                                  <a:lnTo>
                                                    <a:pt x="61" y="0"/>
                                                  </a:lnTo>
                                                  <a:lnTo>
                                                    <a:pt x="0" y="0"/>
                                                  </a:lnTo>
                                                  <a:lnTo>
                                                    <a:pt x="27" y="71"/>
                                                  </a:lnTo>
                                                  <a:close/>
                                                </a:path>
                                              </a:pathLst>
                                            </a:custGeom>
                                            <a:solidFill>
                                              <a:srgbClr val="FFFFFF"/>
                                            </a:solidFill>
                                            <a:ln w="17463" cap="rnd">
                                              <a:solidFill>
                                                <a:srgbClr val="00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73" name="Freeform 1433"/>
                                            <a:cNvSpPr>
                                              <a:spLocks/>
                                            </a:cNvSpPr>
                                          </a:nvSpPr>
                                          <a:spPr bwMode="auto">
                                            <a:xfrm>
                                              <a:off x="6183313" y="2774950"/>
                                              <a:ext cx="96837" cy="112713"/>
                                            </a:xfrm>
                                            <a:custGeom>
                                              <a:avLst/>
                                              <a:gdLst>
                                                <a:gd name="T0" fmla="*/ 53975 w 61"/>
                                                <a:gd name="T1" fmla="*/ 112713 h 71"/>
                                                <a:gd name="T2" fmla="*/ 96837 w 61"/>
                                                <a:gd name="T3" fmla="*/ 0 h 71"/>
                                                <a:gd name="T4" fmla="*/ 0 w 61"/>
                                                <a:gd name="T5" fmla="*/ 0 h 71"/>
                                                <a:gd name="T6" fmla="*/ 53975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4" y="71"/>
                                                  </a:moveTo>
                                                  <a:lnTo>
                                                    <a:pt x="61" y="0"/>
                                                  </a:lnTo>
                                                  <a:lnTo>
                                                    <a:pt x="0" y="0"/>
                                                  </a:lnTo>
                                                  <a:lnTo>
                                                    <a:pt x="34" y="71"/>
                                                  </a:lnTo>
                                                  <a:close/>
                                                </a:path>
                                              </a:pathLst>
                                            </a:custGeom>
                                            <a:solidFill>
                                              <a:srgbClr val="FFFFFF"/>
                                            </a:solidFill>
                                            <a:ln w="17463" cap="rnd">
                                              <a:solidFill>
                                                <a:srgbClr val="00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74" name="Freeform 1434"/>
                                            <a:cNvSpPr>
                                              <a:spLocks/>
                                            </a:cNvSpPr>
                                          </a:nvSpPr>
                                          <a:spPr bwMode="auto">
                                            <a:xfrm>
                                              <a:off x="6183313" y="2774950"/>
                                              <a:ext cx="96837" cy="112713"/>
                                            </a:xfrm>
                                            <a:custGeom>
                                              <a:avLst/>
                                              <a:gdLst>
                                                <a:gd name="T0" fmla="*/ 53975 w 61"/>
                                                <a:gd name="T1" fmla="*/ 112713 h 71"/>
                                                <a:gd name="T2" fmla="*/ 96837 w 61"/>
                                                <a:gd name="T3" fmla="*/ 0 h 71"/>
                                                <a:gd name="T4" fmla="*/ 0 w 61"/>
                                                <a:gd name="T5" fmla="*/ 0 h 71"/>
                                                <a:gd name="T6" fmla="*/ 53975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4" y="71"/>
                                                  </a:moveTo>
                                                  <a:lnTo>
                                                    <a:pt x="61" y="0"/>
                                                  </a:lnTo>
                                                  <a:lnTo>
                                                    <a:pt x="0" y="0"/>
                                                  </a:lnTo>
                                                  <a:lnTo>
                                                    <a:pt x="34" y="71"/>
                                                  </a:lnTo>
                                                  <a:close/>
                                                </a:path>
                                              </a:pathLst>
                                            </a:custGeom>
                                            <a:solidFill>
                                              <a:srgbClr val="FFFFFF"/>
                                            </a:solidFill>
                                            <a:ln w="17463" cap="rnd">
                                              <a:solidFill>
                                                <a:srgbClr val="00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75" name="Freeform 1435"/>
                                            <a:cNvSpPr>
                                              <a:spLocks/>
                                            </a:cNvSpPr>
                                          </a:nvSpPr>
                                          <a:spPr bwMode="auto">
                                            <a:xfrm>
                                              <a:off x="6183313" y="2774950"/>
                                              <a:ext cx="96837" cy="112713"/>
                                            </a:xfrm>
                                            <a:custGeom>
                                              <a:avLst/>
                                              <a:gdLst>
                                                <a:gd name="T0" fmla="*/ 53975 w 61"/>
                                                <a:gd name="T1" fmla="*/ 112713 h 71"/>
                                                <a:gd name="T2" fmla="*/ 96837 w 61"/>
                                                <a:gd name="T3" fmla="*/ 0 h 71"/>
                                                <a:gd name="T4" fmla="*/ 0 w 61"/>
                                                <a:gd name="T5" fmla="*/ 0 h 71"/>
                                                <a:gd name="T6" fmla="*/ 53975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4" y="71"/>
                                                  </a:moveTo>
                                                  <a:lnTo>
                                                    <a:pt x="61" y="0"/>
                                                  </a:lnTo>
                                                  <a:lnTo>
                                                    <a:pt x="0" y="0"/>
                                                  </a:lnTo>
                                                  <a:lnTo>
                                                    <a:pt x="34" y="71"/>
                                                  </a:lnTo>
                                                  <a:close/>
                                                </a:path>
                                              </a:pathLst>
                                            </a:custGeom>
                                            <a:solidFill>
                                              <a:srgbClr val="FFFFFF"/>
                                            </a:solidFill>
                                            <a:ln w="17463" cap="rnd">
                                              <a:solidFill>
                                                <a:srgbClr val="00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76" name="Freeform 1436"/>
                                            <a:cNvSpPr>
                                              <a:spLocks/>
                                            </a:cNvSpPr>
                                          </a:nvSpPr>
                                          <a:spPr bwMode="auto">
                                            <a:xfrm>
                                              <a:off x="6183313" y="2774950"/>
                                              <a:ext cx="96837" cy="112713"/>
                                            </a:xfrm>
                                            <a:custGeom>
                                              <a:avLst/>
                                              <a:gdLst>
                                                <a:gd name="T0" fmla="*/ 53975 w 61"/>
                                                <a:gd name="T1" fmla="*/ 112713 h 71"/>
                                                <a:gd name="T2" fmla="*/ 96837 w 61"/>
                                                <a:gd name="T3" fmla="*/ 0 h 71"/>
                                                <a:gd name="T4" fmla="*/ 0 w 61"/>
                                                <a:gd name="T5" fmla="*/ 0 h 71"/>
                                                <a:gd name="T6" fmla="*/ 53975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4" y="71"/>
                                                  </a:moveTo>
                                                  <a:lnTo>
                                                    <a:pt x="61" y="0"/>
                                                  </a:lnTo>
                                                  <a:lnTo>
                                                    <a:pt x="0" y="0"/>
                                                  </a:lnTo>
                                                  <a:lnTo>
                                                    <a:pt x="34" y="71"/>
                                                  </a:lnTo>
                                                  <a:close/>
                                                </a:path>
                                              </a:pathLst>
                                            </a:custGeom>
                                            <a:solidFill>
                                              <a:srgbClr val="FFFFFF"/>
                                            </a:solidFill>
                                            <a:ln w="17463" cap="rnd">
                                              <a:solidFill>
                                                <a:srgbClr val="00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77" name="Rectangle 1437"/>
                                            <a:cNvSpPr>
                                              <a:spLocks noChangeArrowheads="1"/>
                                            </a:cNvSpPr>
                                          </a:nvSpPr>
                                          <a:spPr bwMode="auto">
                                            <a:xfrm>
                                              <a:off x="5789613" y="2743200"/>
                                              <a:ext cx="412750"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78" name="Line 1439"/>
                                            <a:cNvSpPr>
                                              <a:spLocks noChangeShapeType="1"/>
                                            </a:cNvSpPr>
                                          </a:nvSpPr>
                                          <a:spPr bwMode="auto">
                                            <a:xfrm>
                                              <a:off x="6183313" y="2774950"/>
                                              <a:ext cx="387350" cy="0"/>
                                            </a:xfrm>
                                            <a:prstGeom prst="line">
                                              <a:avLst/>
                                            </a:prstGeom>
                                            <a:noFill/>
                                            <a:ln w="17463">
                                              <a:solidFill>
                                                <a:srgbClr val="00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nvGrpSpPr>
                                            <a:cNvPr id="2379" name="Group 1442"/>
                                            <a:cNvGrpSpPr>
                                              <a:grpSpLocks/>
                                            </a:cNvGrpSpPr>
                                          </a:nvGrpSpPr>
                                          <a:grpSpPr bwMode="auto">
                                            <a:xfrm>
                                              <a:off x="5367338" y="2365375"/>
                                              <a:ext cx="1063625" cy="73025"/>
                                              <a:chOff x="3381" y="1500"/>
                                              <a:chExt cx="669" cy="46"/>
                                            </a:xfrm>
                                          </a:grpSpPr>
                                          <a:sp>
                                            <a:nvSpPr>
                                              <a:cNvPr id="2924" name="Line 1440"/>
                                              <a:cNvSpPr>
                                                <a:spLocks noChangeShapeType="1"/>
                                              </a:cNvSpPr>
                                            </a:nvSpPr>
                                            <a:spPr bwMode="auto">
                                              <a:xfrm>
                                                <a:off x="3381" y="1520"/>
                                                <a:ext cx="642" cy="0"/>
                                              </a:xfrm>
                                              <a:prstGeom prst="line">
                                                <a:avLst/>
                                              </a:prstGeom>
                                              <a:noFill/>
                                              <a:ln w="17463">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25" name="Freeform 1441"/>
                                              <a:cNvSpPr>
                                                <a:spLocks/>
                                              </a:cNvSpPr>
                                            </a:nvSpPr>
                                            <a:spPr bwMode="auto">
                                              <a:xfrm>
                                                <a:off x="4000" y="1500"/>
                                                <a:ext cx="50" cy="46"/>
                                              </a:xfrm>
                                              <a:custGeom>
                                                <a:avLst/>
                                                <a:gdLst>
                                                  <a:gd name="T0" fmla="*/ 0 w 50"/>
                                                  <a:gd name="T1" fmla="*/ 20 h 46"/>
                                                  <a:gd name="T2" fmla="*/ 23 w 50"/>
                                                  <a:gd name="T3" fmla="*/ 46 h 46"/>
                                                  <a:gd name="T4" fmla="*/ 50 w 50"/>
                                                  <a:gd name="T5" fmla="*/ 20 h 46"/>
                                                  <a:gd name="T6" fmla="*/ 23 w 50"/>
                                                  <a:gd name="T7" fmla="*/ 0 h 46"/>
                                                  <a:gd name="T8" fmla="*/ 0 w 50"/>
                                                  <a:gd name="T9" fmla="*/ 20 h 46"/>
                                                  <a:gd name="T10" fmla="*/ 0 60000 65536"/>
                                                  <a:gd name="T11" fmla="*/ 0 60000 65536"/>
                                                  <a:gd name="T12" fmla="*/ 0 60000 65536"/>
                                                  <a:gd name="T13" fmla="*/ 0 60000 65536"/>
                                                  <a:gd name="T14" fmla="*/ 0 60000 65536"/>
                                                  <a:gd name="T15" fmla="*/ 0 w 50"/>
                                                  <a:gd name="T16" fmla="*/ 0 h 46"/>
                                                  <a:gd name="T17" fmla="*/ 50 w 50"/>
                                                  <a:gd name="T18" fmla="*/ 46 h 46"/>
                                                </a:gdLst>
                                                <a:ahLst/>
                                                <a:cxnLst>
                                                  <a:cxn ang="T10">
                                                    <a:pos x="T0" y="T1"/>
                                                  </a:cxn>
                                                  <a:cxn ang="T11">
                                                    <a:pos x="T2" y="T3"/>
                                                  </a:cxn>
                                                  <a:cxn ang="T12">
                                                    <a:pos x="T4" y="T5"/>
                                                  </a:cxn>
                                                  <a:cxn ang="T13">
                                                    <a:pos x="T6" y="T7"/>
                                                  </a:cxn>
                                                  <a:cxn ang="T14">
                                                    <a:pos x="T8" y="T9"/>
                                                  </a:cxn>
                                                </a:cxnLst>
                                                <a:rect l="T15" t="T16" r="T17" b="T18"/>
                                                <a:pathLst>
                                                  <a:path w="50" h="46">
                                                    <a:moveTo>
                                                      <a:pt x="0" y="20"/>
                                                    </a:moveTo>
                                                    <a:lnTo>
                                                      <a:pt x="23" y="46"/>
                                                    </a:lnTo>
                                                    <a:lnTo>
                                                      <a:pt x="50" y="20"/>
                                                    </a:lnTo>
                                                    <a:lnTo>
                                                      <a:pt x="23" y="0"/>
                                                    </a:lnTo>
                                                    <a:lnTo>
                                                      <a:pt x="0" y="20"/>
                                                    </a:lnTo>
                                                    <a:close/>
                                                  </a:path>
                                                </a:pathLst>
                                              </a:custGeom>
                                              <a:solidFill>
                                                <a:srgbClr val="339966"/>
                                              </a:solidFill>
                                              <a:ln w="9525">
                                                <a:no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grpSp>
                                          <a:nvGrpSpPr>
                                            <a:cNvPr id="2380" name="Group 1445"/>
                                            <a:cNvGrpSpPr>
                                              <a:grpSpLocks/>
                                            </a:cNvGrpSpPr>
                                          </a:nvGrpSpPr>
                                          <a:grpSpPr bwMode="auto">
                                            <a:xfrm>
                                              <a:off x="5683250" y="2486025"/>
                                              <a:ext cx="1020763" cy="71438"/>
                                              <a:chOff x="3580" y="1576"/>
                                              <a:chExt cx="642" cy="45"/>
                                            </a:xfrm>
                                          </a:grpSpPr>
                                          <a:sp>
                                            <a:nvSpPr>
                                              <a:cNvPr id="2922" name="Line 1443"/>
                                              <a:cNvSpPr>
                                                <a:spLocks noChangeShapeType="1"/>
                                              </a:cNvSpPr>
                                            </a:nvSpPr>
                                            <a:spPr bwMode="auto">
                                              <a:xfrm>
                                                <a:off x="3580" y="1596"/>
                                                <a:ext cx="614" cy="0"/>
                                              </a:xfrm>
                                              <a:prstGeom prst="line">
                                                <a:avLst/>
                                              </a:prstGeom>
                                              <a:noFill/>
                                              <a:ln w="17463">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23" name="Freeform 1444"/>
                                              <a:cNvSpPr>
                                                <a:spLocks/>
                                              </a:cNvSpPr>
                                            </a:nvSpPr>
                                            <a:spPr bwMode="auto">
                                              <a:xfrm>
                                                <a:off x="4172" y="1576"/>
                                                <a:ext cx="50" cy="45"/>
                                              </a:xfrm>
                                              <a:custGeom>
                                                <a:avLst/>
                                                <a:gdLst>
                                                  <a:gd name="T0" fmla="*/ 0 w 50"/>
                                                  <a:gd name="T1" fmla="*/ 25 h 45"/>
                                                  <a:gd name="T2" fmla="*/ 28 w 50"/>
                                                  <a:gd name="T3" fmla="*/ 45 h 45"/>
                                                  <a:gd name="T4" fmla="*/ 50 w 50"/>
                                                  <a:gd name="T5" fmla="*/ 25 h 45"/>
                                                  <a:gd name="T6" fmla="*/ 28 w 50"/>
                                                  <a:gd name="T7" fmla="*/ 0 h 45"/>
                                                  <a:gd name="T8" fmla="*/ 0 w 50"/>
                                                  <a:gd name="T9" fmla="*/ 25 h 45"/>
                                                  <a:gd name="T10" fmla="*/ 0 60000 65536"/>
                                                  <a:gd name="T11" fmla="*/ 0 60000 65536"/>
                                                  <a:gd name="T12" fmla="*/ 0 60000 65536"/>
                                                  <a:gd name="T13" fmla="*/ 0 60000 65536"/>
                                                  <a:gd name="T14" fmla="*/ 0 60000 65536"/>
                                                  <a:gd name="T15" fmla="*/ 0 w 50"/>
                                                  <a:gd name="T16" fmla="*/ 0 h 45"/>
                                                  <a:gd name="T17" fmla="*/ 50 w 50"/>
                                                  <a:gd name="T18" fmla="*/ 45 h 45"/>
                                                </a:gdLst>
                                                <a:ahLst/>
                                                <a:cxnLst>
                                                  <a:cxn ang="T10">
                                                    <a:pos x="T0" y="T1"/>
                                                  </a:cxn>
                                                  <a:cxn ang="T11">
                                                    <a:pos x="T2" y="T3"/>
                                                  </a:cxn>
                                                  <a:cxn ang="T12">
                                                    <a:pos x="T4" y="T5"/>
                                                  </a:cxn>
                                                  <a:cxn ang="T13">
                                                    <a:pos x="T6" y="T7"/>
                                                  </a:cxn>
                                                  <a:cxn ang="T14">
                                                    <a:pos x="T8" y="T9"/>
                                                  </a:cxn>
                                                </a:cxnLst>
                                                <a:rect l="T15" t="T16" r="T17" b="T18"/>
                                                <a:pathLst>
                                                  <a:path w="50" h="45">
                                                    <a:moveTo>
                                                      <a:pt x="0" y="25"/>
                                                    </a:moveTo>
                                                    <a:lnTo>
                                                      <a:pt x="28" y="45"/>
                                                    </a:lnTo>
                                                    <a:lnTo>
                                                      <a:pt x="50" y="25"/>
                                                    </a:lnTo>
                                                    <a:lnTo>
                                                      <a:pt x="28" y="0"/>
                                                    </a:lnTo>
                                                    <a:lnTo>
                                                      <a:pt x="0" y="25"/>
                                                    </a:lnTo>
                                                    <a:close/>
                                                  </a:path>
                                                </a:pathLst>
                                              </a:custGeom>
                                              <a:solidFill>
                                                <a:srgbClr val="339966"/>
                                              </a:solidFill>
                                              <a:ln w="9525">
                                                <a:no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grpSp>
                                          <a:nvGrpSpPr>
                                            <a:cNvPr id="2381" name="Group 1448"/>
                                            <a:cNvGrpSpPr>
                                              <a:grpSpLocks/>
                                            </a:cNvGrpSpPr>
                                          </a:nvGrpSpPr>
                                          <a:grpSpPr bwMode="auto">
                                            <a:xfrm>
                                              <a:off x="6148388" y="2606675"/>
                                              <a:ext cx="739775" cy="71438"/>
                                              <a:chOff x="3873" y="1652"/>
                                              <a:chExt cx="465" cy="45"/>
                                            </a:xfrm>
                                          </a:grpSpPr>
                                          <a:sp>
                                            <a:nvSpPr>
                                              <a:cNvPr id="2920" name="Line 1446"/>
                                              <a:cNvSpPr>
                                                <a:spLocks noChangeShapeType="1"/>
                                              </a:cNvSpPr>
                                            </a:nvSpPr>
                                            <a:spPr bwMode="auto">
                                              <a:xfrm>
                                                <a:off x="3873" y="1672"/>
                                                <a:ext cx="437" cy="0"/>
                                              </a:xfrm>
                                              <a:prstGeom prst="line">
                                                <a:avLst/>
                                              </a:prstGeom>
                                              <a:noFill/>
                                              <a:ln w="17463">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21" name="Freeform 1447"/>
                                              <a:cNvSpPr>
                                                <a:spLocks/>
                                              </a:cNvSpPr>
                                            </a:nvSpPr>
                                            <a:spPr bwMode="auto">
                                              <a:xfrm>
                                                <a:off x="4288" y="1652"/>
                                                <a:ext cx="50" cy="45"/>
                                              </a:xfrm>
                                              <a:custGeom>
                                                <a:avLst/>
                                                <a:gdLst>
                                                  <a:gd name="T0" fmla="*/ 0 w 50"/>
                                                  <a:gd name="T1" fmla="*/ 20 h 45"/>
                                                  <a:gd name="T2" fmla="*/ 22 w 50"/>
                                                  <a:gd name="T3" fmla="*/ 45 h 45"/>
                                                  <a:gd name="T4" fmla="*/ 50 w 50"/>
                                                  <a:gd name="T5" fmla="*/ 20 h 45"/>
                                                  <a:gd name="T6" fmla="*/ 22 w 50"/>
                                                  <a:gd name="T7" fmla="*/ 0 h 45"/>
                                                  <a:gd name="T8" fmla="*/ 0 w 50"/>
                                                  <a:gd name="T9" fmla="*/ 20 h 45"/>
                                                  <a:gd name="T10" fmla="*/ 0 60000 65536"/>
                                                  <a:gd name="T11" fmla="*/ 0 60000 65536"/>
                                                  <a:gd name="T12" fmla="*/ 0 60000 65536"/>
                                                  <a:gd name="T13" fmla="*/ 0 60000 65536"/>
                                                  <a:gd name="T14" fmla="*/ 0 60000 65536"/>
                                                  <a:gd name="T15" fmla="*/ 0 w 50"/>
                                                  <a:gd name="T16" fmla="*/ 0 h 45"/>
                                                  <a:gd name="T17" fmla="*/ 50 w 50"/>
                                                  <a:gd name="T18" fmla="*/ 45 h 45"/>
                                                </a:gdLst>
                                                <a:ahLst/>
                                                <a:cxnLst>
                                                  <a:cxn ang="T10">
                                                    <a:pos x="T0" y="T1"/>
                                                  </a:cxn>
                                                  <a:cxn ang="T11">
                                                    <a:pos x="T2" y="T3"/>
                                                  </a:cxn>
                                                  <a:cxn ang="T12">
                                                    <a:pos x="T4" y="T5"/>
                                                  </a:cxn>
                                                  <a:cxn ang="T13">
                                                    <a:pos x="T6" y="T7"/>
                                                  </a:cxn>
                                                  <a:cxn ang="T14">
                                                    <a:pos x="T8" y="T9"/>
                                                  </a:cxn>
                                                </a:cxnLst>
                                                <a:rect l="T15" t="T16" r="T17" b="T18"/>
                                                <a:pathLst>
                                                  <a:path w="50" h="45">
                                                    <a:moveTo>
                                                      <a:pt x="0" y="20"/>
                                                    </a:moveTo>
                                                    <a:lnTo>
                                                      <a:pt x="22" y="45"/>
                                                    </a:lnTo>
                                                    <a:lnTo>
                                                      <a:pt x="50" y="20"/>
                                                    </a:lnTo>
                                                    <a:lnTo>
                                                      <a:pt x="22" y="0"/>
                                                    </a:lnTo>
                                                    <a:lnTo>
                                                      <a:pt x="0" y="20"/>
                                                    </a:lnTo>
                                                    <a:close/>
                                                  </a:path>
                                                </a:pathLst>
                                              </a:custGeom>
                                              <a:solidFill>
                                                <a:srgbClr val="339966"/>
                                              </a:solidFill>
                                              <a:ln w="9525">
                                                <a:no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grpSp>
                                          <a:nvGrpSpPr>
                                            <a:cNvPr id="2382" name="Group 1451"/>
                                            <a:cNvGrpSpPr>
                                              <a:grpSpLocks/>
                                            </a:cNvGrpSpPr>
                                          </a:nvGrpSpPr>
                                          <a:grpSpPr bwMode="auto">
                                            <a:xfrm>
                                              <a:off x="6561138" y="2743200"/>
                                              <a:ext cx="1985962" cy="71438"/>
                                              <a:chOff x="4133" y="1738"/>
                                              <a:chExt cx="1251" cy="45"/>
                                            </a:xfrm>
                                          </a:grpSpPr>
                                          <a:sp>
                                            <a:nvSpPr>
                                              <a:cNvPr id="2918" name="Line 1449"/>
                                              <a:cNvSpPr>
                                                <a:spLocks noChangeShapeType="1"/>
                                              </a:cNvSpPr>
                                            </a:nvSpPr>
                                            <a:spPr bwMode="auto">
                                              <a:xfrm>
                                                <a:off x="4133" y="1758"/>
                                                <a:ext cx="1223" cy="0"/>
                                              </a:xfrm>
                                              <a:prstGeom prst="line">
                                                <a:avLst/>
                                              </a:prstGeom>
                                              <a:noFill/>
                                              <a:ln w="17463">
                                                <a:solidFill>
                                                  <a:srgbClr val="00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19" name="Freeform 1450"/>
                                              <a:cNvSpPr>
                                                <a:spLocks/>
                                              </a:cNvSpPr>
                                            </a:nvSpPr>
                                            <a:spPr bwMode="auto">
                                              <a:xfrm>
                                                <a:off x="5334" y="1738"/>
                                                <a:ext cx="50" cy="45"/>
                                              </a:xfrm>
                                              <a:custGeom>
                                                <a:avLst/>
                                                <a:gdLst>
                                                  <a:gd name="T0" fmla="*/ 0 w 50"/>
                                                  <a:gd name="T1" fmla="*/ 25 h 45"/>
                                                  <a:gd name="T2" fmla="*/ 28 w 50"/>
                                                  <a:gd name="T3" fmla="*/ 45 h 45"/>
                                                  <a:gd name="T4" fmla="*/ 50 w 50"/>
                                                  <a:gd name="T5" fmla="*/ 25 h 45"/>
                                                  <a:gd name="T6" fmla="*/ 28 w 50"/>
                                                  <a:gd name="T7" fmla="*/ 0 h 45"/>
                                                  <a:gd name="T8" fmla="*/ 0 w 50"/>
                                                  <a:gd name="T9" fmla="*/ 25 h 45"/>
                                                  <a:gd name="T10" fmla="*/ 0 60000 65536"/>
                                                  <a:gd name="T11" fmla="*/ 0 60000 65536"/>
                                                  <a:gd name="T12" fmla="*/ 0 60000 65536"/>
                                                  <a:gd name="T13" fmla="*/ 0 60000 65536"/>
                                                  <a:gd name="T14" fmla="*/ 0 60000 65536"/>
                                                  <a:gd name="T15" fmla="*/ 0 w 50"/>
                                                  <a:gd name="T16" fmla="*/ 0 h 45"/>
                                                  <a:gd name="T17" fmla="*/ 50 w 50"/>
                                                  <a:gd name="T18" fmla="*/ 45 h 45"/>
                                                </a:gdLst>
                                                <a:ahLst/>
                                                <a:cxnLst>
                                                  <a:cxn ang="T10">
                                                    <a:pos x="T0" y="T1"/>
                                                  </a:cxn>
                                                  <a:cxn ang="T11">
                                                    <a:pos x="T2" y="T3"/>
                                                  </a:cxn>
                                                  <a:cxn ang="T12">
                                                    <a:pos x="T4" y="T5"/>
                                                  </a:cxn>
                                                  <a:cxn ang="T13">
                                                    <a:pos x="T6" y="T7"/>
                                                  </a:cxn>
                                                  <a:cxn ang="T14">
                                                    <a:pos x="T8" y="T9"/>
                                                  </a:cxn>
                                                </a:cxnLst>
                                                <a:rect l="T15" t="T16" r="T17" b="T18"/>
                                                <a:pathLst>
                                                  <a:path w="50" h="45">
                                                    <a:moveTo>
                                                      <a:pt x="0" y="25"/>
                                                    </a:moveTo>
                                                    <a:lnTo>
                                                      <a:pt x="28" y="45"/>
                                                    </a:lnTo>
                                                    <a:lnTo>
                                                      <a:pt x="50" y="25"/>
                                                    </a:lnTo>
                                                    <a:lnTo>
                                                      <a:pt x="28" y="0"/>
                                                    </a:lnTo>
                                                    <a:lnTo>
                                                      <a:pt x="0" y="25"/>
                                                    </a:lnTo>
                                                    <a:close/>
                                                  </a:path>
                                                </a:pathLst>
                                              </a:custGeom>
                                              <a:solidFill>
                                                <a:srgbClr val="009900"/>
                                              </a:solidFill>
                                              <a:ln w="9525">
                                                <a:no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sp>
                                          <a:nvSpPr>
                                            <a:cNvPr id="2383" name="Rectangle 1452"/>
                                            <a:cNvSpPr>
                                              <a:spLocks noChangeArrowheads="1"/>
                                            </a:cNvSpPr>
                                          </a:nvSpPr>
                                          <a:spPr bwMode="auto">
                                            <a:xfrm>
                                              <a:off x="4313238" y="2212975"/>
                                              <a:ext cx="412750"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84" name="Rectangle 1454"/>
                                            <a:cNvSpPr>
                                              <a:spLocks noChangeArrowheads="1"/>
                                            </a:cNvSpPr>
                                          </a:nvSpPr>
                                          <a:spPr bwMode="auto">
                                            <a:xfrm>
                                              <a:off x="5086350" y="2220913"/>
                                              <a:ext cx="1422400" cy="18415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85" name="Rectangle 1455"/>
                                            <a:cNvSpPr>
                                              <a:spLocks noChangeArrowheads="1"/>
                                            </a:cNvSpPr>
                                          </a:nvSpPr>
                                          <a:spPr bwMode="auto">
                                            <a:xfrm>
                                              <a:off x="5192713" y="2262188"/>
                                              <a:ext cx="469900"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LRIP Lot 1 </a:t>
                                                </a:r>
                                                <a:endParaRPr lang="en-US"/>
                                              </a:p>
                                            </a:txBody>
                                            <a:useSpRect/>
                                          </a:txSp>
                                        </a:sp>
                                        <a:sp>
                                          <a:nvSpPr>
                                            <a:cNvPr id="2386" name="Rectangle 1456"/>
                                            <a:cNvSpPr>
                                              <a:spLocks noChangeArrowheads="1"/>
                                            </a:cNvSpPr>
                                          </a:nvSpPr>
                                          <a:spPr bwMode="auto">
                                            <a:xfrm>
                                              <a:off x="5694363" y="2254250"/>
                                              <a:ext cx="28575" cy="12382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a:solidFill>
                                                      <a:srgbClr val="000000"/>
                                                    </a:solidFill>
                                                  </a:rPr>
                                                  <a:t>/</a:t>
                                                </a:r>
                                                <a:endParaRPr lang="en-US"/>
                                              </a:p>
                                            </a:txBody>
                                            <a:useSpRect/>
                                          </a:txSp>
                                        </a:sp>
                                        <a:sp>
                                          <a:nvSpPr>
                                            <a:cNvPr id="2387" name="Rectangle 1457"/>
                                            <a:cNvSpPr>
                                              <a:spLocks noChangeArrowheads="1"/>
                                            </a:cNvSpPr>
                                          </a:nvSpPr>
                                          <a:spPr bwMode="auto">
                                            <a:xfrm>
                                              <a:off x="5773738" y="2262188"/>
                                              <a:ext cx="59531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IOTE support </a:t>
                                                </a:r>
                                                <a:endParaRPr lang="en-US"/>
                                              </a:p>
                                            </a:txBody>
                                            <a:useSpRect/>
                                          </a:txSp>
                                        </a:sp>
                                        <a:sp>
                                          <a:nvSpPr>
                                            <a:cNvPr id="2388" name="Rectangle 1462"/>
                                            <a:cNvSpPr>
                                              <a:spLocks noChangeArrowheads="1"/>
                                            </a:cNvSpPr>
                                          </a:nvSpPr>
                                          <a:spPr bwMode="auto">
                                            <a:xfrm>
                                              <a:off x="5465763" y="3022600"/>
                                              <a:ext cx="928687" cy="96838"/>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89" name="Rectangle 1463"/>
                                            <a:cNvSpPr>
                                              <a:spLocks noChangeArrowheads="1"/>
                                            </a:cNvSpPr>
                                          </a:nvSpPr>
                                          <a:spPr bwMode="auto">
                                            <a:xfrm>
                                              <a:off x="5454650" y="2982913"/>
                                              <a:ext cx="387350"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90" name="Rectangle 1464"/>
                                            <a:cNvSpPr>
                                              <a:spLocks noChangeArrowheads="1"/>
                                            </a:cNvSpPr>
                                          </a:nvSpPr>
                                          <a:spPr bwMode="auto">
                                            <a:xfrm>
                                              <a:off x="5535613" y="3024188"/>
                                              <a:ext cx="21431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Lot 2</a:t>
                                                </a:r>
                                                <a:endParaRPr lang="en-US"/>
                                              </a:p>
                                            </a:txBody>
                                            <a:useSpRect/>
                                          </a:txSp>
                                        </a:sp>
                                        <a:sp>
                                          <a:nvSpPr>
                                            <a:cNvPr id="2391" name="Rectangle 1465"/>
                                            <a:cNvSpPr>
                                              <a:spLocks noChangeArrowheads="1"/>
                                            </a:cNvSpPr>
                                          </a:nvSpPr>
                                          <a:spPr bwMode="auto">
                                            <a:xfrm>
                                              <a:off x="6132513" y="2982913"/>
                                              <a:ext cx="288925"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92" name="Rectangle 1466"/>
                                            <a:cNvSpPr>
                                              <a:spLocks noChangeArrowheads="1"/>
                                            </a:cNvSpPr>
                                          </a:nvSpPr>
                                          <a:spPr bwMode="auto">
                                            <a:xfrm>
                                              <a:off x="6210300" y="3024188"/>
                                              <a:ext cx="125413"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x 9</a:t>
                                                </a:r>
                                                <a:endParaRPr lang="en-US"/>
                                              </a:p>
                                            </a:txBody>
                                            <a:useSpRect/>
                                          </a:txSp>
                                        </a:sp>
                                        <a:sp>
                                          <a:nvSpPr>
                                            <a:cNvPr id="2393" name="Rectangle 1467"/>
                                            <a:cNvSpPr>
                                              <a:spLocks noChangeArrowheads="1"/>
                                            </a:cNvSpPr>
                                          </a:nvSpPr>
                                          <a:spPr bwMode="auto">
                                            <a:xfrm>
                                              <a:off x="5780088" y="3119438"/>
                                              <a:ext cx="895350" cy="104775"/>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94" name="Rectangle 1468"/>
                                            <a:cNvSpPr>
                                              <a:spLocks noChangeArrowheads="1"/>
                                            </a:cNvSpPr>
                                          </a:nvSpPr>
                                          <a:spPr bwMode="auto">
                                            <a:xfrm>
                                              <a:off x="5745163" y="3087688"/>
                                              <a:ext cx="387350"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95" name="Rectangle 1469"/>
                                            <a:cNvSpPr>
                                              <a:spLocks noChangeArrowheads="1"/>
                                            </a:cNvSpPr>
                                          </a:nvSpPr>
                                          <a:spPr bwMode="auto">
                                            <a:xfrm>
                                              <a:off x="5824538" y="3128963"/>
                                              <a:ext cx="21431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Lot 3</a:t>
                                                </a:r>
                                                <a:endParaRPr lang="en-US"/>
                                              </a:p>
                                            </a:txBody>
                                            <a:useSpRect/>
                                          </a:txSp>
                                        </a:sp>
                                        <a:sp>
                                          <a:nvSpPr>
                                            <a:cNvPr id="2396" name="Rectangle 1470"/>
                                            <a:cNvSpPr>
                                              <a:spLocks noChangeArrowheads="1"/>
                                            </a:cNvSpPr>
                                          </a:nvSpPr>
                                          <a:spPr bwMode="auto">
                                            <a:xfrm>
                                              <a:off x="6369050" y="3087688"/>
                                              <a:ext cx="341313"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97" name="Rectangle 1471"/>
                                            <a:cNvSpPr>
                                              <a:spLocks noChangeArrowheads="1"/>
                                            </a:cNvSpPr>
                                          </a:nvSpPr>
                                          <a:spPr bwMode="auto">
                                            <a:xfrm>
                                              <a:off x="6446838" y="3128963"/>
                                              <a:ext cx="1746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x 14</a:t>
                                                </a:r>
                                                <a:endParaRPr lang="en-US"/>
                                              </a:p>
                                            </a:txBody>
                                            <a:useSpRect/>
                                          </a:txSp>
                                        </a:sp>
                                        <a:sp>
                                          <a:nvSpPr>
                                            <a:cNvPr id="2398" name="Rectangle 1472"/>
                                            <a:cNvSpPr>
                                              <a:spLocks noChangeArrowheads="1"/>
                                            </a:cNvSpPr>
                                          </a:nvSpPr>
                                          <a:spPr bwMode="auto">
                                            <a:xfrm>
                                              <a:off x="6227763" y="3279775"/>
                                              <a:ext cx="922337" cy="96838"/>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99" name="Rectangle 1473"/>
                                            <a:cNvSpPr>
                                              <a:spLocks noChangeArrowheads="1"/>
                                            </a:cNvSpPr>
                                          </a:nvSpPr>
                                          <a:spPr bwMode="auto">
                                            <a:xfrm>
                                              <a:off x="6589713" y="3376613"/>
                                              <a:ext cx="920750" cy="103187"/>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00" name="Rectangle 1474"/>
                                            <a:cNvSpPr>
                                              <a:spLocks noChangeArrowheads="1"/>
                                            </a:cNvSpPr>
                                          </a:nvSpPr>
                                          <a:spPr bwMode="auto">
                                            <a:xfrm>
                                              <a:off x="6553200" y="3343275"/>
                                              <a:ext cx="379413" cy="1778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01" name="Rectangle 1475"/>
                                            <a:cNvSpPr>
                                              <a:spLocks noChangeArrowheads="1"/>
                                            </a:cNvSpPr>
                                          </a:nvSpPr>
                                          <a:spPr bwMode="auto">
                                            <a:xfrm>
                                              <a:off x="6634163" y="3384550"/>
                                              <a:ext cx="21431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Lot 5</a:t>
                                                </a:r>
                                                <a:endParaRPr lang="en-US"/>
                                              </a:p>
                                            </a:txBody>
                                            <a:useSpRect/>
                                          </a:txSp>
                                        </a:sp>
                                        <a:sp>
                                          <a:nvSpPr>
                                            <a:cNvPr id="2402" name="Rectangle 1476"/>
                                            <a:cNvSpPr>
                                              <a:spLocks noChangeArrowheads="1"/>
                                            </a:cNvSpPr>
                                          </a:nvSpPr>
                                          <a:spPr bwMode="auto">
                                            <a:xfrm>
                                              <a:off x="7237413" y="3343275"/>
                                              <a:ext cx="342900" cy="1778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03" name="Rectangle 1477"/>
                                            <a:cNvSpPr>
                                              <a:spLocks noChangeArrowheads="1"/>
                                            </a:cNvSpPr>
                                          </a:nvSpPr>
                                          <a:spPr bwMode="auto">
                                            <a:xfrm>
                                              <a:off x="7316788" y="3384550"/>
                                              <a:ext cx="1746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x 24</a:t>
                                                </a:r>
                                                <a:endParaRPr lang="en-US"/>
                                              </a:p>
                                            </a:txBody>
                                            <a:useSpRect/>
                                          </a:txSp>
                                        </a:sp>
                                        <a:sp>
                                          <a:nvSpPr>
                                            <a:cNvPr id="2404" name="Rectangle 1478"/>
                                            <a:cNvSpPr>
                                              <a:spLocks noChangeArrowheads="1"/>
                                            </a:cNvSpPr>
                                          </a:nvSpPr>
                                          <a:spPr bwMode="auto">
                                            <a:xfrm>
                                              <a:off x="5834063" y="3279775"/>
                                              <a:ext cx="384175" cy="96838"/>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05" name="Rectangle 1479"/>
                                            <a:cNvSpPr>
                                              <a:spLocks noChangeArrowheads="1"/>
                                            </a:cNvSpPr>
                                          </a:nvSpPr>
                                          <a:spPr bwMode="auto">
                                            <a:xfrm>
                                              <a:off x="5764213" y="3248025"/>
                                              <a:ext cx="630237"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06" name="Rectangle 1480"/>
                                            <a:cNvSpPr>
                                              <a:spLocks noChangeArrowheads="1"/>
                                            </a:cNvSpPr>
                                          </a:nvSpPr>
                                          <a:spPr bwMode="auto">
                                            <a:xfrm>
                                              <a:off x="5867400" y="3281363"/>
                                              <a:ext cx="3143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L/Lead </a:t>
                                                </a:r>
                                                <a:endParaRPr lang="en-US"/>
                                              </a:p>
                                            </a:txBody>
                                            <a:useSpRect/>
                                          </a:txSp>
                                        </a:sp>
                                        <a:sp>
                                          <a:nvSpPr>
                                            <a:cNvPr id="2407" name="Rectangle 1481"/>
                                            <a:cNvSpPr>
                                              <a:spLocks noChangeArrowheads="1"/>
                                            </a:cNvSpPr>
                                          </a:nvSpPr>
                                          <a:spPr bwMode="auto">
                                            <a:xfrm>
                                              <a:off x="6958013" y="3479800"/>
                                              <a:ext cx="920750" cy="88900"/>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08" name="Rectangle 1482"/>
                                            <a:cNvSpPr>
                                              <a:spLocks noChangeArrowheads="1"/>
                                            </a:cNvSpPr>
                                          </a:nvSpPr>
                                          <a:spPr bwMode="auto">
                                            <a:xfrm>
                                              <a:off x="7316788" y="3576638"/>
                                              <a:ext cx="939800" cy="88900"/>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09" name="Rectangle 1483"/>
                                            <a:cNvSpPr>
                                              <a:spLocks noChangeArrowheads="1"/>
                                            </a:cNvSpPr>
                                          </a:nvSpPr>
                                          <a:spPr bwMode="auto">
                                            <a:xfrm>
                                              <a:off x="7272338" y="3544888"/>
                                              <a:ext cx="377825"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10" name="Rectangle 1484"/>
                                            <a:cNvSpPr>
                                              <a:spLocks noChangeArrowheads="1"/>
                                            </a:cNvSpPr>
                                          </a:nvSpPr>
                                          <a:spPr bwMode="auto">
                                            <a:xfrm>
                                              <a:off x="7351713" y="3576638"/>
                                              <a:ext cx="21431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Lot 7</a:t>
                                                </a:r>
                                                <a:endParaRPr lang="en-US"/>
                                              </a:p>
                                            </a:txBody>
                                            <a:useSpRect/>
                                          </a:txSp>
                                        </a:sp>
                                        <a:sp>
                                          <a:nvSpPr>
                                            <a:cNvPr id="2411" name="Rectangle 1485"/>
                                            <a:cNvSpPr>
                                              <a:spLocks noChangeArrowheads="1"/>
                                            </a:cNvSpPr>
                                          </a:nvSpPr>
                                          <a:spPr bwMode="auto">
                                            <a:xfrm>
                                              <a:off x="7975600" y="3536950"/>
                                              <a:ext cx="342900"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12" name="Rectangle 1486"/>
                                            <a:cNvSpPr>
                                              <a:spLocks noChangeArrowheads="1"/>
                                            </a:cNvSpPr>
                                          </a:nvSpPr>
                                          <a:spPr bwMode="auto">
                                            <a:xfrm>
                                              <a:off x="8056563" y="3568700"/>
                                              <a:ext cx="1746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x 24</a:t>
                                                </a:r>
                                                <a:endParaRPr lang="en-US"/>
                                              </a:p>
                                            </a:txBody>
                                            <a:useSpRect/>
                                          </a:txSp>
                                        </a:sp>
                                        <a:sp>
                                          <a:nvSpPr>
                                            <a:cNvPr id="2413" name="Rectangle 1487"/>
                                            <a:cNvSpPr>
                                              <a:spLocks noChangeArrowheads="1"/>
                                            </a:cNvSpPr>
                                          </a:nvSpPr>
                                          <a:spPr bwMode="auto">
                                            <a:xfrm>
                                              <a:off x="6921500" y="3440113"/>
                                              <a:ext cx="379413"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14" name="Rectangle 1488"/>
                                            <a:cNvSpPr>
                                              <a:spLocks noChangeArrowheads="1"/>
                                            </a:cNvSpPr>
                                          </a:nvSpPr>
                                          <a:spPr bwMode="auto">
                                            <a:xfrm>
                                              <a:off x="7002463" y="3473450"/>
                                              <a:ext cx="21431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Lot 6</a:t>
                                                </a:r>
                                                <a:endParaRPr lang="en-US"/>
                                              </a:p>
                                            </a:txBody>
                                            <a:useSpRect/>
                                          </a:txSp>
                                        </a:sp>
                                        <a:sp>
                                          <a:nvSpPr>
                                            <a:cNvPr id="2415" name="Rectangle 1489"/>
                                            <a:cNvSpPr>
                                              <a:spLocks noChangeArrowheads="1"/>
                                            </a:cNvSpPr>
                                          </a:nvSpPr>
                                          <a:spPr bwMode="auto">
                                            <a:xfrm>
                                              <a:off x="7599363" y="3440113"/>
                                              <a:ext cx="342900"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16" name="Rectangle 1490"/>
                                            <a:cNvSpPr>
                                              <a:spLocks noChangeArrowheads="1"/>
                                            </a:cNvSpPr>
                                          </a:nvSpPr>
                                          <a:spPr bwMode="auto">
                                            <a:xfrm>
                                              <a:off x="7677150" y="3473450"/>
                                              <a:ext cx="1746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x 24</a:t>
                                                </a:r>
                                                <a:endParaRPr lang="en-US"/>
                                              </a:p>
                                            </a:txBody>
                                            <a:useSpRect/>
                                          </a:txSp>
                                        </a:sp>
                                        <a:sp>
                                          <a:nvSpPr>
                                            <a:cNvPr id="2417" name="Rectangle 1491"/>
                                            <a:cNvSpPr>
                                              <a:spLocks noChangeArrowheads="1"/>
                                            </a:cNvSpPr>
                                          </a:nvSpPr>
                                          <a:spPr bwMode="auto">
                                            <a:xfrm>
                                              <a:off x="6202363" y="3648075"/>
                                              <a:ext cx="342900" cy="1778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18" name="Rectangle 1492"/>
                                            <a:cNvSpPr>
                                              <a:spLocks noChangeArrowheads="1"/>
                                            </a:cNvSpPr>
                                          </a:nvSpPr>
                                          <a:spPr bwMode="auto">
                                            <a:xfrm>
                                              <a:off x="5608638" y="3286125"/>
                                              <a:ext cx="177800"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FRP</a:t>
                                                </a:r>
                                                <a:endParaRPr lang="en-US"/>
                                              </a:p>
                                            </a:txBody>
                                            <a:useSpRect/>
                                          </a:txSp>
                                        </a:sp>
                                        <a:sp>
                                          <a:nvSpPr>
                                            <a:cNvPr id="2419" name="Rectangle 1493"/>
                                            <a:cNvSpPr>
                                              <a:spLocks noChangeArrowheads="1"/>
                                            </a:cNvSpPr>
                                          </a:nvSpPr>
                                          <a:spPr bwMode="auto">
                                            <a:xfrm>
                                              <a:off x="5078413" y="3151188"/>
                                              <a:ext cx="368300"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20" name="Rectangle 1494"/>
                                            <a:cNvSpPr>
                                              <a:spLocks noChangeArrowheads="1"/>
                                            </a:cNvSpPr>
                                          </a:nvSpPr>
                                          <a:spPr bwMode="auto">
                                            <a:xfrm>
                                              <a:off x="5160963" y="3132138"/>
                                              <a:ext cx="203200"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LRIP</a:t>
                                                </a:r>
                                                <a:endParaRPr lang="en-US"/>
                                              </a:p>
                                            </a:txBody>
                                            <a:useSpRect/>
                                          </a:txSp>
                                        </a:sp>
                                        <a:sp>
                                          <a:nvSpPr>
                                            <a:cNvPr id="2421" name="Rectangle 1495"/>
                                            <a:cNvSpPr>
                                              <a:spLocks noChangeArrowheads="1"/>
                                            </a:cNvSpPr>
                                          </a:nvSpPr>
                                          <a:spPr bwMode="auto">
                                            <a:xfrm>
                                              <a:off x="6165850" y="3248025"/>
                                              <a:ext cx="387350"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22" name="Rectangle 1496"/>
                                            <a:cNvSpPr>
                                              <a:spLocks noChangeArrowheads="1"/>
                                            </a:cNvSpPr>
                                          </a:nvSpPr>
                                          <a:spPr bwMode="auto">
                                            <a:xfrm>
                                              <a:off x="6246813" y="3281363"/>
                                              <a:ext cx="21431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Lot 4</a:t>
                                                </a:r>
                                                <a:endParaRPr lang="en-US"/>
                                              </a:p>
                                            </a:txBody>
                                            <a:useSpRect/>
                                          </a:txSp>
                                        </a:sp>
                                        <a:sp>
                                          <a:nvSpPr>
                                            <a:cNvPr id="2423" name="Rectangle 1497"/>
                                            <a:cNvSpPr>
                                              <a:spLocks noChangeArrowheads="1"/>
                                            </a:cNvSpPr>
                                          </a:nvSpPr>
                                          <a:spPr bwMode="auto">
                                            <a:xfrm>
                                              <a:off x="6851650" y="3248025"/>
                                              <a:ext cx="342900"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24" name="Rectangle 1498"/>
                                            <a:cNvSpPr>
                                              <a:spLocks noChangeArrowheads="1"/>
                                            </a:cNvSpPr>
                                          </a:nvSpPr>
                                          <a:spPr bwMode="auto">
                                            <a:xfrm>
                                              <a:off x="6932613" y="3281363"/>
                                              <a:ext cx="1746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x 21</a:t>
                                                </a:r>
                                                <a:endParaRPr lang="en-US"/>
                                              </a:p>
                                            </a:txBody>
                                            <a:useSpRect/>
                                          </a:txSp>
                                        </a:sp>
                                        <a:sp>
                                          <a:nvSpPr>
                                            <a:cNvPr id="2425" name="Freeform 1499"/>
                                            <a:cNvSpPr>
                                              <a:spLocks/>
                                            </a:cNvSpPr>
                                          </a:nvSpPr>
                                          <a:spPr bwMode="auto">
                                            <a:xfrm>
                                              <a:off x="5813425" y="3040063"/>
                                              <a:ext cx="69850" cy="63500"/>
                                            </a:xfrm>
                                            <a:custGeom>
                                              <a:avLst/>
                                              <a:gdLst>
                                                <a:gd name="T0" fmla="*/ 34925 w 44"/>
                                                <a:gd name="T1" fmla="*/ 0 h 40"/>
                                                <a:gd name="T2" fmla="*/ 0 w 44"/>
                                                <a:gd name="T3" fmla="*/ 31750 h 40"/>
                                                <a:gd name="T4" fmla="*/ 34925 w 44"/>
                                                <a:gd name="T5" fmla="*/ 63500 h 40"/>
                                                <a:gd name="T6" fmla="*/ 69850 w 44"/>
                                                <a:gd name="T7" fmla="*/ 31750 h 40"/>
                                                <a:gd name="T8" fmla="*/ 34925 w 44"/>
                                                <a:gd name="T9" fmla="*/ 0 h 40"/>
                                                <a:gd name="T10" fmla="*/ 0 60000 65536"/>
                                                <a:gd name="T11" fmla="*/ 0 60000 65536"/>
                                                <a:gd name="T12" fmla="*/ 0 60000 65536"/>
                                                <a:gd name="T13" fmla="*/ 0 60000 65536"/>
                                                <a:gd name="T14" fmla="*/ 0 60000 65536"/>
                                                <a:gd name="T15" fmla="*/ 0 w 44"/>
                                                <a:gd name="T16" fmla="*/ 0 h 40"/>
                                                <a:gd name="T17" fmla="*/ 44 w 44"/>
                                                <a:gd name="T18" fmla="*/ 40 h 40"/>
                                              </a:gdLst>
                                              <a:ahLst/>
                                              <a:cxnLst>
                                                <a:cxn ang="T10">
                                                  <a:pos x="T0" y="T1"/>
                                                </a:cxn>
                                                <a:cxn ang="T11">
                                                  <a:pos x="T2" y="T3"/>
                                                </a:cxn>
                                                <a:cxn ang="T12">
                                                  <a:pos x="T4" y="T5"/>
                                                </a:cxn>
                                                <a:cxn ang="T13">
                                                  <a:pos x="T6" y="T7"/>
                                                </a:cxn>
                                                <a:cxn ang="T14">
                                                  <a:pos x="T8" y="T9"/>
                                                </a:cxn>
                                              </a:cxnLst>
                                              <a:rect l="T15" t="T16" r="T17" b="T18"/>
                                              <a:pathLst>
                                                <a:path w="44" h="40">
                                                  <a:moveTo>
                                                    <a:pt x="22" y="0"/>
                                                  </a:moveTo>
                                                  <a:lnTo>
                                                    <a:pt x="0" y="20"/>
                                                  </a:lnTo>
                                                  <a:lnTo>
                                                    <a:pt x="22" y="40"/>
                                                  </a:lnTo>
                                                  <a:lnTo>
                                                    <a:pt x="44" y="20"/>
                                                  </a:lnTo>
                                                  <a:lnTo>
                                                    <a:pt x="22"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26" name="Freeform 1500"/>
                                            <a:cNvSpPr>
                                              <a:spLocks/>
                                            </a:cNvSpPr>
                                          </a:nvSpPr>
                                          <a:spPr bwMode="auto">
                                            <a:xfrm>
                                              <a:off x="6192838" y="3135313"/>
                                              <a:ext cx="61912" cy="65087"/>
                                            </a:xfrm>
                                            <a:custGeom>
                                              <a:avLst/>
                                              <a:gdLst>
                                                <a:gd name="T0" fmla="*/ 34925 w 39"/>
                                                <a:gd name="T1" fmla="*/ 0 h 41"/>
                                                <a:gd name="T2" fmla="*/ 0 w 39"/>
                                                <a:gd name="T3" fmla="*/ 31750 h 41"/>
                                                <a:gd name="T4" fmla="*/ 34925 w 39"/>
                                                <a:gd name="T5" fmla="*/ 65087 h 41"/>
                                                <a:gd name="T6" fmla="*/ 61912 w 39"/>
                                                <a:gd name="T7" fmla="*/ 31750 h 41"/>
                                                <a:gd name="T8" fmla="*/ 34925 w 39"/>
                                                <a:gd name="T9" fmla="*/ 0 h 41"/>
                                                <a:gd name="T10" fmla="*/ 0 60000 65536"/>
                                                <a:gd name="T11" fmla="*/ 0 60000 65536"/>
                                                <a:gd name="T12" fmla="*/ 0 60000 65536"/>
                                                <a:gd name="T13" fmla="*/ 0 60000 65536"/>
                                                <a:gd name="T14" fmla="*/ 0 60000 65536"/>
                                                <a:gd name="T15" fmla="*/ 0 w 39"/>
                                                <a:gd name="T16" fmla="*/ 0 h 41"/>
                                                <a:gd name="T17" fmla="*/ 39 w 39"/>
                                                <a:gd name="T18" fmla="*/ 41 h 41"/>
                                              </a:gdLst>
                                              <a:ahLst/>
                                              <a:cxnLst>
                                                <a:cxn ang="T10">
                                                  <a:pos x="T0" y="T1"/>
                                                </a:cxn>
                                                <a:cxn ang="T11">
                                                  <a:pos x="T2" y="T3"/>
                                                </a:cxn>
                                                <a:cxn ang="T12">
                                                  <a:pos x="T4" y="T5"/>
                                                </a:cxn>
                                                <a:cxn ang="T13">
                                                  <a:pos x="T6" y="T7"/>
                                                </a:cxn>
                                                <a:cxn ang="T14">
                                                  <a:pos x="T8" y="T9"/>
                                                </a:cxn>
                                              </a:cxnLst>
                                              <a:rect l="T15" t="T16" r="T17" b="T18"/>
                                              <a:pathLst>
                                                <a:path w="39" h="41">
                                                  <a:moveTo>
                                                    <a:pt x="22" y="0"/>
                                                  </a:moveTo>
                                                  <a:lnTo>
                                                    <a:pt x="0" y="20"/>
                                                  </a:lnTo>
                                                  <a:lnTo>
                                                    <a:pt x="22" y="41"/>
                                                  </a:lnTo>
                                                  <a:lnTo>
                                                    <a:pt x="39" y="20"/>
                                                  </a:lnTo>
                                                  <a:lnTo>
                                                    <a:pt x="22"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27" name="Freeform 1501"/>
                                            <a:cNvSpPr>
                                              <a:spLocks/>
                                            </a:cNvSpPr>
                                          </a:nvSpPr>
                                          <a:spPr bwMode="auto">
                                            <a:xfrm>
                                              <a:off x="6781800" y="3287713"/>
                                              <a:ext cx="69850" cy="65087"/>
                                            </a:xfrm>
                                            <a:custGeom>
                                              <a:avLst/>
                                              <a:gdLst>
                                                <a:gd name="T0" fmla="*/ 34925 w 44"/>
                                                <a:gd name="T1" fmla="*/ 0 h 41"/>
                                                <a:gd name="T2" fmla="*/ 0 w 44"/>
                                                <a:gd name="T3" fmla="*/ 31750 h 41"/>
                                                <a:gd name="T4" fmla="*/ 34925 w 44"/>
                                                <a:gd name="T5" fmla="*/ 65087 h 41"/>
                                                <a:gd name="T6" fmla="*/ 69850 w 44"/>
                                                <a:gd name="T7" fmla="*/ 31750 h 41"/>
                                                <a:gd name="T8" fmla="*/ 34925 w 44"/>
                                                <a:gd name="T9" fmla="*/ 0 h 41"/>
                                                <a:gd name="T10" fmla="*/ 0 60000 65536"/>
                                                <a:gd name="T11" fmla="*/ 0 60000 65536"/>
                                                <a:gd name="T12" fmla="*/ 0 60000 65536"/>
                                                <a:gd name="T13" fmla="*/ 0 60000 65536"/>
                                                <a:gd name="T14" fmla="*/ 0 60000 65536"/>
                                                <a:gd name="T15" fmla="*/ 0 w 44"/>
                                                <a:gd name="T16" fmla="*/ 0 h 41"/>
                                                <a:gd name="T17" fmla="*/ 44 w 44"/>
                                                <a:gd name="T18" fmla="*/ 41 h 41"/>
                                              </a:gdLst>
                                              <a:ahLst/>
                                              <a:cxnLst>
                                                <a:cxn ang="T10">
                                                  <a:pos x="T0" y="T1"/>
                                                </a:cxn>
                                                <a:cxn ang="T11">
                                                  <a:pos x="T2" y="T3"/>
                                                </a:cxn>
                                                <a:cxn ang="T12">
                                                  <a:pos x="T4" y="T5"/>
                                                </a:cxn>
                                                <a:cxn ang="T13">
                                                  <a:pos x="T6" y="T7"/>
                                                </a:cxn>
                                                <a:cxn ang="T14">
                                                  <a:pos x="T8" y="T9"/>
                                                </a:cxn>
                                              </a:cxnLst>
                                              <a:rect l="T15" t="T16" r="T17" b="T18"/>
                                              <a:pathLst>
                                                <a:path w="44" h="41">
                                                  <a:moveTo>
                                                    <a:pt x="22" y="0"/>
                                                  </a:moveTo>
                                                  <a:lnTo>
                                                    <a:pt x="0" y="20"/>
                                                  </a:lnTo>
                                                  <a:lnTo>
                                                    <a:pt x="22" y="41"/>
                                                  </a:lnTo>
                                                  <a:lnTo>
                                                    <a:pt x="44" y="20"/>
                                                  </a:lnTo>
                                                  <a:lnTo>
                                                    <a:pt x="22"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28" name="Freeform 1502"/>
                                            <a:cNvSpPr>
                                              <a:spLocks/>
                                            </a:cNvSpPr>
                                          </a:nvSpPr>
                                          <a:spPr bwMode="auto">
                                            <a:xfrm>
                                              <a:off x="7072313" y="3400425"/>
                                              <a:ext cx="60325" cy="63500"/>
                                            </a:xfrm>
                                            <a:custGeom>
                                              <a:avLst/>
                                              <a:gdLst>
                                                <a:gd name="T0" fmla="*/ 34029 w 39"/>
                                                <a:gd name="T1" fmla="*/ 0 h 40"/>
                                                <a:gd name="T2" fmla="*/ 0 w 39"/>
                                                <a:gd name="T3" fmla="*/ 31750 h 40"/>
                                                <a:gd name="T4" fmla="*/ 34029 w 39"/>
                                                <a:gd name="T5" fmla="*/ 63500 h 40"/>
                                                <a:gd name="T6" fmla="*/ 60325 w 39"/>
                                                <a:gd name="T7" fmla="*/ 31750 h 40"/>
                                                <a:gd name="T8" fmla="*/ 34029 w 39"/>
                                                <a:gd name="T9" fmla="*/ 0 h 40"/>
                                                <a:gd name="T10" fmla="*/ 0 60000 65536"/>
                                                <a:gd name="T11" fmla="*/ 0 60000 65536"/>
                                                <a:gd name="T12" fmla="*/ 0 60000 65536"/>
                                                <a:gd name="T13" fmla="*/ 0 60000 65536"/>
                                                <a:gd name="T14" fmla="*/ 0 60000 65536"/>
                                                <a:gd name="T15" fmla="*/ 0 w 39"/>
                                                <a:gd name="T16" fmla="*/ 0 h 40"/>
                                                <a:gd name="T17" fmla="*/ 39 w 39"/>
                                                <a:gd name="T18" fmla="*/ 40 h 40"/>
                                              </a:gdLst>
                                              <a:ahLst/>
                                              <a:cxnLst>
                                                <a:cxn ang="T10">
                                                  <a:pos x="T0" y="T1"/>
                                                </a:cxn>
                                                <a:cxn ang="T11">
                                                  <a:pos x="T2" y="T3"/>
                                                </a:cxn>
                                                <a:cxn ang="T12">
                                                  <a:pos x="T4" y="T5"/>
                                                </a:cxn>
                                                <a:cxn ang="T13">
                                                  <a:pos x="T6" y="T7"/>
                                                </a:cxn>
                                                <a:cxn ang="T14">
                                                  <a:pos x="T8" y="T9"/>
                                                </a:cxn>
                                              </a:cxnLst>
                                              <a:rect l="T15" t="T16" r="T17" b="T18"/>
                                              <a:pathLst>
                                                <a:path w="39" h="40">
                                                  <a:moveTo>
                                                    <a:pt x="22" y="0"/>
                                                  </a:moveTo>
                                                  <a:lnTo>
                                                    <a:pt x="0" y="20"/>
                                                  </a:lnTo>
                                                  <a:lnTo>
                                                    <a:pt x="22" y="40"/>
                                                  </a:lnTo>
                                                  <a:lnTo>
                                                    <a:pt x="39" y="20"/>
                                                  </a:lnTo>
                                                  <a:lnTo>
                                                    <a:pt x="22"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29" name="Freeform 1503"/>
                                            <a:cNvSpPr>
                                              <a:spLocks/>
                                            </a:cNvSpPr>
                                          </a:nvSpPr>
                                          <a:spPr bwMode="auto">
                                            <a:xfrm>
                                              <a:off x="7448550" y="3487738"/>
                                              <a:ext cx="61913" cy="65087"/>
                                            </a:xfrm>
                                            <a:custGeom>
                                              <a:avLst/>
                                              <a:gdLst>
                                                <a:gd name="T0" fmla="*/ 34925 w 39"/>
                                                <a:gd name="T1" fmla="*/ 0 h 41"/>
                                                <a:gd name="T2" fmla="*/ 0 w 39"/>
                                                <a:gd name="T3" fmla="*/ 33337 h 41"/>
                                                <a:gd name="T4" fmla="*/ 34925 w 39"/>
                                                <a:gd name="T5" fmla="*/ 65087 h 41"/>
                                                <a:gd name="T6" fmla="*/ 61913 w 39"/>
                                                <a:gd name="T7" fmla="*/ 33337 h 41"/>
                                                <a:gd name="T8" fmla="*/ 34925 w 39"/>
                                                <a:gd name="T9" fmla="*/ 0 h 41"/>
                                                <a:gd name="T10" fmla="*/ 0 60000 65536"/>
                                                <a:gd name="T11" fmla="*/ 0 60000 65536"/>
                                                <a:gd name="T12" fmla="*/ 0 60000 65536"/>
                                                <a:gd name="T13" fmla="*/ 0 60000 65536"/>
                                                <a:gd name="T14" fmla="*/ 0 60000 65536"/>
                                                <a:gd name="T15" fmla="*/ 0 w 39"/>
                                                <a:gd name="T16" fmla="*/ 0 h 41"/>
                                                <a:gd name="T17" fmla="*/ 39 w 39"/>
                                                <a:gd name="T18" fmla="*/ 41 h 41"/>
                                              </a:gdLst>
                                              <a:ahLst/>
                                              <a:cxnLst>
                                                <a:cxn ang="T10">
                                                  <a:pos x="T0" y="T1"/>
                                                </a:cxn>
                                                <a:cxn ang="T11">
                                                  <a:pos x="T2" y="T3"/>
                                                </a:cxn>
                                                <a:cxn ang="T12">
                                                  <a:pos x="T4" y="T5"/>
                                                </a:cxn>
                                                <a:cxn ang="T13">
                                                  <a:pos x="T6" y="T7"/>
                                                </a:cxn>
                                                <a:cxn ang="T14">
                                                  <a:pos x="T8" y="T9"/>
                                                </a:cxn>
                                              </a:cxnLst>
                                              <a:rect l="T15" t="T16" r="T17" b="T18"/>
                                              <a:pathLst>
                                                <a:path w="39" h="41">
                                                  <a:moveTo>
                                                    <a:pt x="22" y="0"/>
                                                  </a:moveTo>
                                                  <a:lnTo>
                                                    <a:pt x="0" y="21"/>
                                                  </a:lnTo>
                                                  <a:lnTo>
                                                    <a:pt x="22" y="41"/>
                                                  </a:lnTo>
                                                  <a:lnTo>
                                                    <a:pt x="39" y="21"/>
                                                  </a:lnTo>
                                                  <a:lnTo>
                                                    <a:pt x="22"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30" name="Freeform 1504"/>
                                            <a:cNvSpPr>
                                              <a:spLocks/>
                                            </a:cNvSpPr>
                                          </a:nvSpPr>
                                          <a:spPr bwMode="auto">
                                            <a:xfrm>
                                              <a:off x="7816850" y="3584575"/>
                                              <a:ext cx="71438" cy="63500"/>
                                            </a:xfrm>
                                            <a:custGeom>
                                              <a:avLst/>
                                              <a:gdLst>
                                                <a:gd name="T0" fmla="*/ 36513 w 45"/>
                                                <a:gd name="T1" fmla="*/ 0 h 40"/>
                                                <a:gd name="T2" fmla="*/ 0 w 45"/>
                                                <a:gd name="T3" fmla="*/ 31750 h 40"/>
                                                <a:gd name="T4" fmla="*/ 36513 w 45"/>
                                                <a:gd name="T5" fmla="*/ 63500 h 40"/>
                                                <a:gd name="T6" fmla="*/ 71438 w 45"/>
                                                <a:gd name="T7" fmla="*/ 31750 h 40"/>
                                                <a:gd name="T8" fmla="*/ 36513 w 45"/>
                                                <a:gd name="T9" fmla="*/ 0 h 40"/>
                                                <a:gd name="T10" fmla="*/ 0 60000 65536"/>
                                                <a:gd name="T11" fmla="*/ 0 60000 65536"/>
                                                <a:gd name="T12" fmla="*/ 0 60000 65536"/>
                                                <a:gd name="T13" fmla="*/ 0 60000 65536"/>
                                                <a:gd name="T14" fmla="*/ 0 60000 65536"/>
                                                <a:gd name="T15" fmla="*/ 0 w 45"/>
                                                <a:gd name="T16" fmla="*/ 0 h 40"/>
                                                <a:gd name="T17" fmla="*/ 45 w 45"/>
                                                <a:gd name="T18" fmla="*/ 40 h 40"/>
                                              </a:gdLst>
                                              <a:ahLst/>
                                              <a:cxnLst>
                                                <a:cxn ang="T10">
                                                  <a:pos x="T0" y="T1"/>
                                                </a:cxn>
                                                <a:cxn ang="T11">
                                                  <a:pos x="T2" y="T3"/>
                                                </a:cxn>
                                                <a:cxn ang="T12">
                                                  <a:pos x="T4" y="T5"/>
                                                </a:cxn>
                                                <a:cxn ang="T13">
                                                  <a:pos x="T6" y="T7"/>
                                                </a:cxn>
                                                <a:cxn ang="T14">
                                                  <a:pos x="T8" y="T9"/>
                                                </a:cxn>
                                              </a:cxnLst>
                                              <a:rect l="T15" t="T16" r="T17" b="T18"/>
                                              <a:pathLst>
                                                <a:path w="45" h="40">
                                                  <a:moveTo>
                                                    <a:pt x="23" y="0"/>
                                                  </a:moveTo>
                                                  <a:lnTo>
                                                    <a:pt x="0" y="20"/>
                                                  </a:lnTo>
                                                  <a:lnTo>
                                                    <a:pt x="23" y="40"/>
                                                  </a:lnTo>
                                                  <a:lnTo>
                                                    <a:pt x="45" y="20"/>
                                                  </a:lnTo>
                                                  <a:lnTo>
                                                    <a:pt x="23"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31" name="Rectangle 1505"/>
                                            <a:cNvSpPr>
                                              <a:spLocks noChangeArrowheads="1"/>
                                            </a:cNvSpPr>
                                          </a:nvSpPr>
                                          <a:spPr bwMode="auto">
                                            <a:xfrm>
                                              <a:off x="5454650" y="3119438"/>
                                              <a:ext cx="342900" cy="104775"/>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32" name="Rectangle 1506"/>
                                            <a:cNvSpPr>
                                              <a:spLocks noChangeArrowheads="1"/>
                                            </a:cNvSpPr>
                                          </a:nvSpPr>
                                          <a:spPr bwMode="auto">
                                            <a:xfrm>
                                              <a:off x="5322888" y="3087688"/>
                                              <a:ext cx="606425"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33" name="Rectangle 1507"/>
                                            <a:cNvSpPr>
                                              <a:spLocks noChangeArrowheads="1"/>
                                            </a:cNvSpPr>
                                          </a:nvSpPr>
                                          <a:spPr bwMode="auto">
                                            <a:xfrm>
                                              <a:off x="5481638" y="3128963"/>
                                              <a:ext cx="3143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L/Lead </a:t>
                                                </a:r>
                                                <a:endParaRPr lang="en-US"/>
                                              </a:p>
                                            </a:txBody>
                                            <a:useSpRect/>
                                          </a:txSp>
                                        </a:sp>
                                        <a:sp>
                                          <a:nvSpPr>
                                            <a:cNvPr id="2434" name="Rectangle 1508"/>
                                            <a:cNvSpPr>
                                              <a:spLocks noChangeArrowheads="1"/>
                                            </a:cNvSpPr>
                                          </a:nvSpPr>
                                          <a:spPr bwMode="auto">
                                            <a:xfrm>
                                              <a:off x="6254750" y="3376613"/>
                                              <a:ext cx="334963" cy="103187"/>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35" name="Rectangle 1509"/>
                                            <a:cNvSpPr>
                                              <a:spLocks noChangeArrowheads="1"/>
                                            </a:cNvSpPr>
                                          </a:nvSpPr>
                                          <a:spPr bwMode="auto">
                                            <a:xfrm>
                                              <a:off x="6113463" y="3343275"/>
                                              <a:ext cx="623887" cy="16986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36" name="Rectangle 1510"/>
                                            <a:cNvSpPr>
                                              <a:spLocks noChangeArrowheads="1"/>
                                            </a:cNvSpPr>
                                          </a:nvSpPr>
                                          <a:spPr bwMode="auto">
                                            <a:xfrm>
                                              <a:off x="6272213" y="3376613"/>
                                              <a:ext cx="3143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L/Lead </a:t>
                                                </a:r>
                                                <a:endParaRPr lang="en-US"/>
                                              </a:p>
                                            </a:txBody>
                                            <a:useSpRect/>
                                          </a:txSp>
                                        </a:sp>
                                        <a:sp>
                                          <a:nvSpPr>
                                            <a:cNvPr id="2437" name="Rectangle 1511"/>
                                            <a:cNvSpPr>
                                              <a:spLocks noChangeArrowheads="1"/>
                                            </a:cNvSpPr>
                                          </a:nvSpPr>
                                          <a:spPr bwMode="auto">
                                            <a:xfrm>
                                              <a:off x="6589713" y="3471863"/>
                                              <a:ext cx="358775" cy="104775"/>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38" name="Rectangle 1512"/>
                                            <a:cNvSpPr>
                                              <a:spLocks noChangeArrowheads="1"/>
                                            </a:cNvSpPr>
                                          </a:nvSpPr>
                                          <a:spPr bwMode="auto">
                                            <a:xfrm>
                                              <a:off x="6464300" y="3440113"/>
                                              <a:ext cx="633413"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39" name="Rectangle 1513"/>
                                            <a:cNvSpPr>
                                              <a:spLocks noChangeArrowheads="1"/>
                                            </a:cNvSpPr>
                                          </a:nvSpPr>
                                          <a:spPr bwMode="auto">
                                            <a:xfrm>
                                              <a:off x="6623050" y="3473450"/>
                                              <a:ext cx="3143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L/Lead </a:t>
                                                </a:r>
                                                <a:endParaRPr lang="en-US"/>
                                              </a:p>
                                            </a:txBody>
                                            <a:useSpRect/>
                                          </a:txSp>
                                        </a:sp>
                                        <a:sp>
                                          <a:nvSpPr>
                                            <a:cNvPr id="2440" name="Rectangle 1514"/>
                                            <a:cNvSpPr>
                                              <a:spLocks noChangeArrowheads="1"/>
                                            </a:cNvSpPr>
                                          </a:nvSpPr>
                                          <a:spPr bwMode="auto">
                                            <a:xfrm>
                                              <a:off x="6948488" y="3576638"/>
                                              <a:ext cx="360362" cy="88900"/>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41" name="Rectangle 1515"/>
                                            <a:cNvSpPr>
                                              <a:spLocks noChangeArrowheads="1"/>
                                            </a:cNvSpPr>
                                          </a:nvSpPr>
                                          <a:spPr bwMode="auto">
                                            <a:xfrm>
                                              <a:off x="6818313" y="3544888"/>
                                              <a:ext cx="630237"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42" name="Rectangle 1516"/>
                                            <a:cNvSpPr>
                                              <a:spLocks noChangeArrowheads="1"/>
                                            </a:cNvSpPr>
                                          </a:nvSpPr>
                                          <a:spPr bwMode="auto">
                                            <a:xfrm>
                                              <a:off x="6973888" y="3576638"/>
                                              <a:ext cx="3143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L/Lead </a:t>
                                                </a:r>
                                                <a:endParaRPr lang="en-US"/>
                                              </a:p>
                                            </a:txBody>
                                            <a:useSpRect/>
                                          </a:txSp>
                                        </a:sp>
                                        <a:sp>
                                          <a:nvSpPr>
                                            <a:cNvPr id="2443" name="Rectangle 1523"/>
                                            <a:cNvSpPr>
                                              <a:spLocks noChangeArrowheads="1"/>
                                            </a:cNvSpPr>
                                          </a:nvSpPr>
                                          <a:spPr bwMode="auto">
                                            <a:xfrm>
                                              <a:off x="4271963" y="5300663"/>
                                              <a:ext cx="2116137" cy="111125"/>
                                            </a:xfrm>
                                            <a:prstGeom prst="rect">
                                              <a:avLst/>
                                            </a:prstGeom>
                                            <a:solidFill>
                                              <a:srgbClr val="FFFFFF"/>
                                            </a:solidFill>
                                            <a:ln w="9525">
                                              <a:solidFill>
                                                <a:srgbClr val="FF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44" name="Freeform 1524"/>
                                            <a:cNvSpPr>
                                              <a:spLocks/>
                                            </a:cNvSpPr>
                                          </a:nvSpPr>
                                          <a:spPr bwMode="auto">
                                            <a:xfrm>
                                              <a:off x="4214813" y="5305425"/>
                                              <a:ext cx="107950" cy="87313"/>
                                            </a:xfrm>
                                            <a:custGeom>
                                              <a:avLst/>
                                              <a:gdLst>
                                                <a:gd name="T0" fmla="*/ 53169 w 67"/>
                                                <a:gd name="T1" fmla="*/ 0 h 55"/>
                                                <a:gd name="T2" fmla="*/ 45113 w 67"/>
                                                <a:gd name="T3" fmla="*/ 31750 h 55"/>
                                                <a:gd name="T4" fmla="*/ 0 w 67"/>
                                                <a:gd name="T5" fmla="*/ 31750 h 55"/>
                                                <a:gd name="T6" fmla="*/ 35446 w 67"/>
                                                <a:gd name="T7" fmla="*/ 55562 h 55"/>
                                                <a:gd name="T8" fmla="*/ 27390 w 67"/>
                                                <a:gd name="T9" fmla="*/ 87312 h 55"/>
                                                <a:gd name="T10" fmla="*/ 53169 w 67"/>
                                                <a:gd name="T11" fmla="*/ 63500 h 55"/>
                                                <a:gd name="T12" fmla="*/ 80560 w 67"/>
                                                <a:gd name="T13" fmla="*/ 87312 h 55"/>
                                                <a:gd name="T14" fmla="*/ 70893 w 67"/>
                                                <a:gd name="T15" fmla="*/ 55562 h 55"/>
                                                <a:gd name="T16" fmla="*/ 107950 w 67"/>
                                                <a:gd name="T17" fmla="*/ 31750 h 55"/>
                                                <a:gd name="T18" fmla="*/ 62837 w 67"/>
                                                <a:gd name="T19" fmla="*/ 31750 h 55"/>
                                                <a:gd name="T20" fmla="*/ 53169 w 67"/>
                                                <a:gd name="T21" fmla="*/ 0 h 55"/>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67"/>
                                                <a:gd name="T34" fmla="*/ 0 h 55"/>
                                                <a:gd name="T35" fmla="*/ 67 w 67"/>
                                                <a:gd name="T36" fmla="*/ 55 h 55"/>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67" h="55">
                                                  <a:moveTo>
                                                    <a:pt x="33" y="0"/>
                                                  </a:moveTo>
                                                  <a:lnTo>
                                                    <a:pt x="28" y="20"/>
                                                  </a:lnTo>
                                                  <a:lnTo>
                                                    <a:pt x="0" y="20"/>
                                                  </a:lnTo>
                                                  <a:lnTo>
                                                    <a:pt x="22" y="35"/>
                                                  </a:lnTo>
                                                  <a:lnTo>
                                                    <a:pt x="17" y="55"/>
                                                  </a:lnTo>
                                                  <a:lnTo>
                                                    <a:pt x="33" y="40"/>
                                                  </a:lnTo>
                                                  <a:lnTo>
                                                    <a:pt x="50" y="55"/>
                                                  </a:lnTo>
                                                  <a:lnTo>
                                                    <a:pt x="44" y="35"/>
                                                  </a:lnTo>
                                                  <a:lnTo>
                                                    <a:pt x="67" y="20"/>
                                                  </a:lnTo>
                                                  <a:lnTo>
                                                    <a:pt x="39" y="20"/>
                                                  </a:lnTo>
                                                  <a:lnTo>
                                                    <a:pt x="33" y="0"/>
                                                  </a:lnTo>
                                                  <a:close/>
                                                </a:path>
                                              </a:pathLst>
                                            </a:custGeom>
                                            <a:solidFill>
                                              <a:srgbClr val="FFFF66"/>
                                            </a:solidFill>
                                            <a:ln w="9525" cap="rnd">
                                              <a:solidFill>
                                                <a:srgbClr val="FF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45" name="Rectangle 1530"/>
                                            <a:cNvSpPr>
                                              <a:spLocks noChangeArrowheads="1"/>
                                            </a:cNvSpPr>
                                          </a:nvSpPr>
                                          <a:spPr bwMode="auto">
                                            <a:xfrm>
                                              <a:off x="3046413" y="4359275"/>
                                              <a:ext cx="134937"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OA</a:t>
                                                </a:r>
                                                <a:endParaRPr lang="en-US"/>
                                              </a:p>
                                            </a:txBody>
                                            <a:useSpRect/>
                                          </a:txSp>
                                        </a:sp>
                                        <a:sp>
                                          <a:nvSpPr>
                                            <a:cNvPr id="2446" name="Rectangle 1535"/>
                                            <a:cNvSpPr>
                                              <a:spLocks noChangeArrowheads="1"/>
                                            </a:cNvSpPr>
                                          </a:nvSpPr>
                                          <a:spPr bwMode="auto">
                                            <a:xfrm>
                                              <a:off x="5129213" y="4386263"/>
                                              <a:ext cx="133350"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OA</a:t>
                                                </a:r>
                                                <a:endParaRPr lang="en-US"/>
                                              </a:p>
                                            </a:txBody>
                                            <a:useSpRect/>
                                          </a:txSp>
                                        </a:sp>
                                        <a:sp>
                                          <a:nvSpPr>
                                            <a:cNvPr id="2447" name="Rectangle 1538"/>
                                            <a:cNvSpPr>
                                              <a:spLocks noChangeArrowheads="1"/>
                                            </a:cNvSpPr>
                                          </a:nvSpPr>
                                          <a:spPr bwMode="auto">
                                            <a:xfrm>
                                              <a:off x="5846763" y="5487988"/>
                                              <a:ext cx="176212" cy="80962"/>
                                            </a:xfrm>
                                            <a:prstGeom prst="rect">
                                              <a:avLst/>
                                            </a:prstGeom>
                                            <a:solidFill>
                                              <a:srgbClr val="FFFFFF"/>
                                            </a:solidFill>
                                            <a:ln w="9525">
                                              <a:solidFill>
                                                <a:srgbClr val="9900FF"/>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48" name="Rectangle 1540"/>
                                            <a:cNvSpPr>
                                              <a:spLocks noChangeArrowheads="1"/>
                                            </a:cNvSpPr>
                                          </a:nvSpPr>
                                          <a:spPr bwMode="auto">
                                            <a:xfrm>
                                              <a:off x="5826125" y="5575300"/>
                                              <a:ext cx="273050"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IOT&amp;E</a:t>
                                                </a:r>
                                                <a:endParaRPr lang="en-US"/>
                                              </a:p>
                                            </a:txBody>
                                            <a:useSpRect/>
                                          </a:txSp>
                                        </a:sp>
                                        <a:sp>
                                          <a:nvSpPr>
                                            <a:cNvPr id="2449" name="Freeform 1546"/>
                                            <a:cNvSpPr>
                                              <a:spLocks/>
                                            </a:cNvSpPr>
                                          </a:nvSpPr>
                                          <a:spPr bwMode="auto">
                                            <a:xfrm>
                                              <a:off x="5819775" y="5445125"/>
                                              <a:ext cx="52388" cy="46038"/>
                                            </a:xfrm>
                                            <a:custGeom>
                                              <a:avLst/>
                                              <a:gdLst>
                                                <a:gd name="T0" fmla="*/ 28341 w 61"/>
                                                <a:gd name="T1" fmla="*/ 45719 h 56"/>
                                                <a:gd name="T2" fmla="*/ 52388 w 61"/>
                                                <a:gd name="T3" fmla="*/ 0 h 56"/>
                                                <a:gd name="T4" fmla="*/ 0 w 61"/>
                                                <a:gd name="T5" fmla="*/ 0 h 56"/>
                                                <a:gd name="T6" fmla="*/ 28341 w 61"/>
                                                <a:gd name="T7" fmla="*/ 45719 h 56"/>
                                                <a:gd name="T8" fmla="*/ 0 60000 65536"/>
                                                <a:gd name="T9" fmla="*/ 0 60000 65536"/>
                                                <a:gd name="T10" fmla="*/ 0 60000 65536"/>
                                                <a:gd name="T11" fmla="*/ 0 60000 65536"/>
                                                <a:gd name="T12" fmla="*/ 0 w 61"/>
                                                <a:gd name="T13" fmla="*/ 0 h 56"/>
                                                <a:gd name="T14" fmla="*/ 61 w 61"/>
                                                <a:gd name="T15" fmla="*/ 56 h 56"/>
                                              </a:gdLst>
                                              <a:ahLst/>
                                              <a:cxnLst>
                                                <a:cxn ang="T8">
                                                  <a:pos x="T0" y="T1"/>
                                                </a:cxn>
                                                <a:cxn ang="T9">
                                                  <a:pos x="T2" y="T3"/>
                                                </a:cxn>
                                                <a:cxn ang="T10">
                                                  <a:pos x="T4" y="T5"/>
                                                </a:cxn>
                                                <a:cxn ang="T11">
                                                  <a:pos x="T6" y="T7"/>
                                                </a:cxn>
                                              </a:cxnLst>
                                              <a:rect l="T12" t="T13" r="T14" b="T15"/>
                                              <a:pathLst>
                                                <a:path w="61" h="56">
                                                  <a:moveTo>
                                                    <a:pt x="33" y="56"/>
                                                  </a:moveTo>
                                                  <a:lnTo>
                                                    <a:pt x="61" y="0"/>
                                                  </a:lnTo>
                                                  <a:lnTo>
                                                    <a:pt x="0" y="0"/>
                                                  </a:lnTo>
                                                  <a:lnTo>
                                                    <a:pt x="33" y="56"/>
                                                  </a:lnTo>
                                                  <a:close/>
                                                </a:path>
                                              </a:pathLst>
                                            </a:custGeom>
                                            <a:solidFill>
                                              <a:srgbClr val="FFFFFF"/>
                                            </a:solidFill>
                                            <a:ln w="9525" cap="rnd">
                                              <a:solidFill>
                                                <a:srgbClr val="9900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50" name="Rectangle 1548"/>
                                            <a:cNvSpPr>
                                              <a:spLocks noChangeArrowheads="1"/>
                                            </a:cNvSpPr>
                                          </a:nvSpPr>
                                          <a:spPr bwMode="auto">
                                            <a:xfrm>
                                              <a:off x="5257800" y="5440363"/>
                                              <a:ext cx="582613"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AOTR / OTRR</a:t>
                                                </a:r>
                                                <a:endParaRPr lang="en-US"/>
                                              </a:p>
                                            </a:txBody>
                                            <a:useSpRect/>
                                          </a:txSp>
                                        </a:sp>
                                        <a:sp>
                                          <a:nvSpPr>
                                            <a:cNvPr id="2451" name="Rectangle 1553"/>
                                            <a:cNvSpPr>
                                              <a:spLocks noChangeArrowheads="1"/>
                                            </a:cNvSpPr>
                                          </a:nvSpPr>
                                          <a:spPr bwMode="auto">
                                            <a:xfrm>
                                              <a:off x="6194425" y="4383088"/>
                                              <a:ext cx="582613" cy="106362"/>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BLRIP Report</a:t>
                                                </a:r>
                                                <a:endParaRPr lang="en-US"/>
                                              </a:p>
                                            </a:txBody>
                                            <a:useSpRect/>
                                          </a:txSp>
                                        </a:sp>
                                        <a:sp>
                                          <a:nvSpPr>
                                            <a:cNvPr id="2452" name="Freeform 1554"/>
                                            <a:cNvSpPr>
                                              <a:spLocks/>
                                            </a:cNvSpPr>
                                          </a:nvSpPr>
                                          <a:spPr bwMode="auto">
                                            <a:xfrm>
                                              <a:off x="6088063" y="4397375"/>
                                              <a:ext cx="61912" cy="65088"/>
                                            </a:xfrm>
                                            <a:custGeom>
                                              <a:avLst/>
                                              <a:gdLst>
                                                <a:gd name="T0" fmla="*/ 0 w 7"/>
                                                <a:gd name="T1" fmla="*/ 56952 h 8"/>
                                                <a:gd name="T2" fmla="*/ 8845 w 7"/>
                                                <a:gd name="T3" fmla="*/ 65088 h 8"/>
                                                <a:gd name="T4" fmla="*/ 8845 w 7"/>
                                                <a:gd name="T5" fmla="*/ 65088 h 8"/>
                                                <a:gd name="T6" fmla="*/ 17689 w 7"/>
                                                <a:gd name="T7" fmla="*/ 65088 h 8"/>
                                                <a:gd name="T8" fmla="*/ 26534 w 7"/>
                                                <a:gd name="T9" fmla="*/ 65088 h 8"/>
                                                <a:gd name="T10" fmla="*/ 35379 w 7"/>
                                                <a:gd name="T11" fmla="*/ 56952 h 8"/>
                                                <a:gd name="T12" fmla="*/ 35379 w 7"/>
                                                <a:gd name="T13" fmla="*/ 56952 h 8"/>
                                                <a:gd name="T14" fmla="*/ 44224 w 7"/>
                                                <a:gd name="T15" fmla="*/ 56952 h 8"/>
                                                <a:gd name="T16" fmla="*/ 44224 w 7"/>
                                                <a:gd name="T17" fmla="*/ 56952 h 8"/>
                                                <a:gd name="T18" fmla="*/ 53068 w 7"/>
                                                <a:gd name="T19" fmla="*/ 48816 h 8"/>
                                                <a:gd name="T20" fmla="*/ 61913 w 7"/>
                                                <a:gd name="T21" fmla="*/ 48816 h 8"/>
                                                <a:gd name="T22" fmla="*/ 61913 w 7"/>
                                                <a:gd name="T23" fmla="*/ 0 h 8"/>
                                                <a:gd name="T24" fmla="*/ 0 w 7"/>
                                                <a:gd name="T25" fmla="*/ 0 h 8"/>
                                                <a:gd name="T26" fmla="*/ 0 w 7"/>
                                                <a:gd name="T27" fmla="*/ 56952 h 8"/>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7"/>
                                                <a:gd name="T43" fmla="*/ 0 h 8"/>
                                                <a:gd name="T44" fmla="*/ 7 w 7"/>
                                                <a:gd name="T45" fmla="*/ 8 h 8"/>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7" h="8">
                                                  <a:moveTo>
                                                    <a:pt x="0" y="7"/>
                                                  </a:moveTo>
                                                  <a:cubicBezTo>
                                                    <a:pt x="0" y="8"/>
                                                    <a:pt x="0" y="8"/>
                                                    <a:pt x="1" y="8"/>
                                                  </a:cubicBezTo>
                                                  <a:cubicBezTo>
                                                    <a:pt x="1" y="8"/>
                                                    <a:pt x="1" y="8"/>
                                                    <a:pt x="1" y="8"/>
                                                  </a:cubicBezTo>
                                                  <a:cubicBezTo>
                                                    <a:pt x="2" y="8"/>
                                                    <a:pt x="2" y="8"/>
                                                    <a:pt x="2" y="8"/>
                                                  </a:cubicBezTo>
                                                  <a:cubicBezTo>
                                                    <a:pt x="3" y="8"/>
                                                    <a:pt x="3" y="8"/>
                                                    <a:pt x="3" y="8"/>
                                                  </a:cubicBezTo>
                                                  <a:cubicBezTo>
                                                    <a:pt x="3" y="8"/>
                                                    <a:pt x="3" y="8"/>
                                                    <a:pt x="4" y="7"/>
                                                  </a:cubicBezTo>
                                                  <a:cubicBezTo>
                                                    <a:pt x="4" y="7"/>
                                                    <a:pt x="4" y="7"/>
                                                    <a:pt x="4" y="7"/>
                                                  </a:cubicBezTo>
                                                  <a:cubicBezTo>
                                                    <a:pt x="4" y="7"/>
                                                    <a:pt x="5" y="7"/>
                                                    <a:pt x="5" y="7"/>
                                                  </a:cubicBezTo>
                                                  <a:cubicBezTo>
                                                    <a:pt x="5" y="7"/>
                                                    <a:pt x="5" y="7"/>
                                                    <a:pt x="5" y="7"/>
                                                  </a:cubicBezTo>
                                                  <a:cubicBezTo>
                                                    <a:pt x="6" y="7"/>
                                                    <a:pt x="6" y="7"/>
                                                    <a:pt x="6" y="6"/>
                                                  </a:cubicBezTo>
                                                  <a:cubicBezTo>
                                                    <a:pt x="6" y="6"/>
                                                    <a:pt x="7" y="6"/>
                                                    <a:pt x="7" y="6"/>
                                                  </a:cubicBezTo>
                                                  <a:lnTo>
                                                    <a:pt x="7" y="0"/>
                                                  </a:lnTo>
                                                  <a:lnTo>
                                                    <a:pt x="0" y="0"/>
                                                  </a:lnTo>
                                                  <a:lnTo>
                                                    <a:pt x="0" y="7"/>
                                                  </a:lnTo>
                                                  <a:close/>
                                                </a:path>
                                              </a:pathLst>
                                            </a:custGeom>
                                            <a:solidFill>
                                              <a:srgbClr val="FFFFFF"/>
                                            </a:solidFill>
                                            <a:ln w="9525" cap="rnd">
                                              <a:solidFill>
                                                <a:srgbClr val="9900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53" name="Line 1555"/>
                                            <a:cNvSpPr>
                                              <a:spLocks noChangeShapeType="1"/>
                                            </a:cNvSpPr>
                                          </a:nvSpPr>
                                          <a:spPr bwMode="auto">
                                            <a:xfrm>
                                              <a:off x="4465638" y="5299075"/>
                                              <a:ext cx="0" cy="111125"/>
                                            </a:xfrm>
                                            <a:prstGeom prst="line">
                                              <a:avLst/>
                                            </a:prstGeom>
                                            <a:noFill/>
                                            <a:ln w="17463">
                                              <a:solidFill>
                                                <a:srgbClr val="FF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54" name="Rectangle 1558"/>
                                            <a:cNvSpPr>
                                              <a:spLocks noChangeArrowheads="1"/>
                                            </a:cNvSpPr>
                                          </a:nvSpPr>
                                          <a:spPr bwMode="auto">
                                            <a:xfrm>
                                              <a:off x="4498975" y="5303838"/>
                                              <a:ext cx="13017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IT2</a:t>
                                                </a:r>
                                                <a:endParaRPr lang="en-US"/>
                                              </a:p>
                                            </a:txBody>
                                            <a:useSpRect/>
                                          </a:txSp>
                                        </a:sp>
                                        <a:sp>
                                          <a:nvSpPr>
                                            <a:cNvPr id="2455" name="Rectangle 1561"/>
                                            <a:cNvSpPr>
                                              <a:spLocks noChangeArrowheads="1"/>
                                            </a:cNvSpPr>
                                          </a:nvSpPr>
                                          <a:spPr bwMode="auto">
                                            <a:xfrm>
                                              <a:off x="4813300" y="4302125"/>
                                              <a:ext cx="792163"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56" name="Rectangle 1562"/>
                                            <a:cNvSpPr>
                                              <a:spLocks noChangeArrowheads="1"/>
                                            </a:cNvSpPr>
                                          </a:nvSpPr>
                                          <a:spPr bwMode="auto">
                                            <a:xfrm>
                                              <a:off x="4802188" y="5305425"/>
                                              <a:ext cx="13017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IT3</a:t>
                                                </a:r>
                                                <a:endParaRPr lang="en-US"/>
                                              </a:p>
                                            </a:txBody>
                                            <a:useSpRect/>
                                          </a:txSp>
                                        </a:sp>
                                        <a:sp>
                                          <a:nvSpPr>
                                            <a:cNvPr id="2457" name="Line 1565"/>
                                            <a:cNvSpPr>
                                              <a:spLocks noChangeShapeType="1"/>
                                            </a:cNvSpPr>
                                          </a:nvSpPr>
                                          <a:spPr bwMode="auto">
                                            <a:xfrm>
                                              <a:off x="4702175" y="5300663"/>
                                              <a:ext cx="0" cy="111125"/>
                                            </a:xfrm>
                                            <a:prstGeom prst="line">
                                              <a:avLst/>
                                            </a:prstGeom>
                                            <a:noFill/>
                                            <a:ln w="17463">
                                              <a:solidFill>
                                                <a:srgbClr val="FF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58" name="Line 1566"/>
                                            <a:cNvSpPr>
                                              <a:spLocks noChangeShapeType="1"/>
                                            </a:cNvSpPr>
                                          </a:nvSpPr>
                                          <a:spPr bwMode="auto">
                                            <a:xfrm>
                                              <a:off x="5835650" y="5300663"/>
                                              <a:ext cx="0" cy="111125"/>
                                            </a:xfrm>
                                            <a:prstGeom prst="line">
                                              <a:avLst/>
                                            </a:prstGeom>
                                            <a:noFill/>
                                            <a:ln w="17463">
                                              <a:solidFill>
                                                <a:srgbClr val="FF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59" name="Rectangle 1583"/>
                                            <a:cNvSpPr>
                                              <a:spLocks noChangeArrowheads="1"/>
                                            </a:cNvSpPr>
                                          </a:nvSpPr>
                                          <a:spPr bwMode="auto">
                                            <a:xfrm>
                                              <a:off x="5797550" y="4302125"/>
                                              <a:ext cx="544513"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60" name="Rectangle 1588"/>
                                            <a:cNvSpPr>
                                              <a:spLocks noChangeArrowheads="1"/>
                                            </a:cNvSpPr>
                                          </a:nvSpPr>
                                          <a:spPr bwMode="auto">
                                            <a:xfrm>
                                              <a:off x="6122988" y="5540375"/>
                                              <a:ext cx="790575" cy="1778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61" name="Freeform 1590"/>
                                            <a:cNvSpPr>
                                              <a:spLocks/>
                                            </a:cNvSpPr>
                                          </a:nvSpPr>
                                          <a:spPr bwMode="auto">
                                            <a:xfrm>
                                              <a:off x="2952750" y="4386263"/>
                                              <a:ext cx="61913" cy="63500"/>
                                            </a:xfrm>
                                            <a:custGeom>
                                              <a:avLst/>
                                              <a:gdLst>
                                                <a:gd name="T0" fmla="*/ 0 w 7"/>
                                                <a:gd name="T1" fmla="*/ 55562 h 8"/>
                                                <a:gd name="T2" fmla="*/ 8845 w 7"/>
                                                <a:gd name="T3" fmla="*/ 55562 h 8"/>
                                                <a:gd name="T4" fmla="*/ 8845 w 7"/>
                                                <a:gd name="T5" fmla="*/ 63500 h 8"/>
                                                <a:gd name="T6" fmla="*/ 17689 w 7"/>
                                                <a:gd name="T7" fmla="*/ 63500 h 8"/>
                                                <a:gd name="T8" fmla="*/ 26534 w 7"/>
                                                <a:gd name="T9" fmla="*/ 55562 h 8"/>
                                                <a:gd name="T10" fmla="*/ 35379 w 7"/>
                                                <a:gd name="T11" fmla="*/ 55562 h 8"/>
                                                <a:gd name="T12" fmla="*/ 35379 w 7"/>
                                                <a:gd name="T13" fmla="*/ 55562 h 8"/>
                                                <a:gd name="T14" fmla="*/ 44224 w 7"/>
                                                <a:gd name="T15" fmla="*/ 55562 h 8"/>
                                                <a:gd name="T16" fmla="*/ 44224 w 7"/>
                                                <a:gd name="T17" fmla="*/ 47625 h 8"/>
                                                <a:gd name="T18" fmla="*/ 53068 w 7"/>
                                                <a:gd name="T19" fmla="*/ 47625 h 8"/>
                                                <a:gd name="T20" fmla="*/ 61913 w 7"/>
                                                <a:gd name="T21" fmla="*/ 47625 h 8"/>
                                                <a:gd name="T22" fmla="*/ 61913 w 7"/>
                                                <a:gd name="T23" fmla="*/ 0 h 8"/>
                                                <a:gd name="T24" fmla="*/ 0 w 7"/>
                                                <a:gd name="T25" fmla="*/ 0 h 8"/>
                                                <a:gd name="T26" fmla="*/ 0 w 7"/>
                                                <a:gd name="T27" fmla="*/ 55562 h 8"/>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7"/>
                                                <a:gd name="T43" fmla="*/ 0 h 8"/>
                                                <a:gd name="T44" fmla="*/ 7 w 7"/>
                                                <a:gd name="T45" fmla="*/ 8 h 8"/>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7" h="8">
                                                  <a:moveTo>
                                                    <a:pt x="0" y="7"/>
                                                  </a:moveTo>
                                                  <a:cubicBezTo>
                                                    <a:pt x="0" y="7"/>
                                                    <a:pt x="0" y="7"/>
                                                    <a:pt x="1" y="7"/>
                                                  </a:cubicBezTo>
                                                  <a:cubicBezTo>
                                                    <a:pt x="1" y="8"/>
                                                    <a:pt x="1" y="8"/>
                                                    <a:pt x="1" y="8"/>
                                                  </a:cubicBezTo>
                                                  <a:cubicBezTo>
                                                    <a:pt x="2" y="8"/>
                                                    <a:pt x="2" y="8"/>
                                                    <a:pt x="2" y="8"/>
                                                  </a:cubicBezTo>
                                                  <a:cubicBezTo>
                                                    <a:pt x="3" y="8"/>
                                                    <a:pt x="3" y="7"/>
                                                    <a:pt x="3" y="7"/>
                                                  </a:cubicBezTo>
                                                  <a:cubicBezTo>
                                                    <a:pt x="3" y="7"/>
                                                    <a:pt x="3" y="7"/>
                                                    <a:pt x="4" y="7"/>
                                                  </a:cubicBezTo>
                                                  <a:cubicBezTo>
                                                    <a:pt x="4" y="7"/>
                                                    <a:pt x="4" y="7"/>
                                                    <a:pt x="4" y="7"/>
                                                  </a:cubicBezTo>
                                                  <a:cubicBezTo>
                                                    <a:pt x="4" y="7"/>
                                                    <a:pt x="5" y="7"/>
                                                    <a:pt x="5" y="7"/>
                                                  </a:cubicBezTo>
                                                  <a:cubicBezTo>
                                                    <a:pt x="5" y="7"/>
                                                    <a:pt x="5" y="6"/>
                                                    <a:pt x="5" y="6"/>
                                                  </a:cubicBezTo>
                                                  <a:cubicBezTo>
                                                    <a:pt x="6" y="6"/>
                                                    <a:pt x="6" y="6"/>
                                                    <a:pt x="6" y="6"/>
                                                  </a:cubicBezTo>
                                                  <a:cubicBezTo>
                                                    <a:pt x="6" y="6"/>
                                                    <a:pt x="7" y="6"/>
                                                    <a:pt x="7" y="6"/>
                                                  </a:cubicBezTo>
                                                  <a:lnTo>
                                                    <a:pt x="7" y="0"/>
                                                  </a:lnTo>
                                                  <a:lnTo>
                                                    <a:pt x="0" y="0"/>
                                                  </a:lnTo>
                                                  <a:lnTo>
                                                    <a:pt x="0" y="7"/>
                                                  </a:lnTo>
                                                  <a:close/>
                                                </a:path>
                                              </a:pathLst>
                                            </a:custGeom>
                                            <a:solidFill>
                                              <a:srgbClr val="FFFFFF"/>
                                            </a:solidFill>
                                            <a:ln w="9525" cap="rnd">
                                              <a:solidFill>
                                                <a:srgbClr val="9900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62" name="Rectangle 1591"/>
                                            <a:cNvSpPr>
                                              <a:spLocks noChangeArrowheads="1"/>
                                            </a:cNvSpPr>
                                          </a:nvSpPr>
                                          <a:spPr bwMode="auto">
                                            <a:xfrm>
                                              <a:off x="6122988" y="5540375"/>
                                              <a:ext cx="790575" cy="1778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63" name="Rectangle 1592"/>
                                            <a:cNvSpPr>
                                              <a:spLocks noChangeArrowheads="1"/>
                                            </a:cNvSpPr>
                                          </a:nvSpPr>
                                          <a:spPr bwMode="auto">
                                            <a:xfrm>
                                              <a:off x="5611813" y="4451350"/>
                                              <a:ext cx="53657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LFTE Report</a:t>
                                                </a:r>
                                                <a:endParaRPr lang="en-US"/>
                                              </a:p>
                                            </a:txBody>
                                            <a:useSpRect/>
                                          </a:txSp>
                                        </a:sp>
                                        <a:sp>
                                          <a:nvSpPr>
                                            <a:cNvPr id="2464" name="Freeform 1593"/>
                                            <a:cNvSpPr>
                                              <a:spLocks/>
                                            </a:cNvSpPr>
                                          </a:nvSpPr>
                                          <a:spPr bwMode="auto">
                                            <a:xfrm>
                                              <a:off x="5505450" y="4459288"/>
                                              <a:ext cx="61913" cy="63500"/>
                                            </a:xfrm>
                                            <a:custGeom>
                                              <a:avLst/>
                                              <a:gdLst>
                                                <a:gd name="T0" fmla="*/ 0 w 7"/>
                                                <a:gd name="T1" fmla="*/ 55562 h 8"/>
                                                <a:gd name="T2" fmla="*/ 8845 w 7"/>
                                                <a:gd name="T3" fmla="*/ 55562 h 8"/>
                                                <a:gd name="T4" fmla="*/ 8845 w 7"/>
                                                <a:gd name="T5" fmla="*/ 63500 h 8"/>
                                                <a:gd name="T6" fmla="*/ 17689 w 7"/>
                                                <a:gd name="T7" fmla="*/ 63500 h 8"/>
                                                <a:gd name="T8" fmla="*/ 26534 w 7"/>
                                                <a:gd name="T9" fmla="*/ 55562 h 8"/>
                                                <a:gd name="T10" fmla="*/ 35379 w 7"/>
                                                <a:gd name="T11" fmla="*/ 55562 h 8"/>
                                                <a:gd name="T12" fmla="*/ 35379 w 7"/>
                                                <a:gd name="T13" fmla="*/ 55562 h 8"/>
                                                <a:gd name="T14" fmla="*/ 44224 w 7"/>
                                                <a:gd name="T15" fmla="*/ 55562 h 8"/>
                                                <a:gd name="T16" fmla="*/ 44224 w 7"/>
                                                <a:gd name="T17" fmla="*/ 47625 h 8"/>
                                                <a:gd name="T18" fmla="*/ 53068 w 7"/>
                                                <a:gd name="T19" fmla="*/ 47625 h 8"/>
                                                <a:gd name="T20" fmla="*/ 61913 w 7"/>
                                                <a:gd name="T21" fmla="*/ 47625 h 8"/>
                                                <a:gd name="T22" fmla="*/ 61913 w 7"/>
                                                <a:gd name="T23" fmla="*/ 0 h 8"/>
                                                <a:gd name="T24" fmla="*/ 0 w 7"/>
                                                <a:gd name="T25" fmla="*/ 0 h 8"/>
                                                <a:gd name="T26" fmla="*/ 0 w 7"/>
                                                <a:gd name="T27" fmla="*/ 55562 h 8"/>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7"/>
                                                <a:gd name="T43" fmla="*/ 0 h 8"/>
                                                <a:gd name="T44" fmla="*/ 7 w 7"/>
                                                <a:gd name="T45" fmla="*/ 8 h 8"/>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7" h="8">
                                                  <a:moveTo>
                                                    <a:pt x="0" y="7"/>
                                                  </a:moveTo>
                                                  <a:cubicBezTo>
                                                    <a:pt x="0" y="7"/>
                                                    <a:pt x="0" y="7"/>
                                                    <a:pt x="1" y="7"/>
                                                  </a:cubicBezTo>
                                                  <a:cubicBezTo>
                                                    <a:pt x="1" y="8"/>
                                                    <a:pt x="1" y="8"/>
                                                    <a:pt x="1" y="8"/>
                                                  </a:cubicBezTo>
                                                  <a:cubicBezTo>
                                                    <a:pt x="2" y="8"/>
                                                    <a:pt x="2" y="8"/>
                                                    <a:pt x="2" y="8"/>
                                                  </a:cubicBezTo>
                                                  <a:cubicBezTo>
                                                    <a:pt x="3" y="8"/>
                                                    <a:pt x="3" y="7"/>
                                                    <a:pt x="3" y="7"/>
                                                  </a:cubicBezTo>
                                                  <a:cubicBezTo>
                                                    <a:pt x="3" y="7"/>
                                                    <a:pt x="3" y="7"/>
                                                    <a:pt x="4" y="7"/>
                                                  </a:cubicBezTo>
                                                  <a:cubicBezTo>
                                                    <a:pt x="4" y="7"/>
                                                    <a:pt x="4" y="7"/>
                                                    <a:pt x="4" y="7"/>
                                                  </a:cubicBezTo>
                                                  <a:cubicBezTo>
                                                    <a:pt x="4" y="7"/>
                                                    <a:pt x="5" y="7"/>
                                                    <a:pt x="5" y="7"/>
                                                  </a:cubicBezTo>
                                                  <a:cubicBezTo>
                                                    <a:pt x="5" y="7"/>
                                                    <a:pt x="5" y="6"/>
                                                    <a:pt x="5" y="6"/>
                                                  </a:cubicBezTo>
                                                  <a:cubicBezTo>
                                                    <a:pt x="6" y="6"/>
                                                    <a:pt x="6" y="6"/>
                                                    <a:pt x="6" y="6"/>
                                                  </a:cubicBezTo>
                                                  <a:cubicBezTo>
                                                    <a:pt x="6" y="6"/>
                                                    <a:pt x="7" y="6"/>
                                                    <a:pt x="7" y="6"/>
                                                  </a:cubicBezTo>
                                                  <a:lnTo>
                                                    <a:pt x="7" y="0"/>
                                                  </a:lnTo>
                                                  <a:lnTo>
                                                    <a:pt x="0" y="0"/>
                                                  </a:lnTo>
                                                  <a:lnTo>
                                                    <a:pt x="0" y="7"/>
                                                  </a:lnTo>
                                                  <a:close/>
                                                </a:path>
                                              </a:pathLst>
                                            </a:custGeom>
                                            <a:solidFill>
                                              <a:srgbClr val="FFFFFF"/>
                                            </a:solidFill>
                                            <a:ln w="9525" cap="rnd">
                                              <a:solidFill>
                                                <a:srgbClr val="9900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65" name="Line 1594"/>
                                            <a:cNvSpPr>
                                              <a:spLocks noChangeShapeType="1"/>
                                            </a:cNvSpPr>
                                          </a:nvSpPr>
                                          <a:spPr bwMode="auto">
                                            <a:xfrm>
                                              <a:off x="468313" y="2911475"/>
                                              <a:ext cx="1193800"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66" name="Line 1595"/>
                                            <a:cNvSpPr>
                                              <a:spLocks noChangeShapeType="1"/>
                                            </a:cNvSpPr>
                                          </a:nvSpPr>
                                          <a:spPr bwMode="auto">
                                            <a:xfrm>
                                              <a:off x="1670050" y="2911475"/>
                                              <a:ext cx="703421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67" name="Line 1596"/>
                                            <a:cNvSpPr>
                                              <a:spLocks noChangeShapeType="1"/>
                                            </a:cNvSpPr>
                                          </a:nvSpPr>
                                          <a:spPr bwMode="auto">
                                            <a:xfrm>
                                              <a:off x="468313" y="2911475"/>
                                              <a:ext cx="1193800"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68" name="Line 1597"/>
                                            <a:cNvSpPr>
                                              <a:spLocks noChangeShapeType="1"/>
                                            </a:cNvSpPr>
                                          </a:nvSpPr>
                                          <a:spPr bwMode="auto">
                                            <a:xfrm>
                                              <a:off x="1670050" y="2911475"/>
                                              <a:ext cx="703421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69" name="Line 1598"/>
                                            <a:cNvSpPr>
                                              <a:spLocks noChangeShapeType="1"/>
                                            </a:cNvSpPr>
                                          </a:nvSpPr>
                                          <a:spPr bwMode="auto">
                                            <a:xfrm>
                                              <a:off x="468313" y="1931988"/>
                                              <a:ext cx="1201737"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70" name="Line 1599"/>
                                            <a:cNvSpPr>
                                              <a:spLocks noChangeShapeType="1"/>
                                            </a:cNvSpPr>
                                          </a:nvSpPr>
                                          <a:spPr bwMode="auto">
                                            <a:xfrm>
                                              <a:off x="1670050" y="1931988"/>
                                              <a:ext cx="703421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71" name="Line 1600"/>
                                            <a:cNvSpPr>
                                              <a:spLocks noChangeShapeType="1"/>
                                            </a:cNvSpPr>
                                          </a:nvSpPr>
                                          <a:spPr bwMode="auto">
                                            <a:xfrm>
                                              <a:off x="468313" y="1931988"/>
                                              <a:ext cx="1201737"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72" name="Line 1601"/>
                                            <a:cNvSpPr>
                                              <a:spLocks noChangeShapeType="1"/>
                                            </a:cNvSpPr>
                                          </a:nvSpPr>
                                          <a:spPr bwMode="auto">
                                            <a:xfrm>
                                              <a:off x="1670050" y="1931988"/>
                                              <a:ext cx="703421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73" name="Line 1602"/>
                                            <a:cNvSpPr>
                                              <a:spLocks noChangeShapeType="1"/>
                                            </a:cNvSpPr>
                                          </a:nvSpPr>
                                          <a:spPr bwMode="auto">
                                            <a:xfrm>
                                              <a:off x="468313" y="2109788"/>
                                              <a:ext cx="1201737"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74" name="Line 1603"/>
                                            <a:cNvSpPr>
                                              <a:spLocks noChangeShapeType="1"/>
                                            </a:cNvSpPr>
                                          </a:nvSpPr>
                                          <a:spPr bwMode="auto">
                                            <a:xfrm>
                                              <a:off x="1662113" y="2109788"/>
                                              <a:ext cx="704215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75" name="Line 1604"/>
                                            <a:cNvSpPr>
                                              <a:spLocks noChangeShapeType="1"/>
                                            </a:cNvSpPr>
                                          </a:nvSpPr>
                                          <a:spPr bwMode="auto">
                                            <a:xfrm>
                                              <a:off x="468313" y="2109788"/>
                                              <a:ext cx="1201737"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76" name="Line 1605"/>
                                            <a:cNvSpPr>
                                              <a:spLocks noChangeShapeType="1"/>
                                            </a:cNvSpPr>
                                          </a:nvSpPr>
                                          <a:spPr bwMode="auto">
                                            <a:xfrm>
                                              <a:off x="1662113" y="2109788"/>
                                              <a:ext cx="704215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77" name="Line 1606"/>
                                            <a:cNvSpPr>
                                              <a:spLocks noChangeShapeType="1"/>
                                            </a:cNvSpPr>
                                          </a:nvSpPr>
                                          <a:spPr bwMode="auto">
                                            <a:xfrm>
                                              <a:off x="468313" y="3873500"/>
                                              <a:ext cx="1201737"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78" name="Line 1607"/>
                                            <a:cNvSpPr>
                                              <a:spLocks noChangeShapeType="1"/>
                                            </a:cNvSpPr>
                                          </a:nvSpPr>
                                          <a:spPr bwMode="auto">
                                            <a:xfrm>
                                              <a:off x="1670050" y="3873500"/>
                                              <a:ext cx="703421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79" name="Line 1608"/>
                                            <a:cNvSpPr>
                                              <a:spLocks noChangeShapeType="1"/>
                                            </a:cNvSpPr>
                                          </a:nvSpPr>
                                          <a:spPr bwMode="auto">
                                            <a:xfrm>
                                              <a:off x="468313" y="3873500"/>
                                              <a:ext cx="1201737"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80" name="Line 1609"/>
                                            <a:cNvSpPr>
                                              <a:spLocks noChangeShapeType="1"/>
                                            </a:cNvSpPr>
                                          </a:nvSpPr>
                                          <a:spPr bwMode="auto">
                                            <a:xfrm>
                                              <a:off x="1670050" y="3873500"/>
                                              <a:ext cx="703421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81" name="Line 1610"/>
                                            <a:cNvSpPr>
                                              <a:spLocks noChangeShapeType="1"/>
                                            </a:cNvSpPr>
                                          </a:nvSpPr>
                                          <a:spPr bwMode="auto">
                                            <a:xfrm>
                                              <a:off x="474663" y="4257675"/>
                                              <a:ext cx="1195387"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82" name="Line 1611"/>
                                            <a:cNvSpPr>
                                              <a:spLocks noChangeShapeType="1"/>
                                            </a:cNvSpPr>
                                          </a:nvSpPr>
                                          <a:spPr bwMode="auto">
                                            <a:xfrm>
                                              <a:off x="1677988" y="4257675"/>
                                              <a:ext cx="703580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83" name="Line 1612"/>
                                            <a:cNvSpPr>
                                              <a:spLocks noChangeShapeType="1"/>
                                            </a:cNvSpPr>
                                          </a:nvSpPr>
                                          <a:spPr bwMode="auto">
                                            <a:xfrm>
                                              <a:off x="474663" y="4257675"/>
                                              <a:ext cx="1195387"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84" name="Line 1613"/>
                                            <a:cNvSpPr>
                                              <a:spLocks noChangeShapeType="1"/>
                                            </a:cNvSpPr>
                                          </a:nvSpPr>
                                          <a:spPr bwMode="auto">
                                            <a:xfrm>
                                              <a:off x="1677988" y="4257675"/>
                                              <a:ext cx="703580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85" name="Line 1614"/>
                                            <a:cNvSpPr>
                                              <a:spLocks noChangeShapeType="1"/>
                                            </a:cNvSpPr>
                                          </a:nvSpPr>
                                          <a:spPr bwMode="auto">
                                            <a:xfrm>
                                              <a:off x="474663" y="5726113"/>
                                              <a:ext cx="1195387"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86" name="Line 1615"/>
                                            <a:cNvSpPr>
                                              <a:spLocks noChangeShapeType="1"/>
                                            </a:cNvSpPr>
                                          </a:nvSpPr>
                                          <a:spPr bwMode="auto">
                                            <a:xfrm>
                                              <a:off x="1677988" y="5726113"/>
                                              <a:ext cx="703580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87" name="Line 1616"/>
                                            <a:cNvSpPr>
                                              <a:spLocks noChangeShapeType="1"/>
                                            </a:cNvSpPr>
                                          </a:nvSpPr>
                                          <a:spPr bwMode="auto">
                                            <a:xfrm>
                                              <a:off x="474663" y="5726113"/>
                                              <a:ext cx="1195387"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88" name="Line 1617"/>
                                            <a:cNvSpPr>
                                              <a:spLocks noChangeShapeType="1"/>
                                            </a:cNvSpPr>
                                          </a:nvSpPr>
                                          <a:spPr bwMode="auto">
                                            <a:xfrm>
                                              <a:off x="1677988" y="5726113"/>
                                              <a:ext cx="703580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89" name="Freeform 1618"/>
                                            <a:cNvSpPr>
                                              <a:spLocks/>
                                            </a:cNvSpPr>
                                          </a:nvSpPr>
                                          <a:spPr bwMode="auto">
                                            <a:xfrm>
                                              <a:off x="5894388" y="1981200"/>
                                              <a:ext cx="104775" cy="95250"/>
                                            </a:xfrm>
                                            <a:custGeom>
                                              <a:avLst/>
                                              <a:gdLst>
                                                <a:gd name="T0" fmla="*/ 52388 w 66"/>
                                                <a:gd name="T1" fmla="*/ 95250 h 60"/>
                                                <a:gd name="T2" fmla="*/ 104775 w 66"/>
                                                <a:gd name="T3" fmla="*/ 0 h 60"/>
                                                <a:gd name="T4" fmla="*/ 0 w 66"/>
                                                <a:gd name="T5" fmla="*/ 0 h 60"/>
                                                <a:gd name="T6" fmla="*/ 52388 w 66"/>
                                                <a:gd name="T7" fmla="*/ 95250 h 60"/>
                                                <a:gd name="T8" fmla="*/ 0 60000 65536"/>
                                                <a:gd name="T9" fmla="*/ 0 60000 65536"/>
                                                <a:gd name="T10" fmla="*/ 0 60000 65536"/>
                                                <a:gd name="T11" fmla="*/ 0 60000 65536"/>
                                                <a:gd name="T12" fmla="*/ 0 w 66"/>
                                                <a:gd name="T13" fmla="*/ 0 h 60"/>
                                                <a:gd name="T14" fmla="*/ 66 w 66"/>
                                                <a:gd name="T15" fmla="*/ 60 h 60"/>
                                              </a:gdLst>
                                              <a:ahLst/>
                                              <a:cxnLst>
                                                <a:cxn ang="T8">
                                                  <a:pos x="T0" y="T1"/>
                                                </a:cxn>
                                                <a:cxn ang="T9">
                                                  <a:pos x="T2" y="T3"/>
                                                </a:cxn>
                                                <a:cxn ang="T10">
                                                  <a:pos x="T4" y="T5"/>
                                                </a:cxn>
                                                <a:cxn ang="T11">
                                                  <a:pos x="T6" y="T7"/>
                                                </a:cxn>
                                              </a:cxnLst>
                                              <a:rect l="T12" t="T13" r="T14" b="T15"/>
                                              <a:pathLst>
                                                <a:path w="66" h="60">
                                                  <a:moveTo>
                                                    <a:pt x="33" y="60"/>
                                                  </a:moveTo>
                                                  <a:lnTo>
                                                    <a:pt x="66" y="0"/>
                                                  </a:lnTo>
                                                  <a:lnTo>
                                                    <a:pt x="0" y="0"/>
                                                  </a:lnTo>
                                                  <a:lnTo>
                                                    <a:pt x="33"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90" name="Freeform 1619"/>
                                            <a:cNvSpPr>
                                              <a:spLocks/>
                                            </a:cNvSpPr>
                                          </a:nvSpPr>
                                          <a:spPr bwMode="auto">
                                            <a:xfrm>
                                              <a:off x="5894388" y="1981200"/>
                                              <a:ext cx="104775" cy="95250"/>
                                            </a:xfrm>
                                            <a:custGeom>
                                              <a:avLst/>
                                              <a:gdLst>
                                                <a:gd name="T0" fmla="*/ 52388 w 66"/>
                                                <a:gd name="T1" fmla="*/ 95250 h 60"/>
                                                <a:gd name="T2" fmla="*/ 104775 w 66"/>
                                                <a:gd name="T3" fmla="*/ 0 h 60"/>
                                                <a:gd name="T4" fmla="*/ 0 w 66"/>
                                                <a:gd name="T5" fmla="*/ 0 h 60"/>
                                                <a:gd name="T6" fmla="*/ 52388 w 66"/>
                                                <a:gd name="T7" fmla="*/ 95250 h 60"/>
                                                <a:gd name="T8" fmla="*/ 0 60000 65536"/>
                                                <a:gd name="T9" fmla="*/ 0 60000 65536"/>
                                                <a:gd name="T10" fmla="*/ 0 60000 65536"/>
                                                <a:gd name="T11" fmla="*/ 0 60000 65536"/>
                                                <a:gd name="T12" fmla="*/ 0 w 66"/>
                                                <a:gd name="T13" fmla="*/ 0 h 60"/>
                                                <a:gd name="T14" fmla="*/ 66 w 66"/>
                                                <a:gd name="T15" fmla="*/ 60 h 60"/>
                                              </a:gdLst>
                                              <a:ahLst/>
                                              <a:cxnLst>
                                                <a:cxn ang="T8">
                                                  <a:pos x="T0" y="T1"/>
                                                </a:cxn>
                                                <a:cxn ang="T9">
                                                  <a:pos x="T2" y="T3"/>
                                                </a:cxn>
                                                <a:cxn ang="T10">
                                                  <a:pos x="T4" y="T5"/>
                                                </a:cxn>
                                                <a:cxn ang="T11">
                                                  <a:pos x="T6" y="T7"/>
                                                </a:cxn>
                                              </a:cxnLst>
                                              <a:rect l="T12" t="T13" r="T14" b="T15"/>
                                              <a:pathLst>
                                                <a:path w="66" h="60">
                                                  <a:moveTo>
                                                    <a:pt x="33" y="60"/>
                                                  </a:moveTo>
                                                  <a:lnTo>
                                                    <a:pt x="66" y="0"/>
                                                  </a:lnTo>
                                                  <a:lnTo>
                                                    <a:pt x="0" y="0"/>
                                                  </a:lnTo>
                                                  <a:lnTo>
                                                    <a:pt x="33"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91" name="Freeform 1620"/>
                                            <a:cNvSpPr>
                                              <a:spLocks/>
                                            </a:cNvSpPr>
                                          </a:nvSpPr>
                                          <a:spPr bwMode="auto">
                                            <a:xfrm>
                                              <a:off x="5894388" y="1981200"/>
                                              <a:ext cx="104775" cy="95250"/>
                                            </a:xfrm>
                                            <a:custGeom>
                                              <a:avLst/>
                                              <a:gdLst>
                                                <a:gd name="T0" fmla="*/ 52388 w 66"/>
                                                <a:gd name="T1" fmla="*/ 95250 h 60"/>
                                                <a:gd name="T2" fmla="*/ 104775 w 66"/>
                                                <a:gd name="T3" fmla="*/ 0 h 60"/>
                                                <a:gd name="T4" fmla="*/ 0 w 66"/>
                                                <a:gd name="T5" fmla="*/ 0 h 60"/>
                                                <a:gd name="T6" fmla="*/ 52388 w 66"/>
                                                <a:gd name="T7" fmla="*/ 95250 h 60"/>
                                                <a:gd name="T8" fmla="*/ 0 60000 65536"/>
                                                <a:gd name="T9" fmla="*/ 0 60000 65536"/>
                                                <a:gd name="T10" fmla="*/ 0 60000 65536"/>
                                                <a:gd name="T11" fmla="*/ 0 60000 65536"/>
                                                <a:gd name="T12" fmla="*/ 0 w 66"/>
                                                <a:gd name="T13" fmla="*/ 0 h 60"/>
                                                <a:gd name="T14" fmla="*/ 66 w 66"/>
                                                <a:gd name="T15" fmla="*/ 60 h 60"/>
                                              </a:gdLst>
                                              <a:ahLst/>
                                              <a:cxnLst>
                                                <a:cxn ang="T8">
                                                  <a:pos x="T0" y="T1"/>
                                                </a:cxn>
                                                <a:cxn ang="T9">
                                                  <a:pos x="T2" y="T3"/>
                                                </a:cxn>
                                                <a:cxn ang="T10">
                                                  <a:pos x="T4" y="T5"/>
                                                </a:cxn>
                                                <a:cxn ang="T11">
                                                  <a:pos x="T6" y="T7"/>
                                                </a:cxn>
                                              </a:cxnLst>
                                              <a:rect l="T12" t="T13" r="T14" b="T15"/>
                                              <a:pathLst>
                                                <a:path w="66" h="60">
                                                  <a:moveTo>
                                                    <a:pt x="33" y="60"/>
                                                  </a:moveTo>
                                                  <a:lnTo>
                                                    <a:pt x="66" y="0"/>
                                                  </a:lnTo>
                                                  <a:lnTo>
                                                    <a:pt x="0" y="0"/>
                                                  </a:lnTo>
                                                  <a:lnTo>
                                                    <a:pt x="33"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92" name="Freeform 1621"/>
                                            <a:cNvSpPr>
                                              <a:spLocks/>
                                            </a:cNvSpPr>
                                          </a:nvSpPr>
                                          <a:spPr bwMode="auto">
                                            <a:xfrm>
                                              <a:off x="5894388" y="1981200"/>
                                              <a:ext cx="104775" cy="95250"/>
                                            </a:xfrm>
                                            <a:custGeom>
                                              <a:avLst/>
                                              <a:gdLst>
                                                <a:gd name="T0" fmla="*/ 52388 w 66"/>
                                                <a:gd name="T1" fmla="*/ 95250 h 60"/>
                                                <a:gd name="T2" fmla="*/ 104775 w 66"/>
                                                <a:gd name="T3" fmla="*/ 0 h 60"/>
                                                <a:gd name="T4" fmla="*/ 0 w 66"/>
                                                <a:gd name="T5" fmla="*/ 0 h 60"/>
                                                <a:gd name="T6" fmla="*/ 52388 w 66"/>
                                                <a:gd name="T7" fmla="*/ 95250 h 60"/>
                                                <a:gd name="T8" fmla="*/ 0 60000 65536"/>
                                                <a:gd name="T9" fmla="*/ 0 60000 65536"/>
                                                <a:gd name="T10" fmla="*/ 0 60000 65536"/>
                                                <a:gd name="T11" fmla="*/ 0 60000 65536"/>
                                                <a:gd name="T12" fmla="*/ 0 w 66"/>
                                                <a:gd name="T13" fmla="*/ 0 h 60"/>
                                                <a:gd name="T14" fmla="*/ 66 w 66"/>
                                                <a:gd name="T15" fmla="*/ 60 h 60"/>
                                              </a:gdLst>
                                              <a:ahLst/>
                                              <a:cxnLst>
                                                <a:cxn ang="T8">
                                                  <a:pos x="T0" y="T1"/>
                                                </a:cxn>
                                                <a:cxn ang="T9">
                                                  <a:pos x="T2" y="T3"/>
                                                </a:cxn>
                                                <a:cxn ang="T10">
                                                  <a:pos x="T4" y="T5"/>
                                                </a:cxn>
                                                <a:cxn ang="T11">
                                                  <a:pos x="T6" y="T7"/>
                                                </a:cxn>
                                              </a:cxnLst>
                                              <a:rect l="T12" t="T13" r="T14" b="T15"/>
                                              <a:pathLst>
                                                <a:path w="66" h="60">
                                                  <a:moveTo>
                                                    <a:pt x="33" y="60"/>
                                                  </a:moveTo>
                                                  <a:lnTo>
                                                    <a:pt x="66" y="0"/>
                                                  </a:lnTo>
                                                  <a:lnTo>
                                                    <a:pt x="0" y="0"/>
                                                  </a:lnTo>
                                                  <a:lnTo>
                                                    <a:pt x="33"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93" name="Rectangle 1622"/>
                                            <a:cNvSpPr>
                                              <a:spLocks noChangeArrowheads="1"/>
                                            </a:cNvSpPr>
                                          </a:nvSpPr>
                                          <a:spPr bwMode="auto">
                                            <a:xfrm>
                                              <a:off x="5507038" y="1949450"/>
                                              <a:ext cx="457200"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94" name="Rectangle 1623"/>
                                            <a:cNvSpPr>
                                              <a:spLocks noChangeArrowheads="1"/>
                                            </a:cNvSpPr>
                                          </a:nvSpPr>
                                          <a:spPr bwMode="auto">
                                            <a:xfrm>
                                              <a:off x="5586413" y="1989138"/>
                                              <a:ext cx="28416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IOCSR</a:t>
                                                </a:r>
                                                <a:endParaRPr lang="en-US"/>
                                              </a:p>
                                            </a:txBody>
                                            <a:useSpRect/>
                                          </a:txSp>
                                        </a:sp>
                                        <a:sp>
                                          <a:nvSpPr>
                                            <a:cNvPr id="2495" name="Freeform 1624"/>
                                            <a:cNvSpPr>
                                              <a:spLocks/>
                                            </a:cNvSpPr>
                                          </a:nvSpPr>
                                          <a:spPr bwMode="auto">
                                            <a:xfrm>
                                              <a:off x="4884738" y="1981200"/>
                                              <a:ext cx="104775" cy="95250"/>
                                            </a:xfrm>
                                            <a:custGeom>
                                              <a:avLst/>
                                              <a:gdLst>
                                                <a:gd name="T0" fmla="*/ 52388 w 66"/>
                                                <a:gd name="T1" fmla="*/ 95250 h 60"/>
                                                <a:gd name="T2" fmla="*/ 104775 w 66"/>
                                                <a:gd name="T3" fmla="*/ 0 h 60"/>
                                                <a:gd name="T4" fmla="*/ 0 w 66"/>
                                                <a:gd name="T5" fmla="*/ 0 h 60"/>
                                                <a:gd name="T6" fmla="*/ 52388 w 66"/>
                                                <a:gd name="T7" fmla="*/ 95250 h 60"/>
                                                <a:gd name="T8" fmla="*/ 0 60000 65536"/>
                                                <a:gd name="T9" fmla="*/ 0 60000 65536"/>
                                                <a:gd name="T10" fmla="*/ 0 60000 65536"/>
                                                <a:gd name="T11" fmla="*/ 0 60000 65536"/>
                                                <a:gd name="T12" fmla="*/ 0 w 66"/>
                                                <a:gd name="T13" fmla="*/ 0 h 60"/>
                                                <a:gd name="T14" fmla="*/ 66 w 66"/>
                                                <a:gd name="T15" fmla="*/ 60 h 60"/>
                                              </a:gdLst>
                                              <a:ahLst/>
                                              <a:cxnLst>
                                                <a:cxn ang="T8">
                                                  <a:pos x="T0" y="T1"/>
                                                </a:cxn>
                                                <a:cxn ang="T9">
                                                  <a:pos x="T2" y="T3"/>
                                                </a:cxn>
                                                <a:cxn ang="T10">
                                                  <a:pos x="T4" y="T5"/>
                                                </a:cxn>
                                                <a:cxn ang="T11">
                                                  <a:pos x="T6" y="T7"/>
                                                </a:cxn>
                                              </a:cxnLst>
                                              <a:rect l="T12" t="T13" r="T14" b="T15"/>
                                              <a:pathLst>
                                                <a:path w="66" h="60">
                                                  <a:moveTo>
                                                    <a:pt x="33" y="60"/>
                                                  </a:moveTo>
                                                  <a:lnTo>
                                                    <a:pt x="66" y="0"/>
                                                  </a:lnTo>
                                                  <a:lnTo>
                                                    <a:pt x="0" y="0"/>
                                                  </a:lnTo>
                                                  <a:lnTo>
                                                    <a:pt x="33"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96" name="Freeform 1625"/>
                                            <a:cNvSpPr>
                                              <a:spLocks/>
                                            </a:cNvSpPr>
                                          </a:nvSpPr>
                                          <a:spPr bwMode="auto">
                                            <a:xfrm>
                                              <a:off x="4884738" y="1981200"/>
                                              <a:ext cx="104775" cy="95250"/>
                                            </a:xfrm>
                                            <a:custGeom>
                                              <a:avLst/>
                                              <a:gdLst>
                                                <a:gd name="T0" fmla="*/ 52388 w 66"/>
                                                <a:gd name="T1" fmla="*/ 95250 h 60"/>
                                                <a:gd name="T2" fmla="*/ 104775 w 66"/>
                                                <a:gd name="T3" fmla="*/ 0 h 60"/>
                                                <a:gd name="T4" fmla="*/ 0 w 66"/>
                                                <a:gd name="T5" fmla="*/ 0 h 60"/>
                                                <a:gd name="T6" fmla="*/ 52388 w 66"/>
                                                <a:gd name="T7" fmla="*/ 95250 h 60"/>
                                                <a:gd name="T8" fmla="*/ 0 60000 65536"/>
                                                <a:gd name="T9" fmla="*/ 0 60000 65536"/>
                                                <a:gd name="T10" fmla="*/ 0 60000 65536"/>
                                                <a:gd name="T11" fmla="*/ 0 60000 65536"/>
                                                <a:gd name="T12" fmla="*/ 0 w 66"/>
                                                <a:gd name="T13" fmla="*/ 0 h 60"/>
                                                <a:gd name="T14" fmla="*/ 66 w 66"/>
                                                <a:gd name="T15" fmla="*/ 60 h 60"/>
                                              </a:gdLst>
                                              <a:ahLst/>
                                              <a:cxnLst>
                                                <a:cxn ang="T8">
                                                  <a:pos x="T0" y="T1"/>
                                                </a:cxn>
                                                <a:cxn ang="T9">
                                                  <a:pos x="T2" y="T3"/>
                                                </a:cxn>
                                                <a:cxn ang="T10">
                                                  <a:pos x="T4" y="T5"/>
                                                </a:cxn>
                                                <a:cxn ang="T11">
                                                  <a:pos x="T6" y="T7"/>
                                                </a:cxn>
                                              </a:cxnLst>
                                              <a:rect l="T12" t="T13" r="T14" b="T15"/>
                                              <a:pathLst>
                                                <a:path w="66" h="60">
                                                  <a:moveTo>
                                                    <a:pt x="33" y="60"/>
                                                  </a:moveTo>
                                                  <a:lnTo>
                                                    <a:pt x="66" y="0"/>
                                                  </a:lnTo>
                                                  <a:lnTo>
                                                    <a:pt x="0" y="0"/>
                                                  </a:lnTo>
                                                  <a:lnTo>
                                                    <a:pt x="33"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97" name="Freeform 1626"/>
                                            <a:cNvSpPr>
                                              <a:spLocks/>
                                            </a:cNvSpPr>
                                          </a:nvSpPr>
                                          <a:spPr bwMode="auto">
                                            <a:xfrm>
                                              <a:off x="4884738" y="1981200"/>
                                              <a:ext cx="104775" cy="95250"/>
                                            </a:xfrm>
                                            <a:custGeom>
                                              <a:avLst/>
                                              <a:gdLst>
                                                <a:gd name="T0" fmla="*/ 52388 w 66"/>
                                                <a:gd name="T1" fmla="*/ 95250 h 60"/>
                                                <a:gd name="T2" fmla="*/ 104775 w 66"/>
                                                <a:gd name="T3" fmla="*/ 0 h 60"/>
                                                <a:gd name="T4" fmla="*/ 0 w 66"/>
                                                <a:gd name="T5" fmla="*/ 0 h 60"/>
                                                <a:gd name="T6" fmla="*/ 52388 w 66"/>
                                                <a:gd name="T7" fmla="*/ 95250 h 60"/>
                                                <a:gd name="T8" fmla="*/ 0 60000 65536"/>
                                                <a:gd name="T9" fmla="*/ 0 60000 65536"/>
                                                <a:gd name="T10" fmla="*/ 0 60000 65536"/>
                                                <a:gd name="T11" fmla="*/ 0 60000 65536"/>
                                                <a:gd name="T12" fmla="*/ 0 w 66"/>
                                                <a:gd name="T13" fmla="*/ 0 h 60"/>
                                                <a:gd name="T14" fmla="*/ 66 w 66"/>
                                                <a:gd name="T15" fmla="*/ 60 h 60"/>
                                              </a:gdLst>
                                              <a:ahLst/>
                                              <a:cxnLst>
                                                <a:cxn ang="T8">
                                                  <a:pos x="T0" y="T1"/>
                                                </a:cxn>
                                                <a:cxn ang="T9">
                                                  <a:pos x="T2" y="T3"/>
                                                </a:cxn>
                                                <a:cxn ang="T10">
                                                  <a:pos x="T4" y="T5"/>
                                                </a:cxn>
                                                <a:cxn ang="T11">
                                                  <a:pos x="T6" y="T7"/>
                                                </a:cxn>
                                              </a:cxnLst>
                                              <a:rect l="T12" t="T13" r="T14" b="T15"/>
                                              <a:pathLst>
                                                <a:path w="66" h="60">
                                                  <a:moveTo>
                                                    <a:pt x="33" y="60"/>
                                                  </a:moveTo>
                                                  <a:lnTo>
                                                    <a:pt x="66" y="0"/>
                                                  </a:lnTo>
                                                  <a:lnTo>
                                                    <a:pt x="0" y="0"/>
                                                  </a:lnTo>
                                                  <a:lnTo>
                                                    <a:pt x="33"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98" name="Freeform 1627"/>
                                            <a:cNvSpPr>
                                              <a:spLocks/>
                                            </a:cNvSpPr>
                                          </a:nvSpPr>
                                          <a:spPr bwMode="auto">
                                            <a:xfrm>
                                              <a:off x="4884738" y="1981200"/>
                                              <a:ext cx="104775" cy="95250"/>
                                            </a:xfrm>
                                            <a:custGeom>
                                              <a:avLst/>
                                              <a:gdLst>
                                                <a:gd name="T0" fmla="*/ 52388 w 66"/>
                                                <a:gd name="T1" fmla="*/ 95250 h 60"/>
                                                <a:gd name="T2" fmla="*/ 104775 w 66"/>
                                                <a:gd name="T3" fmla="*/ 0 h 60"/>
                                                <a:gd name="T4" fmla="*/ 0 w 66"/>
                                                <a:gd name="T5" fmla="*/ 0 h 60"/>
                                                <a:gd name="T6" fmla="*/ 52388 w 66"/>
                                                <a:gd name="T7" fmla="*/ 95250 h 60"/>
                                                <a:gd name="T8" fmla="*/ 0 60000 65536"/>
                                                <a:gd name="T9" fmla="*/ 0 60000 65536"/>
                                                <a:gd name="T10" fmla="*/ 0 60000 65536"/>
                                                <a:gd name="T11" fmla="*/ 0 60000 65536"/>
                                                <a:gd name="T12" fmla="*/ 0 w 66"/>
                                                <a:gd name="T13" fmla="*/ 0 h 60"/>
                                                <a:gd name="T14" fmla="*/ 66 w 66"/>
                                                <a:gd name="T15" fmla="*/ 60 h 60"/>
                                              </a:gdLst>
                                              <a:ahLst/>
                                              <a:cxnLst>
                                                <a:cxn ang="T8">
                                                  <a:pos x="T0" y="T1"/>
                                                </a:cxn>
                                                <a:cxn ang="T9">
                                                  <a:pos x="T2" y="T3"/>
                                                </a:cxn>
                                                <a:cxn ang="T10">
                                                  <a:pos x="T4" y="T5"/>
                                                </a:cxn>
                                                <a:cxn ang="T11">
                                                  <a:pos x="T6" y="T7"/>
                                                </a:cxn>
                                              </a:cxnLst>
                                              <a:rect l="T12" t="T13" r="T14" b="T15"/>
                                              <a:pathLst>
                                                <a:path w="66" h="60">
                                                  <a:moveTo>
                                                    <a:pt x="33" y="60"/>
                                                  </a:moveTo>
                                                  <a:lnTo>
                                                    <a:pt x="66" y="0"/>
                                                  </a:lnTo>
                                                  <a:lnTo>
                                                    <a:pt x="0" y="0"/>
                                                  </a:lnTo>
                                                  <a:lnTo>
                                                    <a:pt x="33"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99" name="Rectangle 1628"/>
                                            <a:cNvSpPr>
                                              <a:spLocks noChangeArrowheads="1"/>
                                            </a:cNvSpPr>
                                          </a:nvSpPr>
                                          <a:spPr bwMode="auto">
                                            <a:xfrm>
                                              <a:off x="4640263" y="1941513"/>
                                              <a:ext cx="304800"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00" name="Rectangle 1629"/>
                                            <a:cNvSpPr>
                                              <a:spLocks noChangeArrowheads="1"/>
                                            </a:cNvSpPr>
                                          </a:nvSpPr>
                                          <a:spPr bwMode="auto">
                                            <a:xfrm>
                                              <a:off x="4716463" y="1973263"/>
                                              <a:ext cx="14446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ILA</a:t>
                                                </a:r>
                                                <a:endParaRPr lang="en-US"/>
                                              </a:p>
                                            </a:txBody>
                                            <a:useSpRect/>
                                          </a:txSp>
                                        </a:sp>
                                        <a:grpSp>
                                          <a:nvGrpSpPr>
                                            <a:cNvPr id="2501" name="Group 1632"/>
                                            <a:cNvGrpSpPr>
                                              <a:grpSpLocks/>
                                            </a:cNvGrpSpPr>
                                          </a:nvGrpSpPr>
                                          <a:grpSpPr bwMode="auto">
                                            <a:xfrm>
                                              <a:off x="6069013" y="1700213"/>
                                              <a:ext cx="88900" cy="96837"/>
                                              <a:chOff x="3823" y="1081"/>
                                              <a:chExt cx="56" cy="61"/>
                                            </a:xfrm>
                                          </a:grpSpPr>
                                          <a:sp>
                                            <a:nvSpPr>
                                              <a:cNvPr id="2916" name="Freeform 1630"/>
                                              <a:cNvSpPr>
                                                <a:spLocks/>
                                              </a:cNvSpPr>
                                            </a:nvSpPr>
                                            <a:spPr bwMode="auto">
                                              <a:xfrm>
                                                <a:off x="3823" y="1081"/>
                                                <a:ext cx="56" cy="61"/>
                                              </a:xfrm>
                                              <a:custGeom>
                                                <a:avLst/>
                                                <a:gdLst>
                                                  <a:gd name="T0" fmla="*/ 28 w 56"/>
                                                  <a:gd name="T1" fmla="*/ 0 h 61"/>
                                                  <a:gd name="T2" fmla="*/ 0 w 56"/>
                                                  <a:gd name="T3" fmla="*/ 30 h 61"/>
                                                  <a:gd name="T4" fmla="*/ 28 w 56"/>
                                                  <a:gd name="T5" fmla="*/ 61 h 61"/>
                                                  <a:gd name="T6" fmla="*/ 56 w 56"/>
                                                  <a:gd name="T7" fmla="*/ 30 h 61"/>
                                                  <a:gd name="T8" fmla="*/ 28 w 56"/>
                                                  <a:gd name="T9" fmla="*/ 0 h 61"/>
                                                  <a:gd name="T10" fmla="*/ 0 60000 65536"/>
                                                  <a:gd name="T11" fmla="*/ 0 60000 65536"/>
                                                  <a:gd name="T12" fmla="*/ 0 60000 65536"/>
                                                  <a:gd name="T13" fmla="*/ 0 60000 65536"/>
                                                  <a:gd name="T14" fmla="*/ 0 60000 65536"/>
                                                  <a:gd name="T15" fmla="*/ 0 w 56"/>
                                                  <a:gd name="T16" fmla="*/ 0 h 61"/>
                                                  <a:gd name="T17" fmla="*/ 56 w 56"/>
                                                  <a:gd name="T18" fmla="*/ 61 h 61"/>
                                                </a:gdLst>
                                                <a:ahLst/>
                                                <a:cxnLst>
                                                  <a:cxn ang="T10">
                                                    <a:pos x="T0" y="T1"/>
                                                  </a:cxn>
                                                  <a:cxn ang="T11">
                                                    <a:pos x="T2" y="T3"/>
                                                  </a:cxn>
                                                  <a:cxn ang="T12">
                                                    <a:pos x="T4" y="T5"/>
                                                  </a:cxn>
                                                  <a:cxn ang="T13">
                                                    <a:pos x="T6" y="T7"/>
                                                  </a:cxn>
                                                  <a:cxn ang="T14">
                                                    <a:pos x="T8" y="T9"/>
                                                  </a:cxn>
                                                </a:cxnLst>
                                                <a:rect l="T15" t="T16" r="T17" b="T18"/>
                                                <a:pathLst>
                                                  <a:path w="56" h="61">
                                                    <a:moveTo>
                                                      <a:pt x="28" y="0"/>
                                                    </a:moveTo>
                                                    <a:lnTo>
                                                      <a:pt x="0" y="30"/>
                                                    </a:lnTo>
                                                    <a:lnTo>
                                                      <a:pt x="28" y="61"/>
                                                    </a:lnTo>
                                                    <a:lnTo>
                                                      <a:pt x="56" y="30"/>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17" name="Freeform 1631"/>
                                              <a:cNvSpPr>
                                                <a:spLocks/>
                                              </a:cNvSpPr>
                                            </a:nvSpPr>
                                            <a:spPr bwMode="auto">
                                              <a:xfrm>
                                                <a:off x="3823" y="1081"/>
                                                <a:ext cx="56" cy="61"/>
                                              </a:xfrm>
                                              <a:custGeom>
                                                <a:avLst/>
                                                <a:gdLst>
                                                  <a:gd name="T0" fmla="*/ 28 w 56"/>
                                                  <a:gd name="T1" fmla="*/ 0 h 61"/>
                                                  <a:gd name="T2" fmla="*/ 0 w 56"/>
                                                  <a:gd name="T3" fmla="*/ 30 h 61"/>
                                                  <a:gd name="T4" fmla="*/ 28 w 56"/>
                                                  <a:gd name="T5" fmla="*/ 61 h 61"/>
                                                  <a:gd name="T6" fmla="*/ 56 w 56"/>
                                                  <a:gd name="T7" fmla="*/ 30 h 61"/>
                                                  <a:gd name="T8" fmla="*/ 28 w 56"/>
                                                  <a:gd name="T9" fmla="*/ 0 h 61"/>
                                                  <a:gd name="T10" fmla="*/ 0 60000 65536"/>
                                                  <a:gd name="T11" fmla="*/ 0 60000 65536"/>
                                                  <a:gd name="T12" fmla="*/ 0 60000 65536"/>
                                                  <a:gd name="T13" fmla="*/ 0 60000 65536"/>
                                                  <a:gd name="T14" fmla="*/ 0 60000 65536"/>
                                                  <a:gd name="T15" fmla="*/ 0 w 56"/>
                                                  <a:gd name="T16" fmla="*/ 0 h 61"/>
                                                  <a:gd name="T17" fmla="*/ 56 w 56"/>
                                                  <a:gd name="T18" fmla="*/ 61 h 61"/>
                                                </a:gdLst>
                                                <a:ahLst/>
                                                <a:cxnLst>
                                                  <a:cxn ang="T10">
                                                    <a:pos x="T0" y="T1"/>
                                                  </a:cxn>
                                                  <a:cxn ang="T11">
                                                    <a:pos x="T2" y="T3"/>
                                                  </a:cxn>
                                                  <a:cxn ang="T12">
                                                    <a:pos x="T4" y="T5"/>
                                                  </a:cxn>
                                                  <a:cxn ang="T13">
                                                    <a:pos x="T6" y="T7"/>
                                                  </a:cxn>
                                                  <a:cxn ang="T14">
                                                    <a:pos x="T8" y="T9"/>
                                                  </a:cxn>
                                                </a:cxnLst>
                                                <a:rect l="T15" t="T16" r="T17" b="T18"/>
                                                <a:pathLst>
                                                  <a:path w="56" h="61">
                                                    <a:moveTo>
                                                      <a:pt x="28" y="0"/>
                                                    </a:moveTo>
                                                    <a:lnTo>
                                                      <a:pt x="0" y="30"/>
                                                    </a:lnTo>
                                                    <a:lnTo>
                                                      <a:pt x="28" y="61"/>
                                                    </a:lnTo>
                                                    <a:lnTo>
                                                      <a:pt x="56" y="30"/>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sp>
                                          <a:nvSpPr>
                                            <a:cNvPr id="2502" name="Rectangle 1633"/>
                                            <a:cNvSpPr>
                                              <a:spLocks noChangeArrowheads="1"/>
                                            </a:cNvSpPr>
                                          </a:nvSpPr>
                                          <a:spPr bwMode="auto">
                                            <a:xfrm>
                                              <a:off x="5948363" y="1755775"/>
                                              <a:ext cx="358775"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03" name="Rectangle 1635"/>
                                            <a:cNvSpPr>
                                              <a:spLocks noChangeArrowheads="1"/>
                                            </a:cNvSpPr>
                                          </a:nvSpPr>
                                          <a:spPr bwMode="auto">
                                            <a:xfrm>
                                              <a:off x="5929313" y="1660525"/>
                                              <a:ext cx="211137"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04" name="Rectangle 1636"/>
                                            <a:cNvSpPr>
                                              <a:spLocks noChangeArrowheads="1"/>
                                            </a:cNvSpPr>
                                          </a:nvSpPr>
                                          <a:spPr bwMode="auto">
                                            <a:xfrm>
                                              <a:off x="6018213" y="1692275"/>
                                              <a:ext cx="79375" cy="10636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r>
                                                  <a:rPr lang="en-US" sz="700">
                                                    <a:solidFill>
                                                      <a:srgbClr val="FFA953"/>
                                                    </a:solidFill>
                                                  </a:rPr>
                                                  <a:t>x</a:t>
                                                </a:r>
                                                <a:endParaRPr lang="en-US"/>
                                              </a:p>
                                            </a:txBody>
                                            <a:useSpRect/>
                                          </a:txSp>
                                        </a:sp>
                                        <a:sp>
                                          <a:nvSpPr>
                                            <a:cNvPr id="2505" name="Freeform 1637"/>
                                            <a:cNvSpPr>
                                              <a:spLocks/>
                                            </a:cNvSpPr>
                                          </a:nvSpPr>
                                          <a:spPr bwMode="auto">
                                            <a:xfrm>
                                              <a:off x="6069013" y="1700213"/>
                                              <a:ext cx="88900" cy="96837"/>
                                            </a:xfrm>
                                            <a:custGeom>
                                              <a:avLst/>
                                              <a:gdLst>
                                                <a:gd name="T0" fmla="*/ 44450 w 56"/>
                                                <a:gd name="T1" fmla="*/ 0 h 61"/>
                                                <a:gd name="T2" fmla="*/ 0 w 56"/>
                                                <a:gd name="T3" fmla="*/ 47625 h 61"/>
                                                <a:gd name="T4" fmla="*/ 44450 w 56"/>
                                                <a:gd name="T5" fmla="*/ 96837 h 61"/>
                                                <a:gd name="T6" fmla="*/ 88900 w 56"/>
                                                <a:gd name="T7" fmla="*/ 47625 h 61"/>
                                                <a:gd name="T8" fmla="*/ 44450 w 56"/>
                                                <a:gd name="T9" fmla="*/ 0 h 61"/>
                                                <a:gd name="T10" fmla="*/ 0 60000 65536"/>
                                                <a:gd name="T11" fmla="*/ 0 60000 65536"/>
                                                <a:gd name="T12" fmla="*/ 0 60000 65536"/>
                                                <a:gd name="T13" fmla="*/ 0 60000 65536"/>
                                                <a:gd name="T14" fmla="*/ 0 60000 65536"/>
                                                <a:gd name="T15" fmla="*/ 0 w 56"/>
                                                <a:gd name="T16" fmla="*/ 0 h 61"/>
                                                <a:gd name="T17" fmla="*/ 56 w 56"/>
                                                <a:gd name="T18" fmla="*/ 61 h 61"/>
                                              </a:gdLst>
                                              <a:ahLst/>
                                              <a:cxnLst>
                                                <a:cxn ang="T10">
                                                  <a:pos x="T0" y="T1"/>
                                                </a:cxn>
                                                <a:cxn ang="T11">
                                                  <a:pos x="T2" y="T3"/>
                                                </a:cxn>
                                                <a:cxn ang="T12">
                                                  <a:pos x="T4" y="T5"/>
                                                </a:cxn>
                                                <a:cxn ang="T13">
                                                  <a:pos x="T6" y="T7"/>
                                                </a:cxn>
                                                <a:cxn ang="T14">
                                                  <a:pos x="T8" y="T9"/>
                                                </a:cxn>
                                              </a:cxnLst>
                                              <a:rect l="T15" t="T16" r="T17" b="T18"/>
                                              <a:pathLst>
                                                <a:path w="56" h="61">
                                                  <a:moveTo>
                                                    <a:pt x="28" y="0"/>
                                                  </a:moveTo>
                                                  <a:lnTo>
                                                    <a:pt x="0" y="30"/>
                                                  </a:lnTo>
                                                  <a:lnTo>
                                                    <a:pt x="28" y="61"/>
                                                  </a:lnTo>
                                                  <a:lnTo>
                                                    <a:pt x="56" y="30"/>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06" name="Freeform 1638"/>
                                            <a:cNvSpPr>
                                              <a:spLocks/>
                                            </a:cNvSpPr>
                                          </a:nvSpPr>
                                          <a:spPr bwMode="auto">
                                            <a:xfrm>
                                              <a:off x="6069013" y="1700213"/>
                                              <a:ext cx="88900" cy="96837"/>
                                            </a:xfrm>
                                            <a:custGeom>
                                              <a:avLst/>
                                              <a:gdLst>
                                                <a:gd name="T0" fmla="*/ 44450 w 56"/>
                                                <a:gd name="T1" fmla="*/ 0 h 61"/>
                                                <a:gd name="T2" fmla="*/ 0 w 56"/>
                                                <a:gd name="T3" fmla="*/ 47625 h 61"/>
                                                <a:gd name="T4" fmla="*/ 44450 w 56"/>
                                                <a:gd name="T5" fmla="*/ 96837 h 61"/>
                                                <a:gd name="T6" fmla="*/ 88900 w 56"/>
                                                <a:gd name="T7" fmla="*/ 47625 h 61"/>
                                                <a:gd name="T8" fmla="*/ 44450 w 56"/>
                                                <a:gd name="T9" fmla="*/ 0 h 61"/>
                                                <a:gd name="T10" fmla="*/ 0 60000 65536"/>
                                                <a:gd name="T11" fmla="*/ 0 60000 65536"/>
                                                <a:gd name="T12" fmla="*/ 0 60000 65536"/>
                                                <a:gd name="T13" fmla="*/ 0 60000 65536"/>
                                                <a:gd name="T14" fmla="*/ 0 60000 65536"/>
                                                <a:gd name="T15" fmla="*/ 0 w 56"/>
                                                <a:gd name="T16" fmla="*/ 0 h 61"/>
                                                <a:gd name="T17" fmla="*/ 56 w 56"/>
                                                <a:gd name="T18" fmla="*/ 61 h 61"/>
                                              </a:gdLst>
                                              <a:ahLst/>
                                              <a:cxnLst>
                                                <a:cxn ang="T10">
                                                  <a:pos x="T0" y="T1"/>
                                                </a:cxn>
                                                <a:cxn ang="T11">
                                                  <a:pos x="T2" y="T3"/>
                                                </a:cxn>
                                                <a:cxn ang="T12">
                                                  <a:pos x="T4" y="T5"/>
                                                </a:cxn>
                                                <a:cxn ang="T13">
                                                  <a:pos x="T6" y="T7"/>
                                                </a:cxn>
                                                <a:cxn ang="T14">
                                                  <a:pos x="T8" y="T9"/>
                                                </a:cxn>
                                              </a:cxnLst>
                                              <a:rect l="T15" t="T16" r="T17" b="T18"/>
                                              <a:pathLst>
                                                <a:path w="56" h="61">
                                                  <a:moveTo>
                                                    <a:pt x="28" y="0"/>
                                                  </a:moveTo>
                                                  <a:lnTo>
                                                    <a:pt x="0" y="30"/>
                                                  </a:lnTo>
                                                  <a:lnTo>
                                                    <a:pt x="28" y="61"/>
                                                  </a:lnTo>
                                                  <a:lnTo>
                                                    <a:pt x="56" y="30"/>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07" name="Freeform 1639"/>
                                            <a:cNvSpPr>
                                              <a:spLocks/>
                                            </a:cNvSpPr>
                                          </a:nvSpPr>
                                          <a:spPr bwMode="auto">
                                            <a:xfrm>
                                              <a:off x="6069013" y="1700213"/>
                                              <a:ext cx="88900" cy="96837"/>
                                            </a:xfrm>
                                            <a:custGeom>
                                              <a:avLst/>
                                              <a:gdLst>
                                                <a:gd name="T0" fmla="*/ 44450 w 56"/>
                                                <a:gd name="T1" fmla="*/ 0 h 61"/>
                                                <a:gd name="T2" fmla="*/ 0 w 56"/>
                                                <a:gd name="T3" fmla="*/ 47625 h 61"/>
                                                <a:gd name="T4" fmla="*/ 44450 w 56"/>
                                                <a:gd name="T5" fmla="*/ 96837 h 61"/>
                                                <a:gd name="T6" fmla="*/ 88900 w 56"/>
                                                <a:gd name="T7" fmla="*/ 47625 h 61"/>
                                                <a:gd name="T8" fmla="*/ 44450 w 56"/>
                                                <a:gd name="T9" fmla="*/ 0 h 61"/>
                                                <a:gd name="T10" fmla="*/ 0 60000 65536"/>
                                                <a:gd name="T11" fmla="*/ 0 60000 65536"/>
                                                <a:gd name="T12" fmla="*/ 0 60000 65536"/>
                                                <a:gd name="T13" fmla="*/ 0 60000 65536"/>
                                                <a:gd name="T14" fmla="*/ 0 60000 65536"/>
                                                <a:gd name="T15" fmla="*/ 0 w 56"/>
                                                <a:gd name="T16" fmla="*/ 0 h 61"/>
                                                <a:gd name="T17" fmla="*/ 56 w 56"/>
                                                <a:gd name="T18" fmla="*/ 61 h 61"/>
                                              </a:gdLst>
                                              <a:ahLst/>
                                              <a:cxnLst>
                                                <a:cxn ang="T10">
                                                  <a:pos x="T0" y="T1"/>
                                                </a:cxn>
                                                <a:cxn ang="T11">
                                                  <a:pos x="T2" y="T3"/>
                                                </a:cxn>
                                                <a:cxn ang="T12">
                                                  <a:pos x="T4" y="T5"/>
                                                </a:cxn>
                                                <a:cxn ang="T13">
                                                  <a:pos x="T6" y="T7"/>
                                                </a:cxn>
                                                <a:cxn ang="T14">
                                                  <a:pos x="T8" y="T9"/>
                                                </a:cxn>
                                              </a:cxnLst>
                                              <a:rect l="T15" t="T16" r="T17" b="T18"/>
                                              <a:pathLst>
                                                <a:path w="56" h="61">
                                                  <a:moveTo>
                                                    <a:pt x="28" y="0"/>
                                                  </a:moveTo>
                                                  <a:lnTo>
                                                    <a:pt x="0" y="30"/>
                                                  </a:lnTo>
                                                  <a:lnTo>
                                                    <a:pt x="28" y="61"/>
                                                  </a:lnTo>
                                                  <a:lnTo>
                                                    <a:pt x="56" y="30"/>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08" name="Freeform 1640"/>
                                            <a:cNvSpPr>
                                              <a:spLocks/>
                                            </a:cNvSpPr>
                                          </a:nvSpPr>
                                          <a:spPr bwMode="auto">
                                            <a:xfrm>
                                              <a:off x="6069013" y="1700213"/>
                                              <a:ext cx="88900" cy="96837"/>
                                            </a:xfrm>
                                            <a:custGeom>
                                              <a:avLst/>
                                              <a:gdLst>
                                                <a:gd name="T0" fmla="*/ 44450 w 56"/>
                                                <a:gd name="T1" fmla="*/ 0 h 61"/>
                                                <a:gd name="T2" fmla="*/ 0 w 56"/>
                                                <a:gd name="T3" fmla="*/ 47625 h 61"/>
                                                <a:gd name="T4" fmla="*/ 44450 w 56"/>
                                                <a:gd name="T5" fmla="*/ 96837 h 61"/>
                                                <a:gd name="T6" fmla="*/ 88900 w 56"/>
                                                <a:gd name="T7" fmla="*/ 47625 h 61"/>
                                                <a:gd name="T8" fmla="*/ 44450 w 56"/>
                                                <a:gd name="T9" fmla="*/ 0 h 61"/>
                                                <a:gd name="T10" fmla="*/ 0 60000 65536"/>
                                                <a:gd name="T11" fmla="*/ 0 60000 65536"/>
                                                <a:gd name="T12" fmla="*/ 0 60000 65536"/>
                                                <a:gd name="T13" fmla="*/ 0 60000 65536"/>
                                                <a:gd name="T14" fmla="*/ 0 60000 65536"/>
                                                <a:gd name="T15" fmla="*/ 0 w 56"/>
                                                <a:gd name="T16" fmla="*/ 0 h 61"/>
                                                <a:gd name="T17" fmla="*/ 56 w 56"/>
                                                <a:gd name="T18" fmla="*/ 61 h 61"/>
                                              </a:gdLst>
                                              <a:ahLst/>
                                              <a:cxnLst>
                                                <a:cxn ang="T10">
                                                  <a:pos x="T0" y="T1"/>
                                                </a:cxn>
                                                <a:cxn ang="T11">
                                                  <a:pos x="T2" y="T3"/>
                                                </a:cxn>
                                                <a:cxn ang="T12">
                                                  <a:pos x="T4" y="T5"/>
                                                </a:cxn>
                                                <a:cxn ang="T13">
                                                  <a:pos x="T6" y="T7"/>
                                                </a:cxn>
                                                <a:cxn ang="T14">
                                                  <a:pos x="T8" y="T9"/>
                                                </a:cxn>
                                              </a:cxnLst>
                                              <a:rect l="T15" t="T16" r="T17" b="T18"/>
                                              <a:pathLst>
                                                <a:path w="56" h="61">
                                                  <a:moveTo>
                                                    <a:pt x="28" y="0"/>
                                                  </a:moveTo>
                                                  <a:lnTo>
                                                    <a:pt x="0" y="30"/>
                                                  </a:lnTo>
                                                  <a:lnTo>
                                                    <a:pt x="28" y="61"/>
                                                  </a:lnTo>
                                                  <a:lnTo>
                                                    <a:pt x="56" y="30"/>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09" name="Rectangle 1641"/>
                                            <a:cNvSpPr>
                                              <a:spLocks noChangeArrowheads="1"/>
                                            </a:cNvSpPr>
                                          </a:nvSpPr>
                                          <a:spPr bwMode="auto">
                                            <a:xfrm>
                                              <a:off x="5948363" y="1755775"/>
                                              <a:ext cx="358775"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10" name="Rectangle 1642"/>
                                            <a:cNvSpPr>
                                              <a:spLocks noChangeArrowheads="1"/>
                                            </a:cNvSpPr>
                                          </a:nvSpPr>
                                          <a:spPr bwMode="auto">
                                            <a:xfrm>
                                              <a:off x="6049963" y="1801813"/>
                                              <a:ext cx="1873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PCR</a:t>
                                                </a:r>
                                                <a:endParaRPr lang="en-US"/>
                                              </a:p>
                                            </a:txBody>
                                            <a:useSpRect/>
                                          </a:txSp>
                                        </a:sp>
                                        <a:sp>
                                          <a:nvSpPr>
                                            <a:cNvPr id="2511" name="Rectangle 1643"/>
                                            <a:cNvSpPr>
                                              <a:spLocks noChangeArrowheads="1"/>
                                            </a:cNvSpPr>
                                          </a:nvSpPr>
                                          <a:spPr bwMode="auto">
                                            <a:xfrm>
                                              <a:off x="5929313" y="1660525"/>
                                              <a:ext cx="211137"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12" name="Rectangle 1644"/>
                                            <a:cNvSpPr>
                                              <a:spLocks noChangeArrowheads="1"/>
                                            </a:cNvSpPr>
                                          </a:nvSpPr>
                                          <a:spPr bwMode="auto">
                                            <a:xfrm>
                                              <a:off x="6018213" y="1692275"/>
                                              <a:ext cx="79375" cy="10636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r>
                                                  <a:rPr lang="en-US" sz="700">
                                                    <a:solidFill>
                                                      <a:srgbClr val="FFA953"/>
                                                    </a:solidFill>
                                                  </a:rPr>
                                                  <a:t>x</a:t>
                                                </a:r>
                                                <a:endParaRPr lang="en-US"/>
                                              </a:p>
                                            </a:txBody>
                                            <a:useSpRect/>
                                          </a:txSp>
                                        </a:sp>
                                        <a:sp>
                                          <a:nvSpPr>
                                            <a:cNvPr id="2513" name="Rectangle 1645"/>
                                            <a:cNvSpPr>
                                              <a:spLocks noChangeArrowheads="1"/>
                                            </a:cNvSpPr>
                                          </a:nvSpPr>
                                          <a:spPr bwMode="auto">
                                            <a:xfrm>
                                              <a:off x="2214563" y="1676400"/>
                                              <a:ext cx="358775"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14" name="Rectangle 1646"/>
                                            <a:cNvSpPr>
                                              <a:spLocks noChangeArrowheads="1"/>
                                            </a:cNvSpPr>
                                          </a:nvSpPr>
                                          <a:spPr bwMode="auto">
                                            <a:xfrm>
                                              <a:off x="2292350" y="1709738"/>
                                              <a:ext cx="1873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SRR</a:t>
                                                </a:r>
                                                <a:endParaRPr lang="en-US"/>
                                              </a:p>
                                            </a:txBody>
                                            <a:useSpRect/>
                                          </a:txSp>
                                        </a:sp>
                                        <a:grpSp>
                                          <a:nvGrpSpPr>
                                            <a:cNvPr id="2515" name="Group 1649"/>
                                            <a:cNvGrpSpPr>
                                              <a:grpSpLocks/>
                                            </a:cNvGrpSpPr>
                                          </a:nvGrpSpPr>
                                          <a:grpSpPr bwMode="auto">
                                            <a:xfrm>
                                              <a:off x="2705100" y="1684338"/>
                                              <a:ext cx="88900" cy="95250"/>
                                              <a:chOff x="1704" y="1071"/>
                                              <a:chExt cx="56" cy="60"/>
                                            </a:xfrm>
                                          </a:grpSpPr>
                                          <a:sp>
                                            <a:nvSpPr>
                                              <a:cNvPr id="2914" name="Freeform 1647"/>
                                              <a:cNvSpPr>
                                                <a:spLocks/>
                                              </a:cNvSpPr>
                                            </a:nvSpPr>
                                            <a:spPr bwMode="auto">
                                              <a:xfrm>
                                                <a:off x="1704" y="1071"/>
                                                <a:ext cx="56" cy="60"/>
                                              </a:xfrm>
                                              <a:custGeom>
                                                <a:avLst/>
                                                <a:gdLst>
                                                  <a:gd name="T0" fmla="*/ 28 w 56"/>
                                                  <a:gd name="T1" fmla="*/ 0 h 60"/>
                                                  <a:gd name="T2" fmla="*/ 0 w 56"/>
                                                  <a:gd name="T3" fmla="*/ 30 h 60"/>
                                                  <a:gd name="T4" fmla="*/ 28 w 56"/>
                                                  <a:gd name="T5" fmla="*/ 60 h 60"/>
                                                  <a:gd name="T6" fmla="*/ 56 w 56"/>
                                                  <a:gd name="T7" fmla="*/ 30 h 60"/>
                                                  <a:gd name="T8" fmla="*/ 28 w 56"/>
                                                  <a:gd name="T9" fmla="*/ 0 h 60"/>
                                                  <a:gd name="T10" fmla="*/ 0 60000 65536"/>
                                                  <a:gd name="T11" fmla="*/ 0 60000 65536"/>
                                                  <a:gd name="T12" fmla="*/ 0 60000 65536"/>
                                                  <a:gd name="T13" fmla="*/ 0 60000 65536"/>
                                                  <a:gd name="T14" fmla="*/ 0 60000 65536"/>
                                                  <a:gd name="T15" fmla="*/ 0 w 56"/>
                                                  <a:gd name="T16" fmla="*/ 0 h 60"/>
                                                  <a:gd name="T17" fmla="*/ 56 w 56"/>
                                                  <a:gd name="T18" fmla="*/ 60 h 60"/>
                                                </a:gdLst>
                                                <a:ahLst/>
                                                <a:cxnLst>
                                                  <a:cxn ang="T10">
                                                    <a:pos x="T0" y="T1"/>
                                                  </a:cxn>
                                                  <a:cxn ang="T11">
                                                    <a:pos x="T2" y="T3"/>
                                                  </a:cxn>
                                                  <a:cxn ang="T12">
                                                    <a:pos x="T4" y="T5"/>
                                                  </a:cxn>
                                                  <a:cxn ang="T13">
                                                    <a:pos x="T6" y="T7"/>
                                                  </a:cxn>
                                                  <a:cxn ang="T14">
                                                    <a:pos x="T8" y="T9"/>
                                                  </a:cxn>
                                                </a:cxnLst>
                                                <a:rect l="T15" t="T16" r="T17" b="T18"/>
                                                <a:pathLst>
                                                  <a:path w="56" h="60">
                                                    <a:moveTo>
                                                      <a:pt x="28" y="0"/>
                                                    </a:moveTo>
                                                    <a:lnTo>
                                                      <a:pt x="0" y="30"/>
                                                    </a:lnTo>
                                                    <a:lnTo>
                                                      <a:pt x="28" y="60"/>
                                                    </a:lnTo>
                                                    <a:lnTo>
                                                      <a:pt x="56" y="30"/>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15" name="Freeform 1648"/>
                                              <a:cNvSpPr>
                                                <a:spLocks/>
                                              </a:cNvSpPr>
                                            </a:nvSpPr>
                                            <a:spPr bwMode="auto">
                                              <a:xfrm>
                                                <a:off x="1704" y="1071"/>
                                                <a:ext cx="56" cy="60"/>
                                              </a:xfrm>
                                              <a:custGeom>
                                                <a:avLst/>
                                                <a:gdLst>
                                                  <a:gd name="T0" fmla="*/ 28 w 56"/>
                                                  <a:gd name="T1" fmla="*/ 0 h 60"/>
                                                  <a:gd name="T2" fmla="*/ 0 w 56"/>
                                                  <a:gd name="T3" fmla="*/ 30 h 60"/>
                                                  <a:gd name="T4" fmla="*/ 28 w 56"/>
                                                  <a:gd name="T5" fmla="*/ 60 h 60"/>
                                                  <a:gd name="T6" fmla="*/ 56 w 56"/>
                                                  <a:gd name="T7" fmla="*/ 30 h 60"/>
                                                  <a:gd name="T8" fmla="*/ 28 w 56"/>
                                                  <a:gd name="T9" fmla="*/ 0 h 60"/>
                                                  <a:gd name="T10" fmla="*/ 0 60000 65536"/>
                                                  <a:gd name="T11" fmla="*/ 0 60000 65536"/>
                                                  <a:gd name="T12" fmla="*/ 0 60000 65536"/>
                                                  <a:gd name="T13" fmla="*/ 0 60000 65536"/>
                                                  <a:gd name="T14" fmla="*/ 0 60000 65536"/>
                                                  <a:gd name="T15" fmla="*/ 0 w 56"/>
                                                  <a:gd name="T16" fmla="*/ 0 h 60"/>
                                                  <a:gd name="T17" fmla="*/ 56 w 56"/>
                                                  <a:gd name="T18" fmla="*/ 60 h 60"/>
                                                </a:gdLst>
                                                <a:ahLst/>
                                                <a:cxnLst>
                                                  <a:cxn ang="T10">
                                                    <a:pos x="T0" y="T1"/>
                                                  </a:cxn>
                                                  <a:cxn ang="T11">
                                                    <a:pos x="T2" y="T3"/>
                                                  </a:cxn>
                                                  <a:cxn ang="T12">
                                                    <a:pos x="T4" y="T5"/>
                                                  </a:cxn>
                                                  <a:cxn ang="T13">
                                                    <a:pos x="T6" y="T7"/>
                                                  </a:cxn>
                                                  <a:cxn ang="T14">
                                                    <a:pos x="T8" y="T9"/>
                                                  </a:cxn>
                                                </a:cxnLst>
                                                <a:rect l="T15" t="T16" r="T17" b="T18"/>
                                                <a:pathLst>
                                                  <a:path w="56" h="60">
                                                    <a:moveTo>
                                                      <a:pt x="28" y="0"/>
                                                    </a:moveTo>
                                                    <a:lnTo>
                                                      <a:pt x="0" y="30"/>
                                                    </a:lnTo>
                                                    <a:lnTo>
                                                      <a:pt x="28" y="60"/>
                                                    </a:lnTo>
                                                    <a:lnTo>
                                                      <a:pt x="56" y="30"/>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sp>
                                          <a:nvSpPr>
                                            <a:cNvPr id="2516" name="Rectangle 1650"/>
                                            <a:cNvSpPr>
                                              <a:spLocks noChangeArrowheads="1"/>
                                            </a:cNvSpPr>
                                          </a:nvSpPr>
                                          <a:spPr bwMode="auto">
                                            <a:xfrm>
                                              <a:off x="2573338" y="1755775"/>
                                              <a:ext cx="352425"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17" name="Rectangle 1652"/>
                                            <a:cNvSpPr>
                                              <a:spLocks noChangeArrowheads="1"/>
                                            </a:cNvSpPr>
                                          </a:nvSpPr>
                                          <a:spPr bwMode="auto">
                                            <a:xfrm>
                                              <a:off x="2573338" y="1644650"/>
                                              <a:ext cx="212725" cy="18415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18" name="Rectangle 1653"/>
                                            <a:cNvSpPr>
                                              <a:spLocks noChangeArrowheads="1"/>
                                            </a:cNvSpPr>
                                          </a:nvSpPr>
                                          <a:spPr bwMode="auto">
                                            <a:xfrm>
                                              <a:off x="2662238" y="1684338"/>
                                              <a:ext cx="80962" cy="106362"/>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r>
                                                  <a:rPr lang="en-US" sz="700">
                                                    <a:solidFill>
                                                      <a:srgbClr val="FFA953"/>
                                                    </a:solidFill>
                                                  </a:rPr>
                                                  <a:t>x</a:t>
                                                </a:r>
                                                <a:endParaRPr lang="en-US"/>
                                              </a:p>
                                            </a:txBody>
                                            <a:useSpRect/>
                                          </a:txSp>
                                        </a:sp>
                                        <a:sp>
                                          <a:nvSpPr>
                                            <a:cNvPr id="2519" name="Freeform 1654"/>
                                            <a:cNvSpPr>
                                              <a:spLocks/>
                                            </a:cNvSpPr>
                                          </a:nvSpPr>
                                          <a:spPr bwMode="auto">
                                            <a:xfrm>
                                              <a:off x="2705100" y="1684338"/>
                                              <a:ext cx="88900" cy="95250"/>
                                            </a:xfrm>
                                            <a:custGeom>
                                              <a:avLst/>
                                              <a:gdLst>
                                                <a:gd name="T0" fmla="*/ 44450 w 56"/>
                                                <a:gd name="T1" fmla="*/ 0 h 60"/>
                                                <a:gd name="T2" fmla="*/ 0 w 56"/>
                                                <a:gd name="T3" fmla="*/ 47625 h 60"/>
                                                <a:gd name="T4" fmla="*/ 44450 w 56"/>
                                                <a:gd name="T5" fmla="*/ 95250 h 60"/>
                                                <a:gd name="T6" fmla="*/ 88900 w 56"/>
                                                <a:gd name="T7" fmla="*/ 47625 h 60"/>
                                                <a:gd name="T8" fmla="*/ 44450 w 56"/>
                                                <a:gd name="T9" fmla="*/ 0 h 60"/>
                                                <a:gd name="T10" fmla="*/ 0 60000 65536"/>
                                                <a:gd name="T11" fmla="*/ 0 60000 65536"/>
                                                <a:gd name="T12" fmla="*/ 0 60000 65536"/>
                                                <a:gd name="T13" fmla="*/ 0 60000 65536"/>
                                                <a:gd name="T14" fmla="*/ 0 60000 65536"/>
                                                <a:gd name="T15" fmla="*/ 0 w 56"/>
                                                <a:gd name="T16" fmla="*/ 0 h 60"/>
                                                <a:gd name="T17" fmla="*/ 56 w 56"/>
                                                <a:gd name="T18" fmla="*/ 60 h 60"/>
                                              </a:gdLst>
                                              <a:ahLst/>
                                              <a:cxnLst>
                                                <a:cxn ang="T10">
                                                  <a:pos x="T0" y="T1"/>
                                                </a:cxn>
                                                <a:cxn ang="T11">
                                                  <a:pos x="T2" y="T3"/>
                                                </a:cxn>
                                                <a:cxn ang="T12">
                                                  <a:pos x="T4" y="T5"/>
                                                </a:cxn>
                                                <a:cxn ang="T13">
                                                  <a:pos x="T6" y="T7"/>
                                                </a:cxn>
                                                <a:cxn ang="T14">
                                                  <a:pos x="T8" y="T9"/>
                                                </a:cxn>
                                              </a:cxnLst>
                                              <a:rect l="T15" t="T16" r="T17" b="T18"/>
                                              <a:pathLst>
                                                <a:path w="56" h="60">
                                                  <a:moveTo>
                                                    <a:pt x="28" y="0"/>
                                                  </a:moveTo>
                                                  <a:lnTo>
                                                    <a:pt x="0" y="30"/>
                                                  </a:lnTo>
                                                  <a:lnTo>
                                                    <a:pt x="28" y="60"/>
                                                  </a:lnTo>
                                                  <a:lnTo>
                                                    <a:pt x="56" y="30"/>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20" name="Freeform 1655"/>
                                            <a:cNvSpPr>
                                              <a:spLocks/>
                                            </a:cNvSpPr>
                                          </a:nvSpPr>
                                          <a:spPr bwMode="auto">
                                            <a:xfrm>
                                              <a:off x="2705100" y="1684338"/>
                                              <a:ext cx="88900" cy="95250"/>
                                            </a:xfrm>
                                            <a:custGeom>
                                              <a:avLst/>
                                              <a:gdLst>
                                                <a:gd name="T0" fmla="*/ 44450 w 56"/>
                                                <a:gd name="T1" fmla="*/ 0 h 60"/>
                                                <a:gd name="T2" fmla="*/ 0 w 56"/>
                                                <a:gd name="T3" fmla="*/ 47625 h 60"/>
                                                <a:gd name="T4" fmla="*/ 44450 w 56"/>
                                                <a:gd name="T5" fmla="*/ 95250 h 60"/>
                                                <a:gd name="T6" fmla="*/ 88900 w 56"/>
                                                <a:gd name="T7" fmla="*/ 47625 h 60"/>
                                                <a:gd name="T8" fmla="*/ 44450 w 56"/>
                                                <a:gd name="T9" fmla="*/ 0 h 60"/>
                                                <a:gd name="T10" fmla="*/ 0 60000 65536"/>
                                                <a:gd name="T11" fmla="*/ 0 60000 65536"/>
                                                <a:gd name="T12" fmla="*/ 0 60000 65536"/>
                                                <a:gd name="T13" fmla="*/ 0 60000 65536"/>
                                                <a:gd name="T14" fmla="*/ 0 60000 65536"/>
                                                <a:gd name="T15" fmla="*/ 0 w 56"/>
                                                <a:gd name="T16" fmla="*/ 0 h 60"/>
                                                <a:gd name="T17" fmla="*/ 56 w 56"/>
                                                <a:gd name="T18" fmla="*/ 60 h 60"/>
                                              </a:gdLst>
                                              <a:ahLst/>
                                              <a:cxnLst>
                                                <a:cxn ang="T10">
                                                  <a:pos x="T0" y="T1"/>
                                                </a:cxn>
                                                <a:cxn ang="T11">
                                                  <a:pos x="T2" y="T3"/>
                                                </a:cxn>
                                                <a:cxn ang="T12">
                                                  <a:pos x="T4" y="T5"/>
                                                </a:cxn>
                                                <a:cxn ang="T13">
                                                  <a:pos x="T6" y="T7"/>
                                                </a:cxn>
                                                <a:cxn ang="T14">
                                                  <a:pos x="T8" y="T9"/>
                                                </a:cxn>
                                              </a:cxnLst>
                                              <a:rect l="T15" t="T16" r="T17" b="T18"/>
                                              <a:pathLst>
                                                <a:path w="56" h="60">
                                                  <a:moveTo>
                                                    <a:pt x="28" y="0"/>
                                                  </a:moveTo>
                                                  <a:lnTo>
                                                    <a:pt x="0" y="30"/>
                                                  </a:lnTo>
                                                  <a:lnTo>
                                                    <a:pt x="28" y="60"/>
                                                  </a:lnTo>
                                                  <a:lnTo>
                                                    <a:pt x="56" y="30"/>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21" name="Freeform 1656"/>
                                            <a:cNvSpPr>
                                              <a:spLocks/>
                                            </a:cNvSpPr>
                                          </a:nvSpPr>
                                          <a:spPr bwMode="auto">
                                            <a:xfrm>
                                              <a:off x="2705100" y="1684338"/>
                                              <a:ext cx="88900" cy="95250"/>
                                            </a:xfrm>
                                            <a:custGeom>
                                              <a:avLst/>
                                              <a:gdLst>
                                                <a:gd name="T0" fmla="*/ 44450 w 56"/>
                                                <a:gd name="T1" fmla="*/ 0 h 60"/>
                                                <a:gd name="T2" fmla="*/ 0 w 56"/>
                                                <a:gd name="T3" fmla="*/ 47625 h 60"/>
                                                <a:gd name="T4" fmla="*/ 44450 w 56"/>
                                                <a:gd name="T5" fmla="*/ 95250 h 60"/>
                                                <a:gd name="T6" fmla="*/ 88900 w 56"/>
                                                <a:gd name="T7" fmla="*/ 47625 h 60"/>
                                                <a:gd name="T8" fmla="*/ 44450 w 56"/>
                                                <a:gd name="T9" fmla="*/ 0 h 60"/>
                                                <a:gd name="T10" fmla="*/ 0 60000 65536"/>
                                                <a:gd name="T11" fmla="*/ 0 60000 65536"/>
                                                <a:gd name="T12" fmla="*/ 0 60000 65536"/>
                                                <a:gd name="T13" fmla="*/ 0 60000 65536"/>
                                                <a:gd name="T14" fmla="*/ 0 60000 65536"/>
                                                <a:gd name="T15" fmla="*/ 0 w 56"/>
                                                <a:gd name="T16" fmla="*/ 0 h 60"/>
                                                <a:gd name="T17" fmla="*/ 56 w 56"/>
                                                <a:gd name="T18" fmla="*/ 60 h 60"/>
                                              </a:gdLst>
                                              <a:ahLst/>
                                              <a:cxnLst>
                                                <a:cxn ang="T10">
                                                  <a:pos x="T0" y="T1"/>
                                                </a:cxn>
                                                <a:cxn ang="T11">
                                                  <a:pos x="T2" y="T3"/>
                                                </a:cxn>
                                                <a:cxn ang="T12">
                                                  <a:pos x="T4" y="T5"/>
                                                </a:cxn>
                                                <a:cxn ang="T13">
                                                  <a:pos x="T6" y="T7"/>
                                                </a:cxn>
                                                <a:cxn ang="T14">
                                                  <a:pos x="T8" y="T9"/>
                                                </a:cxn>
                                              </a:cxnLst>
                                              <a:rect l="T15" t="T16" r="T17" b="T18"/>
                                              <a:pathLst>
                                                <a:path w="56" h="60">
                                                  <a:moveTo>
                                                    <a:pt x="28" y="0"/>
                                                  </a:moveTo>
                                                  <a:lnTo>
                                                    <a:pt x="0" y="30"/>
                                                  </a:lnTo>
                                                  <a:lnTo>
                                                    <a:pt x="28" y="60"/>
                                                  </a:lnTo>
                                                  <a:lnTo>
                                                    <a:pt x="56" y="30"/>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22" name="Freeform 1657"/>
                                            <a:cNvSpPr>
                                              <a:spLocks/>
                                            </a:cNvSpPr>
                                          </a:nvSpPr>
                                          <a:spPr bwMode="auto">
                                            <a:xfrm>
                                              <a:off x="2705100" y="1684338"/>
                                              <a:ext cx="88900" cy="95250"/>
                                            </a:xfrm>
                                            <a:custGeom>
                                              <a:avLst/>
                                              <a:gdLst>
                                                <a:gd name="T0" fmla="*/ 44450 w 56"/>
                                                <a:gd name="T1" fmla="*/ 0 h 60"/>
                                                <a:gd name="T2" fmla="*/ 0 w 56"/>
                                                <a:gd name="T3" fmla="*/ 47625 h 60"/>
                                                <a:gd name="T4" fmla="*/ 44450 w 56"/>
                                                <a:gd name="T5" fmla="*/ 95250 h 60"/>
                                                <a:gd name="T6" fmla="*/ 88900 w 56"/>
                                                <a:gd name="T7" fmla="*/ 47625 h 60"/>
                                                <a:gd name="T8" fmla="*/ 44450 w 56"/>
                                                <a:gd name="T9" fmla="*/ 0 h 60"/>
                                                <a:gd name="T10" fmla="*/ 0 60000 65536"/>
                                                <a:gd name="T11" fmla="*/ 0 60000 65536"/>
                                                <a:gd name="T12" fmla="*/ 0 60000 65536"/>
                                                <a:gd name="T13" fmla="*/ 0 60000 65536"/>
                                                <a:gd name="T14" fmla="*/ 0 60000 65536"/>
                                                <a:gd name="T15" fmla="*/ 0 w 56"/>
                                                <a:gd name="T16" fmla="*/ 0 h 60"/>
                                                <a:gd name="T17" fmla="*/ 56 w 56"/>
                                                <a:gd name="T18" fmla="*/ 60 h 60"/>
                                              </a:gdLst>
                                              <a:ahLst/>
                                              <a:cxnLst>
                                                <a:cxn ang="T10">
                                                  <a:pos x="T0" y="T1"/>
                                                </a:cxn>
                                                <a:cxn ang="T11">
                                                  <a:pos x="T2" y="T3"/>
                                                </a:cxn>
                                                <a:cxn ang="T12">
                                                  <a:pos x="T4" y="T5"/>
                                                </a:cxn>
                                                <a:cxn ang="T13">
                                                  <a:pos x="T6" y="T7"/>
                                                </a:cxn>
                                                <a:cxn ang="T14">
                                                  <a:pos x="T8" y="T9"/>
                                                </a:cxn>
                                              </a:cxnLst>
                                              <a:rect l="T15" t="T16" r="T17" b="T18"/>
                                              <a:pathLst>
                                                <a:path w="56" h="60">
                                                  <a:moveTo>
                                                    <a:pt x="28" y="0"/>
                                                  </a:moveTo>
                                                  <a:lnTo>
                                                    <a:pt x="0" y="30"/>
                                                  </a:lnTo>
                                                  <a:lnTo>
                                                    <a:pt x="28" y="60"/>
                                                  </a:lnTo>
                                                  <a:lnTo>
                                                    <a:pt x="56" y="30"/>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23" name="Rectangle 1658"/>
                                            <a:cNvSpPr>
                                              <a:spLocks noChangeArrowheads="1"/>
                                            </a:cNvSpPr>
                                          </a:nvSpPr>
                                          <a:spPr bwMode="auto">
                                            <a:xfrm>
                                              <a:off x="2573338" y="1755775"/>
                                              <a:ext cx="352425"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24" name="Rectangle 1659"/>
                                            <a:cNvSpPr>
                                              <a:spLocks noChangeArrowheads="1"/>
                                            </a:cNvSpPr>
                                          </a:nvSpPr>
                                          <a:spPr bwMode="auto">
                                            <a:xfrm>
                                              <a:off x="2667000" y="1806575"/>
                                              <a:ext cx="177800"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SFR</a:t>
                                                </a:r>
                                                <a:endParaRPr lang="en-US"/>
                                              </a:p>
                                            </a:txBody>
                                            <a:useSpRect/>
                                          </a:txSp>
                                        </a:sp>
                                        <a:sp>
                                          <a:nvSpPr>
                                            <a:cNvPr id="2525" name="Rectangle 1660"/>
                                            <a:cNvSpPr>
                                              <a:spLocks noChangeArrowheads="1"/>
                                            </a:cNvSpPr>
                                          </a:nvSpPr>
                                          <a:spPr bwMode="auto">
                                            <a:xfrm>
                                              <a:off x="2573338" y="1644650"/>
                                              <a:ext cx="212725" cy="18415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26" name="Rectangle 1661"/>
                                            <a:cNvSpPr>
                                              <a:spLocks noChangeArrowheads="1"/>
                                            </a:cNvSpPr>
                                          </a:nvSpPr>
                                          <a:spPr bwMode="auto">
                                            <a:xfrm>
                                              <a:off x="2662238" y="1684338"/>
                                              <a:ext cx="80962" cy="106362"/>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r>
                                                  <a:rPr lang="en-US" sz="700">
                                                    <a:solidFill>
                                                      <a:srgbClr val="FFA953"/>
                                                    </a:solidFill>
                                                  </a:rPr>
                                                  <a:t>x</a:t>
                                                </a:r>
                                                <a:endParaRPr lang="en-US"/>
                                              </a:p>
                                            </a:txBody>
                                            <a:useSpRect/>
                                          </a:txSp>
                                        </a:sp>
                                        <a:sp>
                                          <a:nvSpPr>
                                            <a:cNvPr id="2527" name="Rectangle 1665"/>
                                            <a:cNvSpPr>
                                              <a:spLocks noChangeArrowheads="1"/>
                                            </a:cNvSpPr>
                                          </a:nvSpPr>
                                          <a:spPr bwMode="auto">
                                            <a:xfrm>
                                              <a:off x="2874963" y="1755775"/>
                                              <a:ext cx="357187"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28" name="Rectangle 1667"/>
                                            <a:cNvSpPr>
                                              <a:spLocks noChangeArrowheads="1"/>
                                            </a:cNvSpPr>
                                          </a:nvSpPr>
                                          <a:spPr bwMode="auto">
                                            <a:xfrm>
                                              <a:off x="2925763" y="1660525"/>
                                              <a:ext cx="211137"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29" name="Freeform 1672"/>
                                            <a:cNvSpPr>
                                              <a:spLocks/>
                                            </a:cNvSpPr>
                                          </a:nvSpPr>
                                          <a:spPr bwMode="auto">
                                            <a:xfrm>
                                              <a:off x="2887663" y="1689100"/>
                                              <a:ext cx="95250" cy="88900"/>
                                            </a:xfrm>
                                            <a:custGeom>
                                              <a:avLst/>
                                              <a:gdLst>
                                                <a:gd name="T0" fmla="*/ 51529 w 61"/>
                                                <a:gd name="T1" fmla="*/ 88900 h 56"/>
                                                <a:gd name="T2" fmla="*/ 95250 w 61"/>
                                                <a:gd name="T3" fmla="*/ 0 h 56"/>
                                                <a:gd name="T4" fmla="*/ 0 w 61"/>
                                                <a:gd name="T5" fmla="*/ 0 h 56"/>
                                                <a:gd name="T6" fmla="*/ 51529 w 61"/>
                                                <a:gd name="T7" fmla="*/ 88900 h 56"/>
                                                <a:gd name="T8" fmla="*/ 0 60000 65536"/>
                                                <a:gd name="T9" fmla="*/ 0 60000 65536"/>
                                                <a:gd name="T10" fmla="*/ 0 60000 65536"/>
                                                <a:gd name="T11" fmla="*/ 0 60000 65536"/>
                                                <a:gd name="T12" fmla="*/ 0 w 61"/>
                                                <a:gd name="T13" fmla="*/ 0 h 56"/>
                                                <a:gd name="T14" fmla="*/ 61 w 61"/>
                                                <a:gd name="T15" fmla="*/ 56 h 56"/>
                                              </a:gdLst>
                                              <a:ahLst/>
                                              <a:cxnLst>
                                                <a:cxn ang="T8">
                                                  <a:pos x="T0" y="T1"/>
                                                </a:cxn>
                                                <a:cxn ang="T9">
                                                  <a:pos x="T2" y="T3"/>
                                                </a:cxn>
                                                <a:cxn ang="T10">
                                                  <a:pos x="T4" y="T5"/>
                                                </a:cxn>
                                                <a:cxn ang="T11">
                                                  <a:pos x="T6" y="T7"/>
                                                </a:cxn>
                                              </a:cxnLst>
                                              <a:rect l="T12" t="T13" r="T14" b="T15"/>
                                              <a:pathLst>
                                                <a:path w="61" h="56">
                                                  <a:moveTo>
                                                    <a:pt x="33" y="56"/>
                                                  </a:moveTo>
                                                  <a:lnTo>
                                                    <a:pt x="61" y="0"/>
                                                  </a:lnTo>
                                                  <a:lnTo>
                                                    <a:pt x="0" y="0"/>
                                                  </a:lnTo>
                                                  <a:lnTo>
                                                    <a:pt x="33" y="56"/>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30" name="Rectangle 1674"/>
                                            <a:cNvSpPr>
                                              <a:spLocks noChangeArrowheads="1"/>
                                            </a:cNvSpPr>
                                          </a:nvSpPr>
                                          <a:spPr bwMode="auto">
                                            <a:xfrm>
                                              <a:off x="2927350" y="1811338"/>
                                              <a:ext cx="1873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PDR</a:t>
                                                </a:r>
                                                <a:endParaRPr lang="en-US"/>
                                              </a:p>
                                            </a:txBody>
                                            <a:useSpRect/>
                                          </a:txSp>
                                        </a:sp>
                                        <a:grpSp>
                                          <a:nvGrpSpPr>
                                            <a:cNvPr id="2531" name="Group 1679"/>
                                            <a:cNvGrpSpPr>
                                              <a:grpSpLocks/>
                                            </a:cNvGrpSpPr>
                                          </a:nvGrpSpPr>
                                          <a:grpSpPr bwMode="auto">
                                            <a:xfrm>
                                              <a:off x="3663950" y="1700213"/>
                                              <a:ext cx="95250" cy="88900"/>
                                              <a:chOff x="2308" y="1081"/>
                                              <a:chExt cx="60" cy="56"/>
                                            </a:xfrm>
                                          </a:grpSpPr>
                                          <a:sp>
                                            <a:nvSpPr>
                                              <a:cNvPr id="2912" name="Freeform 1677"/>
                                              <a:cNvSpPr>
                                                <a:spLocks/>
                                              </a:cNvSpPr>
                                            </a:nvSpPr>
                                            <a:spPr bwMode="auto">
                                              <a:xfrm>
                                                <a:off x="2308" y="1081"/>
                                                <a:ext cx="60" cy="56"/>
                                              </a:xfrm>
                                              <a:custGeom>
                                                <a:avLst/>
                                                <a:gdLst>
                                                  <a:gd name="T0" fmla="*/ 27 w 60"/>
                                                  <a:gd name="T1" fmla="*/ 56 h 56"/>
                                                  <a:gd name="T2" fmla="*/ 60 w 60"/>
                                                  <a:gd name="T3" fmla="*/ 0 h 56"/>
                                                  <a:gd name="T4" fmla="*/ 0 w 60"/>
                                                  <a:gd name="T5" fmla="*/ 0 h 56"/>
                                                  <a:gd name="T6" fmla="*/ 27 w 60"/>
                                                  <a:gd name="T7" fmla="*/ 56 h 56"/>
                                                  <a:gd name="T8" fmla="*/ 0 60000 65536"/>
                                                  <a:gd name="T9" fmla="*/ 0 60000 65536"/>
                                                  <a:gd name="T10" fmla="*/ 0 60000 65536"/>
                                                  <a:gd name="T11" fmla="*/ 0 60000 65536"/>
                                                  <a:gd name="T12" fmla="*/ 0 w 60"/>
                                                  <a:gd name="T13" fmla="*/ 0 h 56"/>
                                                  <a:gd name="T14" fmla="*/ 60 w 60"/>
                                                  <a:gd name="T15" fmla="*/ 56 h 56"/>
                                                </a:gdLst>
                                                <a:ahLst/>
                                                <a:cxnLst>
                                                  <a:cxn ang="T8">
                                                    <a:pos x="T0" y="T1"/>
                                                  </a:cxn>
                                                  <a:cxn ang="T9">
                                                    <a:pos x="T2" y="T3"/>
                                                  </a:cxn>
                                                  <a:cxn ang="T10">
                                                    <a:pos x="T4" y="T5"/>
                                                  </a:cxn>
                                                  <a:cxn ang="T11">
                                                    <a:pos x="T6" y="T7"/>
                                                  </a:cxn>
                                                </a:cxnLst>
                                                <a:rect l="T12" t="T13" r="T14" b="T15"/>
                                                <a:pathLst>
                                                  <a:path w="60" h="56">
                                                    <a:moveTo>
                                                      <a:pt x="27" y="56"/>
                                                    </a:moveTo>
                                                    <a:lnTo>
                                                      <a:pt x="60" y="0"/>
                                                    </a:lnTo>
                                                    <a:lnTo>
                                                      <a:pt x="0" y="0"/>
                                                    </a:lnTo>
                                                    <a:lnTo>
                                                      <a:pt x="27" y="56"/>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13" name="Freeform 1678"/>
                                              <a:cNvSpPr>
                                                <a:spLocks/>
                                              </a:cNvSpPr>
                                            </a:nvSpPr>
                                            <a:spPr bwMode="auto">
                                              <a:xfrm>
                                                <a:off x="2308" y="1081"/>
                                                <a:ext cx="60" cy="56"/>
                                              </a:xfrm>
                                              <a:custGeom>
                                                <a:avLst/>
                                                <a:gdLst>
                                                  <a:gd name="T0" fmla="*/ 27 w 60"/>
                                                  <a:gd name="T1" fmla="*/ 56 h 56"/>
                                                  <a:gd name="T2" fmla="*/ 60 w 60"/>
                                                  <a:gd name="T3" fmla="*/ 0 h 56"/>
                                                  <a:gd name="T4" fmla="*/ 0 w 60"/>
                                                  <a:gd name="T5" fmla="*/ 0 h 56"/>
                                                  <a:gd name="T6" fmla="*/ 27 w 60"/>
                                                  <a:gd name="T7" fmla="*/ 56 h 56"/>
                                                  <a:gd name="T8" fmla="*/ 0 60000 65536"/>
                                                  <a:gd name="T9" fmla="*/ 0 60000 65536"/>
                                                  <a:gd name="T10" fmla="*/ 0 60000 65536"/>
                                                  <a:gd name="T11" fmla="*/ 0 60000 65536"/>
                                                  <a:gd name="T12" fmla="*/ 0 w 60"/>
                                                  <a:gd name="T13" fmla="*/ 0 h 56"/>
                                                  <a:gd name="T14" fmla="*/ 60 w 60"/>
                                                  <a:gd name="T15" fmla="*/ 56 h 56"/>
                                                </a:gdLst>
                                                <a:ahLst/>
                                                <a:cxnLst>
                                                  <a:cxn ang="T8">
                                                    <a:pos x="T0" y="T1"/>
                                                  </a:cxn>
                                                  <a:cxn ang="T9">
                                                    <a:pos x="T2" y="T3"/>
                                                  </a:cxn>
                                                  <a:cxn ang="T10">
                                                    <a:pos x="T4" y="T5"/>
                                                  </a:cxn>
                                                  <a:cxn ang="T11">
                                                    <a:pos x="T6" y="T7"/>
                                                  </a:cxn>
                                                </a:cxnLst>
                                                <a:rect l="T12" t="T13" r="T14" b="T15"/>
                                                <a:pathLst>
                                                  <a:path w="60" h="56">
                                                    <a:moveTo>
                                                      <a:pt x="27" y="56"/>
                                                    </a:moveTo>
                                                    <a:lnTo>
                                                      <a:pt x="60" y="0"/>
                                                    </a:lnTo>
                                                    <a:lnTo>
                                                      <a:pt x="0" y="0"/>
                                                    </a:lnTo>
                                                    <a:lnTo>
                                                      <a:pt x="27" y="56"/>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sp>
                                          <a:nvSpPr>
                                            <a:cNvPr id="2532" name="Rectangle 1680"/>
                                            <a:cNvSpPr>
                                              <a:spLocks noChangeArrowheads="1"/>
                                            </a:cNvSpPr>
                                          </a:nvSpPr>
                                          <a:spPr bwMode="auto">
                                            <a:xfrm>
                                              <a:off x="3532188" y="1755775"/>
                                              <a:ext cx="358775"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33" name="Rectangle 1682"/>
                                            <a:cNvSpPr>
                                              <a:spLocks noChangeArrowheads="1"/>
                                            </a:cNvSpPr>
                                          </a:nvSpPr>
                                          <a:spPr bwMode="auto">
                                            <a:xfrm>
                                              <a:off x="3532188" y="1644650"/>
                                              <a:ext cx="209550"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34" name="Freeform 1684"/>
                                            <a:cNvSpPr>
                                              <a:spLocks/>
                                            </a:cNvSpPr>
                                          </a:nvSpPr>
                                          <a:spPr bwMode="auto">
                                            <a:xfrm>
                                              <a:off x="3663950" y="1700213"/>
                                              <a:ext cx="95250" cy="88900"/>
                                            </a:xfrm>
                                            <a:custGeom>
                                              <a:avLst/>
                                              <a:gdLst>
                                                <a:gd name="T0" fmla="*/ 42863 w 60"/>
                                                <a:gd name="T1" fmla="*/ 88900 h 56"/>
                                                <a:gd name="T2" fmla="*/ 95250 w 60"/>
                                                <a:gd name="T3" fmla="*/ 0 h 56"/>
                                                <a:gd name="T4" fmla="*/ 0 w 60"/>
                                                <a:gd name="T5" fmla="*/ 0 h 56"/>
                                                <a:gd name="T6" fmla="*/ 42863 w 60"/>
                                                <a:gd name="T7" fmla="*/ 88900 h 56"/>
                                                <a:gd name="T8" fmla="*/ 0 60000 65536"/>
                                                <a:gd name="T9" fmla="*/ 0 60000 65536"/>
                                                <a:gd name="T10" fmla="*/ 0 60000 65536"/>
                                                <a:gd name="T11" fmla="*/ 0 60000 65536"/>
                                                <a:gd name="T12" fmla="*/ 0 w 60"/>
                                                <a:gd name="T13" fmla="*/ 0 h 56"/>
                                                <a:gd name="T14" fmla="*/ 60 w 60"/>
                                                <a:gd name="T15" fmla="*/ 56 h 56"/>
                                              </a:gdLst>
                                              <a:ahLst/>
                                              <a:cxnLst>
                                                <a:cxn ang="T8">
                                                  <a:pos x="T0" y="T1"/>
                                                </a:cxn>
                                                <a:cxn ang="T9">
                                                  <a:pos x="T2" y="T3"/>
                                                </a:cxn>
                                                <a:cxn ang="T10">
                                                  <a:pos x="T4" y="T5"/>
                                                </a:cxn>
                                                <a:cxn ang="T11">
                                                  <a:pos x="T6" y="T7"/>
                                                </a:cxn>
                                              </a:cxnLst>
                                              <a:rect l="T12" t="T13" r="T14" b="T15"/>
                                              <a:pathLst>
                                                <a:path w="60" h="56">
                                                  <a:moveTo>
                                                    <a:pt x="27" y="56"/>
                                                  </a:moveTo>
                                                  <a:lnTo>
                                                    <a:pt x="60" y="0"/>
                                                  </a:lnTo>
                                                  <a:lnTo>
                                                    <a:pt x="0" y="0"/>
                                                  </a:lnTo>
                                                  <a:lnTo>
                                                    <a:pt x="27" y="56"/>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35" name="Freeform 1685"/>
                                            <a:cNvSpPr>
                                              <a:spLocks/>
                                            </a:cNvSpPr>
                                          </a:nvSpPr>
                                          <a:spPr bwMode="auto">
                                            <a:xfrm>
                                              <a:off x="3663950" y="1700213"/>
                                              <a:ext cx="95250" cy="88900"/>
                                            </a:xfrm>
                                            <a:custGeom>
                                              <a:avLst/>
                                              <a:gdLst>
                                                <a:gd name="T0" fmla="*/ 42863 w 60"/>
                                                <a:gd name="T1" fmla="*/ 88900 h 56"/>
                                                <a:gd name="T2" fmla="*/ 95250 w 60"/>
                                                <a:gd name="T3" fmla="*/ 0 h 56"/>
                                                <a:gd name="T4" fmla="*/ 0 w 60"/>
                                                <a:gd name="T5" fmla="*/ 0 h 56"/>
                                                <a:gd name="T6" fmla="*/ 42863 w 60"/>
                                                <a:gd name="T7" fmla="*/ 88900 h 56"/>
                                                <a:gd name="T8" fmla="*/ 0 60000 65536"/>
                                                <a:gd name="T9" fmla="*/ 0 60000 65536"/>
                                                <a:gd name="T10" fmla="*/ 0 60000 65536"/>
                                                <a:gd name="T11" fmla="*/ 0 60000 65536"/>
                                                <a:gd name="T12" fmla="*/ 0 w 60"/>
                                                <a:gd name="T13" fmla="*/ 0 h 56"/>
                                                <a:gd name="T14" fmla="*/ 60 w 60"/>
                                                <a:gd name="T15" fmla="*/ 56 h 56"/>
                                              </a:gdLst>
                                              <a:ahLst/>
                                              <a:cxnLst>
                                                <a:cxn ang="T8">
                                                  <a:pos x="T0" y="T1"/>
                                                </a:cxn>
                                                <a:cxn ang="T9">
                                                  <a:pos x="T2" y="T3"/>
                                                </a:cxn>
                                                <a:cxn ang="T10">
                                                  <a:pos x="T4" y="T5"/>
                                                </a:cxn>
                                                <a:cxn ang="T11">
                                                  <a:pos x="T6" y="T7"/>
                                                </a:cxn>
                                              </a:cxnLst>
                                              <a:rect l="T12" t="T13" r="T14" b="T15"/>
                                              <a:pathLst>
                                                <a:path w="60" h="56">
                                                  <a:moveTo>
                                                    <a:pt x="27" y="56"/>
                                                  </a:moveTo>
                                                  <a:lnTo>
                                                    <a:pt x="60" y="0"/>
                                                  </a:lnTo>
                                                  <a:lnTo>
                                                    <a:pt x="0" y="0"/>
                                                  </a:lnTo>
                                                  <a:lnTo>
                                                    <a:pt x="27" y="56"/>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36" name="Freeform 1686"/>
                                            <a:cNvSpPr>
                                              <a:spLocks/>
                                            </a:cNvSpPr>
                                          </a:nvSpPr>
                                          <a:spPr bwMode="auto">
                                            <a:xfrm>
                                              <a:off x="3663950" y="1700213"/>
                                              <a:ext cx="95250" cy="88900"/>
                                            </a:xfrm>
                                            <a:custGeom>
                                              <a:avLst/>
                                              <a:gdLst>
                                                <a:gd name="T0" fmla="*/ 42863 w 60"/>
                                                <a:gd name="T1" fmla="*/ 88900 h 56"/>
                                                <a:gd name="T2" fmla="*/ 95250 w 60"/>
                                                <a:gd name="T3" fmla="*/ 0 h 56"/>
                                                <a:gd name="T4" fmla="*/ 0 w 60"/>
                                                <a:gd name="T5" fmla="*/ 0 h 56"/>
                                                <a:gd name="T6" fmla="*/ 42863 w 60"/>
                                                <a:gd name="T7" fmla="*/ 88900 h 56"/>
                                                <a:gd name="T8" fmla="*/ 0 60000 65536"/>
                                                <a:gd name="T9" fmla="*/ 0 60000 65536"/>
                                                <a:gd name="T10" fmla="*/ 0 60000 65536"/>
                                                <a:gd name="T11" fmla="*/ 0 60000 65536"/>
                                                <a:gd name="T12" fmla="*/ 0 w 60"/>
                                                <a:gd name="T13" fmla="*/ 0 h 56"/>
                                                <a:gd name="T14" fmla="*/ 60 w 60"/>
                                                <a:gd name="T15" fmla="*/ 56 h 56"/>
                                              </a:gdLst>
                                              <a:ahLst/>
                                              <a:cxnLst>
                                                <a:cxn ang="T8">
                                                  <a:pos x="T0" y="T1"/>
                                                </a:cxn>
                                                <a:cxn ang="T9">
                                                  <a:pos x="T2" y="T3"/>
                                                </a:cxn>
                                                <a:cxn ang="T10">
                                                  <a:pos x="T4" y="T5"/>
                                                </a:cxn>
                                                <a:cxn ang="T11">
                                                  <a:pos x="T6" y="T7"/>
                                                </a:cxn>
                                              </a:cxnLst>
                                              <a:rect l="T12" t="T13" r="T14" b="T15"/>
                                              <a:pathLst>
                                                <a:path w="60" h="56">
                                                  <a:moveTo>
                                                    <a:pt x="27" y="56"/>
                                                  </a:moveTo>
                                                  <a:lnTo>
                                                    <a:pt x="60" y="0"/>
                                                  </a:lnTo>
                                                  <a:lnTo>
                                                    <a:pt x="0" y="0"/>
                                                  </a:lnTo>
                                                  <a:lnTo>
                                                    <a:pt x="27" y="56"/>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37" name="Freeform 1687"/>
                                            <a:cNvSpPr>
                                              <a:spLocks/>
                                            </a:cNvSpPr>
                                          </a:nvSpPr>
                                          <a:spPr bwMode="auto">
                                            <a:xfrm>
                                              <a:off x="3663950" y="1700213"/>
                                              <a:ext cx="95250" cy="88900"/>
                                            </a:xfrm>
                                            <a:custGeom>
                                              <a:avLst/>
                                              <a:gdLst>
                                                <a:gd name="T0" fmla="*/ 42863 w 60"/>
                                                <a:gd name="T1" fmla="*/ 88900 h 56"/>
                                                <a:gd name="T2" fmla="*/ 95250 w 60"/>
                                                <a:gd name="T3" fmla="*/ 0 h 56"/>
                                                <a:gd name="T4" fmla="*/ 0 w 60"/>
                                                <a:gd name="T5" fmla="*/ 0 h 56"/>
                                                <a:gd name="T6" fmla="*/ 42863 w 60"/>
                                                <a:gd name="T7" fmla="*/ 88900 h 56"/>
                                                <a:gd name="T8" fmla="*/ 0 60000 65536"/>
                                                <a:gd name="T9" fmla="*/ 0 60000 65536"/>
                                                <a:gd name="T10" fmla="*/ 0 60000 65536"/>
                                                <a:gd name="T11" fmla="*/ 0 60000 65536"/>
                                                <a:gd name="T12" fmla="*/ 0 w 60"/>
                                                <a:gd name="T13" fmla="*/ 0 h 56"/>
                                                <a:gd name="T14" fmla="*/ 60 w 60"/>
                                                <a:gd name="T15" fmla="*/ 56 h 56"/>
                                              </a:gdLst>
                                              <a:ahLst/>
                                              <a:cxnLst>
                                                <a:cxn ang="T8">
                                                  <a:pos x="T0" y="T1"/>
                                                </a:cxn>
                                                <a:cxn ang="T9">
                                                  <a:pos x="T2" y="T3"/>
                                                </a:cxn>
                                                <a:cxn ang="T10">
                                                  <a:pos x="T4" y="T5"/>
                                                </a:cxn>
                                                <a:cxn ang="T11">
                                                  <a:pos x="T6" y="T7"/>
                                                </a:cxn>
                                              </a:cxnLst>
                                              <a:rect l="T12" t="T13" r="T14" b="T15"/>
                                              <a:pathLst>
                                                <a:path w="60" h="56">
                                                  <a:moveTo>
                                                    <a:pt x="27" y="56"/>
                                                  </a:moveTo>
                                                  <a:lnTo>
                                                    <a:pt x="60" y="0"/>
                                                  </a:lnTo>
                                                  <a:lnTo>
                                                    <a:pt x="0" y="0"/>
                                                  </a:lnTo>
                                                  <a:lnTo>
                                                    <a:pt x="27" y="56"/>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38" name="Rectangle 1688"/>
                                            <a:cNvSpPr>
                                              <a:spLocks noChangeArrowheads="1"/>
                                            </a:cNvSpPr>
                                          </a:nvSpPr>
                                          <a:spPr bwMode="auto">
                                            <a:xfrm>
                                              <a:off x="3532188" y="1755775"/>
                                              <a:ext cx="358775"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39" name="Rectangle 1689"/>
                                            <a:cNvSpPr>
                                              <a:spLocks noChangeArrowheads="1"/>
                                            </a:cNvSpPr>
                                          </a:nvSpPr>
                                          <a:spPr bwMode="auto">
                                            <a:xfrm>
                                              <a:off x="3621088" y="1797050"/>
                                              <a:ext cx="192087"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CDR</a:t>
                                                </a:r>
                                                <a:endParaRPr lang="en-US"/>
                                              </a:p>
                                            </a:txBody>
                                            <a:useSpRect/>
                                          </a:txSp>
                                        </a:sp>
                                        <a:sp>
                                          <a:nvSpPr>
                                            <a:cNvPr id="2540" name="Rectangle 1690"/>
                                            <a:cNvSpPr>
                                              <a:spLocks noChangeArrowheads="1"/>
                                            </a:cNvSpPr>
                                          </a:nvSpPr>
                                          <a:spPr bwMode="auto">
                                            <a:xfrm>
                                              <a:off x="3532188" y="1644650"/>
                                              <a:ext cx="209550"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nvGrpSpPr>
                                            <a:cNvPr id="2541" name="Group 1694"/>
                                            <a:cNvGrpSpPr>
                                              <a:grpSpLocks/>
                                            </a:cNvGrpSpPr>
                                          </a:nvGrpSpPr>
                                          <a:grpSpPr bwMode="auto">
                                            <a:xfrm>
                                              <a:off x="4233863" y="1684338"/>
                                              <a:ext cx="79375" cy="104775"/>
                                              <a:chOff x="2667" y="1071"/>
                                              <a:chExt cx="50" cy="66"/>
                                            </a:xfrm>
                                          </a:grpSpPr>
                                          <a:sp>
                                            <a:nvSpPr>
                                              <a:cNvPr id="2910" name="Freeform 1692"/>
                                              <a:cNvSpPr>
                                                <a:spLocks/>
                                              </a:cNvSpPr>
                                            </a:nvSpPr>
                                            <a:spPr bwMode="auto">
                                              <a:xfrm>
                                                <a:off x="2667" y="1071"/>
                                                <a:ext cx="50" cy="66"/>
                                              </a:xfrm>
                                              <a:custGeom>
                                                <a:avLst/>
                                                <a:gdLst>
                                                  <a:gd name="T0" fmla="*/ 28 w 50"/>
                                                  <a:gd name="T1" fmla="*/ 0 h 66"/>
                                                  <a:gd name="T2" fmla="*/ 0 w 50"/>
                                                  <a:gd name="T3" fmla="*/ 35 h 66"/>
                                                  <a:gd name="T4" fmla="*/ 28 w 50"/>
                                                  <a:gd name="T5" fmla="*/ 66 h 66"/>
                                                  <a:gd name="T6" fmla="*/ 50 w 50"/>
                                                  <a:gd name="T7" fmla="*/ 35 h 66"/>
                                                  <a:gd name="T8" fmla="*/ 28 w 50"/>
                                                  <a:gd name="T9" fmla="*/ 0 h 66"/>
                                                  <a:gd name="T10" fmla="*/ 0 60000 65536"/>
                                                  <a:gd name="T11" fmla="*/ 0 60000 65536"/>
                                                  <a:gd name="T12" fmla="*/ 0 60000 65536"/>
                                                  <a:gd name="T13" fmla="*/ 0 60000 65536"/>
                                                  <a:gd name="T14" fmla="*/ 0 60000 65536"/>
                                                  <a:gd name="T15" fmla="*/ 0 w 50"/>
                                                  <a:gd name="T16" fmla="*/ 0 h 66"/>
                                                  <a:gd name="T17" fmla="*/ 50 w 50"/>
                                                  <a:gd name="T18" fmla="*/ 66 h 66"/>
                                                </a:gdLst>
                                                <a:ahLst/>
                                                <a:cxnLst>
                                                  <a:cxn ang="T10">
                                                    <a:pos x="T0" y="T1"/>
                                                  </a:cxn>
                                                  <a:cxn ang="T11">
                                                    <a:pos x="T2" y="T3"/>
                                                  </a:cxn>
                                                  <a:cxn ang="T12">
                                                    <a:pos x="T4" y="T5"/>
                                                  </a:cxn>
                                                  <a:cxn ang="T13">
                                                    <a:pos x="T6" y="T7"/>
                                                  </a:cxn>
                                                  <a:cxn ang="T14">
                                                    <a:pos x="T8" y="T9"/>
                                                  </a:cxn>
                                                </a:cxnLst>
                                                <a:rect l="T15" t="T16" r="T17" b="T18"/>
                                                <a:pathLst>
                                                  <a:path w="50" h="66">
                                                    <a:moveTo>
                                                      <a:pt x="28" y="0"/>
                                                    </a:moveTo>
                                                    <a:lnTo>
                                                      <a:pt x="0" y="35"/>
                                                    </a:lnTo>
                                                    <a:lnTo>
                                                      <a:pt x="28" y="66"/>
                                                    </a:lnTo>
                                                    <a:lnTo>
                                                      <a:pt x="50" y="35"/>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11" name="Freeform 1693"/>
                                              <a:cNvSpPr>
                                                <a:spLocks/>
                                              </a:cNvSpPr>
                                            </a:nvSpPr>
                                            <a:spPr bwMode="auto">
                                              <a:xfrm>
                                                <a:off x="2667" y="1071"/>
                                                <a:ext cx="50" cy="66"/>
                                              </a:xfrm>
                                              <a:custGeom>
                                                <a:avLst/>
                                                <a:gdLst>
                                                  <a:gd name="T0" fmla="*/ 28 w 50"/>
                                                  <a:gd name="T1" fmla="*/ 0 h 66"/>
                                                  <a:gd name="T2" fmla="*/ 0 w 50"/>
                                                  <a:gd name="T3" fmla="*/ 35 h 66"/>
                                                  <a:gd name="T4" fmla="*/ 28 w 50"/>
                                                  <a:gd name="T5" fmla="*/ 66 h 66"/>
                                                  <a:gd name="T6" fmla="*/ 50 w 50"/>
                                                  <a:gd name="T7" fmla="*/ 35 h 66"/>
                                                  <a:gd name="T8" fmla="*/ 28 w 50"/>
                                                  <a:gd name="T9" fmla="*/ 0 h 66"/>
                                                  <a:gd name="T10" fmla="*/ 0 60000 65536"/>
                                                  <a:gd name="T11" fmla="*/ 0 60000 65536"/>
                                                  <a:gd name="T12" fmla="*/ 0 60000 65536"/>
                                                  <a:gd name="T13" fmla="*/ 0 60000 65536"/>
                                                  <a:gd name="T14" fmla="*/ 0 60000 65536"/>
                                                  <a:gd name="T15" fmla="*/ 0 w 50"/>
                                                  <a:gd name="T16" fmla="*/ 0 h 66"/>
                                                  <a:gd name="T17" fmla="*/ 50 w 50"/>
                                                  <a:gd name="T18" fmla="*/ 66 h 66"/>
                                                </a:gdLst>
                                                <a:ahLst/>
                                                <a:cxnLst>
                                                  <a:cxn ang="T10">
                                                    <a:pos x="T0" y="T1"/>
                                                  </a:cxn>
                                                  <a:cxn ang="T11">
                                                    <a:pos x="T2" y="T3"/>
                                                  </a:cxn>
                                                  <a:cxn ang="T12">
                                                    <a:pos x="T4" y="T5"/>
                                                  </a:cxn>
                                                  <a:cxn ang="T13">
                                                    <a:pos x="T6" y="T7"/>
                                                  </a:cxn>
                                                  <a:cxn ang="T14">
                                                    <a:pos x="T8" y="T9"/>
                                                  </a:cxn>
                                                </a:cxnLst>
                                                <a:rect l="T15" t="T16" r="T17" b="T18"/>
                                                <a:pathLst>
                                                  <a:path w="50" h="66">
                                                    <a:moveTo>
                                                      <a:pt x="28" y="0"/>
                                                    </a:moveTo>
                                                    <a:lnTo>
                                                      <a:pt x="0" y="35"/>
                                                    </a:lnTo>
                                                    <a:lnTo>
                                                      <a:pt x="28" y="66"/>
                                                    </a:lnTo>
                                                    <a:lnTo>
                                                      <a:pt x="50" y="35"/>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sp>
                                          <a:nvSpPr>
                                            <a:cNvPr id="2542" name="Rectangle 1695"/>
                                            <a:cNvSpPr>
                                              <a:spLocks noChangeArrowheads="1"/>
                                            </a:cNvSpPr>
                                          </a:nvSpPr>
                                          <a:spPr bwMode="auto">
                                            <a:xfrm>
                                              <a:off x="4119563" y="1755775"/>
                                              <a:ext cx="352425"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43" name="Rectangle 1697"/>
                                            <a:cNvSpPr>
                                              <a:spLocks noChangeArrowheads="1"/>
                                            </a:cNvSpPr>
                                          </a:nvSpPr>
                                          <a:spPr bwMode="auto">
                                            <a:xfrm>
                                              <a:off x="4102100" y="1644650"/>
                                              <a:ext cx="211138" cy="18415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44" name="Rectangle 1698"/>
                                            <a:cNvSpPr>
                                              <a:spLocks noChangeArrowheads="1"/>
                                            </a:cNvSpPr>
                                          </a:nvSpPr>
                                          <a:spPr bwMode="auto">
                                            <a:xfrm>
                                              <a:off x="4189413" y="1684338"/>
                                              <a:ext cx="82550" cy="106362"/>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r>
                                                  <a:rPr lang="en-US" sz="700">
                                                    <a:solidFill>
                                                      <a:srgbClr val="FFA953"/>
                                                    </a:solidFill>
                                                  </a:rPr>
                                                  <a:t>x</a:t>
                                                </a:r>
                                                <a:endParaRPr lang="en-US"/>
                                              </a:p>
                                            </a:txBody>
                                            <a:useSpRect/>
                                          </a:txSp>
                                        </a:sp>
                                        <a:sp>
                                          <a:nvSpPr>
                                            <a:cNvPr id="2545" name="Freeform 1699"/>
                                            <a:cNvSpPr>
                                              <a:spLocks/>
                                            </a:cNvSpPr>
                                          </a:nvSpPr>
                                          <a:spPr bwMode="auto">
                                            <a:xfrm>
                                              <a:off x="4233863" y="1684338"/>
                                              <a:ext cx="79375" cy="104775"/>
                                            </a:xfrm>
                                            <a:custGeom>
                                              <a:avLst/>
                                              <a:gdLst>
                                                <a:gd name="T0" fmla="*/ 44450 w 50"/>
                                                <a:gd name="T1" fmla="*/ 0 h 66"/>
                                                <a:gd name="T2" fmla="*/ 0 w 50"/>
                                                <a:gd name="T3" fmla="*/ 55562 h 66"/>
                                                <a:gd name="T4" fmla="*/ 44450 w 50"/>
                                                <a:gd name="T5" fmla="*/ 104775 h 66"/>
                                                <a:gd name="T6" fmla="*/ 79375 w 50"/>
                                                <a:gd name="T7" fmla="*/ 55562 h 66"/>
                                                <a:gd name="T8" fmla="*/ 44450 w 50"/>
                                                <a:gd name="T9" fmla="*/ 0 h 66"/>
                                                <a:gd name="T10" fmla="*/ 0 60000 65536"/>
                                                <a:gd name="T11" fmla="*/ 0 60000 65536"/>
                                                <a:gd name="T12" fmla="*/ 0 60000 65536"/>
                                                <a:gd name="T13" fmla="*/ 0 60000 65536"/>
                                                <a:gd name="T14" fmla="*/ 0 60000 65536"/>
                                                <a:gd name="T15" fmla="*/ 0 w 50"/>
                                                <a:gd name="T16" fmla="*/ 0 h 66"/>
                                                <a:gd name="T17" fmla="*/ 50 w 50"/>
                                                <a:gd name="T18" fmla="*/ 66 h 66"/>
                                              </a:gdLst>
                                              <a:ahLst/>
                                              <a:cxnLst>
                                                <a:cxn ang="T10">
                                                  <a:pos x="T0" y="T1"/>
                                                </a:cxn>
                                                <a:cxn ang="T11">
                                                  <a:pos x="T2" y="T3"/>
                                                </a:cxn>
                                                <a:cxn ang="T12">
                                                  <a:pos x="T4" y="T5"/>
                                                </a:cxn>
                                                <a:cxn ang="T13">
                                                  <a:pos x="T6" y="T7"/>
                                                </a:cxn>
                                                <a:cxn ang="T14">
                                                  <a:pos x="T8" y="T9"/>
                                                </a:cxn>
                                              </a:cxnLst>
                                              <a:rect l="T15" t="T16" r="T17" b="T18"/>
                                              <a:pathLst>
                                                <a:path w="50" h="66">
                                                  <a:moveTo>
                                                    <a:pt x="28" y="0"/>
                                                  </a:moveTo>
                                                  <a:lnTo>
                                                    <a:pt x="0" y="35"/>
                                                  </a:lnTo>
                                                  <a:lnTo>
                                                    <a:pt x="28" y="66"/>
                                                  </a:lnTo>
                                                  <a:lnTo>
                                                    <a:pt x="50" y="35"/>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46" name="Freeform 1700"/>
                                            <a:cNvSpPr>
                                              <a:spLocks/>
                                            </a:cNvSpPr>
                                          </a:nvSpPr>
                                          <a:spPr bwMode="auto">
                                            <a:xfrm>
                                              <a:off x="4233863" y="1684338"/>
                                              <a:ext cx="79375" cy="104775"/>
                                            </a:xfrm>
                                            <a:custGeom>
                                              <a:avLst/>
                                              <a:gdLst>
                                                <a:gd name="T0" fmla="*/ 44450 w 50"/>
                                                <a:gd name="T1" fmla="*/ 0 h 66"/>
                                                <a:gd name="T2" fmla="*/ 0 w 50"/>
                                                <a:gd name="T3" fmla="*/ 55562 h 66"/>
                                                <a:gd name="T4" fmla="*/ 44450 w 50"/>
                                                <a:gd name="T5" fmla="*/ 104775 h 66"/>
                                                <a:gd name="T6" fmla="*/ 79375 w 50"/>
                                                <a:gd name="T7" fmla="*/ 55562 h 66"/>
                                                <a:gd name="T8" fmla="*/ 44450 w 50"/>
                                                <a:gd name="T9" fmla="*/ 0 h 66"/>
                                                <a:gd name="T10" fmla="*/ 0 60000 65536"/>
                                                <a:gd name="T11" fmla="*/ 0 60000 65536"/>
                                                <a:gd name="T12" fmla="*/ 0 60000 65536"/>
                                                <a:gd name="T13" fmla="*/ 0 60000 65536"/>
                                                <a:gd name="T14" fmla="*/ 0 60000 65536"/>
                                                <a:gd name="T15" fmla="*/ 0 w 50"/>
                                                <a:gd name="T16" fmla="*/ 0 h 66"/>
                                                <a:gd name="T17" fmla="*/ 50 w 50"/>
                                                <a:gd name="T18" fmla="*/ 66 h 66"/>
                                              </a:gdLst>
                                              <a:ahLst/>
                                              <a:cxnLst>
                                                <a:cxn ang="T10">
                                                  <a:pos x="T0" y="T1"/>
                                                </a:cxn>
                                                <a:cxn ang="T11">
                                                  <a:pos x="T2" y="T3"/>
                                                </a:cxn>
                                                <a:cxn ang="T12">
                                                  <a:pos x="T4" y="T5"/>
                                                </a:cxn>
                                                <a:cxn ang="T13">
                                                  <a:pos x="T6" y="T7"/>
                                                </a:cxn>
                                                <a:cxn ang="T14">
                                                  <a:pos x="T8" y="T9"/>
                                                </a:cxn>
                                              </a:cxnLst>
                                              <a:rect l="T15" t="T16" r="T17" b="T18"/>
                                              <a:pathLst>
                                                <a:path w="50" h="66">
                                                  <a:moveTo>
                                                    <a:pt x="28" y="0"/>
                                                  </a:moveTo>
                                                  <a:lnTo>
                                                    <a:pt x="0" y="35"/>
                                                  </a:lnTo>
                                                  <a:lnTo>
                                                    <a:pt x="28" y="66"/>
                                                  </a:lnTo>
                                                  <a:lnTo>
                                                    <a:pt x="50" y="35"/>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47" name="Freeform 1701"/>
                                            <a:cNvSpPr>
                                              <a:spLocks/>
                                            </a:cNvSpPr>
                                          </a:nvSpPr>
                                          <a:spPr bwMode="auto">
                                            <a:xfrm>
                                              <a:off x="4233863" y="1684338"/>
                                              <a:ext cx="79375" cy="104775"/>
                                            </a:xfrm>
                                            <a:custGeom>
                                              <a:avLst/>
                                              <a:gdLst>
                                                <a:gd name="T0" fmla="*/ 44450 w 50"/>
                                                <a:gd name="T1" fmla="*/ 0 h 66"/>
                                                <a:gd name="T2" fmla="*/ 0 w 50"/>
                                                <a:gd name="T3" fmla="*/ 55562 h 66"/>
                                                <a:gd name="T4" fmla="*/ 44450 w 50"/>
                                                <a:gd name="T5" fmla="*/ 104775 h 66"/>
                                                <a:gd name="T6" fmla="*/ 79375 w 50"/>
                                                <a:gd name="T7" fmla="*/ 55562 h 66"/>
                                                <a:gd name="T8" fmla="*/ 44450 w 50"/>
                                                <a:gd name="T9" fmla="*/ 0 h 66"/>
                                                <a:gd name="T10" fmla="*/ 0 60000 65536"/>
                                                <a:gd name="T11" fmla="*/ 0 60000 65536"/>
                                                <a:gd name="T12" fmla="*/ 0 60000 65536"/>
                                                <a:gd name="T13" fmla="*/ 0 60000 65536"/>
                                                <a:gd name="T14" fmla="*/ 0 60000 65536"/>
                                                <a:gd name="T15" fmla="*/ 0 w 50"/>
                                                <a:gd name="T16" fmla="*/ 0 h 66"/>
                                                <a:gd name="T17" fmla="*/ 50 w 50"/>
                                                <a:gd name="T18" fmla="*/ 66 h 66"/>
                                              </a:gdLst>
                                              <a:ahLst/>
                                              <a:cxnLst>
                                                <a:cxn ang="T10">
                                                  <a:pos x="T0" y="T1"/>
                                                </a:cxn>
                                                <a:cxn ang="T11">
                                                  <a:pos x="T2" y="T3"/>
                                                </a:cxn>
                                                <a:cxn ang="T12">
                                                  <a:pos x="T4" y="T5"/>
                                                </a:cxn>
                                                <a:cxn ang="T13">
                                                  <a:pos x="T6" y="T7"/>
                                                </a:cxn>
                                                <a:cxn ang="T14">
                                                  <a:pos x="T8" y="T9"/>
                                                </a:cxn>
                                              </a:cxnLst>
                                              <a:rect l="T15" t="T16" r="T17" b="T18"/>
                                              <a:pathLst>
                                                <a:path w="50" h="66">
                                                  <a:moveTo>
                                                    <a:pt x="28" y="0"/>
                                                  </a:moveTo>
                                                  <a:lnTo>
                                                    <a:pt x="0" y="35"/>
                                                  </a:lnTo>
                                                  <a:lnTo>
                                                    <a:pt x="28" y="66"/>
                                                  </a:lnTo>
                                                  <a:lnTo>
                                                    <a:pt x="50" y="35"/>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48" name="Freeform 1702"/>
                                            <a:cNvSpPr>
                                              <a:spLocks/>
                                            </a:cNvSpPr>
                                          </a:nvSpPr>
                                          <a:spPr bwMode="auto">
                                            <a:xfrm>
                                              <a:off x="4233863" y="1684338"/>
                                              <a:ext cx="79375" cy="104775"/>
                                            </a:xfrm>
                                            <a:custGeom>
                                              <a:avLst/>
                                              <a:gdLst>
                                                <a:gd name="T0" fmla="*/ 44450 w 50"/>
                                                <a:gd name="T1" fmla="*/ 0 h 66"/>
                                                <a:gd name="T2" fmla="*/ 0 w 50"/>
                                                <a:gd name="T3" fmla="*/ 55562 h 66"/>
                                                <a:gd name="T4" fmla="*/ 44450 w 50"/>
                                                <a:gd name="T5" fmla="*/ 104775 h 66"/>
                                                <a:gd name="T6" fmla="*/ 79375 w 50"/>
                                                <a:gd name="T7" fmla="*/ 55562 h 66"/>
                                                <a:gd name="T8" fmla="*/ 44450 w 50"/>
                                                <a:gd name="T9" fmla="*/ 0 h 66"/>
                                                <a:gd name="T10" fmla="*/ 0 60000 65536"/>
                                                <a:gd name="T11" fmla="*/ 0 60000 65536"/>
                                                <a:gd name="T12" fmla="*/ 0 60000 65536"/>
                                                <a:gd name="T13" fmla="*/ 0 60000 65536"/>
                                                <a:gd name="T14" fmla="*/ 0 60000 65536"/>
                                                <a:gd name="T15" fmla="*/ 0 w 50"/>
                                                <a:gd name="T16" fmla="*/ 0 h 66"/>
                                                <a:gd name="T17" fmla="*/ 50 w 50"/>
                                                <a:gd name="T18" fmla="*/ 66 h 66"/>
                                              </a:gdLst>
                                              <a:ahLst/>
                                              <a:cxnLst>
                                                <a:cxn ang="T10">
                                                  <a:pos x="T0" y="T1"/>
                                                </a:cxn>
                                                <a:cxn ang="T11">
                                                  <a:pos x="T2" y="T3"/>
                                                </a:cxn>
                                                <a:cxn ang="T12">
                                                  <a:pos x="T4" y="T5"/>
                                                </a:cxn>
                                                <a:cxn ang="T13">
                                                  <a:pos x="T6" y="T7"/>
                                                </a:cxn>
                                                <a:cxn ang="T14">
                                                  <a:pos x="T8" y="T9"/>
                                                </a:cxn>
                                              </a:cxnLst>
                                              <a:rect l="T15" t="T16" r="T17" b="T18"/>
                                              <a:pathLst>
                                                <a:path w="50" h="66">
                                                  <a:moveTo>
                                                    <a:pt x="28" y="0"/>
                                                  </a:moveTo>
                                                  <a:lnTo>
                                                    <a:pt x="0" y="35"/>
                                                  </a:lnTo>
                                                  <a:lnTo>
                                                    <a:pt x="28" y="66"/>
                                                  </a:lnTo>
                                                  <a:lnTo>
                                                    <a:pt x="50" y="35"/>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49" name="Rectangle 1703"/>
                                            <a:cNvSpPr>
                                              <a:spLocks noChangeArrowheads="1"/>
                                            </a:cNvSpPr>
                                          </a:nvSpPr>
                                          <a:spPr bwMode="auto">
                                            <a:xfrm>
                                              <a:off x="4119563" y="1755775"/>
                                              <a:ext cx="352425"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50" name="Rectangle 1704"/>
                                            <a:cNvSpPr>
                                              <a:spLocks noChangeArrowheads="1"/>
                                            </a:cNvSpPr>
                                          </a:nvSpPr>
                                          <a:spPr bwMode="auto">
                                            <a:xfrm>
                                              <a:off x="4203700" y="1801813"/>
                                              <a:ext cx="182563"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FRR</a:t>
                                                </a:r>
                                                <a:endParaRPr lang="en-US"/>
                                              </a:p>
                                            </a:txBody>
                                            <a:useSpRect/>
                                          </a:txSp>
                                        </a:sp>
                                        <a:sp>
                                          <a:nvSpPr>
                                            <a:cNvPr id="2551" name="Rectangle 1705"/>
                                            <a:cNvSpPr>
                                              <a:spLocks noChangeArrowheads="1"/>
                                            </a:cNvSpPr>
                                          </a:nvSpPr>
                                          <a:spPr bwMode="auto">
                                            <a:xfrm>
                                              <a:off x="4102100" y="1644650"/>
                                              <a:ext cx="211138" cy="18415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52" name="Rectangle 1706"/>
                                            <a:cNvSpPr>
                                              <a:spLocks noChangeArrowheads="1"/>
                                            </a:cNvSpPr>
                                          </a:nvSpPr>
                                          <a:spPr bwMode="auto">
                                            <a:xfrm>
                                              <a:off x="4189413" y="1684338"/>
                                              <a:ext cx="82550" cy="106362"/>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r>
                                                  <a:rPr lang="en-US" sz="700">
                                                    <a:solidFill>
                                                      <a:srgbClr val="FFA953"/>
                                                    </a:solidFill>
                                                  </a:rPr>
                                                  <a:t>x</a:t>
                                                </a:r>
                                                <a:endParaRPr lang="en-US"/>
                                              </a:p>
                                            </a:txBody>
                                            <a:useSpRect/>
                                          </a:txSp>
                                        </a:sp>
                                        <a:sp>
                                          <a:nvSpPr>
                                            <a:cNvPr id="2553" name="Rectangle 1710"/>
                                            <a:cNvSpPr>
                                              <a:spLocks noChangeArrowheads="1"/>
                                            </a:cNvSpPr>
                                          </a:nvSpPr>
                                          <a:spPr bwMode="auto">
                                            <a:xfrm>
                                              <a:off x="4710113" y="1755775"/>
                                              <a:ext cx="384175"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54" name="Rectangle 1712"/>
                                            <a:cNvSpPr>
                                              <a:spLocks noChangeArrowheads="1"/>
                                            </a:cNvSpPr>
                                          </a:nvSpPr>
                                          <a:spPr bwMode="auto">
                                            <a:xfrm>
                                              <a:off x="4735513" y="1652588"/>
                                              <a:ext cx="219075"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55" name="Rectangle 1713"/>
                                            <a:cNvSpPr>
                                              <a:spLocks noChangeArrowheads="1"/>
                                            </a:cNvSpPr>
                                          </a:nvSpPr>
                                          <a:spPr bwMode="auto">
                                            <a:xfrm>
                                              <a:off x="4824413" y="1684338"/>
                                              <a:ext cx="79375" cy="106362"/>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r>
                                                  <a:rPr lang="en-US" sz="700">
                                                    <a:solidFill>
                                                      <a:srgbClr val="FFA953"/>
                                                    </a:solidFill>
                                                  </a:rPr>
                                                  <a:t>x</a:t>
                                                </a:r>
                                                <a:endParaRPr lang="en-US"/>
                                              </a:p>
                                            </a:txBody>
                                            <a:useSpRect/>
                                          </a:txSp>
                                        </a:sp>
                                        <a:sp>
                                          <a:nvSpPr>
                                            <a:cNvPr id="2556" name="Freeform 1717"/>
                                            <a:cNvSpPr>
                                              <a:spLocks/>
                                            </a:cNvSpPr>
                                          </a:nvSpPr>
                                          <a:spPr bwMode="auto">
                                            <a:xfrm>
                                              <a:off x="4972050" y="1697038"/>
                                              <a:ext cx="79375" cy="96837"/>
                                            </a:xfrm>
                                            <a:custGeom>
                                              <a:avLst/>
                                              <a:gdLst>
                                                <a:gd name="T0" fmla="*/ 34925 w 50"/>
                                                <a:gd name="T1" fmla="*/ 0 h 61"/>
                                                <a:gd name="T2" fmla="*/ 0 w 50"/>
                                                <a:gd name="T3" fmla="*/ 47625 h 61"/>
                                                <a:gd name="T4" fmla="*/ 34925 w 50"/>
                                                <a:gd name="T5" fmla="*/ 96838 h 61"/>
                                                <a:gd name="T6" fmla="*/ 79375 w 50"/>
                                                <a:gd name="T7" fmla="*/ 47625 h 61"/>
                                                <a:gd name="T8" fmla="*/ 34925 w 50"/>
                                                <a:gd name="T9" fmla="*/ 0 h 61"/>
                                                <a:gd name="T10" fmla="*/ 0 60000 65536"/>
                                                <a:gd name="T11" fmla="*/ 0 60000 65536"/>
                                                <a:gd name="T12" fmla="*/ 0 60000 65536"/>
                                                <a:gd name="T13" fmla="*/ 0 60000 65536"/>
                                                <a:gd name="T14" fmla="*/ 0 60000 65536"/>
                                                <a:gd name="T15" fmla="*/ 0 w 50"/>
                                                <a:gd name="T16" fmla="*/ 0 h 61"/>
                                                <a:gd name="T17" fmla="*/ 50 w 50"/>
                                                <a:gd name="T18" fmla="*/ 61 h 61"/>
                                              </a:gdLst>
                                              <a:ahLst/>
                                              <a:cxnLst>
                                                <a:cxn ang="T10">
                                                  <a:pos x="T0" y="T1"/>
                                                </a:cxn>
                                                <a:cxn ang="T11">
                                                  <a:pos x="T2" y="T3"/>
                                                </a:cxn>
                                                <a:cxn ang="T12">
                                                  <a:pos x="T4" y="T5"/>
                                                </a:cxn>
                                                <a:cxn ang="T13">
                                                  <a:pos x="T6" y="T7"/>
                                                </a:cxn>
                                                <a:cxn ang="T14">
                                                  <a:pos x="T8" y="T9"/>
                                                </a:cxn>
                                              </a:cxnLst>
                                              <a:rect l="T15" t="T16" r="T17" b="T18"/>
                                              <a:pathLst>
                                                <a:path w="50" h="61">
                                                  <a:moveTo>
                                                    <a:pt x="22" y="0"/>
                                                  </a:moveTo>
                                                  <a:lnTo>
                                                    <a:pt x="0" y="30"/>
                                                  </a:lnTo>
                                                  <a:lnTo>
                                                    <a:pt x="22" y="61"/>
                                                  </a:lnTo>
                                                  <a:lnTo>
                                                    <a:pt x="50" y="30"/>
                                                  </a:lnTo>
                                                  <a:lnTo>
                                                    <a:pt x="22"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57" name="Rectangle 1718"/>
                                            <a:cNvSpPr>
                                              <a:spLocks noChangeArrowheads="1"/>
                                            </a:cNvSpPr>
                                          </a:nvSpPr>
                                          <a:spPr bwMode="auto">
                                            <a:xfrm>
                                              <a:off x="4710113" y="1755775"/>
                                              <a:ext cx="384175"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58" name="Rectangle 1719"/>
                                            <a:cNvSpPr>
                                              <a:spLocks noChangeArrowheads="1"/>
                                            </a:cNvSpPr>
                                          </a:nvSpPr>
                                          <a:spPr bwMode="auto">
                                            <a:xfrm>
                                              <a:off x="5022850" y="1793875"/>
                                              <a:ext cx="1873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PRR</a:t>
                                                </a:r>
                                                <a:endParaRPr lang="en-US"/>
                                              </a:p>
                                            </a:txBody>
                                            <a:useSpRect/>
                                          </a:txSp>
                                        </a:sp>
                                        <a:sp>
                                          <a:nvSpPr>
                                            <a:cNvPr id="2559" name="Rectangle 1720"/>
                                            <a:cNvSpPr>
                                              <a:spLocks noChangeArrowheads="1"/>
                                            </a:cNvSpPr>
                                          </a:nvSpPr>
                                          <a:spPr bwMode="auto">
                                            <a:xfrm>
                                              <a:off x="4735513" y="1652588"/>
                                              <a:ext cx="219075"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60" name="Rectangle 1721"/>
                                            <a:cNvSpPr>
                                              <a:spLocks noChangeArrowheads="1"/>
                                            </a:cNvSpPr>
                                          </a:nvSpPr>
                                          <a:spPr bwMode="auto">
                                            <a:xfrm>
                                              <a:off x="4824413" y="1684338"/>
                                              <a:ext cx="79375" cy="106362"/>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r>
                                                  <a:rPr lang="en-US" sz="700">
                                                    <a:solidFill>
                                                      <a:srgbClr val="FFA953"/>
                                                    </a:solidFill>
                                                  </a:rPr>
                                                  <a:t>x</a:t>
                                                </a:r>
                                                <a:endParaRPr lang="en-US"/>
                                              </a:p>
                                            </a:txBody>
                                            <a:useSpRect/>
                                          </a:txSp>
                                        </a:sp>
                                        <a:sp>
                                          <a:nvSpPr>
                                            <a:cNvPr id="2561" name="Rectangle 1722"/>
                                            <a:cNvSpPr>
                                              <a:spLocks noChangeArrowheads="1"/>
                                            </a:cNvSpPr>
                                          </a:nvSpPr>
                                          <a:spPr bwMode="auto">
                                            <a:xfrm>
                                              <a:off x="3381375" y="4895850"/>
                                              <a:ext cx="2470150" cy="104775"/>
                                            </a:xfrm>
                                            <a:prstGeom prst="rect">
                                              <a:avLst/>
                                            </a:prstGeom>
                                            <a:solidFill>
                                              <a:srgbClr val="FFFFFF"/>
                                            </a:solidFill>
                                            <a:ln w="9525">
                                              <a:solidFill>
                                                <a:srgbClr val="FF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62" name="Rectangle 1723"/>
                                            <a:cNvSpPr>
                                              <a:spLocks noChangeArrowheads="1"/>
                                            </a:cNvSpPr>
                                          </a:nvSpPr>
                                          <a:spPr bwMode="auto">
                                            <a:xfrm>
                                              <a:off x="3929063" y="4892675"/>
                                              <a:ext cx="198437"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HITL</a:t>
                                                </a:r>
                                                <a:endParaRPr lang="en-US"/>
                                              </a:p>
                                            </a:txBody>
                                            <a:useSpRect/>
                                          </a:txSp>
                                        </a:sp>
                                        <a:sp>
                                          <a:nvSpPr>
                                            <a:cNvPr id="2563" name="Rectangle 1724"/>
                                            <a:cNvSpPr>
                                              <a:spLocks noChangeArrowheads="1"/>
                                            </a:cNvSpPr>
                                          </a:nvSpPr>
                                          <a:spPr bwMode="auto">
                                            <a:xfrm>
                                              <a:off x="3114675" y="4784725"/>
                                              <a:ext cx="2362200" cy="98425"/>
                                            </a:xfrm>
                                            <a:prstGeom prst="rect">
                                              <a:avLst/>
                                            </a:prstGeom>
                                            <a:solidFill>
                                              <a:srgbClr val="FFFFFF"/>
                                            </a:solidFill>
                                            <a:ln w="9525">
                                              <a:solidFill>
                                                <a:srgbClr val="FF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endParaRPr lang="en-US" sz="700"/>
                                              </a:p>
                                            </a:txBody>
                                            <a:useSpRect/>
                                          </a:txSp>
                                        </a:sp>
                                        <a:sp>
                                          <a:nvSpPr>
                                            <a:cNvPr id="2564" name="Rectangle 1725"/>
                                            <a:cNvSpPr>
                                              <a:spLocks noChangeArrowheads="1"/>
                                            </a:cNvSpPr>
                                          </a:nvSpPr>
                                          <a:spPr bwMode="auto">
                                            <a:xfrm>
                                              <a:off x="4095750" y="4776788"/>
                                              <a:ext cx="781050" cy="107950"/>
                                            </a:xfrm>
                                            <a:prstGeom prst="rect">
                                              <a:avLst/>
                                            </a:prstGeom>
                                            <a:noFill/>
                                            <a:ln w="9525">
                                              <a:noFill/>
                                              <a:miter lim="800000"/>
                                              <a:headEnd/>
                                              <a:tailEnd/>
                                            </a:ln>
                                          </a:spPr>
                                          <a:txSp>
                                            <a:txBody>
                                              <a:bodyPr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SIL</a:t>
                                                </a:r>
                                                <a:endParaRPr lang="en-US"/>
                                              </a:p>
                                            </a:txBody>
                                            <a:useSpRect/>
                                          </a:txSp>
                                        </a:sp>
                                        <a:sp>
                                          <a:nvSpPr>
                                            <a:cNvPr id="2565" name="Rectangle 1726"/>
                                            <a:cNvSpPr>
                                              <a:spLocks noChangeArrowheads="1"/>
                                            </a:cNvSpPr>
                                          </a:nvSpPr>
                                          <a:spPr bwMode="auto">
                                            <a:xfrm>
                                              <a:off x="4032250" y="3159125"/>
                                              <a:ext cx="298450" cy="14446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66" name="Rectangle 1728"/>
                                            <a:cNvSpPr>
                                              <a:spLocks noChangeArrowheads="1"/>
                                            </a:cNvSpPr>
                                          </a:nvSpPr>
                                          <a:spPr bwMode="auto">
                                            <a:xfrm>
                                              <a:off x="3910013" y="3249613"/>
                                              <a:ext cx="1198562" cy="111125"/>
                                            </a:xfrm>
                                            <a:prstGeom prst="rect">
                                              <a:avLst/>
                                            </a:prstGeom>
                                            <a:solidFill>
                                              <a:srgbClr val="FFFFFF"/>
                                            </a:solidFill>
                                            <a:ln w="9525">
                                              <a:solidFill>
                                                <a:srgbClr val="FF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67" name="Freeform 1729"/>
                                            <a:cNvSpPr>
                                              <a:spLocks/>
                                            </a:cNvSpPr>
                                          </a:nvSpPr>
                                          <a:spPr bwMode="auto">
                                            <a:xfrm>
                                              <a:off x="5046663" y="3278188"/>
                                              <a:ext cx="73025" cy="63500"/>
                                            </a:xfrm>
                                            <a:custGeom>
                                              <a:avLst/>
                                              <a:gdLst>
                                                <a:gd name="T0" fmla="*/ 35701 w 45"/>
                                                <a:gd name="T1" fmla="*/ 0 h 40"/>
                                                <a:gd name="T2" fmla="*/ 0 w 45"/>
                                                <a:gd name="T3" fmla="*/ 31750 h 40"/>
                                                <a:gd name="T4" fmla="*/ 35701 w 45"/>
                                                <a:gd name="T5" fmla="*/ 63500 h 40"/>
                                                <a:gd name="T6" fmla="*/ 73025 w 45"/>
                                                <a:gd name="T7" fmla="*/ 31750 h 40"/>
                                                <a:gd name="T8" fmla="*/ 35701 w 45"/>
                                                <a:gd name="T9" fmla="*/ 0 h 40"/>
                                                <a:gd name="T10" fmla="*/ 0 60000 65536"/>
                                                <a:gd name="T11" fmla="*/ 0 60000 65536"/>
                                                <a:gd name="T12" fmla="*/ 0 60000 65536"/>
                                                <a:gd name="T13" fmla="*/ 0 60000 65536"/>
                                                <a:gd name="T14" fmla="*/ 0 60000 65536"/>
                                                <a:gd name="T15" fmla="*/ 0 w 45"/>
                                                <a:gd name="T16" fmla="*/ 0 h 40"/>
                                                <a:gd name="T17" fmla="*/ 45 w 45"/>
                                                <a:gd name="T18" fmla="*/ 40 h 40"/>
                                              </a:gdLst>
                                              <a:ahLst/>
                                              <a:cxnLst>
                                                <a:cxn ang="T10">
                                                  <a:pos x="T0" y="T1"/>
                                                </a:cxn>
                                                <a:cxn ang="T11">
                                                  <a:pos x="T2" y="T3"/>
                                                </a:cxn>
                                                <a:cxn ang="T12">
                                                  <a:pos x="T4" y="T5"/>
                                                </a:cxn>
                                                <a:cxn ang="T13">
                                                  <a:pos x="T6" y="T7"/>
                                                </a:cxn>
                                                <a:cxn ang="T14">
                                                  <a:pos x="T8" y="T9"/>
                                                </a:cxn>
                                              </a:cxnLst>
                                              <a:rect l="T15" t="T16" r="T17" b="T18"/>
                                              <a:pathLst>
                                                <a:path w="45" h="40">
                                                  <a:moveTo>
                                                    <a:pt x="22" y="0"/>
                                                  </a:moveTo>
                                                  <a:lnTo>
                                                    <a:pt x="0" y="20"/>
                                                  </a:lnTo>
                                                  <a:lnTo>
                                                    <a:pt x="22" y="40"/>
                                                  </a:lnTo>
                                                  <a:lnTo>
                                                    <a:pt x="45" y="20"/>
                                                  </a:lnTo>
                                                  <a:lnTo>
                                                    <a:pt x="22"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68" name="Freeform 1730"/>
                                            <a:cNvSpPr>
                                              <a:spLocks/>
                                            </a:cNvSpPr>
                                          </a:nvSpPr>
                                          <a:spPr bwMode="auto">
                                            <a:xfrm>
                                              <a:off x="4879975" y="3278188"/>
                                              <a:ext cx="69850" cy="63500"/>
                                            </a:xfrm>
                                            <a:custGeom>
                                              <a:avLst/>
                                              <a:gdLst>
                                                <a:gd name="T0" fmla="*/ 34925 w 44"/>
                                                <a:gd name="T1" fmla="*/ 0 h 40"/>
                                                <a:gd name="T2" fmla="*/ 0 w 44"/>
                                                <a:gd name="T3" fmla="*/ 31750 h 40"/>
                                                <a:gd name="T4" fmla="*/ 34925 w 44"/>
                                                <a:gd name="T5" fmla="*/ 63500 h 40"/>
                                                <a:gd name="T6" fmla="*/ 69850 w 44"/>
                                                <a:gd name="T7" fmla="*/ 31750 h 40"/>
                                                <a:gd name="T8" fmla="*/ 34925 w 44"/>
                                                <a:gd name="T9" fmla="*/ 0 h 40"/>
                                                <a:gd name="T10" fmla="*/ 0 60000 65536"/>
                                                <a:gd name="T11" fmla="*/ 0 60000 65536"/>
                                                <a:gd name="T12" fmla="*/ 0 60000 65536"/>
                                                <a:gd name="T13" fmla="*/ 0 60000 65536"/>
                                                <a:gd name="T14" fmla="*/ 0 60000 65536"/>
                                                <a:gd name="T15" fmla="*/ 0 w 44"/>
                                                <a:gd name="T16" fmla="*/ 0 h 40"/>
                                                <a:gd name="T17" fmla="*/ 44 w 44"/>
                                                <a:gd name="T18" fmla="*/ 40 h 40"/>
                                              </a:gdLst>
                                              <a:ahLst/>
                                              <a:cxnLst>
                                                <a:cxn ang="T10">
                                                  <a:pos x="T0" y="T1"/>
                                                </a:cxn>
                                                <a:cxn ang="T11">
                                                  <a:pos x="T2" y="T3"/>
                                                </a:cxn>
                                                <a:cxn ang="T12">
                                                  <a:pos x="T4" y="T5"/>
                                                </a:cxn>
                                                <a:cxn ang="T13">
                                                  <a:pos x="T6" y="T7"/>
                                                </a:cxn>
                                                <a:cxn ang="T14">
                                                  <a:pos x="T8" y="T9"/>
                                                </a:cxn>
                                              </a:cxnLst>
                                              <a:rect l="T15" t="T16" r="T17" b="T18"/>
                                              <a:pathLst>
                                                <a:path w="44" h="40">
                                                  <a:moveTo>
                                                    <a:pt x="22" y="0"/>
                                                  </a:moveTo>
                                                  <a:lnTo>
                                                    <a:pt x="0" y="20"/>
                                                  </a:lnTo>
                                                  <a:lnTo>
                                                    <a:pt x="22" y="40"/>
                                                  </a:lnTo>
                                                  <a:lnTo>
                                                    <a:pt x="44" y="20"/>
                                                  </a:lnTo>
                                                  <a:lnTo>
                                                    <a:pt x="22"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69" name="Freeform 1731"/>
                                            <a:cNvSpPr>
                                              <a:spLocks/>
                                            </a:cNvSpPr>
                                          </a:nvSpPr>
                                          <a:spPr bwMode="auto">
                                            <a:xfrm>
                                              <a:off x="4705350" y="3273425"/>
                                              <a:ext cx="60325" cy="63500"/>
                                            </a:xfrm>
                                            <a:custGeom>
                                              <a:avLst/>
                                              <a:gdLst>
                                                <a:gd name="T0" fmla="*/ 34925 w 38"/>
                                                <a:gd name="T1" fmla="*/ 0 h 40"/>
                                                <a:gd name="T2" fmla="*/ 0 w 38"/>
                                                <a:gd name="T3" fmla="*/ 31750 h 40"/>
                                                <a:gd name="T4" fmla="*/ 34925 w 38"/>
                                                <a:gd name="T5" fmla="*/ 63500 h 40"/>
                                                <a:gd name="T6" fmla="*/ 60325 w 38"/>
                                                <a:gd name="T7" fmla="*/ 31750 h 40"/>
                                                <a:gd name="T8" fmla="*/ 34925 w 38"/>
                                                <a:gd name="T9" fmla="*/ 0 h 40"/>
                                                <a:gd name="T10" fmla="*/ 0 60000 65536"/>
                                                <a:gd name="T11" fmla="*/ 0 60000 65536"/>
                                                <a:gd name="T12" fmla="*/ 0 60000 65536"/>
                                                <a:gd name="T13" fmla="*/ 0 60000 65536"/>
                                                <a:gd name="T14" fmla="*/ 0 60000 65536"/>
                                                <a:gd name="T15" fmla="*/ 0 w 38"/>
                                                <a:gd name="T16" fmla="*/ 0 h 40"/>
                                                <a:gd name="T17" fmla="*/ 38 w 38"/>
                                                <a:gd name="T18" fmla="*/ 40 h 40"/>
                                              </a:gdLst>
                                              <a:ahLst/>
                                              <a:cxnLst>
                                                <a:cxn ang="T10">
                                                  <a:pos x="T0" y="T1"/>
                                                </a:cxn>
                                                <a:cxn ang="T11">
                                                  <a:pos x="T2" y="T3"/>
                                                </a:cxn>
                                                <a:cxn ang="T12">
                                                  <a:pos x="T4" y="T5"/>
                                                </a:cxn>
                                                <a:cxn ang="T13">
                                                  <a:pos x="T6" y="T7"/>
                                                </a:cxn>
                                                <a:cxn ang="T14">
                                                  <a:pos x="T8" y="T9"/>
                                                </a:cxn>
                                              </a:cxnLst>
                                              <a:rect l="T15" t="T16" r="T17" b="T18"/>
                                              <a:pathLst>
                                                <a:path w="38" h="40">
                                                  <a:moveTo>
                                                    <a:pt x="22" y="0"/>
                                                  </a:moveTo>
                                                  <a:lnTo>
                                                    <a:pt x="0" y="20"/>
                                                  </a:lnTo>
                                                  <a:lnTo>
                                                    <a:pt x="22" y="40"/>
                                                  </a:lnTo>
                                                  <a:lnTo>
                                                    <a:pt x="38" y="20"/>
                                                  </a:lnTo>
                                                  <a:lnTo>
                                                    <a:pt x="22"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70" name="Freeform 1732"/>
                                            <a:cNvSpPr>
                                              <a:spLocks/>
                                            </a:cNvSpPr>
                                          </a:nvSpPr>
                                          <a:spPr bwMode="auto">
                                            <a:xfrm>
                                              <a:off x="4471988" y="3273425"/>
                                              <a:ext cx="69850" cy="63500"/>
                                            </a:xfrm>
                                            <a:custGeom>
                                              <a:avLst/>
                                              <a:gdLst>
                                                <a:gd name="T0" fmla="*/ 34925 w 44"/>
                                                <a:gd name="T1" fmla="*/ 0 h 40"/>
                                                <a:gd name="T2" fmla="*/ 0 w 44"/>
                                                <a:gd name="T3" fmla="*/ 31750 h 40"/>
                                                <a:gd name="T4" fmla="*/ 34925 w 44"/>
                                                <a:gd name="T5" fmla="*/ 63500 h 40"/>
                                                <a:gd name="T6" fmla="*/ 69850 w 44"/>
                                                <a:gd name="T7" fmla="*/ 31750 h 40"/>
                                                <a:gd name="T8" fmla="*/ 34925 w 44"/>
                                                <a:gd name="T9" fmla="*/ 0 h 40"/>
                                                <a:gd name="T10" fmla="*/ 0 60000 65536"/>
                                                <a:gd name="T11" fmla="*/ 0 60000 65536"/>
                                                <a:gd name="T12" fmla="*/ 0 60000 65536"/>
                                                <a:gd name="T13" fmla="*/ 0 60000 65536"/>
                                                <a:gd name="T14" fmla="*/ 0 60000 65536"/>
                                                <a:gd name="T15" fmla="*/ 0 w 44"/>
                                                <a:gd name="T16" fmla="*/ 0 h 40"/>
                                                <a:gd name="T17" fmla="*/ 44 w 44"/>
                                                <a:gd name="T18" fmla="*/ 40 h 40"/>
                                              </a:gdLst>
                                              <a:ahLst/>
                                              <a:cxnLst>
                                                <a:cxn ang="T10">
                                                  <a:pos x="T0" y="T1"/>
                                                </a:cxn>
                                                <a:cxn ang="T11">
                                                  <a:pos x="T2" y="T3"/>
                                                </a:cxn>
                                                <a:cxn ang="T12">
                                                  <a:pos x="T4" y="T5"/>
                                                </a:cxn>
                                                <a:cxn ang="T13">
                                                  <a:pos x="T6" y="T7"/>
                                                </a:cxn>
                                                <a:cxn ang="T14">
                                                  <a:pos x="T8" y="T9"/>
                                                </a:cxn>
                                              </a:cxnLst>
                                              <a:rect l="T15" t="T16" r="T17" b="T18"/>
                                              <a:pathLst>
                                                <a:path w="44" h="40">
                                                  <a:moveTo>
                                                    <a:pt x="22" y="0"/>
                                                  </a:moveTo>
                                                  <a:lnTo>
                                                    <a:pt x="0" y="20"/>
                                                  </a:lnTo>
                                                  <a:lnTo>
                                                    <a:pt x="22" y="40"/>
                                                  </a:lnTo>
                                                  <a:lnTo>
                                                    <a:pt x="44" y="20"/>
                                                  </a:lnTo>
                                                  <a:lnTo>
                                                    <a:pt x="22"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71" name="Freeform 1733"/>
                                            <a:cNvSpPr>
                                              <a:spLocks/>
                                            </a:cNvSpPr>
                                          </a:nvSpPr>
                                          <a:spPr bwMode="auto">
                                            <a:xfrm>
                                              <a:off x="4183063" y="3273425"/>
                                              <a:ext cx="69850" cy="63500"/>
                                            </a:xfrm>
                                            <a:custGeom>
                                              <a:avLst/>
                                              <a:gdLst>
                                                <a:gd name="T0" fmla="*/ 34925 w 44"/>
                                                <a:gd name="T1" fmla="*/ 0 h 40"/>
                                                <a:gd name="T2" fmla="*/ 0 w 44"/>
                                                <a:gd name="T3" fmla="*/ 31750 h 40"/>
                                                <a:gd name="T4" fmla="*/ 34925 w 44"/>
                                                <a:gd name="T5" fmla="*/ 63500 h 40"/>
                                                <a:gd name="T6" fmla="*/ 69850 w 44"/>
                                                <a:gd name="T7" fmla="*/ 31750 h 40"/>
                                                <a:gd name="T8" fmla="*/ 34925 w 44"/>
                                                <a:gd name="T9" fmla="*/ 0 h 40"/>
                                                <a:gd name="T10" fmla="*/ 0 60000 65536"/>
                                                <a:gd name="T11" fmla="*/ 0 60000 65536"/>
                                                <a:gd name="T12" fmla="*/ 0 60000 65536"/>
                                                <a:gd name="T13" fmla="*/ 0 60000 65536"/>
                                                <a:gd name="T14" fmla="*/ 0 60000 65536"/>
                                                <a:gd name="T15" fmla="*/ 0 w 44"/>
                                                <a:gd name="T16" fmla="*/ 0 h 40"/>
                                                <a:gd name="T17" fmla="*/ 44 w 44"/>
                                                <a:gd name="T18" fmla="*/ 40 h 40"/>
                                              </a:gdLst>
                                              <a:ahLst/>
                                              <a:cxnLst>
                                                <a:cxn ang="T10">
                                                  <a:pos x="T0" y="T1"/>
                                                </a:cxn>
                                                <a:cxn ang="T11">
                                                  <a:pos x="T2" y="T3"/>
                                                </a:cxn>
                                                <a:cxn ang="T12">
                                                  <a:pos x="T4" y="T5"/>
                                                </a:cxn>
                                                <a:cxn ang="T13">
                                                  <a:pos x="T6" y="T7"/>
                                                </a:cxn>
                                                <a:cxn ang="T14">
                                                  <a:pos x="T8" y="T9"/>
                                                </a:cxn>
                                              </a:cxnLst>
                                              <a:rect l="T15" t="T16" r="T17" b="T18"/>
                                              <a:pathLst>
                                                <a:path w="44" h="40">
                                                  <a:moveTo>
                                                    <a:pt x="22" y="0"/>
                                                  </a:moveTo>
                                                  <a:lnTo>
                                                    <a:pt x="0" y="20"/>
                                                  </a:lnTo>
                                                  <a:lnTo>
                                                    <a:pt x="22" y="40"/>
                                                  </a:lnTo>
                                                  <a:lnTo>
                                                    <a:pt x="44" y="20"/>
                                                  </a:lnTo>
                                                  <a:lnTo>
                                                    <a:pt x="22"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72" name="Line 1734"/>
                                            <a:cNvSpPr>
                                              <a:spLocks noChangeShapeType="1"/>
                                            </a:cNvSpPr>
                                          </a:nvSpPr>
                                          <a:spPr bwMode="auto">
                                            <a:xfrm>
                                              <a:off x="8343900"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73" name="Line 1735"/>
                                            <a:cNvSpPr>
                                              <a:spLocks noChangeShapeType="1"/>
                                            </a:cNvSpPr>
                                          </a:nvSpPr>
                                          <a:spPr bwMode="auto">
                                            <a:xfrm>
                                              <a:off x="1652588"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74" name="Rectangle 1736"/>
                                            <a:cNvSpPr>
                                              <a:spLocks noChangeArrowheads="1"/>
                                            </a:cNvSpPr>
                                          </a:nvSpPr>
                                          <a:spPr bwMode="auto">
                                            <a:xfrm>
                                              <a:off x="5099050" y="1227138"/>
                                              <a:ext cx="3624263" cy="119062"/>
                                            </a:xfrm>
                                            <a:prstGeom prst="rect">
                                              <a:avLst/>
                                            </a:prstGeom>
                                            <a:solidFill>
                                              <a:srgbClr val="FFFFCC"/>
                                            </a:solidFill>
                                            <a:ln w="9525">
                                              <a:solidFill>
                                                <a:srgbClr val="0000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75" name="Rectangle 1737"/>
                                            <a:cNvSpPr>
                                              <a:spLocks noChangeArrowheads="1"/>
                                            </a:cNvSpPr>
                                          </a:nvSpPr>
                                          <a:spPr bwMode="auto">
                                            <a:xfrm>
                                              <a:off x="6561138" y="1195388"/>
                                              <a:ext cx="1273175"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76" name="Rectangle 1738"/>
                                            <a:cNvSpPr>
                                              <a:spLocks noChangeArrowheads="1"/>
                                            </a:cNvSpPr>
                                          </a:nvSpPr>
                                          <a:spPr bwMode="auto">
                                            <a:xfrm>
                                              <a:off x="5226050" y="1222375"/>
                                              <a:ext cx="11271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Production  &amp; Deployment</a:t>
                                                </a:r>
                                                <a:endParaRPr lang="en-US"/>
                                              </a:p>
                                            </a:txBody>
                                            <a:useSpRect/>
                                          </a:txSp>
                                        </a:sp>
                                        <a:sp>
                                          <a:nvSpPr>
                                            <a:cNvPr id="2577" name="Rectangle 1739"/>
                                            <a:cNvSpPr>
                                              <a:spLocks noChangeArrowheads="1"/>
                                            </a:cNvSpPr>
                                          </a:nvSpPr>
                                          <a:spPr bwMode="auto">
                                            <a:xfrm>
                                              <a:off x="5111750" y="1339850"/>
                                              <a:ext cx="1125538" cy="100013"/>
                                            </a:xfrm>
                                            <a:prstGeom prst="rect">
                                              <a:avLst/>
                                            </a:prstGeom>
                                            <a:solidFill>
                                              <a:srgbClr val="FFFFFF"/>
                                            </a:solidFill>
                                            <a:ln w="9525">
                                              <a:solidFill>
                                                <a:srgbClr val="0000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endParaRPr lang="en-US"/>
                                              </a:p>
                                            </a:txBody>
                                            <a:useSpRect/>
                                          </a:txSp>
                                        </a:sp>
                                        <a:sp>
                                          <a:nvSpPr>
                                            <a:cNvPr id="2578" name="Rectangle 1740"/>
                                            <a:cNvSpPr>
                                              <a:spLocks noChangeArrowheads="1"/>
                                            </a:cNvSpPr>
                                          </a:nvSpPr>
                                          <a:spPr bwMode="auto">
                                            <a:xfrm>
                                              <a:off x="5262563" y="1298575"/>
                                              <a:ext cx="666750" cy="1778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79" name="Rectangle 1741"/>
                                            <a:cNvSpPr>
                                              <a:spLocks noChangeArrowheads="1"/>
                                            </a:cNvSpPr>
                                          </a:nvSpPr>
                                          <a:spPr bwMode="auto">
                                            <a:xfrm>
                                              <a:off x="5340350" y="1339850"/>
                                              <a:ext cx="549275" cy="10636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LRIP / IOT&amp;E</a:t>
                                                </a:r>
                                                <a:endParaRPr lang="en-US"/>
                                              </a:p>
                                            </a:txBody>
                                            <a:useSpRect/>
                                          </a:txSp>
                                        </a:sp>
                                        <a:sp>
                                          <a:nvSpPr>
                                            <a:cNvPr id="2580" name="Rectangle 1743"/>
                                            <a:cNvSpPr>
                                              <a:spLocks noChangeArrowheads="1"/>
                                            </a:cNvSpPr>
                                          </a:nvSpPr>
                                          <a:spPr bwMode="auto">
                                            <a:xfrm>
                                              <a:off x="6218238" y="1298575"/>
                                              <a:ext cx="342900" cy="1778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81" name="Rectangle 1744"/>
                                            <a:cNvSpPr>
                                              <a:spLocks noChangeArrowheads="1"/>
                                            </a:cNvSpPr>
                                          </a:nvSpPr>
                                          <a:spPr bwMode="auto">
                                            <a:xfrm>
                                              <a:off x="6297613" y="1339850"/>
                                              <a:ext cx="177800"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FRP</a:t>
                                                </a:r>
                                                <a:endParaRPr lang="en-US"/>
                                              </a:p>
                                            </a:txBody>
                                            <a:useSpRect/>
                                          </a:txSp>
                                        </a:sp>
                                        <a:sp>
                                          <a:nvSpPr>
                                            <a:cNvPr id="2582" name="Rectangle 1745"/>
                                            <a:cNvSpPr>
                                              <a:spLocks noChangeArrowheads="1"/>
                                            </a:cNvSpPr>
                                          </a:nvSpPr>
                                          <a:spPr bwMode="auto">
                                            <a:xfrm>
                                              <a:off x="8037513" y="3760788"/>
                                              <a:ext cx="676275" cy="104775"/>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83" name="Freeform 1746"/>
                                            <a:cNvSpPr>
                                              <a:spLocks/>
                                            </a:cNvSpPr>
                                          </a:nvSpPr>
                                          <a:spPr bwMode="auto">
                                            <a:xfrm>
                                              <a:off x="8555038" y="3776663"/>
                                              <a:ext cx="69850" cy="65087"/>
                                            </a:xfrm>
                                            <a:custGeom>
                                              <a:avLst/>
                                              <a:gdLst>
                                                <a:gd name="T0" fmla="*/ 34925 w 44"/>
                                                <a:gd name="T1" fmla="*/ 0 h 41"/>
                                                <a:gd name="T2" fmla="*/ 0 w 44"/>
                                                <a:gd name="T3" fmla="*/ 31750 h 41"/>
                                                <a:gd name="T4" fmla="*/ 34925 w 44"/>
                                                <a:gd name="T5" fmla="*/ 65087 h 41"/>
                                                <a:gd name="T6" fmla="*/ 69850 w 44"/>
                                                <a:gd name="T7" fmla="*/ 31750 h 41"/>
                                                <a:gd name="T8" fmla="*/ 34925 w 44"/>
                                                <a:gd name="T9" fmla="*/ 0 h 41"/>
                                                <a:gd name="T10" fmla="*/ 0 60000 65536"/>
                                                <a:gd name="T11" fmla="*/ 0 60000 65536"/>
                                                <a:gd name="T12" fmla="*/ 0 60000 65536"/>
                                                <a:gd name="T13" fmla="*/ 0 60000 65536"/>
                                                <a:gd name="T14" fmla="*/ 0 60000 65536"/>
                                                <a:gd name="T15" fmla="*/ 0 w 44"/>
                                                <a:gd name="T16" fmla="*/ 0 h 41"/>
                                                <a:gd name="T17" fmla="*/ 44 w 44"/>
                                                <a:gd name="T18" fmla="*/ 41 h 41"/>
                                              </a:gdLst>
                                              <a:ahLst/>
                                              <a:cxnLst>
                                                <a:cxn ang="T10">
                                                  <a:pos x="T0" y="T1"/>
                                                </a:cxn>
                                                <a:cxn ang="T11">
                                                  <a:pos x="T2" y="T3"/>
                                                </a:cxn>
                                                <a:cxn ang="T12">
                                                  <a:pos x="T4" y="T5"/>
                                                </a:cxn>
                                                <a:cxn ang="T13">
                                                  <a:pos x="T6" y="T7"/>
                                                </a:cxn>
                                                <a:cxn ang="T14">
                                                  <a:pos x="T8" y="T9"/>
                                                </a:cxn>
                                              </a:cxnLst>
                                              <a:rect l="T15" t="T16" r="T17" b="T18"/>
                                              <a:pathLst>
                                                <a:path w="44" h="41">
                                                  <a:moveTo>
                                                    <a:pt x="22" y="0"/>
                                                  </a:moveTo>
                                                  <a:lnTo>
                                                    <a:pt x="0" y="20"/>
                                                  </a:lnTo>
                                                  <a:lnTo>
                                                    <a:pt x="22" y="41"/>
                                                  </a:lnTo>
                                                  <a:lnTo>
                                                    <a:pt x="44" y="20"/>
                                                  </a:lnTo>
                                                  <a:lnTo>
                                                    <a:pt x="22"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84" name="Rectangle 1747"/>
                                            <a:cNvSpPr>
                                              <a:spLocks noChangeArrowheads="1"/>
                                            </a:cNvSpPr>
                                          </a:nvSpPr>
                                          <a:spPr bwMode="auto">
                                            <a:xfrm>
                                              <a:off x="7986713" y="3729038"/>
                                              <a:ext cx="384175"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85" name="Rectangle 1748"/>
                                            <a:cNvSpPr>
                                              <a:spLocks noChangeArrowheads="1"/>
                                            </a:cNvSpPr>
                                          </a:nvSpPr>
                                          <a:spPr bwMode="auto">
                                            <a:xfrm>
                                              <a:off x="8062913" y="3762375"/>
                                              <a:ext cx="21431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Lot 9</a:t>
                                                </a:r>
                                                <a:endParaRPr lang="en-US"/>
                                              </a:p>
                                            </a:txBody>
                                            <a:useSpRect/>
                                          </a:txSp>
                                        </a:sp>
                                        <a:sp>
                                          <a:nvSpPr>
                                            <a:cNvPr id="2586" name="Rectangle 1749"/>
                                            <a:cNvSpPr>
                                              <a:spLocks noChangeArrowheads="1"/>
                                            </a:cNvSpPr>
                                          </a:nvSpPr>
                                          <a:spPr bwMode="auto">
                                            <a:xfrm>
                                              <a:off x="8285163" y="3729038"/>
                                              <a:ext cx="339725"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87" name="Rectangle 1750"/>
                                            <a:cNvSpPr>
                                              <a:spLocks noChangeArrowheads="1"/>
                                            </a:cNvSpPr>
                                          </a:nvSpPr>
                                          <a:spPr bwMode="auto">
                                            <a:xfrm>
                                              <a:off x="8361363" y="3762375"/>
                                              <a:ext cx="1746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x 10</a:t>
                                                </a:r>
                                                <a:endParaRPr lang="en-US"/>
                                              </a:p>
                                            </a:txBody>
                                            <a:useSpRect/>
                                          </a:txSp>
                                        </a:sp>
                                        <a:sp>
                                          <a:nvSpPr>
                                            <a:cNvPr id="2588" name="Rectangle 1751"/>
                                            <a:cNvSpPr>
                                              <a:spLocks noChangeArrowheads="1"/>
                                            </a:cNvSpPr>
                                          </a:nvSpPr>
                                          <a:spPr bwMode="auto">
                                            <a:xfrm>
                                              <a:off x="7316788" y="3665538"/>
                                              <a:ext cx="360362" cy="103187"/>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89" name="Rectangle 1752"/>
                                            <a:cNvSpPr>
                                              <a:spLocks noChangeArrowheads="1"/>
                                            </a:cNvSpPr>
                                          </a:nvSpPr>
                                          <a:spPr bwMode="auto">
                                            <a:xfrm>
                                              <a:off x="7677150" y="3760788"/>
                                              <a:ext cx="360363" cy="104775"/>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90" name="Rectangle 1753"/>
                                            <a:cNvSpPr>
                                              <a:spLocks noChangeArrowheads="1"/>
                                            </a:cNvSpPr>
                                          </a:nvSpPr>
                                          <a:spPr bwMode="auto">
                                            <a:xfrm>
                                              <a:off x="7545388" y="3729038"/>
                                              <a:ext cx="631825"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91" name="Rectangle 1754"/>
                                            <a:cNvSpPr>
                                              <a:spLocks noChangeArrowheads="1"/>
                                            </a:cNvSpPr>
                                          </a:nvSpPr>
                                          <a:spPr bwMode="auto">
                                            <a:xfrm>
                                              <a:off x="7704138" y="3762375"/>
                                              <a:ext cx="3143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L/Lead </a:t>
                                                </a:r>
                                                <a:endParaRPr lang="en-US"/>
                                              </a:p>
                                            </a:txBody>
                                            <a:useSpRect/>
                                          </a:txSp>
                                        </a:sp>
                                        <a:sp>
                                          <a:nvSpPr>
                                            <a:cNvPr id="2592" name="Rectangle 1755"/>
                                            <a:cNvSpPr>
                                              <a:spLocks noChangeArrowheads="1"/>
                                            </a:cNvSpPr>
                                          </a:nvSpPr>
                                          <a:spPr bwMode="auto">
                                            <a:xfrm>
                                              <a:off x="7677150" y="3665538"/>
                                              <a:ext cx="939800" cy="95250"/>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93" name="Rectangle 1756"/>
                                            <a:cNvSpPr>
                                              <a:spLocks noChangeArrowheads="1"/>
                                            </a:cNvSpPr>
                                          </a:nvSpPr>
                                          <a:spPr bwMode="auto">
                                            <a:xfrm>
                                              <a:off x="8335963" y="3632200"/>
                                              <a:ext cx="342900"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94" name="Rectangle 1757"/>
                                            <a:cNvSpPr>
                                              <a:spLocks noChangeArrowheads="1"/>
                                            </a:cNvSpPr>
                                          </a:nvSpPr>
                                          <a:spPr bwMode="auto">
                                            <a:xfrm>
                                              <a:off x="8415338" y="3665538"/>
                                              <a:ext cx="1746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x 24</a:t>
                                                </a:r>
                                                <a:endParaRPr lang="en-US"/>
                                              </a:p>
                                            </a:txBody>
                                            <a:useSpRect/>
                                          </a:txSp>
                                        </a:sp>
                                        <a:sp>
                                          <a:nvSpPr>
                                            <a:cNvPr id="2595" name="Freeform 1758"/>
                                            <a:cNvSpPr>
                                              <a:spLocks/>
                                            </a:cNvSpPr>
                                          </a:nvSpPr>
                                          <a:spPr bwMode="auto">
                                            <a:xfrm>
                                              <a:off x="8196263" y="3681413"/>
                                              <a:ext cx="60325" cy="63500"/>
                                            </a:xfrm>
                                            <a:custGeom>
                                              <a:avLst/>
                                              <a:gdLst>
                                                <a:gd name="T0" fmla="*/ 34029 w 39"/>
                                                <a:gd name="T1" fmla="*/ 0 h 40"/>
                                                <a:gd name="T2" fmla="*/ 0 w 39"/>
                                                <a:gd name="T3" fmla="*/ 31750 h 40"/>
                                                <a:gd name="T4" fmla="*/ 34029 w 39"/>
                                                <a:gd name="T5" fmla="*/ 63500 h 40"/>
                                                <a:gd name="T6" fmla="*/ 60325 w 39"/>
                                                <a:gd name="T7" fmla="*/ 31750 h 40"/>
                                                <a:gd name="T8" fmla="*/ 34029 w 39"/>
                                                <a:gd name="T9" fmla="*/ 0 h 40"/>
                                                <a:gd name="T10" fmla="*/ 0 60000 65536"/>
                                                <a:gd name="T11" fmla="*/ 0 60000 65536"/>
                                                <a:gd name="T12" fmla="*/ 0 60000 65536"/>
                                                <a:gd name="T13" fmla="*/ 0 60000 65536"/>
                                                <a:gd name="T14" fmla="*/ 0 60000 65536"/>
                                                <a:gd name="T15" fmla="*/ 0 w 39"/>
                                                <a:gd name="T16" fmla="*/ 0 h 40"/>
                                                <a:gd name="T17" fmla="*/ 39 w 39"/>
                                                <a:gd name="T18" fmla="*/ 40 h 40"/>
                                              </a:gdLst>
                                              <a:ahLst/>
                                              <a:cxnLst>
                                                <a:cxn ang="T10">
                                                  <a:pos x="T0" y="T1"/>
                                                </a:cxn>
                                                <a:cxn ang="T11">
                                                  <a:pos x="T2" y="T3"/>
                                                </a:cxn>
                                                <a:cxn ang="T12">
                                                  <a:pos x="T4" y="T5"/>
                                                </a:cxn>
                                                <a:cxn ang="T13">
                                                  <a:pos x="T6" y="T7"/>
                                                </a:cxn>
                                                <a:cxn ang="T14">
                                                  <a:pos x="T8" y="T9"/>
                                                </a:cxn>
                                              </a:cxnLst>
                                              <a:rect l="T15" t="T16" r="T17" b="T18"/>
                                              <a:pathLst>
                                                <a:path w="39" h="40">
                                                  <a:moveTo>
                                                    <a:pt x="22" y="0"/>
                                                  </a:moveTo>
                                                  <a:lnTo>
                                                    <a:pt x="0" y="20"/>
                                                  </a:lnTo>
                                                  <a:lnTo>
                                                    <a:pt x="22" y="40"/>
                                                  </a:lnTo>
                                                  <a:lnTo>
                                                    <a:pt x="39" y="20"/>
                                                  </a:lnTo>
                                                  <a:lnTo>
                                                    <a:pt x="22"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96" name="Rectangle 1759"/>
                                            <a:cNvSpPr>
                                              <a:spLocks noChangeArrowheads="1"/>
                                            </a:cNvSpPr>
                                          </a:nvSpPr>
                                          <a:spPr bwMode="auto">
                                            <a:xfrm>
                                              <a:off x="7659688" y="3640138"/>
                                              <a:ext cx="377825"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97" name="Rectangle 1760"/>
                                            <a:cNvSpPr>
                                              <a:spLocks noChangeArrowheads="1"/>
                                            </a:cNvSpPr>
                                          </a:nvSpPr>
                                          <a:spPr bwMode="auto">
                                            <a:xfrm>
                                              <a:off x="7739063" y="3673475"/>
                                              <a:ext cx="21431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Lot 8</a:t>
                                                </a:r>
                                                <a:endParaRPr lang="en-US"/>
                                              </a:p>
                                            </a:txBody>
                                            <a:useSpRect/>
                                          </a:txSp>
                                        </a:sp>
                                        <a:sp>
                                          <a:nvSpPr>
                                            <a:cNvPr id="2598" name="Rectangle 1761"/>
                                            <a:cNvSpPr>
                                              <a:spLocks noChangeArrowheads="1"/>
                                            </a:cNvSpPr>
                                          </a:nvSpPr>
                                          <a:spPr bwMode="auto">
                                            <a:xfrm>
                                              <a:off x="7194550" y="3640138"/>
                                              <a:ext cx="622300"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99" name="Rectangle 1762"/>
                                            <a:cNvSpPr>
                                              <a:spLocks noChangeArrowheads="1"/>
                                            </a:cNvSpPr>
                                          </a:nvSpPr>
                                          <a:spPr bwMode="auto">
                                            <a:xfrm>
                                              <a:off x="7351713" y="3673475"/>
                                              <a:ext cx="3143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L/Lead </a:t>
                                                </a:r>
                                                <a:endParaRPr lang="en-US"/>
                                              </a:p>
                                            </a:txBody>
                                            <a:useSpRect/>
                                          </a:txSp>
                                        </a:sp>
                                        <a:sp>
                                          <a:nvSpPr>
                                            <a:cNvPr id="2600" name="Freeform 1763"/>
                                            <a:cNvSpPr>
                                              <a:spLocks/>
                                            </a:cNvSpPr>
                                          </a:nvSpPr>
                                          <a:spPr bwMode="auto">
                                            <a:xfrm>
                                              <a:off x="571500" y="4573588"/>
                                              <a:ext cx="96838" cy="88900"/>
                                            </a:xfrm>
                                            <a:custGeom>
                                              <a:avLst/>
                                              <a:gdLst>
                                                <a:gd name="T0" fmla="*/ 52388 w 61"/>
                                                <a:gd name="T1" fmla="*/ 0 h 56"/>
                                                <a:gd name="T2" fmla="*/ 34925 w 61"/>
                                                <a:gd name="T3" fmla="*/ 33338 h 56"/>
                                                <a:gd name="T4" fmla="*/ 0 w 61"/>
                                                <a:gd name="T5" fmla="*/ 33338 h 56"/>
                                                <a:gd name="T6" fmla="*/ 34925 w 61"/>
                                                <a:gd name="T7" fmla="*/ 57150 h 56"/>
                                                <a:gd name="T8" fmla="*/ 17463 w 61"/>
                                                <a:gd name="T9" fmla="*/ 88900 h 56"/>
                                                <a:gd name="T10" fmla="*/ 52388 w 61"/>
                                                <a:gd name="T11" fmla="*/ 73025 h 56"/>
                                                <a:gd name="T12" fmla="*/ 79375 w 61"/>
                                                <a:gd name="T13" fmla="*/ 88900 h 56"/>
                                                <a:gd name="T14" fmla="*/ 69850 w 61"/>
                                                <a:gd name="T15" fmla="*/ 57150 h 56"/>
                                                <a:gd name="T16" fmla="*/ 96838 w 61"/>
                                                <a:gd name="T17" fmla="*/ 33338 h 56"/>
                                                <a:gd name="T18" fmla="*/ 61913 w 61"/>
                                                <a:gd name="T19" fmla="*/ 33338 h 56"/>
                                                <a:gd name="T20" fmla="*/ 52388 w 61"/>
                                                <a:gd name="T21" fmla="*/ 0 h 56"/>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61"/>
                                                <a:gd name="T34" fmla="*/ 0 h 56"/>
                                                <a:gd name="T35" fmla="*/ 61 w 61"/>
                                                <a:gd name="T36" fmla="*/ 56 h 5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61" h="56">
                                                  <a:moveTo>
                                                    <a:pt x="33" y="0"/>
                                                  </a:moveTo>
                                                  <a:lnTo>
                                                    <a:pt x="22" y="21"/>
                                                  </a:lnTo>
                                                  <a:lnTo>
                                                    <a:pt x="0" y="21"/>
                                                  </a:lnTo>
                                                  <a:lnTo>
                                                    <a:pt x="22" y="36"/>
                                                  </a:lnTo>
                                                  <a:lnTo>
                                                    <a:pt x="11" y="56"/>
                                                  </a:lnTo>
                                                  <a:lnTo>
                                                    <a:pt x="33" y="46"/>
                                                  </a:lnTo>
                                                  <a:lnTo>
                                                    <a:pt x="50" y="56"/>
                                                  </a:lnTo>
                                                  <a:lnTo>
                                                    <a:pt x="44" y="36"/>
                                                  </a:lnTo>
                                                  <a:lnTo>
                                                    <a:pt x="61" y="21"/>
                                                  </a:lnTo>
                                                  <a:lnTo>
                                                    <a:pt x="39" y="21"/>
                                                  </a:lnTo>
                                                  <a:lnTo>
                                                    <a:pt x="33" y="0"/>
                                                  </a:lnTo>
                                                  <a:close/>
                                                </a:path>
                                              </a:pathLst>
                                            </a:custGeom>
                                            <a:solidFill>
                                              <a:srgbClr val="FFFF66"/>
                                            </a:solidFill>
                                            <a:ln w="9525" cap="rnd">
                                              <a:solidFill>
                                                <a:srgbClr val="FF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01" name="Rectangle 1765"/>
                                            <a:cNvSpPr>
                                              <a:spLocks noChangeArrowheads="1"/>
                                            </a:cNvSpPr>
                                          </a:nvSpPr>
                                          <a:spPr bwMode="auto">
                                            <a:xfrm>
                                              <a:off x="738188" y="4606925"/>
                                              <a:ext cx="425450"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 First Flight</a:t>
                                                </a:r>
                                                <a:endParaRPr lang="en-US"/>
                                              </a:p>
                                            </a:txBody>
                                            <a:useSpRect/>
                                          </a:txSp>
                                        </a:sp>
                                        <a:sp>
                                          <a:nvSpPr>
                                            <a:cNvPr id="2602" name="Rectangle 1766"/>
                                            <a:cNvSpPr>
                                              <a:spLocks noChangeArrowheads="1"/>
                                            </a:cNvSpPr>
                                          </a:nvSpPr>
                                          <a:spPr bwMode="auto">
                                            <a:xfrm>
                                              <a:off x="5111750" y="3030538"/>
                                              <a:ext cx="342900" cy="88900"/>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03" name="Rectangle 1768"/>
                                            <a:cNvSpPr>
                                              <a:spLocks noChangeArrowheads="1"/>
                                            </a:cNvSpPr>
                                          </a:nvSpPr>
                                          <a:spPr bwMode="auto">
                                            <a:xfrm>
                                              <a:off x="5148263" y="3024188"/>
                                              <a:ext cx="3143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L/Lead </a:t>
                                                </a:r>
                                                <a:endParaRPr lang="en-US"/>
                                              </a:p>
                                            </a:txBody>
                                            <a:useSpRect/>
                                          </a:txSp>
                                        </a:sp>
                                        <a:sp>
                                          <a:nvSpPr>
                                            <a:cNvPr id="2604" name="Rectangle 1770"/>
                                            <a:cNvSpPr>
                                              <a:spLocks noChangeArrowheads="1"/>
                                            </a:cNvSpPr>
                                          </a:nvSpPr>
                                          <a:spPr bwMode="auto">
                                            <a:xfrm>
                                              <a:off x="4322763" y="5305425"/>
                                              <a:ext cx="13017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IT1</a:t>
                                                </a:r>
                                                <a:endParaRPr lang="en-US"/>
                                              </a:p>
                                            </a:txBody>
                                            <a:useSpRect/>
                                          </a:txSp>
                                        </a:sp>
                                        <a:sp>
                                          <a:nvSpPr>
                                            <a:cNvPr id="2605" name="Rectangle 1774"/>
                                            <a:cNvSpPr>
                                              <a:spLocks noChangeArrowheads="1"/>
                                            </a:cNvSpPr>
                                          </a:nvSpPr>
                                          <a:spPr bwMode="auto">
                                            <a:xfrm>
                                              <a:off x="6224588" y="5475288"/>
                                              <a:ext cx="1879600" cy="103187"/>
                                            </a:xfrm>
                                            <a:prstGeom prst="rect">
                                              <a:avLst/>
                                            </a:prstGeom>
                                            <a:solidFill>
                                              <a:srgbClr val="FFFFFF"/>
                                            </a:solidFill>
                                            <a:ln w="9525">
                                              <a:solidFill>
                                                <a:srgbClr val="9900FF"/>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06" name="Rectangle 1776"/>
                                            <a:cNvSpPr>
                                              <a:spLocks noChangeArrowheads="1"/>
                                            </a:cNvSpPr>
                                          </a:nvSpPr>
                                          <a:spPr bwMode="auto">
                                            <a:xfrm>
                                              <a:off x="6294438" y="5475288"/>
                                              <a:ext cx="2381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FOTE</a:t>
                                                </a:r>
                                                <a:endParaRPr lang="en-US"/>
                                              </a:p>
                                            </a:txBody>
                                            <a:useSpRect/>
                                          </a:txSp>
                                        </a:sp>
                                        <a:sp>
                                          <a:nvSpPr>
                                            <a:cNvPr id="2607" name="Rectangle 1777"/>
                                            <a:cNvSpPr>
                                              <a:spLocks noChangeArrowheads="1"/>
                                            </a:cNvSpPr>
                                          </a:nvSpPr>
                                          <a:spPr bwMode="auto">
                                            <a:xfrm>
                                              <a:off x="6210300" y="4421188"/>
                                              <a:ext cx="633413" cy="1778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08" name="Line 1779"/>
                                            <a:cNvSpPr>
                                              <a:spLocks noChangeShapeType="1"/>
                                            </a:cNvSpPr>
                                          </a:nvSpPr>
                                          <a:spPr bwMode="auto">
                                            <a:xfrm>
                                              <a:off x="474663" y="6038850"/>
                                              <a:ext cx="1195387"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09" name="Line 1780"/>
                                            <a:cNvSpPr>
                                              <a:spLocks noChangeShapeType="1"/>
                                            </a:cNvSpPr>
                                          </a:nvSpPr>
                                          <a:spPr bwMode="auto">
                                            <a:xfrm>
                                              <a:off x="1677988" y="6038850"/>
                                              <a:ext cx="360362"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10" name="Line 1781"/>
                                            <a:cNvSpPr>
                                              <a:spLocks noChangeShapeType="1"/>
                                            </a:cNvSpPr>
                                          </a:nvSpPr>
                                          <a:spPr bwMode="auto">
                                            <a:xfrm>
                                              <a:off x="2049463" y="6038850"/>
                                              <a:ext cx="357187"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11" name="Line 1782"/>
                                            <a:cNvSpPr>
                                              <a:spLocks noChangeShapeType="1"/>
                                            </a:cNvSpPr>
                                          </a:nvSpPr>
                                          <a:spPr bwMode="auto">
                                            <a:xfrm>
                                              <a:off x="2417763" y="6038850"/>
                                              <a:ext cx="36830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12" name="Line 1783"/>
                                            <a:cNvSpPr>
                                              <a:spLocks noChangeShapeType="1"/>
                                            </a:cNvSpPr>
                                          </a:nvSpPr>
                                          <a:spPr bwMode="auto">
                                            <a:xfrm>
                                              <a:off x="2794000" y="6038850"/>
                                              <a:ext cx="36036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13" name="Line 1784"/>
                                            <a:cNvSpPr>
                                              <a:spLocks noChangeShapeType="1"/>
                                            </a:cNvSpPr>
                                          </a:nvSpPr>
                                          <a:spPr bwMode="auto">
                                            <a:xfrm>
                                              <a:off x="3162300" y="6038850"/>
                                              <a:ext cx="36036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14" name="Line 1785"/>
                                            <a:cNvSpPr>
                                              <a:spLocks noChangeShapeType="1"/>
                                            </a:cNvSpPr>
                                          </a:nvSpPr>
                                          <a:spPr bwMode="auto">
                                            <a:xfrm>
                                              <a:off x="3532188" y="6038850"/>
                                              <a:ext cx="358775"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15" name="Line 1786"/>
                                            <a:cNvSpPr>
                                              <a:spLocks noChangeShapeType="1"/>
                                            </a:cNvSpPr>
                                          </a:nvSpPr>
                                          <a:spPr bwMode="auto">
                                            <a:xfrm>
                                              <a:off x="3900488" y="6038850"/>
                                              <a:ext cx="36830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16" name="Line 1787"/>
                                            <a:cNvSpPr>
                                              <a:spLocks noChangeShapeType="1"/>
                                            </a:cNvSpPr>
                                          </a:nvSpPr>
                                          <a:spPr bwMode="auto">
                                            <a:xfrm>
                                              <a:off x="4268788" y="6038850"/>
                                              <a:ext cx="371475"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17" name="Line 1788"/>
                                            <a:cNvSpPr>
                                              <a:spLocks noChangeShapeType="1"/>
                                            </a:cNvSpPr>
                                          </a:nvSpPr>
                                          <a:spPr bwMode="auto">
                                            <a:xfrm>
                                              <a:off x="4646613" y="6038850"/>
                                              <a:ext cx="36195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18" name="Line 1789"/>
                                            <a:cNvSpPr>
                                              <a:spLocks noChangeShapeType="1"/>
                                            </a:cNvSpPr>
                                          </a:nvSpPr>
                                          <a:spPr bwMode="auto">
                                            <a:xfrm>
                                              <a:off x="5016500" y="6038850"/>
                                              <a:ext cx="36036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19" name="Line 1790"/>
                                            <a:cNvSpPr>
                                              <a:spLocks noChangeShapeType="1"/>
                                            </a:cNvSpPr>
                                          </a:nvSpPr>
                                          <a:spPr bwMode="auto">
                                            <a:xfrm>
                                              <a:off x="5384800" y="6038850"/>
                                              <a:ext cx="36036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20" name="Line 1791"/>
                                            <a:cNvSpPr>
                                              <a:spLocks noChangeShapeType="1"/>
                                            </a:cNvSpPr>
                                          </a:nvSpPr>
                                          <a:spPr bwMode="auto">
                                            <a:xfrm>
                                              <a:off x="5753100" y="6038850"/>
                                              <a:ext cx="369888"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21" name="Line 1792"/>
                                            <a:cNvSpPr>
                                              <a:spLocks noChangeShapeType="1"/>
                                            </a:cNvSpPr>
                                          </a:nvSpPr>
                                          <a:spPr bwMode="auto">
                                            <a:xfrm>
                                              <a:off x="6132513" y="6038850"/>
                                              <a:ext cx="358775"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22" name="Line 1793"/>
                                            <a:cNvSpPr>
                                              <a:spLocks noChangeShapeType="1"/>
                                            </a:cNvSpPr>
                                          </a:nvSpPr>
                                          <a:spPr bwMode="auto">
                                            <a:xfrm>
                                              <a:off x="6500813" y="6038850"/>
                                              <a:ext cx="358775"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23" name="Line 1794"/>
                                            <a:cNvSpPr>
                                              <a:spLocks noChangeShapeType="1"/>
                                            </a:cNvSpPr>
                                          </a:nvSpPr>
                                          <a:spPr bwMode="auto">
                                            <a:xfrm>
                                              <a:off x="6869113" y="6038850"/>
                                              <a:ext cx="36195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24" name="Line 1795"/>
                                            <a:cNvSpPr>
                                              <a:spLocks noChangeShapeType="1"/>
                                            </a:cNvSpPr>
                                          </a:nvSpPr>
                                          <a:spPr bwMode="auto">
                                            <a:xfrm>
                                              <a:off x="7237413" y="6038850"/>
                                              <a:ext cx="36195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25" name="Line 1796"/>
                                            <a:cNvSpPr>
                                              <a:spLocks noChangeShapeType="1"/>
                                            </a:cNvSpPr>
                                          </a:nvSpPr>
                                          <a:spPr bwMode="auto">
                                            <a:xfrm>
                                              <a:off x="7607300" y="6038850"/>
                                              <a:ext cx="36830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26" name="Line 1797"/>
                                            <a:cNvSpPr>
                                              <a:spLocks noChangeShapeType="1"/>
                                            </a:cNvSpPr>
                                          </a:nvSpPr>
                                          <a:spPr bwMode="auto">
                                            <a:xfrm>
                                              <a:off x="7986713" y="6038850"/>
                                              <a:ext cx="357187"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27" name="Line 1798"/>
                                            <a:cNvSpPr>
                                              <a:spLocks noChangeShapeType="1"/>
                                            </a:cNvSpPr>
                                          </a:nvSpPr>
                                          <a:spPr bwMode="auto">
                                            <a:xfrm>
                                              <a:off x="8355013" y="6038850"/>
                                              <a:ext cx="358775"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28" name="Line 1799"/>
                                            <a:cNvSpPr>
                                              <a:spLocks noChangeShapeType="1"/>
                                            </a:cNvSpPr>
                                          </a:nvSpPr>
                                          <a:spPr bwMode="auto">
                                            <a:xfrm>
                                              <a:off x="474663" y="6038850"/>
                                              <a:ext cx="1195387"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29" name="Line 1800"/>
                                            <a:cNvSpPr>
                                              <a:spLocks noChangeShapeType="1"/>
                                            </a:cNvSpPr>
                                          </a:nvSpPr>
                                          <a:spPr bwMode="auto">
                                            <a:xfrm>
                                              <a:off x="1677988" y="6038850"/>
                                              <a:ext cx="360362"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30" name="Line 1801"/>
                                            <a:cNvSpPr>
                                              <a:spLocks noChangeShapeType="1"/>
                                            </a:cNvSpPr>
                                          </a:nvSpPr>
                                          <a:spPr bwMode="auto">
                                            <a:xfrm>
                                              <a:off x="2049463" y="6038850"/>
                                              <a:ext cx="357187"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31" name="Line 1802"/>
                                            <a:cNvSpPr>
                                              <a:spLocks noChangeShapeType="1"/>
                                            </a:cNvSpPr>
                                          </a:nvSpPr>
                                          <a:spPr bwMode="auto">
                                            <a:xfrm>
                                              <a:off x="2417763" y="6038850"/>
                                              <a:ext cx="36830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32" name="Line 1803"/>
                                            <a:cNvSpPr>
                                              <a:spLocks noChangeShapeType="1"/>
                                            </a:cNvSpPr>
                                          </a:nvSpPr>
                                          <a:spPr bwMode="auto">
                                            <a:xfrm>
                                              <a:off x="2794000" y="6038850"/>
                                              <a:ext cx="36036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33" name="Line 1804"/>
                                            <a:cNvSpPr>
                                              <a:spLocks noChangeShapeType="1"/>
                                            </a:cNvSpPr>
                                          </a:nvSpPr>
                                          <a:spPr bwMode="auto">
                                            <a:xfrm>
                                              <a:off x="3162300" y="6038850"/>
                                              <a:ext cx="36036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34" name="Line 1805"/>
                                            <a:cNvSpPr>
                                              <a:spLocks noChangeShapeType="1"/>
                                            </a:cNvSpPr>
                                          </a:nvSpPr>
                                          <a:spPr bwMode="auto">
                                            <a:xfrm>
                                              <a:off x="3532188" y="6038850"/>
                                              <a:ext cx="358775"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35" name="Line 1806"/>
                                            <a:cNvSpPr>
                                              <a:spLocks noChangeShapeType="1"/>
                                            </a:cNvSpPr>
                                          </a:nvSpPr>
                                          <a:spPr bwMode="auto">
                                            <a:xfrm>
                                              <a:off x="3900488" y="6038850"/>
                                              <a:ext cx="36830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36" name="Line 1807"/>
                                            <a:cNvSpPr>
                                              <a:spLocks noChangeShapeType="1"/>
                                            </a:cNvSpPr>
                                          </a:nvSpPr>
                                          <a:spPr bwMode="auto">
                                            <a:xfrm>
                                              <a:off x="4268788" y="6038850"/>
                                              <a:ext cx="371475"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37" name="Line 1808"/>
                                            <a:cNvSpPr>
                                              <a:spLocks noChangeShapeType="1"/>
                                            </a:cNvSpPr>
                                          </a:nvSpPr>
                                          <a:spPr bwMode="auto">
                                            <a:xfrm>
                                              <a:off x="4646613" y="6038850"/>
                                              <a:ext cx="36195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38" name="Line 1809"/>
                                            <a:cNvSpPr>
                                              <a:spLocks noChangeShapeType="1"/>
                                            </a:cNvSpPr>
                                          </a:nvSpPr>
                                          <a:spPr bwMode="auto">
                                            <a:xfrm>
                                              <a:off x="5016500" y="6038850"/>
                                              <a:ext cx="36036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39" name="Line 1810"/>
                                            <a:cNvSpPr>
                                              <a:spLocks noChangeShapeType="1"/>
                                            </a:cNvSpPr>
                                          </a:nvSpPr>
                                          <a:spPr bwMode="auto">
                                            <a:xfrm>
                                              <a:off x="5384800" y="6038850"/>
                                              <a:ext cx="36036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40" name="Line 1811"/>
                                            <a:cNvSpPr>
                                              <a:spLocks noChangeShapeType="1"/>
                                            </a:cNvSpPr>
                                          </a:nvSpPr>
                                          <a:spPr bwMode="auto">
                                            <a:xfrm>
                                              <a:off x="5753100" y="6038850"/>
                                              <a:ext cx="369888"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41" name="Line 1812"/>
                                            <a:cNvSpPr>
                                              <a:spLocks noChangeShapeType="1"/>
                                            </a:cNvSpPr>
                                          </a:nvSpPr>
                                          <a:spPr bwMode="auto">
                                            <a:xfrm>
                                              <a:off x="6132513" y="6038850"/>
                                              <a:ext cx="358775"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42" name="Line 1813"/>
                                            <a:cNvSpPr>
                                              <a:spLocks noChangeShapeType="1"/>
                                            </a:cNvSpPr>
                                          </a:nvSpPr>
                                          <a:spPr bwMode="auto">
                                            <a:xfrm>
                                              <a:off x="6500813" y="6038850"/>
                                              <a:ext cx="358775"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43" name="Line 1814"/>
                                            <a:cNvSpPr>
                                              <a:spLocks noChangeShapeType="1"/>
                                            </a:cNvSpPr>
                                          </a:nvSpPr>
                                          <a:spPr bwMode="auto">
                                            <a:xfrm>
                                              <a:off x="6869113" y="6038850"/>
                                              <a:ext cx="36195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44" name="Line 1815"/>
                                            <a:cNvSpPr>
                                              <a:spLocks noChangeShapeType="1"/>
                                            </a:cNvSpPr>
                                          </a:nvSpPr>
                                          <a:spPr bwMode="auto">
                                            <a:xfrm>
                                              <a:off x="7237413" y="6038850"/>
                                              <a:ext cx="36195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45" name="Line 1816"/>
                                            <a:cNvSpPr>
                                              <a:spLocks noChangeShapeType="1"/>
                                            </a:cNvSpPr>
                                          </a:nvSpPr>
                                          <a:spPr bwMode="auto">
                                            <a:xfrm>
                                              <a:off x="7607300" y="6038850"/>
                                              <a:ext cx="36830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46" name="Line 1817"/>
                                            <a:cNvSpPr>
                                              <a:spLocks noChangeShapeType="1"/>
                                            </a:cNvSpPr>
                                          </a:nvSpPr>
                                          <a:spPr bwMode="auto">
                                            <a:xfrm>
                                              <a:off x="7986713" y="6038850"/>
                                              <a:ext cx="357187"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47" name="Line 1818"/>
                                            <a:cNvSpPr>
                                              <a:spLocks noChangeShapeType="1"/>
                                            </a:cNvSpPr>
                                          </a:nvSpPr>
                                          <a:spPr bwMode="auto">
                                            <a:xfrm>
                                              <a:off x="8355013" y="6038850"/>
                                              <a:ext cx="358775"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48" name="Rectangle 1821"/>
                                            <a:cNvSpPr>
                                              <a:spLocks noChangeArrowheads="1"/>
                                            </a:cNvSpPr>
                                          </a:nvSpPr>
                                          <a:spPr bwMode="auto">
                                            <a:xfrm>
                                              <a:off x="4735513" y="3857625"/>
                                              <a:ext cx="755650"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49" name="Freeform 1823"/>
                                            <a:cNvSpPr>
                                              <a:spLocks/>
                                            </a:cNvSpPr>
                                          </a:nvSpPr>
                                          <a:spPr bwMode="auto">
                                            <a:xfrm>
                                              <a:off x="5162550" y="3925888"/>
                                              <a:ext cx="61913" cy="65087"/>
                                            </a:xfrm>
                                            <a:custGeom>
                                              <a:avLst/>
                                              <a:gdLst>
                                                <a:gd name="T0" fmla="*/ 34925 w 39"/>
                                                <a:gd name="T1" fmla="*/ 0 h 41"/>
                                                <a:gd name="T2" fmla="*/ 0 w 39"/>
                                                <a:gd name="T3" fmla="*/ 31750 h 41"/>
                                                <a:gd name="T4" fmla="*/ 34925 w 39"/>
                                                <a:gd name="T5" fmla="*/ 65087 h 41"/>
                                                <a:gd name="T6" fmla="*/ 61912 w 39"/>
                                                <a:gd name="T7" fmla="*/ 31750 h 41"/>
                                                <a:gd name="T8" fmla="*/ 34925 w 39"/>
                                                <a:gd name="T9" fmla="*/ 0 h 41"/>
                                                <a:gd name="T10" fmla="*/ 0 60000 65536"/>
                                                <a:gd name="T11" fmla="*/ 0 60000 65536"/>
                                                <a:gd name="T12" fmla="*/ 0 60000 65536"/>
                                                <a:gd name="T13" fmla="*/ 0 60000 65536"/>
                                                <a:gd name="T14" fmla="*/ 0 60000 65536"/>
                                                <a:gd name="T15" fmla="*/ 0 w 39"/>
                                                <a:gd name="T16" fmla="*/ 0 h 41"/>
                                                <a:gd name="T17" fmla="*/ 39 w 39"/>
                                                <a:gd name="T18" fmla="*/ 41 h 41"/>
                                              </a:gdLst>
                                              <a:ahLst/>
                                              <a:cxnLst>
                                                <a:cxn ang="T10">
                                                  <a:pos x="T0" y="T1"/>
                                                </a:cxn>
                                                <a:cxn ang="T11">
                                                  <a:pos x="T2" y="T3"/>
                                                </a:cxn>
                                                <a:cxn ang="T12">
                                                  <a:pos x="T4" y="T5"/>
                                                </a:cxn>
                                                <a:cxn ang="T13">
                                                  <a:pos x="T6" y="T7"/>
                                                </a:cxn>
                                                <a:cxn ang="T14">
                                                  <a:pos x="T8" y="T9"/>
                                                </a:cxn>
                                              </a:cxnLst>
                                              <a:rect l="T15" t="T16" r="T17" b="T18"/>
                                              <a:pathLst>
                                                <a:path w="39" h="41">
                                                  <a:moveTo>
                                                    <a:pt x="22" y="0"/>
                                                  </a:moveTo>
                                                  <a:lnTo>
                                                    <a:pt x="0" y="20"/>
                                                  </a:lnTo>
                                                  <a:lnTo>
                                                    <a:pt x="22" y="41"/>
                                                  </a:lnTo>
                                                  <a:lnTo>
                                                    <a:pt x="39" y="20"/>
                                                  </a:lnTo>
                                                  <a:lnTo>
                                                    <a:pt x="22" y="0"/>
                                                  </a:lnTo>
                                                  <a:close/>
                                                </a:path>
                                              </a:pathLst>
                                            </a:custGeom>
                                            <a:solidFill>
                                              <a:srgbClr val="FFFFFF"/>
                                            </a:solidFill>
                                            <a:ln w="9525" cap="rnd">
                                              <a:solidFill>
                                                <a:srgbClr val="CC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50" name="Rectangle 1825"/>
                                            <a:cNvSpPr>
                                              <a:spLocks noChangeArrowheads="1"/>
                                            </a:cNvSpPr>
                                          </a:nvSpPr>
                                          <a:spPr bwMode="auto">
                                            <a:xfrm>
                                              <a:off x="4705350" y="3902075"/>
                                              <a:ext cx="43497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Flight Sim</a:t>
                                                </a:r>
                                                <a:endParaRPr lang="en-US"/>
                                              </a:p>
                                            </a:txBody>
                                            <a:useSpRect/>
                                          </a:txSp>
                                        </a:sp>
                                        <a:sp>
                                          <a:nvSpPr>
                                            <a:cNvPr id="2651" name="Rectangle 1827"/>
                                            <a:cNvSpPr>
                                              <a:spLocks noChangeArrowheads="1"/>
                                            </a:cNvSpPr>
                                          </a:nvSpPr>
                                          <a:spPr bwMode="auto">
                                            <a:xfrm>
                                              <a:off x="6107113" y="3857625"/>
                                              <a:ext cx="876300"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52" name="Rectangle 1830"/>
                                            <a:cNvSpPr>
                                              <a:spLocks noChangeArrowheads="1"/>
                                            </a:cNvSpPr>
                                          </a:nvSpPr>
                                          <a:spPr bwMode="auto">
                                            <a:xfrm>
                                              <a:off x="6107113" y="3857625"/>
                                              <a:ext cx="876300"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53" name="Rectangle 1832"/>
                                            <a:cNvSpPr>
                                              <a:spLocks noChangeArrowheads="1"/>
                                            </a:cNvSpPr>
                                          </a:nvSpPr>
                                          <a:spPr bwMode="auto">
                                            <a:xfrm>
                                              <a:off x="519113" y="4002088"/>
                                              <a:ext cx="1193800" cy="160337"/>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54" name="Rectangle 1833"/>
                                            <a:cNvSpPr>
                                              <a:spLocks noChangeArrowheads="1"/>
                                            </a:cNvSpPr>
                                          </a:nvSpPr>
                                          <a:spPr bwMode="auto">
                                            <a:xfrm>
                                              <a:off x="623888" y="4049713"/>
                                              <a:ext cx="933450"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 training device deliveries</a:t>
                                                </a:r>
                                                <a:endParaRPr lang="en-US"/>
                                              </a:p>
                                            </a:txBody>
                                            <a:useSpRect/>
                                          </a:txSp>
                                        </a:sp>
                                        <a:sp>
                                          <a:nvSpPr>
                                            <a:cNvPr id="2655" name="Rectangle 1835"/>
                                            <a:cNvSpPr>
                                              <a:spLocks noChangeArrowheads="1"/>
                                            </a:cNvSpPr>
                                          </a:nvSpPr>
                                          <a:spPr bwMode="auto">
                                            <a:xfrm>
                                              <a:off x="5376863" y="3986213"/>
                                              <a:ext cx="833437"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56" name="Freeform 1837"/>
                                            <a:cNvSpPr>
                                              <a:spLocks/>
                                            </a:cNvSpPr>
                                          </a:nvSpPr>
                                          <a:spPr bwMode="auto">
                                            <a:xfrm>
                                              <a:off x="5341938" y="3957638"/>
                                              <a:ext cx="69850" cy="65087"/>
                                            </a:xfrm>
                                            <a:custGeom>
                                              <a:avLst/>
                                              <a:gdLst>
                                                <a:gd name="T0" fmla="*/ 34925 w 44"/>
                                                <a:gd name="T1" fmla="*/ 0 h 41"/>
                                                <a:gd name="T2" fmla="*/ 0 w 44"/>
                                                <a:gd name="T3" fmla="*/ 33338 h 41"/>
                                                <a:gd name="T4" fmla="*/ 34925 w 44"/>
                                                <a:gd name="T5" fmla="*/ 65088 h 41"/>
                                                <a:gd name="T6" fmla="*/ 69850 w 44"/>
                                                <a:gd name="T7" fmla="*/ 33338 h 41"/>
                                                <a:gd name="T8" fmla="*/ 34925 w 44"/>
                                                <a:gd name="T9" fmla="*/ 0 h 41"/>
                                                <a:gd name="T10" fmla="*/ 0 60000 65536"/>
                                                <a:gd name="T11" fmla="*/ 0 60000 65536"/>
                                                <a:gd name="T12" fmla="*/ 0 60000 65536"/>
                                                <a:gd name="T13" fmla="*/ 0 60000 65536"/>
                                                <a:gd name="T14" fmla="*/ 0 60000 65536"/>
                                                <a:gd name="T15" fmla="*/ 0 w 44"/>
                                                <a:gd name="T16" fmla="*/ 0 h 41"/>
                                                <a:gd name="T17" fmla="*/ 44 w 44"/>
                                                <a:gd name="T18" fmla="*/ 41 h 41"/>
                                              </a:gdLst>
                                              <a:ahLst/>
                                              <a:cxnLst>
                                                <a:cxn ang="T10">
                                                  <a:pos x="T0" y="T1"/>
                                                </a:cxn>
                                                <a:cxn ang="T11">
                                                  <a:pos x="T2" y="T3"/>
                                                </a:cxn>
                                                <a:cxn ang="T12">
                                                  <a:pos x="T4" y="T5"/>
                                                </a:cxn>
                                                <a:cxn ang="T13">
                                                  <a:pos x="T6" y="T7"/>
                                                </a:cxn>
                                                <a:cxn ang="T14">
                                                  <a:pos x="T8" y="T9"/>
                                                </a:cxn>
                                              </a:cxnLst>
                                              <a:rect l="T15" t="T16" r="T17" b="T18"/>
                                              <a:pathLst>
                                                <a:path w="44" h="41">
                                                  <a:moveTo>
                                                    <a:pt x="22" y="0"/>
                                                  </a:moveTo>
                                                  <a:lnTo>
                                                    <a:pt x="0" y="21"/>
                                                  </a:lnTo>
                                                  <a:lnTo>
                                                    <a:pt x="22" y="41"/>
                                                  </a:lnTo>
                                                  <a:lnTo>
                                                    <a:pt x="44" y="21"/>
                                                  </a:lnTo>
                                                  <a:lnTo>
                                                    <a:pt x="22" y="0"/>
                                                  </a:lnTo>
                                                  <a:close/>
                                                </a:path>
                                              </a:pathLst>
                                            </a:custGeom>
                                            <a:solidFill>
                                              <a:srgbClr val="FFFFFF"/>
                                            </a:solidFill>
                                            <a:ln w="9525" cap="rnd">
                                              <a:solidFill>
                                                <a:srgbClr val="CC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57" name="Rectangle 1839"/>
                                            <a:cNvSpPr>
                                              <a:spLocks noChangeArrowheads="1"/>
                                            </a:cNvSpPr>
                                          </a:nvSpPr>
                                          <a:spPr bwMode="auto">
                                            <a:xfrm>
                                              <a:off x="5426075" y="3933825"/>
                                              <a:ext cx="641350"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Maint. Trainers</a:t>
                                                </a:r>
                                                <a:endParaRPr lang="en-US"/>
                                              </a:p>
                                            </a:txBody>
                                            <a:useSpRect/>
                                          </a:txSp>
                                        </a:sp>
                                        <a:sp>
                                          <a:nvSpPr>
                                            <a:cNvPr id="2658" name="Freeform 1840"/>
                                            <a:cNvSpPr>
                                              <a:spLocks/>
                                            </a:cNvSpPr>
                                          </a:nvSpPr>
                                          <a:spPr bwMode="auto">
                                            <a:xfrm>
                                              <a:off x="538163" y="4049713"/>
                                              <a:ext cx="69850" cy="63500"/>
                                            </a:xfrm>
                                            <a:custGeom>
                                              <a:avLst/>
                                              <a:gdLst>
                                                <a:gd name="T0" fmla="*/ 34925 w 44"/>
                                                <a:gd name="T1" fmla="*/ 0 h 40"/>
                                                <a:gd name="T2" fmla="*/ 0 w 44"/>
                                                <a:gd name="T3" fmla="*/ 31750 h 40"/>
                                                <a:gd name="T4" fmla="*/ 34925 w 44"/>
                                                <a:gd name="T5" fmla="*/ 63500 h 40"/>
                                                <a:gd name="T6" fmla="*/ 69850 w 44"/>
                                                <a:gd name="T7" fmla="*/ 31750 h 40"/>
                                                <a:gd name="T8" fmla="*/ 34925 w 44"/>
                                                <a:gd name="T9" fmla="*/ 0 h 40"/>
                                                <a:gd name="T10" fmla="*/ 0 60000 65536"/>
                                                <a:gd name="T11" fmla="*/ 0 60000 65536"/>
                                                <a:gd name="T12" fmla="*/ 0 60000 65536"/>
                                                <a:gd name="T13" fmla="*/ 0 60000 65536"/>
                                                <a:gd name="T14" fmla="*/ 0 60000 65536"/>
                                                <a:gd name="T15" fmla="*/ 0 w 44"/>
                                                <a:gd name="T16" fmla="*/ 0 h 40"/>
                                                <a:gd name="T17" fmla="*/ 44 w 44"/>
                                                <a:gd name="T18" fmla="*/ 40 h 40"/>
                                              </a:gdLst>
                                              <a:ahLst/>
                                              <a:cxnLst>
                                                <a:cxn ang="T10">
                                                  <a:pos x="T0" y="T1"/>
                                                </a:cxn>
                                                <a:cxn ang="T11">
                                                  <a:pos x="T2" y="T3"/>
                                                </a:cxn>
                                                <a:cxn ang="T12">
                                                  <a:pos x="T4" y="T5"/>
                                                </a:cxn>
                                                <a:cxn ang="T13">
                                                  <a:pos x="T6" y="T7"/>
                                                </a:cxn>
                                                <a:cxn ang="T14">
                                                  <a:pos x="T8" y="T9"/>
                                                </a:cxn>
                                              </a:cxnLst>
                                              <a:rect l="T15" t="T16" r="T17" b="T18"/>
                                              <a:pathLst>
                                                <a:path w="44" h="40">
                                                  <a:moveTo>
                                                    <a:pt x="22" y="0"/>
                                                  </a:moveTo>
                                                  <a:lnTo>
                                                    <a:pt x="0" y="20"/>
                                                  </a:lnTo>
                                                  <a:lnTo>
                                                    <a:pt x="22" y="40"/>
                                                  </a:lnTo>
                                                  <a:lnTo>
                                                    <a:pt x="44" y="20"/>
                                                  </a:lnTo>
                                                  <a:lnTo>
                                                    <a:pt x="22" y="0"/>
                                                  </a:lnTo>
                                                  <a:close/>
                                                </a:path>
                                              </a:pathLst>
                                            </a:custGeom>
                                            <a:solidFill>
                                              <a:srgbClr val="FFFFFF"/>
                                            </a:solidFill>
                                            <a:ln w="9525" cap="rnd">
                                              <a:solidFill>
                                                <a:srgbClr val="CC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59" name="Rectangle 1841"/>
                                            <a:cNvSpPr>
                                              <a:spLocks noChangeArrowheads="1"/>
                                            </a:cNvSpPr>
                                          </a:nvSpPr>
                                          <a:spPr bwMode="auto">
                                            <a:xfrm>
                                              <a:off x="2205038" y="4129088"/>
                                              <a:ext cx="755650" cy="96837"/>
                                            </a:xfrm>
                                            <a:prstGeom prst="rect">
                                              <a:avLst/>
                                            </a:prstGeom>
                                            <a:solidFill>
                                              <a:srgbClr val="FFFFFF"/>
                                            </a:solidFill>
                                            <a:ln w="9525">
                                              <a:solidFill>
                                                <a:srgbClr val="CC00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60" name="Rectangle 1842"/>
                                            <a:cNvSpPr>
                                              <a:spLocks noChangeArrowheads="1"/>
                                            </a:cNvSpPr>
                                          </a:nvSpPr>
                                          <a:spPr bwMode="auto">
                                            <a:xfrm>
                                              <a:off x="2462213" y="4130675"/>
                                              <a:ext cx="236537"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TDFA</a:t>
                                                </a:r>
                                                <a:endParaRPr lang="en-US"/>
                                              </a:p>
                                            </a:txBody>
                                            <a:useSpRect/>
                                          </a:txSp>
                                        </a:sp>
                                        <a:sp>
                                          <a:nvSpPr>
                                            <a:cNvPr id="2661" name="Rectangle 1843"/>
                                            <a:cNvSpPr>
                                              <a:spLocks noChangeArrowheads="1"/>
                                            </a:cNvSpPr>
                                          </a:nvSpPr>
                                          <a:spPr bwMode="auto">
                                            <a:xfrm>
                                              <a:off x="4710113" y="4146550"/>
                                              <a:ext cx="69850" cy="95250"/>
                                            </a:xfrm>
                                            <a:prstGeom prst="rect">
                                              <a:avLst/>
                                            </a:prstGeom>
                                            <a:solidFill>
                                              <a:srgbClr val="FFFFFF"/>
                                            </a:solidFill>
                                            <a:ln w="9525">
                                              <a:solidFill>
                                                <a:srgbClr val="CC00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62" name="Rectangle 1844"/>
                                            <a:cNvSpPr>
                                              <a:spLocks noChangeArrowheads="1"/>
                                            </a:cNvSpPr>
                                          </a:nvSpPr>
                                          <a:spPr bwMode="auto">
                                            <a:xfrm>
                                              <a:off x="5357813" y="4129088"/>
                                              <a:ext cx="466725" cy="96837"/>
                                            </a:xfrm>
                                            <a:prstGeom prst="rect">
                                              <a:avLst/>
                                            </a:prstGeom>
                                            <a:solidFill>
                                              <a:srgbClr val="FFFFFF"/>
                                            </a:solidFill>
                                            <a:ln w="9525">
                                              <a:solidFill>
                                                <a:srgbClr val="CC00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63" name="Rectangle 1845"/>
                                            <a:cNvSpPr>
                                              <a:spLocks noChangeArrowheads="1"/>
                                            </a:cNvSpPr>
                                          </a:nvSpPr>
                                          <a:spPr bwMode="auto">
                                            <a:xfrm>
                                              <a:off x="5364163" y="4137025"/>
                                              <a:ext cx="449262"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a:solidFill>
                                                      <a:srgbClr val="000000"/>
                                                    </a:solidFill>
                                                  </a:rPr>
                                                  <a:t>OT Training </a:t>
                                                </a:r>
                                                <a:endParaRPr lang="en-US"/>
                                              </a:p>
                                            </a:txBody>
                                            <a:useSpRect/>
                                          </a:txSp>
                                        </a:sp>
                                        <a:sp>
                                          <a:nvSpPr>
                                            <a:cNvPr id="2664" name="Rectangle 1846"/>
                                            <a:cNvSpPr>
                                              <a:spLocks noChangeArrowheads="1"/>
                                            </a:cNvSpPr>
                                          </a:nvSpPr>
                                          <a:spPr bwMode="auto">
                                            <a:xfrm>
                                              <a:off x="4084638" y="4129088"/>
                                              <a:ext cx="466725" cy="1047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65" name="Rectangle 1847"/>
                                            <a:cNvSpPr>
                                              <a:spLocks noChangeArrowheads="1"/>
                                            </a:cNvSpPr>
                                          </a:nvSpPr>
                                          <a:spPr bwMode="auto">
                                            <a:xfrm>
                                              <a:off x="3935413" y="4130675"/>
                                              <a:ext cx="725487"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Initial Trng (T&amp;E)</a:t>
                                                </a:r>
                                                <a:endParaRPr lang="en-US"/>
                                              </a:p>
                                            </a:txBody>
                                            <a:useSpRect/>
                                          </a:txSp>
                                        </a:sp>
                                        <a:sp>
                                          <a:nvSpPr>
                                            <a:cNvPr id="2666" name="Freeform 1848"/>
                                            <a:cNvSpPr>
                                              <a:spLocks/>
                                            </a:cNvSpPr>
                                          </a:nvSpPr>
                                          <a:spPr bwMode="auto">
                                            <a:xfrm>
                                              <a:off x="3611563" y="1981200"/>
                                              <a:ext cx="104775" cy="95250"/>
                                            </a:xfrm>
                                            <a:custGeom>
                                              <a:avLst/>
                                              <a:gdLst>
                                                <a:gd name="T0" fmla="*/ 53169 w 67"/>
                                                <a:gd name="T1" fmla="*/ 95250 h 60"/>
                                                <a:gd name="T2" fmla="*/ 104775 w 67"/>
                                                <a:gd name="T3" fmla="*/ 0 h 60"/>
                                                <a:gd name="T4" fmla="*/ 0 w 67"/>
                                                <a:gd name="T5" fmla="*/ 0 h 60"/>
                                                <a:gd name="T6" fmla="*/ 53169 w 67"/>
                                                <a:gd name="T7" fmla="*/ 95250 h 60"/>
                                                <a:gd name="T8" fmla="*/ 0 60000 65536"/>
                                                <a:gd name="T9" fmla="*/ 0 60000 65536"/>
                                                <a:gd name="T10" fmla="*/ 0 60000 65536"/>
                                                <a:gd name="T11" fmla="*/ 0 60000 65536"/>
                                                <a:gd name="T12" fmla="*/ 0 w 67"/>
                                                <a:gd name="T13" fmla="*/ 0 h 60"/>
                                                <a:gd name="T14" fmla="*/ 67 w 67"/>
                                                <a:gd name="T15" fmla="*/ 60 h 60"/>
                                              </a:gdLst>
                                              <a:ahLst/>
                                              <a:cxnLst>
                                                <a:cxn ang="T8">
                                                  <a:pos x="T0" y="T1"/>
                                                </a:cxn>
                                                <a:cxn ang="T9">
                                                  <a:pos x="T2" y="T3"/>
                                                </a:cxn>
                                                <a:cxn ang="T10">
                                                  <a:pos x="T4" y="T5"/>
                                                </a:cxn>
                                                <a:cxn ang="T11">
                                                  <a:pos x="T6" y="T7"/>
                                                </a:cxn>
                                              </a:cxnLst>
                                              <a:rect l="T12" t="T13" r="T14" b="T15"/>
                                              <a:pathLst>
                                                <a:path w="67" h="60">
                                                  <a:moveTo>
                                                    <a:pt x="34" y="60"/>
                                                  </a:moveTo>
                                                  <a:lnTo>
                                                    <a:pt x="67" y="0"/>
                                                  </a:lnTo>
                                                  <a:lnTo>
                                                    <a:pt x="0" y="0"/>
                                                  </a:lnTo>
                                                  <a:lnTo>
                                                    <a:pt x="34"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67" name="Freeform 1849"/>
                                            <a:cNvSpPr>
                                              <a:spLocks/>
                                            </a:cNvSpPr>
                                          </a:nvSpPr>
                                          <a:spPr bwMode="auto">
                                            <a:xfrm>
                                              <a:off x="3611563" y="1981200"/>
                                              <a:ext cx="104775" cy="95250"/>
                                            </a:xfrm>
                                            <a:custGeom>
                                              <a:avLst/>
                                              <a:gdLst>
                                                <a:gd name="T0" fmla="*/ 53169 w 67"/>
                                                <a:gd name="T1" fmla="*/ 95250 h 60"/>
                                                <a:gd name="T2" fmla="*/ 104775 w 67"/>
                                                <a:gd name="T3" fmla="*/ 0 h 60"/>
                                                <a:gd name="T4" fmla="*/ 0 w 67"/>
                                                <a:gd name="T5" fmla="*/ 0 h 60"/>
                                                <a:gd name="T6" fmla="*/ 53169 w 67"/>
                                                <a:gd name="T7" fmla="*/ 95250 h 60"/>
                                                <a:gd name="T8" fmla="*/ 0 60000 65536"/>
                                                <a:gd name="T9" fmla="*/ 0 60000 65536"/>
                                                <a:gd name="T10" fmla="*/ 0 60000 65536"/>
                                                <a:gd name="T11" fmla="*/ 0 60000 65536"/>
                                                <a:gd name="T12" fmla="*/ 0 w 67"/>
                                                <a:gd name="T13" fmla="*/ 0 h 60"/>
                                                <a:gd name="T14" fmla="*/ 67 w 67"/>
                                                <a:gd name="T15" fmla="*/ 60 h 60"/>
                                              </a:gdLst>
                                              <a:ahLst/>
                                              <a:cxnLst>
                                                <a:cxn ang="T8">
                                                  <a:pos x="T0" y="T1"/>
                                                </a:cxn>
                                                <a:cxn ang="T9">
                                                  <a:pos x="T2" y="T3"/>
                                                </a:cxn>
                                                <a:cxn ang="T10">
                                                  <a:pos x="T4" y="T5"/>
                                                </a:cxn>
                                                <a:cxn ang="T11">
                                                  <a:pos x="T6" y="T7"/>
                                                </a:cxn>
                                              </a:cxnLst>
                                              <a:rect l="T12" t="T13" r="T14" b="T15"/>
                                              <a:pathLst>
                                                <a:path w="67" h="60">
                                                  <a:moveTo>
                                                    <a:pt x="34" y="60"/>
                                                  </a:moveTo>
                                                  <a:lnTo>
                                                    <a:pt x="67" y="0"/>
                                                  </a:lnTo>
                                                  <a:lnTo>
                                                    <a:pt x="0" y="0"/>
                                                  </a:lnTo>
                                                  <a:lnTo>
                                                    <a:pt x="34"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68" name="Freeform 1850"/>
                                            <a:cNvSpPr>
                                              <a:spLocks/>
                                            </a:cNvSpPr>
                                          </a:nvSpPr>
                                          <a:spPr bwMode="auto">
                                            <a:xfrm>
                                              <a:off x="3611563" y="1981200"/>
                                              <a:ext cx="104775" cy="95250"/>
                                            </a:xfrm>
                                            <a:custGeom>
                                              <a:avLst/>
                                              <a:gdLst>
                                                <a:gd name="T0" fmla="*/ 53169 w 67"/>
                                                <a:gd name="T1" fmla="*/ 95250 h 60"/>
                                                <a:gd name="T2" fmla="*/ 104775 w 67"/>
                                                <a:gd name="T3" fmla="*/ 0 h 60"/>
                                                <a:gd name="T4" fmla="*/ 0 w 67"/>
                                                <a:gd name="T5" fmla="*/ 0 h 60"/>
                                                <a:gd name="T6" fmla="*/ 53169 w 67"/>
                                                <a:gd name="T7" fmla="*/ 95250 h 60"/>
                                                <a:gd name="T8" fmla="*/ 0 60000 65536"/>
                                                <a:gd name="T9" fmla="*/ 0 60000 65536"/>
                                                <a:gd name="T10" fmla="*/ 0 60000 65536"/>
                                                <a:gd name="T11" fmla="*/ 0 60000 65536"/>
                                                <a:gd name="T12" fmla="*/ 0 w 67"/>
                                                <a:gd name="T13" fmla="*/ 0 h 60"/>
                                                <a:gd name="T14" fmla="*/ 67 w 67"/>
                                                <a:gd name="T15" fmla="*/ 60 h 60"/>
                                              </a:gdLst>
                                              <a:ahLst/>
                                              <a:cxnLst>
                                                <a:cxn ang="T8">
                                                  <a:pos x="T0" y="T1"/>
                                                </a:cxn>
                                                <a:cxn ang="T9">
                                                  <a:pos x="T2" y="T3"/>
                                                </a:cxn>
                                                <a:cxn ang="T10">
                                                  <a:pos x="T4" y="T5"/>
                                                </a:cxn>
                                                <a:cxn ang="T11">
                                                  <a:pos x="T6" y="T7"/>
                                                </a:cxn>
                                              </a:cxnLst>
                                              <a:rect l="T12" t="T13" r="T14" b="T15"/>
                                              <a:pathLst>
                                                <a:path w="67" h="60">
                                                  <a:moveTo>
                                                    <a:pt x="34" y="60"/>
                                                  </a:moveTo>
                                                  <a:lnTo>
                                                    <a:pt x="67" y="0"/>
                                                  </a:lnTo>
                                                  <a:lnTo>
                                                    <a:pt x="0" y="0"/>
                                                  </a:lnTo>
                                                  <a:lnTo>
                                                    <a:pt x="34"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69" name="Freeform 1851"/>
                                            <a:cNvSpPr>
                                              <a:spLocks/>
                                            </a:cNvSpPr>
                                          </a:nvSpPr>
                                          <a:spPr bwMode="auto">
                                            <a:xfrm>
                                              <a:off x="3611563" y="1981200"/>
                                              <a:ext cx="104775" cy="95250"/>
                                            </a:xfrm>
                                            <a:custGeom>
                                              <a:avLst/>
                                              <a:gdLst>
                                                <a:gd name="T0" fmla="*/ 53169 w 67"/>
                                                <a:gd name="T1" fmla="*/ 95250 h 60"/>
                                                <a:gd name="T2" fmla="*/ 104775 w 67"/>
                                                <a:gd name="T3" fmla="*/ 0 h 60"/>
                                                <a:gd name="T4" fmla="*/ 0 w 67"/>
                                                <a:gd name="T5" fmla="*/ 0 h 60"/>
                                                <a:gd name="T6" fmla="*/ 53169 w 67"/>
                                                <a:gd name="T7" fmla="*/ 95250 h 60"/>
                                                <a:gd name="T8" fmla="*/ 0 60000 65536"/>
                                                <a:gd name="T9" fmla="*/ 0 60000 65536"/>
                                                <a:gd name="T10" fmla="*/ 0 60000 65536"/>
                                                <a:gd name="T11" fmla="*/ 0 60000 65536"/>
                                                <a:gd name="T12" fmla="*/ 0 w 67"/>
                                                <a:gd name="T13" fmla="*/ 0 h 60"/>
                                                <a:gd name="T14" fmla="*/ 67 w 67"/>
                                                <a:gd name="T15" fmla="*/ 60 h 60"/>
                                              </a:gdLst>
                                              <a:ahLst/>
                                              <a:cxnLst>
                                                <a:cxn ang="T8">
                                                  <a:pos x="T0" y="T1"/>
                                                </a:cxn>
                                                <a:cxn ang="T9">
                                                  <a:pos x="T2" y="T3"/>
                                                </a:cxn>
                                                <a:cxn ang="T10">
                                                  <a:pos x="T4" y="T5"/>
                                                </a:cxn>
                                                <a:cxn ang="T11">
                                                  <a:pos x="T6" y="T7"/>
                                                </a:cxn>
                                              </a:cxnLst>
                                              <a:rect l="T12" t="T13" r="T14" b="T15"/>
                                              <a:pathLst>
                                                <a:path w="67" h="60">
                                                  <a:moveTo>
                                                    <a:pt x="34" y="60"/>
                                                  </a:moveTo>
                                                  <a:lnTo>
                                                    <a:pt x="67" y="0"/>
                                                  </a:lnTo>
                                                  <a:lnTo>
                                                    <a:pt x="0" y="0"/>
                                                  </a:lnTo>
                                                  <a:lnTo>
                                                    <a:pt x="34"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70" name="Rectangle 1852"/>
                                            <a:cNvSpPr>
                                              <a:spLocks noChangeArrowheads="1"/>
                                            </a:cNvSpPr>
                                          </a:nvSpPr>
                                          <a:spPr bwMode="auto">
                                            <a:xfrm>
                                              <a:off x="3656013" y="1931988"/>
                                              <a:ext cx="306387" cy="1778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71" name="Rectangle 1853"/>
                                            <a:cNvSpPr>
                                              <a:spLocks noChangeArrowheads="1"/>
                                            </a:cNvSpPr>
                                          </a:nvSpPr>
                                          <a:spPr bwMode="auto">
                                            <a:xfrm>
                                              <a:off x="3733800" y="1973263"/>
                                              <a:ext cx="144463"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ILA</a:t>
                                                </a:r>
                                                <a:endParaRPr lang="en-US"/>
                                              </a:p>
                                            </a:txBody>
                                            <a:useSpRect/>
                                          </a:txSp>
                                        </a:sp>
                                        <a:sp>
                                          <a:nvSpPr>
                                            <a:cNvPr id="2672" name="Rectangle 1854"/>
                                            <a:cNvSpPr>
                                              <a:spLocks noChangeArrowheads="1"/>
                                            </a:cNvSpPr>
                                          </a:nvSpPr>
                                          <a:spPr bwMode="auto">
                                            <a:xfrm>
                                              <a:off x="6589713" y="2782888"/>
                                              <a:ext cx="1035050" cy="13652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73" name="Rectangle 1855"/>
                                            <a:cNvSpPr>
                                              <a:spLocks noChangeArrowheads="1"/>
                                            </a:cNvSpPr>
                                          </a:nvSpPr>
                                          <a:spPr bwMode="auto">
                                            <a:xfrm>
                                              <a:off x="6667500" y="2782888"/>
                                              <a:ext cx="39687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FRP MYP</a:t>
                                                </a:r>
                                                <a:endParaRPr lang="en-US"/>
                                              </a:p>
                                            </a:txBody>
                                            <a:useSpRect/>
                                          </a:txSp>
                                        </a:sp>
                                        <a:sp>
                                          <a:nvSpPr>
                                            <a:cNvPr id="2674" name="Freeform 1856"/>
                                            <a:cNvSpPr>
                                              <a:spLocks/>
                                            </a:cNvSpPr>
                                          </a:nvSpPr>
                                          <a:spPr bwMode="auto">
                                            <a:xfrm>
                                              <a:off x="2074863" y="2670175"/>
                                              <a:ext cx="60325" cy="57150"/>
                                            </a:xfrm>
                                            <a:custGeom>
                                              <a:avLst/>
                                              <a:gdLst>
                                                <a:gd name="T0" fmla="*/ 26296 w 39"/>
                                                <a:gd name="T1" fmla="*/ 57150 h 36"/>
                                                <a:gd name="T2" fmla="*/ 0 w 39"/>
                                                <a:gd name="T3" fmla="*/ 0 h 36"/>
                                                <a:gd name="T4" fmla="*/ 60325 w 39"/>
                                                <a:gd name="T5" fmla="*/ 0 h 36"/>
                                                <a:gd name="T6" fmla="*/ 26296 w 39"/>
                                                <a:gd name="T7" fmla="*/ 57150 h 36"/>
                                                <a:gd name="T8" fmla="*/ 0 60000 65536"/>
                                                <a:gd name="T9" fmla="*/ 0 60000 65536"/>
                                                <a:gd name="T10" fmla="*/ 0 60000 65536"/>
                                                <a:gd name="T11" fmla="*/ 0 60000 65536"/>
                                                <a:gd name="T12" fmla="*/ 0 w 39"/>
                                                <a:gd name="T13" fmla="*/ 0 h 36"/>
                                                <a:gd name="T14" fmla="*/ 39 w 39"/>
                                                <a:gd name="T15" fmla="*/ 36 h 36"/>
                                              </a:gdLst>
                                              <a:ahLst/>
                                              <a:cxnLst>
                                                <a:cxn ang="T8">
                                                  <a:pos x="T0" y="T1"/>
                                                </a:cxn>
                                                <a:cxn ang="T9">
                                                  <a:pos x="T2" y="T3"/>
                                                </a:cxn>
                                                <a:cxn ang="T10">
                                                  <a:pos x="T4" y="T5"/>
                                                </a:cxn>
                                                <a:cxn ang="T11">
                                                  <a:pos x="T6" y="T7"/>
                                                </a:cxn>
                                              </a:cxnLst>
                                              <a:rect l="T12" t="T13" r="T14" b="T15"/>
                                              <a:pathLst>
                                                <a:path w="39" h="36">
                                                  <a:moveTo>
                                                    <a:pt x="17" y="36"/>
                                                  </a:moveTo>
                                                  <a:lnTo>
                                                    <a:pt x="0" y="0"/>
                                                  </a:lnTo>
                                                  <a:lnTo>
                                                    <a:pt x="39" y="0"/>
                                                  </a:lnTo>
                                                  <a:lnTo>
                                                    <a:pt x="17" y="36"/>
                                                  </a:lnTo>
                                                  <a:close/>
                                                </a:path>
                                              </a:pathLst>
                                            </a:custGeom>
                                            <a:solidFill>
                                              <a:srgbClr val="C0C0C0"/>
                                            </a:solidFill>
                                            <a:ln w="9525"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75" name="Freeform 1857"/>
                                            <a:cNvSpPr>
                                              <a:spLocks/>
                                            </a:cNvSpPr>
                                          </a:nvSpPr>
                                          <a:spPr bwMode="auto">
                                            <a:xfrm>
                                              <a:off x="2074863" y="2670175"/>
                                              <a:ext cx="60325" cy="57150"/>
                                            </a:xfrm>
                                            <a:custGeom>
                                              <a:avLst/>
                                              <a:gdLst>
                                                <a:gd name="T0" fmla="*/ 26296 w 39"/>
                                                <a:gd name="T1" fmla="*/ 57150 h 36"/>
                                                <a:gd name="T2" fmla="*/ 0 w 39"/>
                                                <a:gd name="T3" fmla="*/ 0 h 36"/>
                                                <a:gd name="T4" fmla="*/ 60325 w 39"/>
                                                <a:gd name="T5" fmla="*/ 0 h 36"/>
                                                <a:gd name="T6" fmla="*/ 26296 w 39"/>
                                                <a:gd name="T7" fmla="*/ 57150 h 36"/>
                                                <a:gd name="T8" fmla="*/ 0 60000 65536"/>
                                                <a:gd name="T9" fmla="*/ 0 60000 65536"/>
                                                <a:gd name="T10" fmla="*/ 0 60000 65536"/>
                                                <a:gd name="T11" fmla="*/ 0 60000 65536"/>
                                                <a:gd name="T12" fmla="*/ 0 w 39"/>
                                                <a:gd name="T13" fmla="*/ 0 h 36"/>
                                                <a:gd name="T14" fmla="*/ 39 w 39"/>
                                                <a:gd name="T15" fmla="*/ 36 h 36"/>
                                              </a:gdLst>
                                              <a:ahLst/>
                                              <a:cxnLst>
                                                <a:cxn ang="T8">
                                                  <a:pos x="T0" y="T1"/>
                                                </a:cxn>
                                                <a:cxn ang="T9">
                                                  <a:pos x="T2" y="T3"/>
                                                </a:cxn>
                                                <a:cxn ang="T10">
                                                  <a:pos x="T4" y="T5"/>
                                                </a:cxn>
                                                <a:cxn ang="T11">
                                                  <a:pos x="T6" y="T7"/>
                                                </a:cxn>
                                              </a:cxnLst>
                                              <a:rect l="T12" t="T13" r="T14" b="T15"/>
                                              <a:pathLst>
                                                <a:path w="39" h="36">
                                                  <a:moveTo>
                                                    <a:pt x="17" y="36"/>
                                                  </a:moveTo>
                                                  <a:lnTo>
                                                    <a:pt x="0" y="0"/>
                                                  </a:lnTo>
                                                  <a:lnTo>
                                                    <a:pt x="39" y="0"/>
                                                  </a:lnTo>
                                                  <a:lnTo>
                                                    <a:pt x="17" y="36"/>
                                                  </a:lnTo>
                                                  <a:close/>
                                                </a:path>
                                              </a:pathLst>
                                            </a:custGeom>
                                            <a:solidFill>
                                              <a:srgbClr val="C0C0C0"/>
                                            </a:solidFill>
                                            <a:ln w="9525"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76" name="Freeform 1858"/>
                                            <a:cNvSpPr>
                                              <a:spLocks/>
                                            </a:cNvSpPr>
                                          </a:nvSpPr>
                                          <a:spPr bwMode="auto">
                                            <a:xfrm>
                                              <a:off x="2074863" y="2670175"/>
                                              <a:ext cx="60325" cy="57150"/>
                                            </a:xfrm>
                                            <a:custGeom>
                                              <a:avLst/>
                                              <a:gdLst>
                                                <a:gd name="T0" fmla="*/ 26296 w 39"/>
                                                <a:gd name="T1" fmla="*/ 57150 h 36"/>
                                                <a:gd name="T2" fmla="*/ 0 w 39"/>
                                                <a:gd name="T3" fmla="*/ 0 h 36"/>
                                                <a:gd name="T4" fmla="*/ 60325 w 39"/>
                                                <a:gd name="T5" fmla="*/ 0 h 36"/>
                                                <a:gd name="T6" fmla="*/ 26296 w 39"/>
                                                <a:gd name="T7" fmla="*/ 57150 h 36"/>
                                                <a:gd name="T8" fmla="*/ 0 60000 65536"/>
                                                <a:gd name="T9" fmla="*/ 0 60000 65536"/>
                                                <a:gd name="T10" fmla="*/ 0 60000 65536"/>
                                                <a:gd name="T11" fmla="*/ 0 60000 65536"/>
                                                <a:gd name="T12" fmla="*/ 0 w 39"/>
                                                <a:gd name="T13" fmla="*/ 0 h 36"/>
                                                <a:gd name="T14" fmla="*/ 39 w 39"/>
                                                <a:gd name="T15" fmla="*/ 36 h 36"/>
                                              </a:gdLst>
                                              <a:ahLst/>
                                              <a:cxnLst>
                                                <a:cxn ang="T8">
                                                  <a:pos x="T0" y="T1"/>
                                                </a:cxn>
                                                <a:cxn ang="T9">
                                                  <a:pos x="T2" y="T3"/>
                                                </a:cxn>
                                                <a:cxn ang="T10">
                                                  <a:pos x="T4" y="T5"/>
                                                </a:cxn>
                                                <a:cxn ang="T11">
                                                  <a:pos x="T6" y="T7"/>
                                                </a:cxn>
                                              </a:cxnLst>
                                              <a:rect l="T12" t="T13" r="T14" b="T15"/>
                                              <a:pathLst>
                                                <a:path w="39" h="36">
                                                  <a:moveTo>
                                                    <a:pt x="17" y="36"/>
                                                  </a:moveTo>
                                                  <a:lnTo>
                                                    <a:pt x="0" y="0"/>
                                                  </a:lnTo>
                                                  <a:lnTo>
                                                    <a:pt x="39" y="0"/>
                                                  </a:lnTo>
                                                  <a:lnTo>
                                                    <a:pt x="17" y="36"/>
                                                  </a:lnTo>
                                                  <a:close/>
                                                </a:path>
                                              </a:pathLst>
                                            </a:custGeom>
                                            <a:solidFill>
                                              <a:srgbClr val="C0C0C0"/>
                                            </a:solidFill>
                                            <a:ln w="9525"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77" name="Freeform 1859"/>
                                            <a:cNvSpPr>
                                              <a:spLocks/>
                                            </a:cNvSpPr>
                                          </a:nvSpPr>
                                          <a:spPr bwMode="auto">
                                            <a:xfrm>
                                              <a:off x="2074863" y="2670175"/>
                                              <a:ext cx="60325" cy="57150"/>
                                            </a:xfrm>
                                            <a:custGeom>
                                              <a:avLst/>
                                              <a:gdLst>
                                                <a:gd name="T0" fmla="*/ 26296 w 39"/>
                                                <a:gd name="T1" fmla="*/ 57150 h 36"/>
                                                <a:gd name="T2" fmla="*/ 0 w 39"/>
                                                <a:gd name="T3" fmla="*/ 0 h 36"/>
                                                <a:gd name="T4" fmla="*/ 60325 w 39"/>
                                                <a:gd name="T5" fmla="*/ 0 h 36"/>
                                                <a:gd name="T6" fmla="*/ 26296 w 39"/>
                                                <a:gd name="T7" fmla="*/ 57150 h 36"/>
                                                <a:gd name="T8" fmla="*/ 0 60000 65536"/>
                                                <a:gd name="T9" fmla="*/ 0 60000 65536"/>
                                                <a:gd name="T10" fmla="*/ 0 60000 65536"/>
                                                <a:gd name="T11" fmla="*/ 0 60000 65536"/>
                                                <a:gd name="T12" fmla="*/ 0 w 39"/>
                                                <a:gd name="T13" fmla="*/ 0 h 36"/>
                                                <a:gd name="T14" fmla="*/ 39 w 39"/>
                                                <a:gd name="T15" fmla="*/ 36 h 36"/>
                                              </a:gdLst>
                                              <a:ahLst/>
                                              <a:cxnLst>
                                                <a:cxn ang="T8">
                                                  <a:pos x="T0" y="T1"/>
                                                </a:cxn>
                                                <a:cxn ang="T9">
                                                  <a:pos x="T2" y="T3"/>
                                                </a:cxn>
                                                <a:cxn ang="T10">
                                                  <a:pos x="T4" y="T5"/>
                                                </a:cxn>
                                                <a:cxn ang="T11">
                                                  <a:pos x="T6" y="T7"/>
                                                </a:cxn>
                                              </a:cxnLst>
                                              <a:rect l="T12" t="T13" r="T14" b="T15"/>
                                              <a:pathLst>
                                                <a:path w="39" h="36">
                                                  <a:moveTo>
                                                    <a:pt x="17" y="36"/>
                                                  </a:moveTo>
                                                  <a:lnTo>
                                                    <a:pt x="0" y="0"/>
                                                  </a:lnTo>
                                                  <a:lnTo>
                                                    <a:pt x="39" y="0"/>
                                                  </a:lnTo>
                                                  <a:lnTo>
                                                    <a:pt x="17" y="36"/>
                                                  </a:lnTo>
                                                  <a:close/>
                                                </a:path>
                                              </a:pathLst>
                                            </a:custGeom>
                                            <a:solidFill>
                                              <a:srgbClr val="C0C0C0"/>
                                            </a:solidFill>
                                            <a:ln w="9525"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78" name="Rectangle 1860"/>
                                            <a:cNvSpPr>
                                              <a:spLocks noChangeArrowheads="1"/>
                                            </a:cNvSpPr>
                                          </a:nvSpPr>
                                          <a:spPr bwMode="auto">
                                            <a:xfrm>
                                              <a:off x="1935163" y="2678113"/>
                                              <a:ext cx="368300" cy="280987"/>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79" name="Line 1865"/>
                                            <a:cNvSpPr>
                                              <a:spLocks noChangeShapeType="1"/>
                                            </a:cNvSpPr>
                                          </a:nvSpPr>
                                          <a:spPr bwMode="auto">
                                            <a:xfrm>
                                              <a:off x="4779963" y="2244725"/>
                                              <a:ext cx="1009650" cy="0"/>
                                            </a:xfrm>
                                            <a:prstGeom prst="line">
                                              <a:avLst/>
                                            </a:prstGeom>
                                            <a:noFill/>
                                            <a:ln w="17463">
                                              <a:solidFill>
                                                <a:srgbClr val="008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nvGrpSpPr>
                                            <a:cNvPr id="2680" name="Group 1878"/>
                                            <a:cNvGrpSpPr>
                                              <a:grpSpLocks/>
                                            </a:cNvGrpSpPr>
                                          </a:nvGrpSpPr>
                                          <a:grpSpPr bwMode="auto">
                                            <a:xfrm>
                                              <a:off x="7102475" y="5499100"/>
                                              <a:ext cx="984250" cy="55563"/>
                                              <a:chOff x="4476" y="3248"/>
                                              <a:chExt cx="620" cy="35"/>
                                            </a:xfrm>
                                          </a:grpSpPr>
                                          <a:sp>
                                            <a:nvSpPr>
                                              <a:cNvPr id="2908" name="Line 1876"/>
                                              <a:cNvSpPr>
                                                <a:spLocks noChangeShapeType="1"/>
                                              </a:cNvSpPr>
                                            </a:nvSpPr>
                                            <a:spPr bwMode="auto">
                                              <a:xfrm>
                                                <a:off x="4476" y="3263"/>
                                                <a:ext cx="609"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09" name="Freeform 1877"/>
                                              <a:cNvSpPr>
                                                <a:spLocks/>
                                              </a:cNvSpPr>
                                            </a:nvSpPr>
                                            <a:spPr bwMode="auto">
                                              <a:xfrm>
                                                <a:off x="5063" y="3248"/>
                                                <a:ext cx="33" cy="35"/>
                                              </a:xfrm>
                                              <a:custGeom>
                                                <a:avLst/>
                                                <a:gdLst>
                                                  <a:gd name="T0" fmla="*/ 0 w 33"/>
                                                  <a:gd name="T1" fmla="*/ 35 h 35"/>
                                                  <a:gd name="T2" fmla="*/ 33 w 33"/>
                                                  <a:gd name="T3" fmla="*/ 20 h 35"/>
                                                  <a:gd name="T4" fmla="*/ 0 w 33"/>
                                                  <a:gd name="T5" fmla="*/ 0 h 35"/>
                                                  <a:gd name="T6" fmla="*/ 11 w 33"/>
                                                  <a:gd name="T7" fmla="*/ 20 h 35"/>
                                                  <a:gd name="T8" fmla="*/ 0 w 33"/>
                                                  <a:gd name="T9" fmla="*/ 35 h 35"/>
                                                  <a:gd name="T10" fmla="*/ 0 60000 65536"/>
                                                  <a:gd name="T11" fmla="*/ 0 60000 65536"/>
                                                  <a:gd name="T12" fmla="*/ 0 60000 65536"/>
                                                  <a:gd name="T13" fmla="*/ 0 60000 65536"/>
                                                  <a:gd name="T14" fmla="*/ 0 60000 65536"/>
                                                  <a:gd name="T15" fmla="*/ 0 w 33"/>
                                                  <a:gd name="T16" fmla="*/ 0 h 35"/>
                                                  <a:gd name="T17" fmla="*/ 33 w 33"/>
                                                  <a:gd name="T18" fmla="*/ 35 h 35"/>
                                                </a:gdLst>
                                                <a:ahLst/>
                                                <a:cxnLst>
                                                  <a:cxn ang="T10">
                                                    <a:pos x="T0" y="T1"/>
                                                  </a:cxn>
                                                  <a:cxn ang="T11">
                                                    <a:pos x="T2" y="T3"/>
                                                  </a:cxn>
                                                  <a:cxn ang="T12">
                                                    <a:pos x="T4" y="T5"/>
                                                  </a:cxn>
                                                  <a:cxn ang="T13">
                                                    <a:pos x="T6" y="T7"/>
                                                  </a:cxn>
                                                  <a:cxn ang="T14">
                                                    <a:pos x="T8" y="T9"/>
                                                  </a:cxn>
                                                </a:cxnLst>
                                                <a:rect l="T15" t="T16" r="T17" b="T18"/>
                                                <a:pathLst>
                                                  <a:path w="33" h="35">
                                                    <a:moveTo>
                                                      <a:pt x="0" y="35"/>
                                                    </a:moveTo>
                                                    <a:lnTo>
                                                      <a:pt x="33" y="20"/>
                                                    </a:lnTo>
                                                    <a:lnTo>
                                                      <a:pt x="0" y="0"/>
                                                    </a:lnTo>
                                                    <a:lnTo>
                                                      <a:pt x="11" y="20"/>
                                                    </a:lnTo>
                                                    <a:lnTo>
                                                      <a:pt x="0" y="35"/>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sp>
                                          <a:nvSpPr>
                                            <a:cNvPr id="2681" name="Rectangle 1911"/>
                                            <a:cNvSpPr>
                                              <a:spLocks noChangeArrowheads="1"/>
                                            </a:cNvSpPr>
                                          </a:nvSpPr>
                                          <a:spPr bwMode="auto">
                                            <a:xfrm>
                                              <a:off x="5842000" y="5702300"/>
                                              <a:ext cx="1290638"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82" name="Rectangle 1912"/>
                                            <a:cNvSpPr>
                                              <a:spLocks noChangeArrowheads="1"/>
                                            </a:cNvSpPr>
                                          </a:nvSpPr>
                                          <a:spPr bwMode="auto">
                                            <a:xfrm>
                                              <a:off x="5919788" y="5741988"/>
                                              <a:ext cx="108426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ATO (Type Accreditation)</a:t>
                                                </a:r>
                                                <a:endParaRPr lang="en-US"/>
                                              </a:p>
                                            </a:txBody>
                                            <a:useSpRect/>
                                          </a:txSp>
                                        </a:sp>
                                        <a:sp>
                                          <a:nvSpPr>
                                            <a:cNvPr id="2683" name="Rectangle 1913"/>
                                            <a:cNvSpPr>
                                              <a:spLocks noChangeArrowheads="1"/>
                                            </a:cNvSpPr>
                                          </a:nvSpPr>
                                          <a:spPr bwMode="auto">
                                            <a:xfrm>
                                              <a:off x="2303463" y="5894388"/>
                                              <a:ext cx="2292350" cy="95250"/>
                                            </a:xfrm>
                                            <a:prstGeom prst="rect">
                                              <a:avLst/>
                                            </a:prstGeom>
                                            <a:solidFill>
                                              <a:srgbClr val="FFFFFF"/>
                                            </a:solidFill>
                                            <a:ln w="17463" cap="rnd">
                                              <a:solidFill>
                                                <a:srgbClr val="3399FF"/>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84" name="Rectangle 1914"/>
                                            <a:cNvSpPr>
                                              <a:spLocks noChangeArrowheads="1"/>
                                            </a:cNvSpPr>
                                          </a:nvSpPr>
                                          <a:spPr bwMode="auto">
                                            <a:xfrm>
                                              <a:off x="2389188" y="5886450"/>
                                              <a:ext cx="1936750"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Phase II Verification and Certification Testing</a:t>
                                                </a:r>
                                                <a:endParaRPr lang="en-US"/>
                                              </a:p>
                                            </a:txBody>
                                            <a:useSpRect/>
                                          </a:txSp>
                                        </a:sp>
                                        <a:sp>
                                          <a:nvSpPr>
                                            <a:cNvPr id="2685" name="Rectangle 1915"/>
                                            <a:cNvSpPr>
                                              <a:spLocks noChangeArrowheads="1"/>
                                            </a:cNvSpPr>
                                          </a:nvSpPr>
                                          <a:spPr bwMode="auto">
                                            <a:xfrm>
                                              <a:off x="2065338" y="5765800"/>
                                              <a:ext cx="288925" cy="112713"/>
                                            </a:xfrm>
                                            <a:prstGeom prst="rect">
                                              <a:avLst/>
                                            </a:prstGeom>
                                            <a:solidFill>
                                              <a:srgbClr val="FFFFFF"/>
                                            </a:solidFill>
                                            <a:ln w="17463" cap="rnd">
                                              <a:solidFill>
                                                <a:srgbClr val="3399FF"/>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86" name="Rectangle 1916"/>
                                            <a:cNvSpPr>
                                              <a:spLocks noChangeArrowheads="1"/>
                                            </a:cNvSpPr>
                                          </a:nvSpPr>
                                          <a:spPr bwMode="auto">
                                            <a:xfrm>
                                              <a:off x="1820863" y="5765800"/>
                                              <a:ext cx="755650"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Phase I Definition</a:t>
                                                </a:r>
                                                <a:endParaRPr lang="en-US"/>
                                              </a:p>
                                            </a:txBody>
                                            <a:useSpRect/>
                                          </a:txSp>
                                        </a:sp>
                                        <a:sp>
                                          <a:nvSpPr>
                                            <a:cNvPr id="2687" name="Rectangle 1917"/>
                                            <a:cNvSpPr>
                                              <a:spLocks noChangeArrowheads="1"/>
                                            </a:cNvSpPr>
                                          </a:nvSpPr>
                                          <a:spPr bwMode="auto">
                                            <a:xfrm>
                                              <a:off x="6210300" y="5894388"/>
                                              <a:ext cx="2513013" cy="103187"/>
                                            </a:xfrm>
                                            <a:prstGeom prst="rect">
                                              <a:avLst/>
                                            </a:prstGeom>
                                            <a:solidFill>
                                              <a:srgbClr val="FFFFFF"/>
                                            </a:solidFill>
                                            <a:ln w="17463" cap="rnd">
                                              <a:solidFill>
                                                <a:srgbClr val="3399FF"/>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88" name="Rectangle 1918"/>
                                            <a:cNvSpPr>
                                              <a:spLocks noChangeArrowheads="1"/>
                                            </a:cNvSpPr>
                                          </a:nvSpPr>
                                          <a:spPr bwMode="auto">
                                            <a:xfrm>
                                              <a:off x="6297613" y="5894388"/>
                                              <a:ext cx="121761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Phase IV Post Accreditation </a:t>
                                                </a:r>
                                                <a:endParaRPr lang="en-US"/>
                                              </a:p>
                                            </a:txBody>
                                            <a:useSpRect/>
                                          </a:txSp>
                                        </a:sp>
                                        <a:sp>
                                          <a:nvSpPr>
                                            <a:cNvPr id="2689" name="Rectangle 1920"/>
                                            <a:cNvSpPr>
                                              <a:spLocks noChangeArrowheads="1"/>
                                            </a:cNvSpPr>
                                          </a:nvSpPr>
                                          <a:spPr bwMode="auto">
                                            <a:xfrm>
                                              <a:off x="509588" y="5765800"/>
                                              <a:ext cx="1063625" cy="192088"/>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90" name="Rectangle 1921"/>
                                            <a:cNvSpPr>
                                              <a:spLocks noChangeArrowheads="1"/>
                                            </a:cNvSpPr>
                                          </a:nvSpPr>
                                          <a:spPr bwMode="auto">
                                            <a:xfrm>
                                              <a:off x="588963" y="5807075"/>
                                              <a:ext cx="392112" cy="12382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a:solidFill>
                                                      <a:srgbClr val="3399FF"/>
                                                    </a:solidFill>
                                                  </a:rPr>
                                                  <a:t>DIACAP</a:t>
                                                </a:r>
                                                <a:endParaRPr lang="en-US"/>
                                              </a:p>
                                            </a:txBody>
                                            <a:useSpRect/>
                                          </a:txSp>
                                        </a:sp>
                                        <a:sp>
                                          <a:nvSpPr>
                                            <a:cNvPr id="2691" name="Rectangle 1922"/>
                                            <a:cNvSpPr>
                                              <a:spLocks noChangeArrowheads="1"/>
                                            </a:cNvSpPr>
                                          </a:nvSpPr>
                                          <a:spPr bwMode="auto">
                                            <a:xfrm>
                                              <a:off x="4595813" y="5894388"/>
                                              <a:ext cx="1473200" cy="95250"/>
                                            </a:xfrm>
                                            <a:prstGeom prst="rect">
                                              <a:avLst/>
                                            </a:prstGeom>
                                            <a:solidFill>
                                              <a:srgbClr val="FFFFFF"/>
                                            </a:solidFill>
                                            <a:ln w="17463" cap="rnd">
                                              <a:solidFill>
                                                <a:srgbClr val="3399FF"/>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92" name="Rectangle 1923"/>
                                            <a:cNvSpPr>
                                              <a:spLocks noChangeArrowheads="1"/>
                                            </a:cNvSpPr>
                                          </a:nvSpPr>
                                          <a:spPr bwMode="auto">
                                            <a:xfrm>
                                              <a:off x="4681538" y="5886450"/>
                                              <a:ext cx="133667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Phase III Validation / Cert Tests</a:t>
                                                </a:r>
                                                <a:endParaRPr lang="en-US"/>
                                              </a:p>
                                            </a:txBody>
                                            <a:useSpRect/>
                                          </a:txSp>
                                        </a:sp>
                                        <a:sp>
                                          <a:nvSpPr>
                                            <a:cNvPr id="2693" name="Freeform 1924"/>
                                            <a:cNvSpPr>
                                              <a:spLocks/>
                                            </a:cNvSpPr>
                                          </a:nvSpPr>
                                          <a:spPr bwMode="auto">
                                            <a:xfrm>
                                              <a:off x="6034088" y="5829300"/>
                                              <a:ext cx="106362" cy="144463"/>
                                            </a:xfrm>
                                            <a:custGeom>
                                              <a:avLst/>
                                              <a:gdLst>
                                                <a:gd name="T0" fmla="*/ 53975 w 67"/>
                                                <a:gd name="T1" fmla="*/ 0 h 91"/>
                                                <a:gd name="T2" fmla="*/ 0 w 67"/>
                                                <a:gd name="T3" fmla="*/ 73025 h 91"/>
                                                <a:gd name="T4" fmla="*/ 53975 w 67"/>
                                                <a:gd name="T5" fmla="*/ 144463 h 91"/>
                                                <a:gd name="T6" fmla="*/ 106362 w 67"/>
                                                <a:gd name="T7" fmla="*/ 73025 h 91"/>
                                                <a:gd name="T8" fmla="*/ 53975 w 67"/>
                                                <a:gd name="T9" fmla="*/ 0 h 91"/>
                                                <a:gd name="T10" fmla="*/ 0 60000 65536"/>
                                                <a:gd name="T11" fmla="*/ 0 60000 65536"/>
                                                <a:gd name="T12" fmla="*/ 0 60000 65536"/>
                                                <a:gd name="T13" fmla="*/ 0 60000 65536"/>
                                                <a:gd name="T14" fmla="*/ 0 60000 65536"/>
                                                <a:gd name="T15" fmla="*/ 0 w 67"/>
                                                <a:gd name="T16" fmla="*/ 0 h 91"/>
                                                <a:gd name="T17" fmla="*/ 67 w 67"/>
                                                <a:gd name="T18" fmla="*/ 91 h 91"/>
                                              </a:gdLst>
                                              <a:ahLst/>
                                              <a:cxnLst>
                                                <a:cxn ang="T10">
                                                  <a:pos x="T0" y="T1"/>
                                                </a:cxn>
                                                <a:cxn ang="T11">
                                                  <a:pos x="T2" y="T3"/>
                                                </a:cxn>
                                                <a:cxn ang="T12">
                                                  <a:pos x="T4" y="T5"/>
                                                </a:cxn>
                                                <a:cxn ang="T13">
                                                  <a:pos x="T6" y="T7"/>
                                                </a:cxn>
                                                <a:cxn ang="T14">
                                                  <a:pos x="T8" y="T9"/>
                                                </a:cxn>
                                              </a:cxnLst>
                                              <a:rect l="T15" t="T16" r="T17" b="T18"/>
                                              <a:pathLst>
                                                <a:path w="67" h="91">
                                                  <a:moveTo>
                                                    <a:pt x="34" y="0"/>
                                                  </a:moveTo>
                                                  <a:lnTo>
                                                    <a:pt x="0" y="46"/>
                                                  </a:lnTo>
                                                  <a:lnTo>
                                                    <a:pt x="34" y="91"/>
                                                  </a:lnTo>
                                                  <a:lnTo>
                                                    <a:pt x="67" y="46"/>
                                                  </a:lnTo>
                                                  <a:lnTo>
                                                    <a:pt x="34" y="0"/>
                                                  </a:lnTo>
                                                  <a:close/>
                                                </a:path>
                                              </a:pathLst>
                                            </a:custGeom>
                                            <a:solidFill>
                                              <a:srgbClr val="FFFFFF"/>
                                            </a:solidFill>
                                            <a:ln w="9525" cap="rnd">
                                              <a:solidFill>
                                                <a:srgbClr val="3399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94" name="Freeform 1925"/>
                                            <a:cNvSpPr>
                                              <a:spLocks/>
                                            </a:cNvSpPr>
                                          </a:nvSpPr>
                                          <a:spPr bwMode="auto">
                                            <a:xfrm>
                                              <a:off x="6034088" y="5829300"/>
                                              <a:ext cx="106362" cy="144463"/>
                                            </a:xfrm>
                                            <a:custGeom>
                                              <a:avLst/>
                                              <a:gdLst>
                                                <a:gd name="T0" fmla="*/ 53975 w 67"/>
                                                <a:gd name="T1" fmla="*/ 0 h 91"/>
                                                <a:gd name="T2" fmla="*/ 0 w 67"/>
                                                <a:gd name="T3" fmla="*/ 73025 h 91"/>
                                                <a:gd name="T4" fmla="*/ 53975 w 67"/>
                                                <a:gd name="T5" fmla="*/ 144463 h 91"/>
                                                <a:gd name="T6" fmla="*/ 106362 w 67"/>
                                                <a:gd name="T7" fmla="*/ 73025 h 91"/>
                                                <a:gd name="T8" fmla="*/ 53975 w 67"/>
                                                <a:gd name="T9" fmla="*/ 0 h 91"/>
                                                <a:gd name="T10" fmla="*/ 0 60000 65536"/>
                                                <a:gd name="T11" fmla="*/ 0 60000 65536"/>
                                                <a:gd name="T12" fmla="*/ 0 60000 65536"/>
                                                <a:gd name="T13" fmla="*/ 0 60000 65536"/>
                                                <a:gd name="T14" fmla="*/ 0 60000 65536"/>
                                                <a:gd name="T15" fmla="*/ 0 w 67"/>
                                                <a:gd name="T16" fmla="*/ 0 h 91"/>
                                                <a:gd name="T17" fmla="*/ 67 w 67"/>
                                                <a:gd name="T18" fmla="*/ 91 h 91"/>
                                              </a:gdLst>
                                              <a:ahLst/>
                                              <a:cxnLst>
                                                <a:cxn ang="T10">
                                                  <a:pos x="T0" y="T1"/>
                                                </a:cxn>
                                                <a:cxn ang="T11">
                                                  <a:pos x="T2" y="T3"/>
                                                </a:cxn>
                                                <a:cxn ang="T12">
                                                  <a:pos x="T4" y="T5"/>
                                                </a:cxn>
                                                <a:cxn ang="T13">
                                                  <a:pos x="T6" y="T7"/>
                                                </a:cxn>
                                                <a:cxn ang="T14">
                                                  <a:pos x="T8" y="T9"/>
                                                </a:cxn>
                                              </a:cxnLst>
                                              <a:rect l="T15" t="T16" r="T17" b="T18"/>
                                              <a:pathLst>
                                                <a:path w="67" h="91">
                                                  <a:moveTo>
                                                    <a:pt x="34" y="0"/>
                                                  </a:moveTo>
                                                  <a:lnTo>
                                                    <a:pt x="0" y="46"/>
                                                  </a:lnTo>
                                                  <a:lnTo>
                                                    <a:pt x="34" y="91"/>
                                                  </a:lnTo>
                                                  <a:lnTo>
                                                    <a:pt x="67" y="46"/>
                                                  </a:lnTo>
                                                  <a:lnTo>
                                                    <a:pt x="34" y="0"/>
                                                  </a:lnTo>
                                                  <a:close/>
                                                </a:path>
                                              </a:pathLst>
                                            </a:custGeom>
                                            <a:solidFill>
                                              <a:srgbClr val="FFFFFF"/>
                                            </a:solidFill>
                                            <a:ln w="9525" cap="rnd">
                                              <a:solidFill>
                                                <a:srgbClr val="3399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95" name="Freeform 1926"/>
                                            <a:cNvSpPr>
                                              <a:spLocks/>
                                            </a:cNvSpPr>
                                          </a:nvSpPr>
                                          <a:spPr bwMode="auto">
                                            <a:xfrm>
                                              <a:off x="6034088" y="5829300"/>
                                              <a:ext cx="106362" cy="144463"/>
                                            </a:xfrm>
                                            <a:custGeom>
                                              <a:avLst/>
                                              <a:gdLst>
                                                <a:gd name="T0" fmla="*/ 53975 w 67"/>
                                                <a:gd name="T1" fmla="*/ 0 h 91"/>
                                                <a:gd name="T2" fmla="*/ 0 w 67"/>
                                                <a:gd name="T3" fmla="*/ 73025 h 91"/>
                                                <a:gd name="T4" fmla="*/ 53975 w 67"/>
                                                <a:gd name="T5" fmla="*/ 144463 h 91"/>
                                                <a:gd name="T6" fmla="*/ 106362 w 67"/>
                                                <a:gd name="T7" fmla="*/ 73025 h 91"/>
                                                <a:gd name="T8" fmla="*/ 53975 w 67"/>
                                                <a:gd name="T9" fmla="*/ 0 h 91"/>
                                                <a:gd name="T10" fmla="*/ 0 60000 65536"/>
                                                <a:gd name="T11" fmla="*/ 0 60000 65536"/>
                                                <a:gd name="T12" fmla="*/ 0 60000 65536"/>
                                                <a:gd name="T13" fmla="*/ 0 60000 65536"/>
                                                <a:gd name="T14" fmla="*/ 0 60000 65536"/>
                                                <a:gd name="T15" fmla="*/ 0 w 67"/>
                                                <a:gd name="T16" fmla="*/ 0 h 91"/>
                                                <a:gd name="T17" fmla="*/ 67 w 67"/>
                                                <a:gd name="T18" fmla="*/ 91 h 91"/>
                                              </a:gdLst>
                                              <a:ahLst/>
                                              <a:cxnLst>
                                                <a:cxn ang="T10">
                                                  <a:pos x="T0" y="T1"/>
                                                </a:cxn>
                                                <a:cxn ang="T11">
                                                  <a:pos x="T2" y="T3"/>
                                                </a:cxn>
                                                <a:cxn ang="T12">
                                                  <a:pos x="T4" y="T5"/>
                                                </a:cxn>
                                                <a:cxn ang="T13">
                                                  <a:pos x="T6" y="T7"/>
                                                </a:cxn>
                                                <a:cxn ang="T14">
                                                  <a:pos x="T8" y="T9"/>
                                                </a:cxn>
                                              </a:cxnLst>
                                              <a:rect l="T15" t="T16" r="T17" b="T18"/>
                                              <a:pathLst>
                                                <a:path w="67" h="91">
                                                  <a:moveTo>
                                                    <a:pt x="34" y="0"/>
                                                  </a:moveTo>
                                                  <a:lnTo>
                                                    <a:pt x="0" y="46"/>
                                                  </a:lnTo>
                                                  <a:lnTo>
                                                    <a:pt x="34" y="91"/>
                                                  </a:lnTo>
                                                  <a:lnTo>
                                                    <a:pt x="67" y="46"/>
                                                  </a:lnTo>
                                                  <a:lnTo>
                                                    <a:pt x="34" y="0"/>
                                                  </a:lnTo>
                                                  <a:close/>
                                                </a:path>
                                              </a:pathLst>
                                            </a:custGeom>
                                            <a:solidFill>
                                              <a:srgbClr val="FFFFFF"/>
                                            </a:solidFill>
                                            <a:ln w="9525" cap="rnd">
                                              <a:solidFill>
                                                <a:srgbClr val="3399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96" name="Freeform 1927"/>
                                            <a:cNvSpPr>
                                              <a:spLocks/>
                                            </a:cNvSpPr>
                                          </a:nvSpPr>
                                          <a:spPr bwMode="auto">
                                            <a:xfrm>
                                              <a:off x="6034088" y="5829300"/>
                                              <a:ext cx="106362" cy="144463"/>
                                            </a:xfrm>
                                            <a:custGeom>
                                              <a:avLst/>
                                              <a:gdLst>
                                                <a:gd name="T0" fmla="*/ 53975 w 67"/>
                                                <a:gd name="T1" fmla="*/ 0 h 91"/>
                                                <a:gd name="T2" fmla="*/ 0 w 67"/>
                                                <a:gd name="T3" fmla="*/ 73025 h 91"/>
                                                <a:gd name="T4" fmla="*/ 53975 w 67"/>
                                                <a:gd name="T5" fmla="*/ 144463 h 91"/>
                                                <a:gd name="T6" fmla="*/ 106362 w 67"/>
                                                <a:gd name="T7" fmla="*/ 73025 h 91"/>
                                                <a:gd name="T8" fmla="*/ 53975 w 67"/>
                                                <a:gd name="T9" fmla="*/ 0 h 91"/>
                                                <a:gd name="T10" fmla="*/ 0 60000 65536"/>
                                                <a:gd name="T11" fmla="*/ 0 60000 65536"/>
                                                <a:gd name="T12" fmla="*/ 0 60000 65536"/>
                                                <a:gd name="T13" fmla="*/ 0 60000 65536"/>
                                                <a:gd name="T14" fmla="*/ 0 60000 65536"/>
                                                <a:gd name="T15" fmla="*/ 0 w 67"/>
                                                <a:gd name="T16" fmla="*/ 0 h 91"/>
                                                <a:gd name="T17" fmla="*/ 67 w 67"/>
                                                <a:gd name="T18" fmla="*/ 91 h 91"/>
                                              </a:gdLst>
                                              <a:ahLst/>
                                              <a:cxnLst>
                                                <a:cxn ang="T10">
                                                  <a:pos x="T0" y="T1"/>
                                                </a:cxn>
                                                <a:cxn ang="T11">
                                                  <a:pos x="T2" y="T3"/>
                                                </a:cxn>
                                                <a:cxn ang="T12">
                                                  <a:pos x="T4" y="T5"/>
                                                </a:cxn>
                                                <a:cxn ang="T13">
                                                  <a:pos x="T6" y="T7"/>
                                                </a:cxn>
                                                <a:cxn ang="T14">
                                                  <a:pos x="T8" y="T9"/>
                                                </a:cxn>
                                              </a:cxnLst>
                                              <a:rect l="T15" t="T16" r="T17" b="T18"/>
                                              <a:pathLst>
                                                <a:path w="67" h="91">
                                                  <a:moveTo>
                                                    <a:pt x="34" y="0"/>
                                                  </a:moveTo>
                                                  <a:lnTo>
                                                    <a:pt x="0" y="46"/>
                                                  </a:lnTo>
                                                  <a:lnTo>
                                                    <a:pt x="34" y="91"/>
                                                  </a:lnTo>
                                                  <a:lnTo>
                                                    <a:pt x="67" y="46"/>
                                                  </a:lnTo>
                                                  <a:lnTo>
                                                    <a:pt x="34" y="0"/>
                                                  </a:lnTo>
                                                  <a:close/>
                                                </a:path>
                                              </a:pathLst>
                                            </a:custGeom>
                                            <a:solidFill>
                                              <a:srgbClr val="FFFFFF"/>
                                            </a:solidFill>
                                            <a:ln w="9525" cap="rnd">
                                              <a:solidFill>
                                                <a:srgbClr val="3399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97" name="Freeform 1928"/>
                                            <a:cNvSpPr>
                                              <a:spLocks/>
                                            </a:cNvSpPr>
                                          </a:nvSpPr>
                                          <a:spPr bwMode="auto">
                                            <a:xfrm>
                                              <a:off x="4532313" y="5845175"/>
                                              <a:ext cx="107950" cy="128588"/>
                                            </a:xfrm>
                                            <a:custGeom>
                                              <a:avLst/>
                                              <a:gdLst>
                                                <a:gd name="T0" fmla="*/ 53169 w 67"/>
                                                <a:gd name="T1" fmla="*/ 128588 h 81"/>
                                                <a:gd name="T2" fmla="*/ 0 w 67"/>
                                                <a:gd name="T3" fmla="*/ 0 h 81"/>
                                                <a:gd name="T4" fmla="*/ 107950 w 67"/>
                                                <a:gd name="T5" fmla="*/ 0 h 81"/>
                                                <a:gd name="T6" fmla="*/ 53169 w 67"/>
                                                <a:gd name="T7" fmla="*/ 128588 h 81"/>
                                                <a:gd name="T8" fmla="*/ 0 60000 65536"/>
                                                <a:gd name="T9" fmla="*/ 0 60000 65536"/>
                                                <a:gd name="T10" fmla="*/ 0 60000 65536"/>
                                                <a:gd name="T11" fmla="*/ 0 60000 65536"/>
                                                <a:gd name="T12" fmla="*/ 0 w 67"/>
                                                <a:gd name="T13" fmla="*/ 0 h 81"/>
                                                <a:gd name="T14" fmla="*/ 67 w 67"/>
                                                <a:gd name="T15" fmla="*/ 81 h 81"/>
                                              </a:gdLst>
                                              <a:ahLst/>
                                              <a:cxnLst>
                                                <a:cxn ang="T8">
                                                  <a:pos x="T0" y="T1"/>
                                                </a:cxn>
                                                <a:cxn ang="T9">
                                                  <a:pos x="T2" y="T3"/>
                                                </a:cxn>
                                                <a:cxn ang="T10">
                                                  <a:pos x="T4" y="T5"/>
                                                </a:cxn>
                                                <a:cxn ang="T11">
                                                  <a:pos x="T6" y="T7"/>
                                                </a:cxn>
                                              </a:cxnLst>
                                              <a:rect l="T12" t="T13" r="T14" b="T15"/>
                                              <a:pathLst>
                                                <a:path w="67" h="81">
                                                  <a:moveTo>
                                                    <a:pt x="33" y="81"/>
                                                  </a:moveTo>
                                                  <a:lnTo>
                                                    <a:pt x="0" y="0"/>
                                                  </a:lnTo>
                                                  <a:lnTo>
                                                    <a:pt x="67" y="0"/>
                                                  </a:lnTo>
                                                  <a:lnTo>
                                                    <a:pt x="33" y="81"/>
                                                  </a:lnTo>
                                                  <a:close/>
                                                </a:path>
                                              </a:pathLst>
                                            </a:custGeom>
                                            <a:solidFill>
                                              <a:srgbClr val="FFFFFF"/>
                                            </a:solidFill>
                                            <a:ln w="9525" cap="rnd">
                                              <a:solidFill>
                                                <a:srgbClr val="3399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98" name="Freeform 1929"/>
                                            <a:cNvSpPr>
                                              <a:spLocks/>
                                            </a:cNvSpPr>
                                          </a:nvSpPr>
                                          <a:spPr bwMode="auto">
                                            <a:xfrm>
                                              <a:off x="4532313" y="5845175"/>
                                              <a:ext cx="107950" cy="128588"/>
                                            </a:xfrm>
                                            <a:custGeom>
                                              <a:avLst/>
                                              <a:gdLst>
                                                <a:gd name="T0" fmla="*/ 53169 w 67"/>
                                                <a:gd name="T1" fmla="*/ 128588 h 81"/>
                                                <a:gd name="T2" fmla="*/ 0 w 67"/>
                                                <a:gd name="T3" fmla="*/ 0 h 81"/>
                                                <a:gd name="T4" fmla="*/ 107950 w 67"/>
                                                <a:gd name="T5" fmla="*/ 0 h 81"/>
                                                <a:gd name="T6" fmla="*/ 53169 w 67"/>
                                                <a:gd name="T7" fmla="*/ 128588 h 81"/>
                                                <a:gd name="T8" fmla="*/ 0 60000 65536"/>
                                                <a:gd name="T9" fmla="*/ 0 60000 65536"/>
                                                <a:gd name="T10" fmla="*/ 0 60000 65536"/>
                                                <a:gd name="T11" fmla="*/ 0 60000 65536"/>
                                                <a:gd name="T12" fmla="*/ 0 w 67"/>
                                                <a:gd name="T13" fmla="*/ 0 h 81"/>
                                                <a:gd name="T14" fmla="*/ 67 w 67"/>
                                                <a:gd name="T15" fmla="*/ 81 h 81"/>
                                              </a:gdLst>
                                              <a:ahLst/>
                                              <a:cxnLst>
                                                <a:cxn ang="T8">
                                                  <a:pos x="T0" y="T1"/>
                                                </a:cxn>
                                                <a:cxn ang="T9">
                                                  <a:pos x="T2" y="T3"/>
                                                </a:cxn>
                                                <a:cxn ang="T10">
                                                  <a:pos x="T4" y="T5"/>
                                                </a:cxn>
                                                <a:cxn ang="T11">
                                                  <a:pos x="T6" y="T7"/>
                                                </a:cxn>
                                              </a:cxnLst>
                                              <a:rect l="T12" t="T13" r="T14" b="T15"/>
                                              <a:pathLst>
                                                <a:path w="67" h="81">
                                                  <a:moveTo>
                                                    <a:pt x="33" y="81"/>
                                                  </a:moveTo>
                                                  <a:lnTo>
                                                    <a:pt x="0" y="0"/>
                                                  </a:lnTo>
                                                  <a:lnTo>
                                                    <a:pt x="67" y="0"/>
                                                  </a:lnTo>
                                                  <a:lnTo>
                                                    <a:pt x="33" y="81"/>
                                                  </a:lnTo>
                                                  <a:close/>
                                                </a:path>
                                              </a:pathLst>
                                            </a:custGeom>
                                            <a:solidFill>
                                              <a:srgbClr val="FFFFFF"/>
                                            </a:solidFill>
                                            <a:ln w="9525" cap="rnd">
                                              <a:solidFill>
                                                <a:srgbClr val="3399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99" name="Freeform 1930"/>
                                            <a:cNvSpPr>
                                              <a:spLocks/>
                                            </a:cNvSpPr>
                                          </a:nvSpPr>
                                          <a:spPr bwMode="auto">
                                            <a:xfrm>
                                              <a:off x="4532313" y="5845175"/>
                                              <a:ext cx="107950" cy="128588"/>
                                            </a:xfrm>
                                            <a:custGeom>
                                              <a:avLst/>
                                              <a:gdLst>
                                                <a:gd name="T0" fmla="*/ 53169 w 67"/>
                                                <a:gd name="T1" fmla="*/ 128588 h 81"/>
                                                <a:gd name="T2" fmla="*/ 0 w 67"/>
                                                <a:gd name="T3" fmla="*/ 0 h 81"/>
                                                <a:gd name="T4" fmla="*/ 107950 w 67"/>
                                                <a:gd name="T5" fmla="*/ 0 h 81"/>
                                                <a:gd name="T6" fmla="*/ 53169 w 67"/>
                                                <a:gd name="T7" fmla="*/ 128588 h 81"/>
                                                <a:gd name="T8" fmla="*/ 0 60000 65536"/>
                                                <a:gd name="T9" fmla="*/ 0 60000 65536"/>
                                                <a:gd name="T10" fmla="*/ 0 60000 65536"/>
                                                <a:gd name="T11" fmla="*/ 0 60000 65536"/>
                                                <a:gd name="T12" fmla="*/ 0 w 67"/>
                                                <a:gd name="T13" fmla="*/ 0 h 81"/>
                                                <a:gd name="T14" fmla="*/ 67 w 67"/>
                                                <a:gd name="T15" fmla="*/ 81 h 81"/>
                                              </a:gdLst>
                                              <a:ahLst/>
                                              <a:cxnLst>
                                                <a:cxn ang="T8">
                                                  <a:pos x="T0" y="T1"/>
                                                </a:cxn>
                                                <a:cxn ang="T9">
                                                  <a:pos x="T2" y="T3"/>
                                                </a:cxn>
                                                <a:cxn ang="T10">
                                                  <a:pos x="T4" y="T5"/>
                                                </a:cxn>
                                                <a:cxn ang="T11">
                                                  <a:pos x="T6" y="T7"/>
                                                </a:cxn>
                                              </a:cxnLst>
                                              <a:rect l="T12" t="T13" r="T14" b="T15"/>
                                              <a:pathLst>
                                                <a:path w="67" h="81">
                                                  <a:moveTo>
                                                    <a:pt x="33" y="81"/>
                                                  </a:moveTo>
                                                  <a:lnTo>
                                                    <a:pt x="0" y="0"/>
                                                  </a:lnTo>
                                                  <a:lnTo>
                                                    <a:pt x="67" y="0"/>
                                                  </a:lnTo>
                                                  <a:lnTo>
                                                    <a:pt x="33" y="81"/>
                                                  </a:lnTo>
                                                  <a:close/>
                                                </a:path>
                                              </a:pathLst>
                                            </a:custGeom>
                                            <a:solidFill>
                                              <a:srgbClr val="FFFFFF"/>
                                            </a:solidFill>
                                            <a:ln w="9525" cap="rnd">
                                              <a:solidFill>
                                                <a:srgbClr val="3399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00" name="Freeform 1931"/>
                                            <a:cNvSpPr>
                                              <a:spLocks/>
                                            </a:cNvSpPr>
                                          </a:nvSpPr>
                                          <a:spPr bwMode="auto">
                                            <a:xfrm>
                                              <a:off x="4532313" y="5845175"/>
                                              <a:ext cx="107950" cy="128588"/>
                                            </a:xfrm>
                                            <a:custGeom>
                                              <a:avLst/>
                                              <a:gdLst>
                                                <a:gd name="T0" fmla="*/ 53169 w 67"/>
                                                <a:gd name="T1" fmla="*/ 128588 h 81"/>
                                                <a:gd name="T2" fmla="*/ 0 w 67"/>
                                                <a:gd name="T3" fmla="*/ 0 h 81"/>
                                                <a:gd name="T4" fmla="*/ 107950 w 67"/>
                                                <a:gd name="T5" fmla="*/ 0 h 81"/>
                                                <a:gd name="T6" fmla="*/ 53169 w 67"/>
                                                <a:gd name="T7" fmla="*/ 128588 h 81"/>
                                                <a:gd name="T8" fmla="*/ 0 60000 65536"/>
                                                <a:gd name="T9" fmla="*/ 0 60000 65536"/>
                                                <a:gd name="T10" fmla="*/ 0 60000 65536"/>
                                                <a:gd name="T11" fmla="*/ 0 60000 65536"/>
                                                <a:gd name="T12" fmla="*/ 0 w 67"/>
                                                <a:gd name="T13" fmla="*/ 0 h 81"/>
                                                <a:gd name="T14" fmla="*/ 67 w 67"/>
                                                <a:gd name="T15" fmla="*/ 81 h 81"/>
                                              </a:gdLst>
                                              <a:ahLst/>
                                              <a:cxnLst>
                                                <a:cxn ang="T8">
                                                  <a:pos x="T0" y="T1"/>
                                                </a:cxn>
                                                <a:cxn ang="T9">
                                                  <a:pos x="T2" y="T3"/>
                                                </a:cxn>
                                                <a:cxn ang="T10">
                                                  <a:pos x="T4" y="T5"/>
                                                </a:cxn>
                                                <a:cxn ang="T11">
                                                  <a:pos x="T6" y="T7"/>
                                                </a:cxn>
                                              </a:cxnLst>
                                              <a:rect l="T12" t="T13" r="T14" b="T15"/>
                                              <a:pathLst>
                                                <a:path w="67" h="81">
                                                  <a:moveTo>
                                                    <a:pt x="33" y="81"/>
                                                  </a:moveTo>
                                                  <a:lnTo>
                                                    <a:pt x="0" y="0"/>
                                                  </a:lnTo>
                                                  <a:lnTo>
                                                    <a:pt x="67" y="0"/>
                                                  </a:lnTo>
                                                  <a:lnTo>
                                                    <a:pt x="33" y="81"/>
                                                  </a:lnTo>
                                                  <a:close/>
                                                </a:path>
                                              </a:pathLst>
                                            </a:custGeom>
                                            <a:solidFill>
                                              <a:srgbClr val="FFFFFF"/>
                                            </a:solidFill>
                                            <a:ln w="9525" cap="rnd">
                                              <a:solidFill>
                                                <a:srgbClr val="3399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nvGrpSpPr>
                                            <a:cNvPr id="2701" name="Group 1236"/>
                                            <a:cNvGrpSpPr>
                                              <a:grpSpLocks/>
                                            </a:cNvGrpSpPr>
                                          </a:nvGrpSpPr>
                                          <a:grpSpPr bwMode="auto">
                                            <a:xfrm>
                                              <a:off x="468313" y="769938"/>
                                              <a:ext cx="8359775" cy="344487"/>
                                              <a:chOff x="468313" y="769938"/>
                                              <a:chExt cx="8359775" cy="344487"/>
                                            </a:xfrm>
                                          </a:grpSpPr>
                                          <a:sp>
                                            <a:nvSpPr>
                                              <a:cNvPr id="2824" name="Rectangle 945"/>
                                              <a:cNvSpPr>
                                                <a:spLocks noChangeArrowheads="1"/>
                                              </a:cNvSpPr>
                                            </a:nvSpPr>
                                            <a:spPr bwMode="auto">
                                              <a:xfrm>
                                                <a:off x="468313" y="785813"/>
                                                <a:ext cx="8255000" cy="184150"/>
                                              </a:xfrm>
                                              <a:prstGeom prst="rect">
                                                <a:avLst/>
                                              </a:prstGeom>
                                              <a:solidFill>
                                                <a:srgbClr val="D9D9D9"/>
                                              </a:solidFill>
                                              <a:ln w="9525">
                                                <a:solidFill>
                                                  <a:srgbClr val="0000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25" name="Rectangle 946"/>
                                              <a:cNvSpPr>
                                                <a:spLocks noChangeArrowheads="1"/>
                                              </a:cNvSpPr>
                                            </a:nvSpPr>
                                            <a:spPr bwMode="auto">
                                              <a:xfrm>
                                                <a:off x="2787664" y="785813"/>
                                                <a:ext cx="2597150" cy="184150"/>
                                              </a:xfrm>
                                              <a:prstGeom prst="rect">
                                                <a:avLst/>
                                              </a:prstGeom>
                                              <a:solidFill>
                                                <a:srgbClr val="C6C6C6"/>
                                              </a:solidFill>
                                              <a:ln w="9525">
                                                <a:solidFill>
                                                  <a:srgbClr val="0000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26" name="Rectangle 1116"/>
                                              <a:cNvSpPr>
                                                <a:spLocks noChangeArrowheads="1"/>
                                              </a:cNvSpPr>
                                            </a:nvSpPr>
                                            <a:spPr bwMode="auto">
                                              <a:xfrm>
                                                <a:off x="862013" y="769938"/>
                                                <a:ext cx="755650"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27" name="Rectangle 1117"/>
                                              <a:cNvSpPr>
                                                <a:spLocks noChangeArrowheads="1"/>
                                              </a:cNvSpPr>
                                            </a:nvSpPr>
                                            <a:spPr bwMode="auto">
                                              <a:xfrm>
                                                <a:off x="939800" y="819150"/>
                                                <a:ext cx="514564"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Fiscal Year</a:t>
                                                  </a:r>
                                                  <a:endParaRPr lang="en-US"/>
                                                </a:p>
                                              </a:txBody>
                                              <a:useSpRect/>
                                            </a:txSp>
                                          </a:sp>
                                          <a:sp>
                                            <a:nvSpPr>
                                              <a:cNvPr id="2828" name="Rectangle 1118"/>
                                              <a:cNvSpPr>
                                                <a:spLocks noChangeArrowheads="1"/>
                                              </a:cNvSpPr>
                                            </a:nvSpPr>
                                            <a:spPr bwMode="auto">
                                              <a:xfrm>
                                                <a:off x="1677988" y="769938"/>
                                                <a:ext cx="377825"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29" name="Rectangle 1119"/>
                                              <a:cNvSpPr>
                                                <a:spLocks noChangeArrowheads="1"/>
                                              </a:cNvSpPr>
                                            </a:nvSpPr>
                                            <a:spPr bwMode="auto">
                                              <a:xfrm>
                                                <a:off x="1801813"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94</a:t>
                                                  </a:r>
                                                  <a:endParaRPr lang="en-US"/>
                                                </a:p>
                                              </a:txBody>
                                              <a:useSpRect/>
                                            </a:txSp>
                                          </a:sp>
                                          <a:sp>
                                            <a:nvSpPr>
                                              <a:cNvPr id="2830" name="Rectangle 1120"/>
                                              <a:cNvSpPr>
                                                <a:spLocks noChangeArrowheads="1"/>
                                              </a:cNvSpPr>
                                            </a:nvSpPr>
                                            <a:spPr bwMode="auto">
                                              <a:xfrm>
                                                <a:off x="1617663" y="946150"/>
                                                <a:ext cx="542925"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31" name="Rectangle 1121"/>
                                              <a:cNvSpPr>
                                                <a:spLocks noChangeArrowheads="1"/>
                                              </a:cNvSpPr>
                                            </a:nvSpPr>
                                            <a:spPr bwMode="auto">
                                              <a:xfrm>
                                                <a:off x="1735141"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32" name="Rectangle 1124"/>
                                              <a:cNvSpPr>
                                                <a:spLocks noChangeArrowheads="1"/>
                                              </a:cNvSpPr>
                                            </a:nvSpPr>
                                            <a:spPr bwMode="auto">
                                              <a:xfrm>
                                                <a:off x="1220788" y="979488"/>
                                                <a:ext cx="306174" cy="107722"/>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b="0">
                                                      <a:solidFill>
                                                        <a:srgbClr val="000000"/>
                                                      </a:solidFill>
                                                    </a:rPr>
                                                    <a:t>Quarter</a:t>
                                                  </a:r>
                                                  <a:endParaRPr lang="en-US"/>
                                                </a:p>
                                              </a:txBody>
                                              <a:useSpRect/>
                                            </a:txSp>
                                          </a:sp>
                                          <a:sp>
                                            <a:nvSpPr>
                                              <a:cNvPr id="2833" name="Rectangle 1125"/>
                                              <a:cNvSpPr>
                                                <a:spLocks noChangeArrowheads="1"/>
                                              </a:cNvSpPr>
                                            </a:nvSpPr>
                                            <a:spPr bwMode="auto">
                                              <a:xfrm>
                                                <a:off x="2065338" y="769938"/>
                                                <a:ext cx="377825"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34" name="Rectangle 1126"/>
                                              <a:cNvSpPr>
                                                <a:spLocks noChangeArrowheads="1"/>
                                              </a:cNvSpPr>
                                            </a:nvSpPr>
                                            <a:spPr bwMode="auto">
                                              <a:xfrm>
                                                <a:off x="2178050"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95</a:t>
                                                  </a:r>
                                                  <a:endParaRPr lang="en-US"/>
                                                </a:p>
                                              </a:txBody>
                                              <a:useSpRect/>
                                            </a:txSp>
                                          </a:sp>
                                          <a:sp>
                                            <a:nvSpPr>
                                              <a:cNvPr id="2835" name="Rectangle 1127"/>
                                              <a:cNvSpPr>
                                                <a:spLocks noChangeArrowheads="1"/>
                                              </a:cNvSpPr>
                                            </a:nvSpPr>
                                            <a:spPr bwMode="auto">
                                              <a:xfrm>
                                                <a:off x="1976438" y="946150"/>
                                                <a:ext cx="544512"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36" name="Rectangle 1128"/>
                                              <a:cNvSpPr>
                                                <a:spLocks noChangeArrowheads="1"/>
                                              </a:cNvSpPr>
                                            </a:nvSpPr>
                                            <a:spPr bwMode="auto">
                                              <a:xfrm>
                                                <a:off x="2093916"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37" name="Rectangle 1130"/>
                                              <a:cNvSpPr>
                                                <a:spLocks noChangeArrowheads="1"/>
                                              </a:cNvSpPr>
                                            </a:nvSpPr>
                                            <a:spPr bwMode="auto">
                                              <a:xfrm>
                                                <a:off x="2417763" y="769938"/>
                                                <a:ext cx="376237"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38" name="Rectangle 1131"/>
                                              <a:cNvSpPr>
                                                <a:spLocks noChangeArrowheads="1"/>
                                              </a:cNvSpPr>
                                            </a:nvSpPr>
                                            <a:spPr bwMode="auto">
                                              <a:xfrm>
                                                <a:off x="2532063"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96</a:t>
                                                  </a:r>
                                                  <a:endParaRPr lang="en-US"/>
                                                </a:p>
                                              </a:txBody>
                                              <a:useSpRect/>
                                            </a:txSp>
                                          </a:sp>
                                          <a:sp>
                                            <a:nvSpPr>
                                              <a:cNvPr id="2839" name="Rectangle 1132"/>
                                              <a:cNvSpPr>
                                                <a:spLocks noChangeArrowheads="1"/>
                                              </a:cNvSpPr>
                                            </a:nvSpPr>
                                            <a:spPr bwMode="auto">
                                              <a:xfrm>
                                                <a:off x="2354263" y="946150"/>
                                                <a:ext cx="536575"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40" name="Rectangle 1133"/>
                                              <a:cNvSpPr>
                                                <a:spLocks noChangeArrowheads="1"/>
                                              </a:cNvSpPr>
                                            </a:nvSpPr>
                                            <a:spPr bwMode="auto">
                                              <a:xfrm>
                                                <a:off x="2462216"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41" name="Rectangle 1135"/>
                                              <a:cNvSpPr>
                                                <a:spLocks noChangeArrowheads="1"/>
                                              </a:cNvSpPr>
                                            </a:nvSpPr>
                                            <a:spPr bwMode="auto">
                                              <a:xfrm>
                                                <a:off x="2786063" y="769938"/>
                                                <a:ext cx="376237"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42" name="Rectangle 1136"/>
                                              <a:cNvSpPr>
                                                <a:spLocks noChangeArrowheads="1"/>
                                              </a:cNvSpPr>
                                            </a:nvSpPr>
                                            <a:spPr bwMode="auto">
                                              <a:xfrm>
                                                <a:off x="2908300"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97</a:t>
                                                  </a:r>
                                                  <a:endParaRPr lang="en-US"/>
                                                </a:p>
                                              </a:txBody>
                                              <a:useSpRect/>
                                            </a:txSp>
                                          </a:sp>
                                          <a:sp>
                                            <a:nvSpPr>
                                              <a:cNvPr id="2843" name="Rectangle 1138"/>
                                              <a:cNvSpPr>
                                                <a:spLocks noChangeArrowheads="1"/>
                                              </a:cNvSpPr>
                                            </a:nvSpPr>
                                            <a:spPr bwMode="auto">
                                              <a:xfrm>
                                                <a:off x="2840041"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44" name="Rectangle 1140"/>
                                              <a:cNvSpPr>
                                                <a:spLocks noChangeArrowheads="1"/>
                                              </a:cNvSpPr>
                                            </a:nvSpPr>
                                            <a:spPr bwMode="auto">
                                              <a:xfrm>
                                                <a:off x="3154363" y="769938"/>
                                                <a:ext cx="377825"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45" name="Rectangle 1141"/>
                                              <a:cNvSpPr>
                                                <a:spLocks noChangeArrowheads="1"/>
                                              </a:cNvSpPr>
                                            </a:nvSpPr>
                                            <a:spPr bwMode="auto">
                                              <a:xfrm>
                                                <a:off x="3276600"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98</a:t>
                                                  </a:r>
                                                  <a:endParaRPr lang="en-US"/>
                                                </a:p>
                                              </a:txBody>
                                              <a:useSpRect/>
                                            </a:txSp>
                                          </a:sp>
                                          <a:sp>
                                            <a:nvSpPr>
                                              <a:cNvPr id="2846" name="Rectangle 1142"/>
                                              <a:cNvSpPr>
                                                <a:spLocks noChangeArrowheads="1"/>
                                              </a:cNvSpPr>
                                            </a:nvSpPr>
                                            <a:spPr bwMode="auto">
                                              <a:xfrm>
                                                <a:off x="3092450" y="946150"/>
                                                <a:ext cx="544513"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endParaRPr lang="en-US"/>
                                                </a:p>
                                              </a:txBody>
                                              <a:useSpRect/>
                                            </a:txSp>
                                          </a:sp>
                                          <a:sp>
                                            <a:nvSpPr>
                                              <a:cNvPr id="2847" name="Rectangle 1143"/>
                                              <a:cNvSpPr>
                                                <a:spLocks noChangeArrowheads="1"/>
                                              </a:cNvSpPr>
                                            </a:nvSpPr>
                                            <a:spPr bwMode="auto">
                                              <a:xfrm>
                                                <a:off x="3208341"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48" name="Rectangle 1145"/>
                                              <a:cNvSpPr>
                                                <a:spLocks noChangeArrowheads="1"/>
                                              </a:cNvSpPr>
                                            </a:nvSpPr>
                                            <a:spPr bwMode="auto">
                                              <a:xfrm>
                                                <a:off x="3532188" y="769938"/>
                                                <a:ext cx="377825"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49" name="Rectangle 1146"/>
                                              <a:cNvSpPr>
                                                <a:spLocks noChangeArrowheads="1"/>
                                              </a:cNvSpPr>
                                            </a:nvSpPr>
                                            <a:spPr bwMode="auto">
                                              <a:xfrm>
                                                <a:off x="3644900"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99</a:t>
                                                  </a:r>
                                                  <a:endParaRPr lang="en-US"/>
                                                </a:p>
                                              </a:txBody>
                                              <a:useSpRect/>
                                            </a:txSp>
                                          </a:sp>
                                          <a:sp>
                                            <a:nvSpPr>
                                              <a:cNvPr id="2850" name="Rectangle 1147"/>
                                              <a:cNvSpPr>
                                                <a:spLocks noChangeArrowheads="1"/>
                                              </a:cNvSpPr>
                                            </a:nvSpPr>
                                            <a:spPr bwMode="auto">
                                              <a:xfrm>
                                                <a:off x="3460750" y="946150"/>
                                                <a:ext cx="544513"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51" name="Rectangle 1148"/>
                                              <a:cNvSpPr>
                                                <a:spLocks noChangeArrowheads="1"/>
                                              </a:cNvSpPr>
                                            </a:nvSpPr>
                                            <a:spPr bwMode="auto">
                                              <a:xfrm>
                                                <a:off x="3578228"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52" name="Rectangle 1150"/>
                                              <a:cNvSpPr>
                                                <a:spLocks noChangeArrowheads="1"/>
                                              </a:cNvSpPr>
                                            </a:nvSpPr>
                                            <a:spPr bwMode="auto">
                                              <a:xfrm>
                                                <a:off x="3900488" y="769938"/>
                                                <a:ext cx="377825"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53" name="Rectangle 1151"/>
                                              <a:cNvSpPr>
                                                <a:spLocks noChangeArrowheads="1"/>
                                              </a:cNvSpPr>
                                            </a:nvSpPr>
                                            <a:spPr bwMode="auto">
                                              <a:xfrm>
                                                <a:off x="4024313"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00</a:t>
                                                  </a:r>
                                                  <a:endParaRPr lang="en-US"/>
                                                </a:p>
                                              </a:txBody>
                                              <a:useSpRect/>
                                            </a:txSp>
                                          </a:sp>
                                          <a:sp>
                                            <a:nvSpPr>
                                              <a:cNvPr id="2854" name="Rectangle 1152"/>
                                              <a:cNvSpPr>
                                                <a:spLocks noChangeArrowheads="1"/>
                                              </a:cNvSpPr>
                                            </a:nvSpPr>
                                            <a:spPr bwMode="auto">
                                              <a:xfrm>
                                                <a:off x="3840163" y="946150"/>
                                                <a:ext cx="534987"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endParaRPr lang="en-US"/>
                                                </a:p>
                                              </a:txBody>
                                              <a:useSpRect/>
                                            </a:txSp>
                                          </a:sp>
                                          <a:sp>
                                            <a:nvSpPr>
                                              <a:cNvPr id="2855" name="Rectangle 1153"/>
                                              <a:cNvSpPr>
                                                <a:spLocks noChangeArrowheads="1"/>
                                              </a:cNvSpPr>
                                            </a:nvSpPr>
                                            <a:spPr bwMode="auto">
                                              <a:xfrm>
                                                <a:off x="3946528"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56" name="Rectangle 1155"/>
                                              <a:cNvSpPr>
                                                <a:spLocks noChangeArrowheads="1"/>
                                              </a:cNvSpPr>
                                            </a:nvSpPr>
                                            <a:spPr bwMode="auto">
                                              <a:xfrm>
                                                <a:off x="4268788" y="769938"/>
                                                <a:ext cx="377825"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57" name="Rectangle 1156"/>
                                              <a:cNvSpPr>
                                                <a:spLocks noChangeArrowheads="1"/>
                                              </a:cNvSpPr>
                                            </a:nvSpPr>
                                            <a:spPr bwMode="auto">
                                              <a:xfrm>
                                                <a:off x="4383088"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01</a:t>
                                                  </a:r>
                                                  <a:endParaRPr lang="en-US"/>
                                                </a:p>
                                              </a:txBody>
                                              <a:useSpRect/>
                                            </a:txSp>
                                          </a:sp>
                                          <a:sp>
                                            <a:nvSpPr>
                                              <a:cNvPr id="2858" name="Rectangle 1157"/>
                                              <a:cNvSpPr>
                                                <a:spLocks noChangeArrowheads="1"/>
                                              </a:cNvSpPr>
                                            </a:nvSpPr>
                                            <a:spPr bwMode="auto">
                                              <a:xfrm>
                                                <a:off x="4208463" y="946150"/>
                                                <a:ext cx="534987"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59" name="Rectangle 1158"/>
                                              <a:cNvSpPr>
                                                <a:spLocks noChangeArrowheads="1"/>
                                              </a:cNvSpPr>
                                            </a:nvSpPr>
                                            <a:spPr bwMode="auto">
                                              <a:xfrm>
                                                <a:off x="4314828"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60" name="Rectangle 1160"/>
                                              <a:cNvSpPr>
                                                <a:spLocks noChangeArrowheads="1"/>
                                              </a:cNvSpPr>
                                            </a:nvSpPr>
                                            <a:spPr bwMode="auto">
                                              <a:xfrm>
                                                <a:off x="4640263" y="769938"/>
                                                <a:ext cx="376237"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61" name="Rectangle 1161"/>
                                              <a:cNvSpPr>
                                                <a:spLocks noChangeArrowheads="1"/>
                                              </a:cNvSpPr>
                                            </a:nvSpPr>
                                            <a:spPr bwMode="auto">
                                              <a:xfrm>
                                                <a:off x="4760913"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02</a:t>
                                                  </a:r>
                                                  <a:endParaRPr lang="en-US"/>
                                                </a:p>
                                              </a:txBody>
                                              <a:useSpRect/>
                                            </a:txSp>
                                          </a:sp>
                                          <a:sp>
                                            <a:nvSpPr>
                                              <a:cNvPr id="2862" name="Rectangle 1162"/>
                                              <a:cNvSpPr>
                                                <a:spLocks noChangeArrowheads="1"/>
                                              </a:cNvSpPr>
                                            </a:nvSpPr>
                                            <a:spPr bwMode="auto">
                                              <a:xfrm>
                                                <a:off x="4584700" y="946150"/>
                                                <a:ext cx="538163"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63" name="Rectangle 1163"/>
                                              <a:cNvSpPr>
                                                <a:spLocks noChangeArrowheads="1"/>
                                              </a:cNvSpPr>
                                            </a:nvSpPr>
                                            <a:spPr bwMode="auto">
                                              <a:xfrm>
                                                <a:off x="4684715"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64" name="Rectangle 1165"/>
                                              <a:cNvSpPr>
                                                <a:spLocks noChangeArrowheads="1"/>
                                              </a:cNvSpPr>
                                            </a:nvSpPr>
                                            <a:spPr bwMode="auto">
                                              <a:xfrm>
                                                <a:off x="5008563" y="769938"/>
                                                <a:ext cx="376237"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65" name="Rectangle 1166"/>
                                              <a:cNvSpPr>
                                                <a:spLocks noChangeArrowheads="1"/>
                                              </a:cNvSpPr>
                                            </a:nvSpPr>
                                            <a:spPr bwMode="auto">
                                              <a:xfrm>
                                                <a:off x="5122863"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03</a:t>
                                                  </a:r>
                                                  <a:endParaRPr lang="en-US"/>
                                                </a:p>
                                              </a:txBody>
                                              <a:useSpRect/>
                                            </a:txSp>
                                          </a:sp>
                                          <a:sp>
                                            <a:nvSpPr>
                                              <a:cNvPr id="2866" name="Rectangle 1167"/>
                                              <a:cNvSpPr>
                                                <a:spLocks noChangeArrowheads="1"/>
                                              </a:cNvSpPr>
                                            </a:nvSpPr>
                                            <a:spPr bwMode="auto">
                                              <a:xfrm>
                                                <a:off x="4945063" y="946150"/>
                                                <a:ext cx="546100"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67" name="Rectangle 1168"/>
                                              <a:cNvSpPr>
                                                <a:spLocks noChangeArrowheads="1"/>
                                              </a:cNvSpPr>
                                            </a:nvSpPr>
                                            <a:spPr bwMode="auto">
                                              <a:xfrm>
                                                <a:off x="5053015"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68" name="Rectangle 1169"/>
                                              <a:cNvSpPr>
                                                <a:spLocks noChangeArrowheads="1"/>
                                              </a:cNvSpPr>
                                            </a:nvSpPr>
                                            <a:spPr bwMode="auto">
                                              <a:xfrm>
                                                <a:off x="5367338" y="769938"/>
                                                <a:ext cx="377825"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69" name="Rectangle 1170"/>
                                              <a:cNvSpPr>
                                                <a:spLocks noChangeArrowheads="1"/>
                                              </a:cNvSpPr>
                                            </a:nvSpPr>
                                            <a:spPr bwMode="auto">
                                              <a:xfrm>
                                                <a:off x="5491163"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04</a:t>
                                                  </a:r>
                                                  <a:endParaRPr lang="en-US"/>
                                                </a:p>
                                              </a:txBody>
                                              <a:useSpRect/>
                                            </a:txSp>
                                          </a:sp>
                                          <a:sp>
                                            <a:nvSpPr>
                                              <a:cNvPr id="2870" name="Rectangle 1171"/>
                                              <a:cNvSpPr>
                                                <a:spLocks noChangeArrowheads="1"/>
                                              </a:cNvSpPr>
                                            </a:nvSpPr>
                                            <a:spPr bwMode="auto">
                                              <a:xfrm>
                                                <a:off x="5322888" y="946150"/>
                                                <a:ext cx="536575"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71" name="Rectangle 1172"/>
                                              <a:cNvSpPr>
                                                <a:spLocks noChangeArrowheads="1"/>
                                              </a:cNvSpPr>
                                            </a:nvSpPr>
                                            <a:spPr bwMode="auto">
                                              <a:xfrm>
                                                <a:off x="5429252"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72" name="Rectangle 1174"/>
                                              <a:cNvSpPr>
                                                <a:spLocks noChangeArrowheads="1"/>
                                              </a:cNvSpPr>
                                            </a:nvSpPr>
                                            <a:spPr bwMode="auto">
                                              <a:xfrm>
                                                <a:off x="5745163" y="769938"/>
                                                <a:ext cx="387350"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73" name="Rectangle 1175"/>
                                              <a:cNvSpPr>
                                                <a:spLocks noChangeArrowheads="1"/>
                                              </a:cNvSpPr>
                                            </a:nvSpPr>
                                            <a:spPr bwMode="auto">
                                              <a:xfrm>
                                                <a:off x="5867400"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05</a:t>
                                                  </a:r>
                                                  <a:endParaRPr lang="en-US"/>
                                                </a:p>
                                              </a:txBody>
                                              <a:useSpRect/>
                                            </a:txSp>
                                          </a:sp>
                                          <a:sp>
                                            <a:nvSpPr>
                                              <a:cNvPr id="2874" name="Rectangle 1176"/>
                                              <a:cNvSpPr>
                                                <a:spLocks noChangeArrowheads="1"/>
                                              </a:cNvSpPr>
                                            </a:nvSpPr>
                                            <a:spPr bwMode="auto">
                                              <a:xfrm>
                                                <a:off x="5694363" y="946150"/>
                                                <a:ext cx="533400"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75" name="Rectangle 1177"/>
                                              <a:cNvSpPr>
                                                <a:spLocks noChangeArrowheads="1"/>
                                              </a:cNvSpPr>
                                            </a:nvSpPr>
                                            <a:spPr bwMode="auto">
                                              <a:xfrm>
                                                <a:off x="5789615"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76" name="Rectangle 1179"/>
                                              <a:cNvSpPr>
                                                <a:spLocks noChangeArrowheads="1"/>
                                              </a:cNvSpPr>
                                            </a:nvSpPr>
                                            <a:spPr bwMode="auto">
                                              <a:xfrm>
                                                <a:off x="6122988" y="769938"/>
                                                <a:ext cx="377825"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77" name="Rectangle 1180"/>
                                              <a:cNvSpPr>
                                                <a:spLocks noChangeArrowheads="1"/>
                                              </a:cNvSpPr>
                                            </a:nvSpPr>
                                            <a:spPr bwMode="auto">
                                              <a:xfrm>
                                                <a:off x="6237288"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06</a:t>
                                                  </a:r>
                                                  <a:endParaRPr lang="en-US"/>
                                                </a:p>
                                              </a:txBody>
                                              <a:useSpRect/>
                                            </a:txSp>
                                          </a:sp>
                                          <a:sp>
                                            <a:nvSpPr>
                                              <a:cNvPr id="2878" name="Rectangle 1181"/>
                                              <a:cNvSpPr>
                                                <a:spLocks noChangeArrowheads="1"/>
                                              </a:cNvSpPr>
                                            </a:nvSpPr>
                                            <a:spPr bwMode="auto">
                                              <a:xfrm>
                                                <a:off x="6062663" y="946150"/>
                                                <a:ext cx="542925"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79" name="Rectangle 1182"/>
                                              <a:cNvSpPr>
                                                <a:spLocks noChangeArrowheads="1"/>
                                              </a:cNvSpPr>
                                            </a:nvSpPr>
                                            <a:spPr bwMode="auto">
                                              <a:xfrm>
                                                <a:off x="6167440"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80" name="Rectangle 1184"/>
                                              <a:cNvSpPr>
                                                <a:spLocks noChangeArrowheads="1"/>
                                              </a:cNvSpPr>
                                            </a:nvSpPr>
                                            <a:spPr bwMode="auto">
                                              <a:xfrm>
                                                <a:off x="6491288" y="769938"/>
                                                <a:ext cx="385762"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81" name="Rectangle 1185"/>
                                              <a:cNvSpPr>
                                                <a:spLocks noChangeArrowheads="1"/>
                                              </a:cNvSpPr>
                                            </a:nvSpPr>
                                            <a:spPr bwMode="auto">
                                              <a:xfrm>
                                                <a:off x="6615113"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07</a:t>
                                                  </a:r>
                                                  <a:endParaRPr lang="en-US"/>
                                                </a:p>
                                              </a:txBody>
                                              <a:useSpRect/>
                                            </a:txSp>
                                          </a:sp>
                                          <a:sp>
                                            <a:nvSpPr>
                                              <a:cNvPr id="2882" name="Rectangle 1186"/>
                                              <a:cNvSpPr>
                                                <a:spLocks noChangeArrowheads="1"/>
                                              </a:cNvSpPr>
                                            </a:nvSpPr>
                                            <a:spPr bwMode="auto">
                                              <a:xfrm>
                                                <a:off x="6438900" y="946150"/>
                                                <a:ext cx="534988"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83" name="Rectangle 1187"/>
                                              <a:cNvSpPr>
                                                <a:spLocks noChangeArrowheads="1"/>
                                              </a:cNvSpPr>
                                            </a:nvSpPr>
                                            <a:spPr bwMode="auto">
                                              <a:xfrm>
                                                <a:off x="6538915"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84" name="Rectangle 1189"/>
                                              <a:cNvSpPr>
                                                <a:spLocks noChangeArrowheads="1"/>
                                              </a:cNvSpPr>
                                            </a:nvSpPr>
                                            <a:spPr bwMode="auto">
                                              <a:xfrm>
                                                <a:off x="6859588" y="769938"/>
                                                <a:ext cx="377825"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85" name="Rectangle 1190"/>
                                              <a:cNvSpPr>
                                                <a:spLocks noChangeArrowheads="1"/>
                                              </a:cNvSpPr>
                                            </a:nvSpPr>
                                            <a:spPr bwMode="auto">
                                              <a:xfrm>
                                                <a:off x="6983413"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08</a:t>
                                                  </a:r>
                                                  <a:endParaRPr lang="en-US"/>
                                                </a:p>
                                              </a:txBody>
                                              <a:useSpRect/>
                                            </a:txSp>
                                          </a:sp>
                                          <a:sp>
                                            <a:nvSpPr>
                                              <a:cNvPr id="2886" name="Rectangle 1191"/>
                                              <a:cNvSpPr>
                                                <a:spLocks noChangeArrowheads="1"/>
                                              </a:cNvSpPr>
                                            </a:nvSpPr>
                                            <a:spPr bwMode="auto">
                                              <a:xfrm>
                                                <a:off x="6807200" y="946150"/>
                                                <a:ext cx="538163"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87" name="Rectangle 1192"/>
                                              <a:cNvSpPr>
                                                <a:spLocks noChangeArrowheads="1"/>
                                              </a:cNvSpPr>
                                            </a:nvSpPr>
                                            <a:spPr bwMode="auto">
                                              <a:xfrm>
                                                <a:off x="6915152"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88" name="Rectangle 1194"/>
                                              <a:cNvSpPr>
                                                <a:spLocks noChangeArrowheads="1"/>
                                              </a:cNvSpPr>
                                            </a:nvSpPr>
                                            <a:spPr bwMode="auto">
                                              <a:xfrm>
                                                <a:off x="7231063" y="769938"/>
                                                <a:ext cx="376237"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89" name="Rectangle 1195"/>
                                              <a:cNvSpPr>
                                                <a:spLocks noChangeArrowheads="1"/>
                                              </a:cNvSpPr>
                                            </a:nvSpPr>
                                            <a:spPr bwMode="auto">
                                              <a:xfrm>
                                                <a:off x="7351713"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09</a:t>
                                                  </a:r>
                                                  <a:endParaRPr lang="en-US"/>
                                                </a:p>
                                              </a:txBody>
                                              <a:useSpRect/>
                                            </a:txSp>
                                          </a:sp>
                                          <a:sp>
                                            <a:nvSpPr>
                                              <a:cNvPr id="2890" name="Rectangle 1196"/>
                                              <a:cNvSpPr>
                                                <a:spLocks noChangeArrowheads="1"/>
                                              </a:cNvSpPr>
                                            </a:nvSpPr>
                                            <a:spPr bwMode="auto">
                                              <a:xfrm>
                                                <a:off x="7177088" y="946150"/>
                                                <a:ext cx="536575"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91" name="Rectangle 1197"/>
                                              <a:cNvSpPr>
                                                <a:spLocks noChangeArrowheads="1"/>
                                              </a:cNvSpPr>
                                            </a:nvSpPr>
                                            <a:spPr bwMode="auto">
                                              <a:xfrm>
                                                <a:off x="7275515"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92" name="Rectangle 1199"/>
                                              <a:cNvSpPr>
                                                <a:spLocks noChangeArrowheads="1"/>
                                              </a:cNvSpPr>
                                            </a:nvSpPr>
                                            <a:spPr bwMode="auto">
                                              <a:xfrm>
                                                <a:off x="7624763" y="769938"/>
                                                <a:ext cx="377825"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93" name="Rectangle 1200"/>
                                              <a:cNvSpPr>
                                                <a:spLocks noChangeArrowheads="1"/>
                                              </a:cNvSpPr>
                                            </a:nvSpPr>
                                            <a:spPr bwMode="auto">
                                              <a:xfrm>
                                                <a:off x="7739063"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10</a:t>
                                                  </a:r>
                                                  <a:endParaRPr lang="en-US"/>
                                                </a:p>
                                              </a:txBody>
                                              <a:useSpRect/>
                                            </a:txSp>
                                          </a:sp>
                                          <a:sp>
                                            <a:nvSpPr>
                                              <a:cNvPr id="2894" name="Rectangle 1201"/>
                                              <a:cNvSpPr>
                                                <a:spLocks noChangeArrowheads="1"/>
                                              </a:cNvSpPr>
                                            </a:nvSpPr>
                                            <a:spPr bwMode="auto">
                                              <a:xfrm>
                                                <a:off x="7545388" y="946150"/>
                                                <a:ext cx="544512"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95" name="Rectangle 1202"/>
                                              <a:cNvSpPr>
                                                <a:spLocks noChangeArrowheads="1"/>
                                              </a:cNvSpPr>
                                            </a:nvSpPr>
                                            <a:spPr bwMode="auto">
                                              <a:xfrm>
                                                <a:off x="7651752"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96" name="Rectangle 1204"/>
                                              <a:cNvSpPr>
                                                <a:spLocks noChangeArrowheads="1"/>
                                              </a:cNvSpPr>
                                            </a:nvSpPr>
                                            <a:spPr bwMode="auto">
                                              <a:xfrm>
                                                <a:off x="7986713" y="769938"/>
                                                <a:ext cx="374650"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97" name="Rectangle 1205"/>
                                              <a:cNvSpPr>
                                                <a:spLocks noChangeArrowheads="1"/>
                                              </a:cNvSpPr>
                                            </a:nvSpPr>
                                            <a:spPr bwMode="auto">
                                              <a:xfrm>
                                                <a:off x="8097838"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11</a:t>
                                                  </a:r>
                                                  <a:endParaRPr lang="en-US"/>
                                                </a:p>
                                              </a:txBody>
                                              <a:useSpRect/>
                                            </a:txSp>
                                          </a:sp>
                                          <a:sp>
                                            <a:nvSpPr>
                                              <a:cNvPr id="2898" name="Rectangle 1206"/>
                                              <a:cNvSpPr>
                                                <a:spLocks noChangeArrowheads="1"/>
                                              </a:cNvSpPr>
                                            </a:nvSpPr>
                                            <a:spPr bwMode="auto">
                                              <a:xfrm>
                                                <a:off x="7923213" y="946150"/>
                                                <a:ext cx="534987"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99" name="Rectangle 1207"/>
                                              <a:cNvSpPr>
                                                <a:spLocks noChangeArrowheads="1"/>
                                              </a:cNvSpPr>
                                            </a:nvSpPr>
                                            <a:spPr bwMode="auto">
                                              <a:xfrm>
                                                <a:off x="8021640"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900" name="Rectangle 1325"/>
                                              <a:cNvSpPr>
                                                <a:spLocks noChangeArrowheads="1"/>
                                              </a:cNvSpPr>
                                            </a:nvSpPr>
                                            <a:spPr bwMode="auto">
                                              <a:xfrm>
                                                <a:off x="8361363" y="769938"/>
                                                <a:ext cx="377825"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01" name="Rectangle 1326"/>
                                              <a:cNvSpPr>
                                                <a:spLocks noChangeArrowheads="1"/>
                                              </a:cNvSpPr>
                                            </a:nvSpPr>
                                            <a:spPr bwMode="auto">
                                              <a:xfrm>
                                                <a:off x="8485188"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12</a:t>
                                                  </a:r>
                                                  <a:endParaRPr lang="en-US"/>
                                                </a:p>
                                              </a:txBody>
                                              <a:useSpRect/>
                                            </a:txSp>
                                          </a:sp>
                                          <a:sp>
                                            <a:nvSpPr>
                                              <a:cNvPr id="2902" name="Rectangle 1327"/>
                                              <a:cNvSpPr>
                                                <a:spLocks noChangeArrowheads="1"/>
                                              </a:cNvSpPr>
                                            </a:nvSpPr>
                                            <a:spPr bwMode="auto">
                                              <a:xfrm>
                                                <a:off x="8291513" y="946150"/>
                                                <a:ext cx="536575"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03" name="Rectangle 1328"/>
                                              <a:cNvSpPr>
                                                <a:spLocks noChangeArrowheads="1"/>
                                              </a:cNvSpPr>
                                            </a:nvSpPr>
                                            <a:spPr bwMode="auto">
                                              <a:xfrm>
                                                <a:off x="8389940"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904" name="Line 1932"/>
                                              <a:cNvSpPr>
                                                <a:spLocks noChangeShapeType="1"/>
                                              </a:cNvSpPr>
                                            </a:nvSpPr>
                                            <a:spPr bwMode="auto">
                                              <a:xfrm>
                                                <a:off x="468313" y="1090613"/>
                                                <a:ext cx="1193800"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05" name="Line 1933"/>
                                              <a:cNvSpPr>
                                                <a:spLocks noChangeShapeType="1"/>
                                              </a:cNvSpPr>
                                            </a:nvSpPr>
                                            <a:spPr bwMode="auto">
                                              <a:xfrm>
                                                <a:off x="1670050" y="1090613"/>
                                                <a:ext cx="703421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06" name="Line 1934"/>
                                              <a:cNvSpPr>
                                                <a:spLocks noChangeShapeType="1"/>
                                              </a:cNvSpPr>
                                            </a:nvSpPr>
                                            <a:spPr bwMode="auto">
                                              <a:xfrm>
                                                <a:off x="468313" y="1090613"/>
                                                <a:ext cx="1193800"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07" name="Line 1935"/>
                                              <a:cNvSpPr>
                                                <a:spLocks noChangeShapeType="1"/>
                                              </a:cNvSpPr>
                                            </a:nvSpPr>
                                            <a:spPr bwMode="auto">
                                              <a:xfrm>
                                                <a:off x="1670050" y="1090613"/>
                                                <a:ext cx="703421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sp>
                                          <a:nvSpPr>
                                            <a:cNvPr id="2702" name="Rectangle 1937"/>
                                            <a:cNvSpPr>
                                              <a:spLocks noChangeArrowheads="1"/>
                                            </a:cNvSpPr>
                                          </a:nvSpPr>
                                          <a:spPr bwMode="auto">
                                            <a:xfrm>
                                              <a:off x="2925763" y="1452563"/>
                                              <a:ext cx="223837"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MS B</a:t>
                                                </a:r>
                                                <a:endParaRPr lang="en-US"/>
                                              </a:p>
                                            </a:txBody>
                                            <a:useSpRect/>
                                          </a:txSp>
                                        </a:sp>
                                        <a:sp>
                                          <a:nvSpPr>
                                            <a:cNvPr id="2703" name="Freeform 1950"/>
                                            <a:cNvSpPr>
                                              <a:spLocks/>
                                            </a:cNvSpPr>
                                          </a:nvSpPr>
                                          <a:spPr bwMode="auto">
                                            <a:xfrm>
                                              <a:off x="3011488" y="1316038"/>
                                              <a:ext cx="98425" cy="136525"/>
                                            </a:xfrm>
                                            <a:custGeom>
                                              <a:avLst/>
                                              <a:gdLst>
                                                <a:gd name="T0" fmla="*/ 54860 w 61"/>
                                                <a:gd name="T1" fmla="*/ 0 h 86"/>
                                                <a:gd name="T2" fmla="*/ 98425 w 61"/>
                                                <a:gd name="T3" fmla="*/ 136525 h 86"/>
                                                <a:gd name="T4" fmla="*/ 0 w 61"/>
                                                <a:gd name="T5" fmla="*/ 136525 h 86"/>
                                                <a:gd name="T6" fmla="*/ 54860 w 61"/>
                                                <a:gd name="T7" fmla="*/ 0 h 86"/>
                                                <a:gd name="T8" fmla="*/ 0 60000 65536"/>
                                                <a:gd name="T9" fmla="*/ 0 60000 65536"/>
                                                <a:gd name="T10" fmla="*/ 0 60000 65536"/>
                                                <a:gd name="T11" fmla="*/ 0 60000 65536"/>
                                                <a:gd name="T12" fmla="*/ 0 w 61"/>
                                                <a:gd name="T13" fmla="*/ 0 h 86"/>
                                                <a:gd name="T14" fmla="*/ 61 w 61"/>
                                                <a:gd name="T15" fmla="*/ 86 h 86"/>
                                              </a:gdLst>
                                              <a:ahLst/>
                                              <a:cxnLst>
                                                <a:cxn ang="T8">
                                                  <a:pos x="T0" y="T1"/>
                                                </a:cxn>
                                                <a:cxn ang="T9">
                                                  <a:pos x="T2" y="T3"/>
                                                </a:cxn>
                                                <a:cxn ang="T10">
                                                  <a:pos x="T4" y="T5"/>
                                                </a:cxn>
                                                <a:cxn ang="T11">
                                                  <a:pos x="T6" y="T7"/>
                                                </a:cxn>
                                              </a:cxnLst>
                                              <a:rect l="T12" t="T13" r="T14" b="T15"/>
                                              <a:pathLst>
                                                <a:path w="61" h="86">
                                                  <a:moveTo>
                                                    <a:pt x="34" y="0"/>
                                                  </a:moveTo>
                                                  <a:lnTo>
                                                    <a:pt x="61" y="86"/>
                                                  </a:lnTo>
                                                  <a:lnTo>
                                                    <a:pt x="0" y="86"/>
                                                  </a:lnTo>
                                                  <a:lnTo>
                                                    <a:pt x="34" y="0"/>
                                                  </a:lnTo>
                                                  <a:close/>
                                                </a:path>
                                              </a:pathLst>
                                            </a:custGeom>
                                            <a:solidFill>
                                              <a:srgbClr val="CCEC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04" name="Rectangle 1951"/>
                                            <a:cNvSpPr>
                                              <a:spLocks noChangeArrowheads="1"/>
                                            </a:cNvSpPr>
                                          </a:nvSpPr>
                                          <a:spPr bwMode="auto">
                                            <a:xfrm>
                                              <a:off x="3575050" y="1450975"/>
                                              <a:ext cx="596900"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05" name="Rectangle 1956"/>
                                            <a:cNvSpPr>
                                              <a:spLocks noChangeArrowheads="1"/>
                                            </a:cNvSpPr>
                                          </a:nvSpPr>
                                          <a:spPr bwMode="auto">
                                            <a:xfrm>
                                              <a:off x="3575050" y="1450975"/>
                                              <a:ext cx="596900"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06" name="Rectangle 1957"/>
                                            <a:cNvSpPr>
                                              <a:spLocks noChangeArrowheads="1"/>
                                            </a:cNvSpPr>
                                          </a:nvSpPr>
                                          <a:spPr bwMode="auto">
                                            <a:xfrm>
                                              <a:off x="3687763" y="1489075"/>
                                              <a:ext cx="501650" cy="10636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Post-CDR A</a:t>
                                                </a:r>
                                                <a:endParaRPr lang="en-US"/>
                                              </a:p>
                                            </a:txBody>
                                            <a:useSpRect/>
                                          </a:txSp>
                                        </a:sp>
                                        <a:sp>
                                          <a:nvSpPr>
                                            <a:cNvPr id="2707" name="Freeform 1961"/>
                                            <a:cNvSpPr>
                                              <a:spLocks/>
                                            </a:cNvSpPr>
                                          </a:nvSpPr>
                                          <a:spPr bwMode="auto">
                                            <a:xfrm>
                                              <a:off x="3754438" y="1408113"/>
                                              <a:ext cx="79375" cy="87312"/>
                                            </a:xfrm>
                                            <a:custGeom>
                                              <a:avLst/>
                                              <a:gdLst>
                                                <a:gd name="T0" fmla="*/ 44450 w 50"/>
                                                <a:gd name="T1" fmla="*/ 0 h 55"/>
                                                <a:gd name="T2" fmla="*/ 0 w 50"/>
                                                <a:gd name="T3" fmla="*/ 47625 h 55"/>
                                                <a:gd name="T4" fmla="*/ 44450 w 50"/>
                                                <a:gd name="T5" fmla="*/ 87312 h 55"/>
                                                <a:gd name="T6" fmla="*/ 79375 w 50"/>
                                                <a:gd name="T7" fmla="*/ 47625 h 55"/>
                                                <a:gd name="T8" fmla="*/ 44450 w 50"/>
                                                <a:gd name="T9" fmla="*/ 0 h 55"/>
                                                <a:gd name="T10" fmla="*/ 0 60000 65536"/>
                                                <a:gd name="T11" fmla="*/ 0 60000 65536"/>
                                                <a:gd name="T12" fmla="*/ 0 60000 65536"/>
                                                <a:gd name="T13" fmla="*/ 0 60000 65536"/>
                                                <a:gd name="T14" fmla="*/ 0 60000 65536"/>
                                                <a:gd name="T15" fmla="*/ 0 w 50"/>
                                                <a:gd name="T16" fmla="*/ 0 h 55"/>
                                                <a:gd name="T17" fmla="*/ 50 w 50"/>
                                                <a:gd name="T18" fmla="*/ 55 h 55"/>
                                              </a:gdLst>
                                              <a:ahLst/>
                                              <a:cxnLst>
                                                <a:cxn ang="T10">
                                                  <a:pos x="T0" y="T1"/>
                                                </a:cxn>
                                                <a:cxn ang="T11">
                                                  <a:pos x="T2" y="T3"/>
                                                </a:cxn>
                                                <a:cxn ang="T12">
                                                  <a:pos x="T4" y="T5"/>
                                                </a:cxn>
                                                <a:cxn ang="T13">
                                                  <a:pos x="T6" y="T7"/>
                                                </a:cxn>
                                                <a:cxn ang="T14">
                                                  <a:pos x="T8" y="T9"/>
                                                </a:cxn>
                                              </a:cxnLst>
                                              <a:rect l="T15" t="T16" r="T17" b="T18"/>
                                              <a:pathLst>
                                                <a:path w="50" h="55">
                                                  <a:moveTo>
                                                    <a:pt x="28" y="0"/>
                                                  </a:moveTo>
                                                  <a:lnTo>
                                                    <a:pt x="0" y="30"/>
                                                  </a:lnTo>
                                                  <a:lnTo>
                                                    <a:pt x="28" y="55"/>
                                                  </a:lnTo>
                                                  <a:lnTo>
                                                    <a:pt x="50" y="30"/>
                                                  </a:lnTo>
                                                  <a:lnTo>
                                                    <a:pt x="28"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08" name="Rectangle 1962"/>
                                            <a:cNvSpPr>
                                              <a:spLocks noChangeArrowheads="1"/>
                                            </a:cNvSpPr>
                                          </a:nvSpPr>
                                          <a:spPr bwMode="auto">
                                            <a:xfrm>
                                              <a:off x="449263" y="1058863"/>
                                              <a:ext cx="984250" cy="192087"/>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09" name="Rectangle 1963"/>
                                            <a:cNvSpPr>
                                              <a:spLocks noChangeArrowheads="1"/>
                                            </a:cNvSpPr>
                                          </a:nvSpPr>
                                          <a:spPr bwMode="auto">
                                            <a:xfrm>
                                              <a:off x="538163" y="1100138"/>
                                              <a:ext cx="641350" cy="12382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Requirements</a:t>
                                                </a:r>
                                                <a:endParaRPr lang="en-US"/>
                                              </a:p>
                                            </a:txBody>
                                            <a:useSpRect/>
                                          </a:txSp>
                                        </a:sp>
                                        <a:sp>
                                          <a:nvSpPr>
                                            <a:cNvPr id="2710" name="Rectangle 1964"/>
                                            <a:cNvSpPr>
                                              <a:spLocks noChangeArrowheads="1"/>
                                            </a:cNvSpPr>
                                          </a:nvSpPr>
                                          <a:spPr bwMode="auto">
                                            <a:xfrm>
                                              <a:off x="4954588" y="1450975"/>
                                              <a:ext cx="422275"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nvGrpSpPr>
                                            <a:cNvPr id="2711" name="Group 1970"/>
                                            <a:cNvGrpSpPr>
                                              <a:grpSpLocks/>
                                            </a:cNvGrpSpPr>
                                          </a:nvGrpSpPr>
                                          <a:grpSpPr bwMode="auto">
                                            <a:xfrm>
                                              <a:off x="5059363" y="1347788"/>
                                              <a:ext cx="96837" cy="136525"/>
                                              <a:chOff x="3187" y="859"/>
                                              <a:chExt cx="61" cy="86"/>
                                            </a:xfrm>
                                          </a:grpSpPr>
                                          <a:sp>
                                            <a:nvSpPr>
                                              <a:cNvPr id="2822" name="Freeform 1968"/>
                                              <a:cNvSpPr>
                                                <a:spLocks/>
                                              </a:cNvSpPr>
                                            </a:nvSpPr>
                                            <a:spPr bwMode="auto">
                                              <a:xfrm>
                                                <a:off x="3187" y="859"/>
                                                <a:ext cx="61" cy="86"/>
                                              </a:xfrm>
                                              <a:custGeom>
                                                <a:avLst/>
                                                <a:gdLst>
                                                  <a:gd name="T0" fmla="*/ 33 w 61"/>
                                                  <a:gd name="T1" fmla="*/ 0 h 86"/>
                                                  <a:gd name="T2" fmla="*/ 61 w 61"/>
                                                  <a:gd name="T3" fmla="*/ 86 h 86"/>
                                                  <a:gd name="T4" fmla="*/ 0 w 61"/>
                                                  <a:gd name="T5" fmla="*/ 86 h 86"/>
                                                  <a:gd name="T6" fmla="*/ 33 w 61"/>
                                                  <a:gd name="T7" fmla="*/ 0 h 86"/>
                                                  <a:gd name="T8" fmla="*/ 0 60000 65536"/>
                                                  <a:gd name="T9" fmla="*/ 0 60000 65536"/>
                                                  <a:gd name="T10" fmla="*/ 0 60000 65536"/>
                                                  <a:gd name="T11" fmla="*/ 0 60000 65536"/>
                                                  <a:gd name="T12" fmla="*/ 0 w 61"/>
                                                  <a:gd name="T13" fmla="*/ 0 h 86"/>
                                                  <a:gd name="T14" fmla="*/ 61 w 61"/>
                                                  <a:gd name="T15" fmla="*/ 86 h 86"/>
                                                </a:gdLst>
                                                <a:ahLst/>
                                                <a:cxnLst>
                                                  <a:cxn ang="T8">
                                                    <a:pos x="T0" y="T1"/>
                                                  </a:cxn>
                                                  <a:cxn ang="T9">
                                                    <a:pos x="T2" y="T3"/>
                                                  </a:cxn>
                                                  <a:cxn ang="T10">
                                                    <a:pos x="T4" y="T5"/>
                                                  </a:cxn>
                                                  <a:cxn ang="T11">
                                                    <a:pos x="T6" y="T7"/>
                                                  </a:cxn>
                                                </a:cxnLst>
                                                <a:rect l="T12" t="T13" r="T14" b="T15"/>
                                                <a:pathLst>
                                                  <a:path w="61" h="86">
                                                    <a:moveTo>
                                                      <a:pt x="33" y="0"/>
                                                    </a:moveTo>
                                                    <a:lnTo>
                                                      <a:pt x="61" y="86"/>
                                                    </a:lnTo>
                                                    <a:lnTo>
                                                      <a:pt x="0" y="86"/>
                                                    </a:lnTo>
                                                    <a:lnTo>
                                                      <a:pt x="33" y="0"/>
                                                    </a:lnTo>
                                                    <a:close/>
                                                  </a:path>
                                                </a:pathLst>
                                              </a:custGeom>
                                              <a:solidFill>
                                                <a:srgbClr val="FFFFCC"/>
                                              </a:solidFill>
                                              <a:ln w="9525">
                                                <a:no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23" name="Freeform 1969"/>
                                              <a:cNvSpPr>
                                                <a:spLocks/>
                                              </a:cNvSpPr>
                                            </a:nvSpPr>
                                            <a:spPr bwMode="auto">
                                              <a:xfrm>
                                                <a:off x="3187" y="859"/>
                                                <a:ext cx="61" cy="86"/>
                                              </a:xfrm>
                                              <a:custGeom>
                                                <a:avLst/>
                                                <a:gdLst>
                                                  <a:gd name="T0" fmla="*/ 33 w 61"/>
                                                  <a:gd name="T1" fmla="*/ 0 h 86"/>
                                                  <a:gd name="T2" fmla="*/ 61 w 61"/>
                                                  <a:gd name="T3" fmla="*/ 86 h 86"/>
                                                  <a:gd name="T4" fmla="*/ 0 w 61"/>
                                                  <a:gd name="T5" fmla="*/ 86 h 86"/>
                                                  <a:gd name="T6" fmla="*/ 33 w 61"/>
                                                  <a:gd name="T7" fmla="*/ 0 h 86"/>
                                                  <a:gd name="T8" fmla="*/ 0 60000 65536"/>
                                                  <a:gd name="T9" fmla="*/ 0 60000 65536"/>
                                                  <a:gd name="T10" fmla="*/ 0 60000 65536"/>
                                                  <a:gd name="T11" fmla="*/ 0 60000 65536"/>
                                                  <a:gd name="T12" fmla="*/ 0 w 61"/>
                                                  <a:gd name="T13" fmla="*/ 0 h 86"/>
                                                  <a:gd name="T14" fmla="*/ 61 w 61"/>
                                                  <a:gd name="T15" fmla="*/ 86 h 86"/>
                                                </a:gdLst>
                                                <a:ahLst/>
                                                <a:cxnLst>
                                                  <a:cxn ang="T8">
                                                    <a:pos x="T0" y="T1"/>
                                                  </a:cxn>
                                                  <a:cxn ang="T9">
                                                    <a:pos x="T2" y="T3"/>
                                                  </a:cxn>
                                                  <a:cxn ang="T10">
                                                    <a:pos x="T4" y="T5"/>
                                                  </a:cxn>
                                                  <a:cxn ang="T11">
                                                    <a:pos x="T6" y="T7"/>
                                                  </a:cxn>
                                                </a:cxnLst>
                                                <a:rect l="T12" t="T13" r="T14" b="T15"/>
                                                <a:pathLst>
                                                  <a:path w="61" h="86">
                                                    <a:moveTo>
                                                      <a:pt x="33" y="0"/>
                                                    </a:moveTo>
                                                    <a:lnTo>
                                                      <a:pt x="61" y="86"/>
                                                    </a:lnTo>
                                                    <a:lnTo>
                                                      <a:pt x="0" y="86"/>
                                                    </a:lnTo>
                                                    <a:lnTo>
                                                      <a:pt x="33" y="0"/>
                                                    </a:lnTo>
                                                    <a:close/>
                                                  </a:path>
                                                </a:pathLst>
                                              </a:custGeom>
                                              <a:solidFill>
                                                <a:srgbClr val="FFFFCC"/>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sp>
                                          <a:nvSpPr>
                                            <a:cNvPr id="2712" name="Rectangle 1972"/>
                                            <a:cNvSpPr>
                                              <a:spLocks noChangeArrowheads="1"/>
                                            </a:cNvSpPr>
                                          </a:nvSpPr>
                                          <a:spPr bwMode="auto">
                                            <a:xfrm>
                                              <a:off x="5014913" y="1479550"/>
                                              <a:ext cx="223837"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MS C</a:t>
                                                </a:r>
                                                <a:endParaRPr lang="en-US"/>
                                              </a:p>
                                            </a:txBody>
                                            <a:useSpRect/>
                                          </a:txSp>
                                        </a:sp>
                                        <a:sp>
                                          <a:nvSpPr>
                                            <a:cNvPr id="2713" name="Freeform 1975"/>
                                            <a:cNvSpPr>
                                              <a:spLocks/>
                                            </a:cNvSpPr>
                                          </a:nvSpPr>
                                          <a:spPr bwMode="auto">
                                            <a:xfrm>
                                              <a:off x="5059363" y="1347788"/>
                                              <a:ext cx="96837" cy="136525"/>
                                            </a:xfrm>
                                            <a:custGeom>
                                              <a:avLst/>
                                              <a:gdLst>
                                                <a:gd name="T0" fmla="*/ 52387 w 61"/>
                                                <a:gd name="T1" fmla="*/ 0 h 86"/>
                                                <a:gd name="T2" fmla="*/ 96837 w 61"/>
                                                <a:gd name="T3" fmla="*/ 136525 h 86"/>
                                                <a:gd name="T4" fmla="*/ 0 w 61"/>
                                                <a:gd name="T5" fmla="*/ 136525 h 86"/>
                                                <a:gd name="T6" fmla="*/ 52387 w 61"/>
                                                <a:gd name="T7" fmla="*/ 0 h 86"/>
                                                <a:gd name="T8" fmla="*/ 0 60000 65536"/>
                                                <a:gd name="T9" fmla="*/ 0 60000 65536"/>
                                                <a:gd name="T10" fmla="*/ 0 60000 65536"/>
                                                <a:gd name="T11" fmla="*/ 0 60000 65536"/>
                                                <a:gd name="T12" fmla="*/ 0 w 61"/>
                                                <a:gd name="T13" fmla="*/ 0 h 86"/>
                                                <a:gd name="T14" fmla="*/ 61 w 61"/>
                                                <a:gd name="T15" fmla="*/ 86 h 86"/>
                                              </a:gdLst>
                                              <a:ahLst/>
                                              <a:cxnLst>
                                                <a:cxn ang="T8">
                                                  <a:pos x="T0" y="T1"/>
                                                </a:cxn>
                                                <a:cxn ang="T9">
                                                  <a:pos x="T2" y="T3"/>
                                                </a:cxn>
                                                <a:cxn ang="T10">
                                                  <a:pos x="T4" y="T5"/>
                                                </a:cxn>
                                                <a:cxn ang="T11">
                                                  <a:pos x="T6" y="T7"/>
                                                </a:cxn>
                                              </a:cxnLst>
                                              <a:rect l="T12" t="T13" r="T14" b="T15"/>
                                              <a:pathLst>
                                                <a:path w="61" h="86">
                                                  <a:moveTo>
                                                    <a:pt x="33" y="0"/>
                                                  </a:moveTo>
                                                  <a:lnTo>
                                                    <a:pt x="61" y="86"/>
                                                  </a:lnTo>
                                                  <a:lnTo>
                                                    <a:pt x="0" y="86"/>
                                                  </a:lnTo>
                                                  <a:lnTo>
                                                    <a:pt x="33" y="0"/>
                                                  </a:lnTo>
                                                  <a:close/>
                                                </a:path>
                                              </a:pathLst>
                                            </a:custGeom>
                                            <a:solidFill>
                                              <a:srgbClr val="FFFFCC"/>
                                            </a:solidFill>
                                            <a:ln w="9525">
                                              <a:no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14" name="Freeform 1976"/>
                                            <a:cNvSpPr>
                                              <a:spLocks/>
                                            </a:cNvSpPr>
                                          </a:nvSpPr>
                                          <a:spPr bwMode="auto">
                                            <a:xfrm>
                                              <a:off x="5059363" y="1347788"/>
                                              <a:ext cx="96837" cy="136525"/>
                                            </a:xfrm>
                                            <a:custGeom>
                                              <a:avLst/>
                                              <a:gdLst>
                                                <a:gd name="T0" fmla="*/ 52387 w 61"/>
                                                <a:gd name="T1" fmla="*/ 0 h 86"/>
                                                <a:gd name="T2" fmla="*/ 96837 w 61"/>
                                                <a:gd name="T3" fmla="*/ 136525 h 86"/>
                                                <a:gd name="T4" fmla="*/ 0 w 61"/>
                                                <a:gd name="T5" fmla="*/ 136525 h 86"/>
                                                <a:gd name="T6" fmla="*/ 52387 w 61"/>
                                                <a:gd name="T7" fmla="*/ 0 h 86"/>
                                                <a:gd name="T8" fmla="*/ 0 60000 65536"/>
                                                <a:gd name="T9" fmla="*/ 0 60000 65536"/>
                                                <a:gd name="T10" fmla="*/ 0 60000 65536"/>
                                                <a:gd name="T11" fmla="*/ 0 60000 65536"/>
                                                <a:gd name="T12" fmla="*/ 0 w 61"/>
                                                <a:gd name="T13" fmla="*/ 0 h 86"/>
                                                <a:gd name="T14" fmla="*/ 61 w 61"/>
                                                <a:gd name="T15" fmla="*/ 86 h 86"/>
                                              </a:gdLst>
                                              <a:ahLst/>
                                              <a:cxnLst>
                                                <a:cxn ang="T8">
                                                  <a:pos x="T0" y="T1"/>
                                                </a:cxn>
                                                <a:cxn ang="T9">
                                                  <a:pos x="T2" y="T3"/>
                                                </a:cxn>
                                                <a:cxn ang="T10">
                                                  <a:pos x="T4" y="T5"/>
                                                </a:cxn>
                                                <a:cxn ang="T11">
                                                  <a:pos x="T6" y="T7"/>
                                                </a:cxn>
                                              </a:cxnLst>
                                              <a:rect l="T12" t="T13" r="T14" b="T15"/>
                                              <a:pathLst>
                                                <a:path w="61" h="86">
                                                  <a:moveTo>
                                                    <a:pt x="33" y="0"/>
                                                  </a:moveTo>
                                                  <a:lnTo>
                                                    <a:pt x="61" y="86"/>
                                                  </a:lnTo>
                                                  <a:lnTo>
                                                    <a:pt x="0" y="86"/>
                                                  </a:lnTo>
                                                  <a:lnTo>
                                                    <a:pt x="33" y="0"/>
                                                  </a:lnTo>
                                                  <a:close/>
                                                </a:path>
                                              </a:pathLst>
                                            </a:custGeom>
                                            <a:solidFill>
                                              <a:srgbClr val="FFFFCC"/>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15" name="Freeform 1977"/>
                                            <a:cNvSpPr>
                                              <a:spLocks/>
                                            </a:cNvSpPr>
                                          </a:nvSpPr>
                                          <a:spPr bwMode="auto">
                                            <a:xfrm>
                                              <a:off x="5059363" y="1347788"/>
                                              <a:ext cx="96837" cy="136525"/>
                                            </a:xfrm>
                                            <a:custGeom>
                                              <a:avLst/>
                                              <a:gdLst>
                                                <a:gd name="T0" fmla="*/ 52387 w 61"/>
                                                <a:gd name="T1" fmla="*/ 0 h 86"/>
                                                <a:gd name="T2" fmla="*/ 96837 w 61"/>
                                                <a:gd name="T3" fmla="*/ 136525 h 86"/>
                                                <a:gd name="T4" fmla="*/ 0 w 61"/>
                                                <a:gd name="T5" fmla="*/ 136525 h 86"/>
                                                <a:gd name="T6" fmla="*/ 52387 w 61"/>
                                                <a:gd name="T7" fmla="*/ 0 h 86"/>
                                                <a:gd name="T8" fmla="*/ 0 60000 65536"/>
                                                <a:gd name="T9" fmla="*/ 0 60000 65536"/>
                                                <a:gd name="T10" fmla="*/ 0 60000 65536"/>
                                                <a:gd name="T11" fmla="*/ 0 60000 65536"/>
                                                <a:gd name="T12" fmla="*/ 0 w 61"/>
                                                <a:gd name="T13" fmla="*/ 0 h 86"/>
                                                <a:gd name="T14" fmla="*/ 61 w 61"/>
                                                <a:gd name="T15" fmla="*/ 86 h 86"/>
                                              </a:gdLst>
                                              <a:ahLst/>
                                              <a:cxnLst>
                                                <a:cxn ang="T8">
                                                  <a:pos x="T0" y="T1"/>
                                                </a:cxn>
                                                <a:cxn ang="T9">
                                                  <a:pos x="T2" y="T3"/>
                                                </a:cxn>
                                                <a:cxn ang="T10">
                                                  <a:pos x="T4" y="T5"/>
                                                </a:cxn>
                                                <a:cxn ang="T11">
                                                  <a:pos x="T6" y="T7"/>
                                                </a:cxn>
                                              </a:cxnLst>
                                              <a:rect l="T12" t="T13" r="T14" b="T15"/>
                                              <a:pathLst>
                                                <a:path w="61" h="86">
                                                  <a:moveTo>
                                                    <a:pt x="33" y="0"/>
                                                  </a:moveTo>
                                                  <a:lnTo>
                                                    <a:pt x="61" y="86"/>
                                                  </a:lnTo>
                                                  <a:lnTo>
                                                    <a:pt x="0" y="86"/>
                                                  </a:lnTo>
                                                  <a:lnTo>
                                                    <a:pt x="33" y="0"/>
                                                  </a:lnTo>
                                                  <a:close/>
                                                </a:path>
                                              </a:pathLst>
                                            </a:custGeom>
                                            <a:solidFill>
                                              <a:srgbClr val="FFFFCC"/>
                                            </a:solidFill>
                                            <a:ln w="9525">
                                              <a:no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16" name="Freeform 1978"/>
                                            <a:cNvSpPr>
                                              <a:spLocks/>
                                            </a:cNvSpPr>
                                          </a:nvSpPr>
                                          <a:spPr bwMode="auto">
                                            <a:xfrm>
                                              <a:off x="5059363" y="1347788"/>
                                              <a:ext cx="96837" cy="136525"/>
                                            </a:xfrm>
                                            <a:custGeom>
                                              <a:avLst/>
                                              <a:gdLst>
                                                <a:gd name="T0" fmla="*/ 52387 w 61"/>
                                                <a:gd name="T1" fmla="*/ 0 h 86"/>
                                                <a:gd name="T2" fmla="*/ 96837 w 61"/>
                                                <a:gd name="T3" fmla="*/ 136525 h 86"/>
                                                <a:gd name="T4" fmla="*/ 0 w 61"/>
                                                <a:gd name="T5" fmla="*/ 136525 h 86"/>
                                                <a:gd name="T6" fmla="*/ 52387 w 61"/>
                                                <a:gd name="T7" fmla="*/ 0 h 86"/>
                                                <a:gd name="T8" fmla="*/ 0 60000 65536"/>
                                                <a:gd name="T9" fmla="*/ 0 60000 65536"/>
                                                <a:gd name="T10" fmla="*/ 0 60000 65536"/>
                                                <a:gd name="T11" fmla="*/ 0 60000 65536"/>
                                                <a:gd name="T12" fmla="*/ 0 w 61"/>
                                                <a:gd name="T13" fmla="*/ 0 h 86"/>
                                                <a:gd name="T14" fmla="*/ 61 w 61"/>
                                                <a:gd name="T15" fmla="*/ 86 h 86"/>
                                              </a:gdLst>
                                              <a:ahLst/>
                                              <a:cxnLst>
                                                <a:cxn ang="T8">
                                                  <a:pos x="T0" y="T1"/>
                                                </a:cxn>
                                                <a:cxn ang="T9">
                                                  <a:pos x="T2" y="T3"/>
                                                </a:cxn>
                                                <a:cxn ang="T10">
                                                  <a:pos x="T4" y="T5"/>
                                                </a:cxn>
                                                <a:cxn ang="T11">
                                                  <a:pos x="T6" y="T7"/>
                                                </a:cxn>
                                              </a:cxnLst>
                                              <a:rect l="T12" t="T13" r="T14" b="T15"/>
                                              <a:pathLst>
                                                <a:path w="61" h="86">
                                                  <a:moveTo>
                                                    <a:pt x="33" y="0"/>
                                                  </a:moveTo>
                                                  <a:lnTo>
                                                    <a:pt x="61" y="86"/>
                                                  </a:lnTo>
                                                  <a:lnTo>
                                                    <a:pt x="0" y="86"/>
                                                  </a:lnTo>
                                                  <a:lnTo>
                                                    <a:pt x="33" y="0"/>
                                                  </a:lnTo>
                                                  <a:close/>
                                                </a:path>
                                              </a:pathLst>
                                            </a:custGeom>
                                            <a:solidFill>
                                              <a:srgbClr val="FFFFCC"/>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17" name="Rectangle 1979"/>
                                            <a:cNvSpPr>
                                              <a:spLocks noChangeArrowheads="1"/>
                                            </a:cNvSpPr>
                                          </a:nvSpPr>
                                          <a:spPr bwMode="auto">
                                            <a:xfrm>
                                              <a:off x="6043613" y="1450975"/>
                                              <a:ext cx="501650" cy="1778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nvGrpSpPr>
                                            <a:cNvPr id="2718" name="Group 1983"/>
                                            <a:cNvGrpSpPr>
                                              <a:grpSpLocks/>
                                            </a:cNvGrpSpPr>
                                          </a:nvGrpSpPr>
                                          <a:grpSpPr bwMode="auto">
                                            <a:xfrm>
                                              <a:off x="6148388" y="1379538"/>
                                              <a:ext cx="79375" cy="96837"/>
                                              <a:chOff x="3873" y="879"/>
                                              <a:chExt cx="50" cy="61"/>
                                            </a:xfrm>
                                          </a:grpSpPr>
                                          <a:sp>
                                            <a:nvSpPr>
                                              <a:cNvPr id="2820" name="Freeform 1981"/>
                                              <a:cNvSpPr>
                                                <a:spLocks/>
                                              </a:cNvSpPr>
                                            </a:nvSpPr>
                                            <a:spPr bwMode="auto">
                                              <a:xfrm>
                                                <a:off x="3873" y="879"/>
                                                <a:ext cx="50" cy="61"/>
                                              </a:xfrm>
                                              <a:custGeom>
                                                <a:avLst/>
                                                <a:gdLst>
                                                  <a:gd name="T0" fmla="*/ 28 w 50"/>
                                                  <a:gd name="T1" fmla="*/ 0 h 61"/>
                                                  <a:gd name="T2" fmla="*/ 0 w 50"/>
                                                  <a:gd name="T3" fmla="*/ 30 h 61"/>
                                                  <a:gd name="T4" fmla="*/ 28 w 50"/>
                                                  <a:gd name="T5" fmla="*/ 61 h 61"/>
                                                  <a:gd name="T6" fmla="*/ 50 w 50"/>
                                                  <a:gd name="T7" fmla="*/ 30 h 61"/>
                                                  <a:gd name="T8" fmla="*/ 28 w 50"/>
                                                  <a:gd name="T9" fmla="*/ 0 h 61"/>
                                                  <a:gd name="T10" fmla="*/ 0 60000 65536"/>
                                                  <a:gd name="T11" fmla="*/ 0 60000 65536"/>
                                                  <a:gd name="T12" fmla="*/ 0 60000 65536"/>
                                                  <a:gd name="T13" fmla="*/ 0 60000 65536"/>
                                                  <a:gd name="T14" fmla="*/ 0 60000 65536"/>
                                                  <a:gd name="T15" fmla="*/ 0 w 50"/>
                                                  <a:gd name="T16" fmla="*/ 0 h 61"/>
                                                  <a:gd name="T17" fmla="*/ 50 w 50"/>
                                                  <a:gd name="T18" fmla="*/ 61 h 61"/>
                                                </a:gdLst>
                                                <a:ahLst/>
                                                <a:cxnLst>
                                                  <a:cxn ang="T10">
                                                    <a:pos x="T0" y="T1"/>
                                                  </a:cxn>
                                                  <a:cxn ang="T11">
                                                    <a:pos x="T2" y="T3"/>
                                                  </a:cxn>
                                                  <a:cxn ang="T12">
                                                    <a:pos x="T4" y="T5"/>
                                                  </a:cxn>
                                                  <a:cxn ang="T13">
                                                    <a:pos x="T6" y="T7"/>
                                                  </a:cxn>
                                                  <a:cxn ang="T14">
                                                    <a:pos x="T8" y="T9"/>
                                                  </a:cxn>
                                                </a:cxnLst>
                                                <a:rect l="T15" t="T16" r="T17" b="T18"/>
                                                <a:pathLst>
                                                  <a:path w="50" h="61">
                                                    <a:moveTo>
                                                      <a:pt x="28" y="0"/>
                                                    </a:moveTo>
                                                    <a:lnTo>
                                                      <a:pt x="0" y="30"/>
                                                    </a:lnTo>
                                                    <a:lnTo>
                                                      <a:pt x="28" y="61"/>
                                                    </a:lnTo>
                                                    <a:lnTo>
                                                      <a:pt x="50" y="30"/>
                                                    </a:lnTo>
                                                    <a:lnTo>
                                                      <a:pt x="28" y="0"/>
                                                    </a:lnTo>
                                                    <a:close/>
                                                  </a:path>
                                                </a:pathLst>
                                              </a:custGeom>
                                              <a:solidFill>
                                                <a:srgbClr val="FFFFFF"/>
                                              </a:solidFill>
                                              <a:ln w="9525">
                                                <a:no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21" name="Freeform 1982"/>
                                              <a:cNvSpPr>
                                                <a:spLocks/>
                                              </a:cNvSpPr>
                                            </a:nvSpPr>
                                            <a:spPr bwMode="auto">
                                              <a:xfrm>
                                                <a:off x="3873" y="879"/>
                                                <a:ext cx="50" cy="61"/>
                                              </a:xfrm>
                                              <a:custGeom>
                                                <a:avLst/>
                                                <a:gdLst>
                                                  <a:gd name="T0" fmla="*/ 28 w 50"/>
                                                  <a:gd name="T1" fmla="*/ 0 h 61"/>
                                                  <a:gd name="T2" fmla="*/ 0 w 50"/>
                                                  <a:gd name="T3" fmla="*/ 30 h 61"/>
                                                  <a:gd name="T4" fmla="*/ 28 w 50"/>
                                                  <a:gd name="T5" fmla="*/ 61 h 61"/>
                                                  <a:gd name="T6" fmla="*/ 50 w 50"/>
                                                  <a:gd name="T7" fmla="*/ 30 h 61"/>
                                                  <a:gd name="T8" fmla="*/ 28 w 50"/>
                                                  <a:gd name="T9" fmla="*/ 0 h 61"/>
                                                  <a:gd name="T10" fmla="*/ 0 60000 65536"/>
                                                  <a:gd name="T11" fmla="*/ 0 60000 65536"/>
                                                  <a:gd name="T12" fmla="*/ 0 60000 65536"/>
                                                  <a:gd name="T13" fmla="*/ 0 60000 65536"/>
                                                  <a:gd name="T14" fmla="*/ 0 60000 65536"/>
                                                  <a:gd name="T15" fmla="*/ 0 w 50"/>
                                                  <a:gd name="T16" fmla="*/ 0 h 61"/>
                                                  <a:gd name="T17" fmla="*/ 50 w 50"/>
                                                  <a:gd name="T18" fmla="*/ 61 h 61"/>
                                                </a:gdLst>
                                                <a:ahLst/>
                                                <a:cxnLst>
                                                  <a:cxn ang="T10">
                                                    <a:pos x="T0" y="T1"/>
                                                  </a:cxn>
                                                  <a:cxn ang="T11">
                                                    <a:pos x="T2" y="T3"/>
                                                  </a:cxn>
                                                  <a:cxn ang="T12">
                                                    <a:pos x="T4" y="T5"/>
                                                  </a:cxn>
                                                  <a:cxn ang="T13">
                                                    <a:pos x="T6" y="T7"/>
                                                  </a:cxn>
                                                  <a:cxn ang="T14">
                                                    <a:pos x="T8" y="T9"/>
                                                  </a:cxn>
                                                </a:cxnLst>
                                                <a:rect l="T15" t="T16" r="T17" b="T18"/>
                                                <a:pathLst>
                                                  <a:path w="50" h="61">
                                                    <a:moveTo>
                                                      <a:pt x="28" y="0"/>
                                                    </a:moveTo>
                                                    <a:lnTo>
                                                      <a:pt x="0" y="30"/>
                                                    </a:lnTo>
                                                    <a:lnTo>
                                                      <a:pt x="28" y="61"/>
                                                    </a:lnTo>
                                                    <a:lnTo>
                                                      <a:pt x="50" y="30"/>
                                                    </a:lnTo>
                                                    <a:lnTo>
                                                      <a:pt x="28"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sp>
                                          <a:nvSpPr>
                                            <a:cNvPr id="2719" name="Rectangle 1984"/>
                                            <a:cNvSpPr>
                                              <a:spLocks noChangeArrowheads="1"/>
                                            </a:cNvSpPr>
                                          </a:nvSpPr>
                                          <a:spPr bwMode="auto">
                                            <a:xfrm>
                                              <a:off x="6043613" y="1450975"/>
                                              <a:ext cx="501650" cy="1778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20" name="Rectangle 1985"/>
                                            <a:cNvSpPr>
                                              <a:spLocks noChangeArrowheads="1"/>
                                            </a:cNvSpPr>
                                          </a:nvSpPr>
                                          <a:spPr bwMode="auto">
                                            <a:xfrm>
                                              <a:off x="6075363" y="1484313"/>
                                              <a:ext cx="331787"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FRP DR</a:t>
                                                </a:r>
                                                <a:endParaRPr lang="en-US"/>
                                              </a:p>
                                            </a:txBody>
                                            <a:useSpRect/>
                                          </a:txSp>
                                        </a:sp>
                                        <a:sp>
                                          <a:nvSpPr>
                                            <a:cNvPr id="2721" name="Freeform 1986"/>
                                            <a:cNvSpPr>
                                              <a:spLocks/>
                                            </a:cNvSpPr>
                                          </a:nvSpPr>
                                          <a:spPr bwMode="auto">
                                            <a:xfrm>
                                              <a:off x="6148388" y="1379538"/>
                                              <a:ext cx="79375" cy="96837"/>
                                            </a:xfrm>
                                            <a:custGeom>
                                              <a:avLst/>
                                              <a:gdLst>
                                                <a:gd name="T0" fmla="*/ 44450 w 50"/>
                                                <a:gd name="T1" fmla="*/ 0 h 61"/>
                                                <a:gd name="T2" fmla="*/ 0 w 50"/>
                                                <a:gd name="T3" fmla="*/ 47625 h 61"/>
                                                <a:gd name="T4" fmla="*/ 44450 w 50"/>
                                                <a:gd name="T5" fmla="*/ 96837 h 61"/>
                                                <a:gd name="T6" fmla="*/ 79375 w 50"/>
                                                <a:gd name="T7" fmla="*/ 47625 h 61"/>
                                                <a:gd name="T8" fmla="*/ 44450 w 50"/>
                                                <a:gd name="T9" fmla="*/ 0 h 61"/>
                                                <a:gd name="T10" fmla="*/ 0 60000 65536"/>
                                                <a:gd name="T11" fmla="*/ 0 60000 65536"/>
                                                <a:gd name="T12" fmla="*/ 0 60000 65536"/>
                                                <a:gd name="T13" fmla="*/ 0 60000 65536"/>
                                                <a:gd name="T14" fmla="*/ 0 60000 65536"/>
                                                <a:gd name="T15" fmla="*/ 0 w 50"/>
                                                <a:gd name="T16" fmla="*/ 0 h 61"/>
                                                <a:gd name="T17" fmla="*/ 50 w 50"/>
                                                <a:gd name="T18" fmla="*/ 61 h 61"/>
                                              </a:gdLst>
                                              <a:ahLst/>
                                              <a:cxnLst>
                                                <a:cxn ang="T10">
                                                  <a:pos x="T0" y="T1"/>
                                                </a:cxn>
                                                <a:cxn ang="T11">
                                                  <a:pos x="T2" y="T3"/>
                                                </a:cxn>
                                                <a:cxn ang="T12">
                                                  <a:pos x="T4" y="T5"/>
                                                </a:cxn>
                                                <a:cxn ang="T13">
                                                  <a:pos x="T6" y="T7"/>
                                                </a:cxn>
                                                <a:cxn ang="T14">
                                                  <a:pos x="T8" y="T9"/>
                                                </a:cxn>
                                              </a:cxnLst>
                                              <a:rect l="T15" t="T16" r="T17" b="T18"/>
                                              <a:pathLst>
                                                <a:path w="50" h="61">
                                                  <a:moveTo>
                                                    <a:pt x="28" y="0"/>
                                                  </a:moveTo>
                                                  <a:lnTo>
                                                    <a:pt x="0" y="30"/>
                                                  </a:lnTo>
                                                  <a:lnTo>
                                                    <a:pt x="28" y="61"/>
                                                  </a:lnTo>
                                                  <a:lnTo>
                                                    <a:pt x="50" y="30"/>
                                                  </a:lnTo>
                                                  <a:lnTo>
                                                    <a:pt x="28" y="0"/>
                                                  </a:lnTo>
                                                  <a:close/>
                                                </a:path>
                                              </a:pathLst>
                                            </a:custGeom>
                                            <a:solidFill>
                                              <a:srgbClr val="FFFFFF"/>
                                            </a:solidFill>
                                            <a:ln w="9525">
                                              <a:no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22" name="Freeform 1987"/>
                                            <a:cNvSpPr>
                                              <a:spLocks/>
                                            </a:cNvSpPr>
                                          </a:nvSpPr>
                                          <a:spPr bwMode="auto">
                                            <a:xfrm>
                                              <a:off x="6148388" y="1379538"/>
                                              <a:ext cx="79375" cy="96837"/>
                                            </a:xfrm>
                                            <a:custGeom>
                                              <a:avLst/>
                                              <a:gdLst>
                                                <a:gd name="T0" fmla="*/ 44450 w 50"/>
                                                <a:gd name="T1" fmla="*/ 0 h 61"/>
                                                <a:gd name="T2" fmla="*/ 0 w 50"/>
                                                <a:gd name="T3" fmla="*/ 47625 h 61"/>
                                                <a:gd name="T4" fmla="*/ 44450 w 50"/>
                                                <a:gd name="T5" fmla="*/ 96837 h 61"/>
                                                <a:gd name="T6" fmla="*/ 79375 w 50"/>
                                                <a:gd name="T7" fmla="*/ 47625 h 61"/>
                                                <a:gd name="T8" fmla="*/ 44450 w 50"/>
                                                <a:gd name="T9" fmla="*/ 0 h 61"/>
                                                <a:gd name="T10" fmla="*/ 0 60000 65536"/>
                                                <a:gd name="T11" fmla="*/ 0 60000 65536"/>
                                                <a:gd name="T12" fmla="*/ 0 60000 65536"/>
                                                <a:gd name="T13" fmla="*/ 0 60000 65536"/>
                                                <a:gd name="T14" fmla="*/ 0 60000 65536"/>
                                                <a:gd name="T15" fmla="*/ 0 w 50"/>
                                                <a:gd name="T16" fmla="*/ 0 h 61"/>
                                                <a:gd name="T17" fmla="*/ 50 w 50"/>
                                                <a:gd name="T18" fmla="*/ 61 h 61"/>
                                              </a:gdLst>
                                              <a:ahLst/>
                                              <a:cxnLst>
                                                <a:cxn ang="T10">
                                                  <a:pos x="T0" y="T1"/>
                                                </a:cxn>
                                                <a:cxn ang="T11">
                                                  <a:pos x="T2" y="T3"/>
                                                </a:cxn>
                                                <a:cxn ang="T12">
                                                  <a:pos x="T4" y="T5"/>
                                                </a:cxn>
                                                <a:cxn ang="T13">
                                                  <a:pos x="T6" y="T7"/>
                                                </a:cxn>
                                                <a:cxn ang="T14">
                                                  <a:pos x="T8" y="T9"/>
                                                </a:cxn>
                                              </a:cxnLst>
                                              <a:rect l="T15" t="T16" r="T17" b="T18"/>
                                              <a:pathLst>
                                                <a:path w="50" h="61">
                                                  <a:moveTo>
                                                    <a:pt x="28" y="0"/>
                                                  </a:moveTo>
                                                  <a:lnTo>
                                                    <a:pt x="0" y="30"/>
                                                  </a:lnTo>
                                                  <a:lnTo>
                                                    <a:pt x="28" y="61"/>
                                                  </a:lnTo>
                                                  <a:lnTo>
                                                    <a:pt x="50" y="30"/>
                                                  </a:lnTo>
                                                  <a:lnTo>
                                                    <a:pt x="28"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23" name="Freeform 1988"/>
                                            <a:cNvSpPr>
                                              <a:spLocks/>
                                            </a:cNvSpPr>
                                          </a:nvSpPr>
                                          <a:spPr bwMode="auto">
                                            <a:xfrm>
                                              <a:off x="6148388" y="1379538"/>
                                              <a:ext cx="79375" cy="96837"/>
                                            </a:xfrm>
                                            <a:custGeom>
                                              <a:avLst/>
                                              <a:gdLst>
                                                <a:gd name="T0" fmla="*/ 44450 w 50"/>
                                                <a:gd name="T1" fmla="*/ 0 h 61"/>
                                                <a:gd name="T2" fmla="*/ 0 w 50"/>
                                                <a:gd name="T3" fmla="*/ 47625 h 61"/>
                                                <a:gd name="T4" fmla="*/ 44450 w 50"/>
                                                <a:gd name="T5" fmla="*/ 96837 h 61"/>
                                                <a:gd name="T6" fmla="*/ 79375 w 50"/>
                                                <a:gd name="T7" fmla="*/ 47625 h 61"/>
                                                <a:gd name="T8" fmla="*/ 44450 w 50"/>
                                                <a:gd name="T9" fmla="*/ 0 h 61"/>
                                                <a:gd name="T10" fmla="*/ 0 60000 65536"/>
                                                <a:gd name="T11" fmla="*/ 0 60000 65536"/>
                                                <a:gd name="T12" fmla="*/ 0 60000 65536"/>
                                                <a:gd name="T13" fmla="*/ 0 60000 65536"/>
                                                <a:gd name="T14" fmla="*/ 0 60000 65536"/>
                                                <a:gd name="T15" fmla="*/ 0 w 50"/>
                                                <a:gd name="T16" fmla="*/ 0 h 61"/>
                                                <a:gd name="T17" fmla="*/ 50 w 50"/>
                                                <a:gd name="T18" fmla="*/ 61 h 61"/>
                                              </a:gdLst>
                                              <a:ahLst/>
                                              <a:cxnLst>
                                                <a:cxn ang="T10">
                                                  <a:pos x="T0" y="T1"/>
                                                </a:cxn>
                                                <a:cxn ang="T11">
                                                  <a:pos x="T2" y="T3"/>
                                                </a:cxn>
                                                <a:cxn ang="T12">
                                                  <a:pos x="T4" y="T5"/>
                                                </a:cxn>
                                                <a:cxn ang="T13">
                                                  <a:pos x="T6" y="T7"/>
                                                </a:cxn>
                                                <a:cxn ang="T14">
                                                  <a:pos x="T8" y="T9"/>
                                                </a:cxn>
                                              </a:cxnLst>
                                              <a:rect l="T15" t="T16" r="T17" b="T18"/>
                                              <a:pathLst>
                                                <a:path w="50" h="61">
                                                  <a:moveTo>
                                                    <a:pt x="28" y="0"/>
                                                  </a:moveTo>
                                                  <a:lnTo>
                                                    <a:pt x="0" y="30"/>
                                                  </a:lnTo>
                                                  <a:lnTo>
                                                    <a:pt x="28" y="61"/>
                                                  </a:lnTo>
                                                  <a:lnTo>
                                                    <a:pt x="50" y="30"/>
                                                  </a:lnTo>
                                                  <a:lnTo>
                                                    <a:pt x="28" y="0"/>
                                                  </a:lnTo>
                                                  <a:close/>
                                                </a:path>
                                              </a:pathLst>
                                            </a:custGeom>
                                            <a:solidFill>
                                              <a:srgbClr val="FFFFFF"/>
                                            </a:solidFill>
                                            <a:ln w="9525">
                                              <a:no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24" name="Freeform 1989"/>
                                            <a:cNvSpPr>
                                              <a:spLocks/>
                                            </a:cNvSpPr>
                                          </a:nvSpPr>
                                          <a:spPr bwMode="auto">
                                            <a:xfrm>
                                              <a:off x="6148388" y="1379538"/>
                                              <a:ext cx="79375" cy="96837"/>
                                            </a:xfrm>
                                            <a:custGeom>
                                              <a:avLst/>
                                              <a:gdLst>
                                                <a:gd name="T0" fmla="*/ 44450 w 50"/>
                                                <a:gd name="T1" fmla="*/ 0 h 61"/>
                                                <a:gd name="T2" fmla="*/ 0 w 50"/>
                                                <a:gd name="T3" fmla="*/ 47625 h 61"/>
                                                <a:gd name="T4" fmla="*/ 44450 w 50"/>
                                                <a:gd name="T5" fmla="*/ 96837 h 61"/>
                                                <a:gd name="T6" fmla="*/ 79375 w 50"/>
                                                <a:gd name="T7" fmla="*/ 47625 h 61"/>
                                                <a:gd name="T8" fmla="*/ 44450 w 50"/>
                                                <a:gd name="T9" fmla="*/ 0 h 61"/>
                                                <a:gd name="T10" fmla="*/ 0 60000 65536"/>
                                                <a:gd name="T11" fmla="*/ 0 60000 65536"/>
                                                <a:gd name="T12" fmla="*/ 0 60000 65536"/>
                                                <a:gd name="T13" fmla="*/ 0 60000 65536"/>
                                                <a:gd name="T14" fmla="*/ 0 60000 65536"/>
                                                <a:gd name="T15" fmla="*/ 0 w 50"/>
                                                <a:gd name="T16" fmla="*/ 0 h 61"/>
                                                <a:gd name="T17" fmla="*/ 50 w 50"/>
                                                <a:gd name="T18" fmla="*/ 61 h 61"/>
                                              </a:gdLst>
                                              <a:ahLst/>
                                              <a:cxnLst>
                                                <a:cxn ang="T10">
                                                  <a:pos x="T0" y="T1"/>
                                                </a:cxn>
                                                <a:cxn ang="T11">
                                                  <a:pos x="T2" y="T3"/>
                                                </a:cxn>
                                                <a:cxn ang="T12">
                                                  <a:pos x="T4" y="T5"/>
                                                </a:cxn>
                                                <a:cxn ang="T13">
                                                  <a:pos x="T6" y="T7"/>
                                                </a:cxn>
                                                <a:cxn ang="T14">
                                                  <a:pos x="T8" y="T9"/>
                                                </a:cxn>
                                              </a:cxnLst>
                                              <a:rect l="T15" t="T16" r="T17" b="T18"/>
                                              <a:pathLst>
                                                <a:path w="50" h="61">
                                                  <a:moveTo>
                                                    <a:pt x="28" y="0"/>
                                                  </a:moveTo>
                                                  <a:lnTo>
                                                    <a:pt x="0" y="30"/>
                                                  </a:lnTo>
                                                  <a:lnTo>
                                                    <a:pt x="28" y="61"/>
                                                  </a:lnTo>
                                                  <a:lnTo>
                                                    <a:pt x="50" y="30"/>
                                                  </a:lnTo>
                                                  <a:lnTo>
                                                    <a:pt x="28"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25" name="Rectangle 1990"/>
                                            <a:cNvSpPr>
                                              <a:spLocks noChangeArrowheads="1"/>
                                            </a:cNvSpPr>
                                          </a:nvSpPr>
                                          <a:spPr bwMode="auto">
                                            <a:xfrm>
                                              <a:off x="4383088" y="1074738"/>
                                              <a:ext cx="307975" cy="1524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26" name="Rectangle 1994"/>
                                            <a:cNvSpPr>
                                              <a:spLocks noChangeArrowheads="1"/>
                                            </a:cNvSpPr>
                                          </a:nvSpPr>
                                          <a:spPr bwMode="auto">
                                            <a:xfrm>
                                              <a:off x="4852988" y="1114425"/>
                                              <a:ext cx="136525" cy="7620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500">
                                                    <a:solidFill>
                                                      <a:srgbClr val="000000"/>
                                                    </a:solidFill>
                                                  </a:rPr>
                                                  <a:t>CPD</a:t>
                                                </a:r>
                                                <a:endParaRPr lang="en-US"/>
                                              </a:p>
                                            </a:txBody>
                                            <a:useSpRect/>
                                          </a:txSp>
                                        </a:sp>
                                        <a:sp>
                                          <a:nvSpPr>
                                            <a:cNvPr id="2727" name="Freeform 1995"/>
                                            <a:cNvSpPr>
                                              <a:spLocks/>
                                            </a:cNvSpPr>
                                          </a:nvSpPr>
                                          <a:spPr bwMode="auto">
                                            <a:xfrm>
                                              <a:off x="5013325" y="1127125"/>
                                              <a:ext cx="60325" cy="65088"/>
                                            </a:xfrm>
                                            <a:custGeom>
                                              <a:avLst/>
                                              <a:gdLst>
                                                <a:gd name="T0" fmla="*/ 0 w 7"/>
                                                <a:gd name="T1" fmla="*/ 65087 h 8"/>
                                                <a:gd name="T2" fmla="*/ 8618 w 7"/>
                                                <a:gd name="T3" fmla="*/ 65087 h 8"/>
                                                <a:gd name="T4" fmla="*/ 17236 w 7"/>
                                                <a:gd name="T5" fmla="*/ 65087 h 8"/>
                                                <a:gd name="T6" fmla="*/ 25854 w 7"/>
                                                <a:gd name="T7" fmla="*/ 65087 h 8"/>
                                                <a:gd name="T8" fmla="*/ 25854 w 7"/>
                                                <a:gd name="T9" fmla="*/ 65087 h 8"/>
                                                <a:gd name="T10" fmla="*/ 34471 w 7"/>
                                                <a:gd name="T11" fmla="*/ 65087 h 8"/>
                                                <a:gd name="T12" fmla="*/ 34471 w 7"/>
                                                <a:gd name="T13" fmla="*/ 65087 h 8"/>
                                                <a:gd name="T14" fmla="*/ 43089 w 7"/>
                                                <a:gd name="T15" fmla="*/ 56951 h 8"/>
                                                <a:gd name="T16" fmla="*/ 43089 w 7"/>
                                                <a:gd name="T17" fmla="*/ 56951 h 8"/>
                                                <a:gd name="T18" fmla="*/ 51707 w 7"/>
                                                <a:gd name="T19" fmla="*/ 56951 h 8"/>
                                                <a:gd name="T20" fmla="*/ 60325 w 7"/>
                                                <a:gd name="T21" fmla="*/ 56951 h 8"/>
                                                <a:gd name="T22" fmla="*/ 60325 w 7"/>
                                                <a:gd name="T23" fmla="*/ 0 h 8"/>
                                                <a:gd name="T24" fmla="*/ 0 w 7"/>
                                                <a:gd name="T25" fmla="*/ 0 h 8"/>
                                                <a:gd name="T26" fmla="*/ 0 w 7"/>
                                                <a:gd name="T27" fmla="*/ 65087 h 8"/>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7"/>
                                                <a:gd name="T43" fmla="*/ 0 h 8"/>
                                                <a:gd name="T44" fmla="*/ 7 w 7"/>
                                                <a:gd name="T45" fmla="*/ 8 h 8"/>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7" h="8">
                                                  <a:moveTo>
                                                    <a:pt x="0" y="8"/>
                                                  </a:moveTo>
                                                  <a:cubicBezTo>
                                                    <a:pt x="0" y="8"/>
                                                    <a:pt x="1" y="8"/>
                                                    <a:pt x="1" y="8"/>
                                                  </a:cubicBezTo>
                                                  <a:cubicBezTo>
                                                    <a:pt x="1" y="8"/>
                                                    <a:pt x="2" y="8"/>
                                                    <a:pt x="2" y="8"/>
                                                  </a:cubicBezTo>
                                                  <a:cubicBezTo>
                                                    <a:pt x="2" y="8"/>
                                                    <a:pt x="3" y="8"/>
                                                    <a:pt x="3" y="8"/>
                                                  </a:cubicBezTo>
                                                  <a:cubicBezTo>
                                                    <a:pt x="3" y="8"/>
                                                    <a:pt x="3" y="8"/>
                                                    <a:pt x="3" y="8"/>
                                                  </a:cubicBezTo>
                                                  <a:cubicBezTo>
                                                    <a:pt x="3" y="8"/>
                                                    <a:pt x="4" y="8"/>
                                                    <a:pt x="4" y="8"/>
                                                  </a:cubicBezTo>
                                                  <a:cubicBezTo>
                                                    <a:pt x="4" y="8"/>
                                                    <a:pt x="4" y="8"/>
                                                    <a:pt x="4" y="8"/>
                                                  </a:cubicBezTo>
                                                  <a:cubicBezTo>
                                                    <a:pt x="4" y="8"/>
                                                    <a:pt x="5" y="7"/>
                                                    <a:pt x="5" y="7"/>
                                                  </a:cubicBezTo>
                                                  <a:cubicBezTo>
                                                    <a:pt x="5" y="7"/>
                                                    <a:pt x="5" y="7"/>
                                                    <a:pt x="5" y="7"/>
                                                  </a:cubicBezTo>
                                                  <a:cubicBezTo>
                                                    <a:pt x="6" y="7"/>
                                                    <a:pt x="6" y="7"/>
                                                    <a:pt x="6" y="7"/>
                                                  </a:cubicBezTo>
                                                  <a:cubicBezTo>
                                                    <a:pt x="6" y="7"/>
                                                    <a:pt x="7" y="7"/>
                                                    <a:pt x="7" y="7"/>
                                                  </a:cubicBezTo>
                                                  <a:lnTo>
                                                    <a:pt x="7" y="0"/>
                                                  </a:lnTo>
                                                  <a:lnTo>
                                                    <a:pt x="0" y="0"/>
                                                  </a:lnTo>
                                                  <a:lnTo>
                                                    <a:pt x="0" y="8"/>
                                                  </a:lnTo>
                                                  <a:close/>
                                                </a:path>
                                              </a:pathLst>
                                            </a:cu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28" name="Rectangle 1996"/>
                                            <a:cNvSpPr>
                                              <a:spLocks noChangeArrowheads="1"/>
                                            </a:cNvSpPr>
                                          </a:nvSpPr>
                                          <a:spPr bwMode="auto">
                                            <a:xfrm>
                                              <a:off x="4313238" y="5702300"/>
                                              <a:ext cx="377825"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29" name="Rectangle 1997"/>
                                            <a:cNvSpPr>
                                              <a:spLocks noChangeArrowheads="1"/>
                                            </a:cNvSpPr>
                                          </a:nvSpPr>
                                          <a:spPr bwMode="auto">
                                            <a:xfrm>
                                              <a:off x="4392613" y="5734050"/>
                                              <a:ext cx="21431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IATO</a:t>
                                                </a:r>
                                                <a:endParaRPr lang="en-US"/>
                                              </a:p>
                                            </a:txBody>
                                            <a:useSpRect/>
                                          </a:txSp>
                                        </a:sp>
                                        <a:sp>
                                          <a:nvSpPr>
                                            <a:cNvPr id="2730" name="Rectangle 1998"/>
                                            <a:cNvSpPr>
                                              <a:spLocks noChangeArrowheads="1"/>
                                            </a:cNvSpPr>
                                          </a:nvSpPr>
                                          <a:spPr bwMode="auto">
                                            <a:xfrm>
                                              <a:off x="449263" y="4257675"/>
                                              <a:ext cx="1352550" cy="1936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31" name="Rectangle 2144"/>
                                            <a:cNvSpPr>
                                              <a:spLocks noChangeArrowheads="1"/>
                                            </a:cNvSpPr>
                                          </a:nvSpPr>
                                          <a:spPr bwMode="auto">
                                            <a:xfrm>
                                              <a:off x="3605213" y="5154613"/>
                                              <a:ext cx="1117600" cy="103187"/>
                                            </a:xfrm>
                                            <a:prstGeom prst="rect">
                                              <a:avLst/>
                                            </a:prstGeom>
                                            <a:solidFill>
                                              <a:srgbClr val="FFFFFF"/>
                                            </a:solidFill>
                                            <a:ln w="9525">
                                              <a:solidFill>
                                                <a:srgbClr val="9900FF"/>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32" name="Rectangle 2145"/>
                                            <a:cNvSpPr>
                                              <a:spLocks noChangeArrowheads="1"/>
                                            </a:cNvSpPr>
                                          </a:nvSpPr>
                                          <a:spPr bwMode="auto">
                                            <a:xfrm>
                                              <a:off x="3649663" y="5154613"/>
                                              <a:ext cx="85566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LFTE (Components)</a:t>
                                                </a:r>
                                                <a:endParaRPr lang="en-US"/>
                                              </a:p>
                                            </a:txBody>
                                            <a:useSpRect/>
                                          </a:txSp>
                                        </a:sp>
                                        <a:sp>
                                          <a:nvSpPr>
                                            <a:cNvPr id="2733" name="Rectangle 2146"/>
                                            <a:cNvSpPr>
                                              <a:spLocks noChangeArrowheads="1"/>
                                            </a:cNvSpPr>
                                          </a:nvSpPr>
                                          <a:spPr bwMode="auto">
                                            <a:xfrm>
                                              <a:off x="4738688" y="5154613"/>
                                              <a:ext cx="757237" cy="103187"/>
                                            </a:xfrm>
                                            <a:prstGeom prst="rect">
                                              <a:avLst/>
                                            </a:prstGeom>
                                            <a:solidFill>
                                              <a:srgbClr val="FFFFFF"/>
                                            </a:solidFill>
                                            <a:ln w="9525">
                                              <a:solidFill>
                                                <a:srgbClr val="9900FF"/>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34" name="Rectangle 2147"/>
                                            <a:cNvSpPr>
                                              <a:spLocks noChangeArrowheads="1"/>
                                            </a:cNvSpPr>
                                          </a:nvSpPr>
                                          <a:spPr bwMode="auto">
                                            <a:xfrm>
                                              <a:off x="4818063" y="5154613"/>
                                              <a:ext cx="67786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LFTE (Systems)</a:t>
                                                </a:r>
                                                <a:endParaRPr lang="en-US"/>
                                              </a:p>
                                            </a:txBody>
                                            <a:useSpRect/>
                                          </a:txSp>
                                        </a:sp>
                                        <a:sp>
                                          <a:nvSpPr>
                                            <a:cNvPr id="2735" name="Rectangle 2149"/>
                                            <a:cNvSpPr>
                                              <a:spLocks noChangeArrowheads="1"/>
                                            </a:cNvSpPr>
                                          </a:nvSpPr>
                                          <a:spPr bwMode="auto">
                                            <a:xfrm>
                                              <a:off x="652463" y="2654300"/>
                                              <a:ext cx="288925"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 PROD</a:t>
                                                </a:r>
                                                <a:endParaRPr lang="en-US"/>
                                              </a:p>
                                            </a:txBody>
                                            <a:useSpRect/>
                                          </a:txSp>
                                        </a:sp>
                                        <a:sp>
                                          <a:nvSpPr>
                                            <a:cNvPr id="2736" name="Rectangle 2151"/>
                                            <a:cNvSpPr>
                                              <a:spLocks noChangeArrowheads="1"/>
                                            </a:cNvSpPr>
                                          </a:nvSpPr>
                                          <a:spPr bwMode="auto">
                                            <a:xfrm>
                                              <a:off x="971550" y="2657475"/>
                                              <a:ext cx="312738"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contracts</a:t>
                                                </a:r>
                                                <a:endParaRPr lang="en-US"/>
                                              </a:p>
                                            </a:txBody>
                                            <a:useSpRect/>
                                          </a:txSp>
                                        </a:sp>
                                        <a:sp>
                                          <a:nvSpPr>
                                            <a:cNvPr id="2737" name="Rectangle 2153"/>
                                            <a:cNvSpPr>
                                              <a:spLocks noChangeArrowheads="1"/>
                                            </a:cNvSpPr>
                                          </a:nvSpPr>
                                          <a:spPr bwMode="auto">
                                            <a:xfrm>
                                              <a:off x="658813" y="2527300"/>
                                              <a:ext cx="681037"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 RDT&amp;E contracts</a:t>
                                                </a:r>
                                                <a:endParaRPr lang="en-US"/>
                                              </a:p>
                                            </a:txBody>
                                            <a:useSpRect/>
                                          </a:txSp>
                                        </a:sp>
                                        <a:sp>
                                          <a:nvSpPr>
                                            <a:cNvPr id="2738" name="Freeform 2154"/>
                                            <a:cNvSpPr>
                                              <a:spLocks/>
                                            </a:cNvSpPr>
                                          </a:nvSpPr>
                                          <a:spPr bwMode="auto">
                                            <a:xfrm>
                                              <a:off x="538163" y="2509838"/>
                                              <a:ext cx="95250" cy="104775"/>
                                            </a:xfrm>
                                            <a:custGeom>
                                              <a:avLst/>
                                              <a:gdLst>
                                                <a:gd name="T0" fmla="*/ 51529 w 61"/>
                                                <a:gd name="T1" fmla="*/ 104775 h 66"/>
                                                <a:gd name="T2" fmla="*/ 0 w 61"/>
                                                <a:gd name="T3" fmla="*/ 0 h 66"/>
                                                <a:gd name="T4" fmla="*/ 95250 w 61"/>
                                                <a:gd name="T5" fmla="*/ 0 h 66"/>
                                                <a:gd name="T6" fmla="*/ 51529 w 61"/>
                                                <a:gd name="T7" fmla="*/ 104775 h 66"/>
                                                <a:gd name="T8" fmla="*/ 0 60000 65536"/>
                                                <a:gd name="T9" fmla="*/ 0 60000 65536"/>
                                                <a:gd name="T10" fmla="*/ 0 60000 65536"/>
                                                <a:gd name="T11" fmla="*/ 0 60000 65536"/>
                                                <a:gd name="T12" fmla="*/ 0 w 61"/>
                                                <a:gd name="T13" fmla="*/ 0 h 66"/>
                                                <a:gd name="T14" fmla="*/ 61 w 61"/>
                                                <a:gd name="T15" fmla="*/ 66 h 66"/>
                                              </a:gdLst>
                                              <a:ahLst/>
                                              <a:cxnLst>
                                                <a:cxn ang="T8">
                                                  <a:pos x="T0" y="T1"/>
                                                </a:cxn>
                                                <a:cxn ang="T9">
                                                  <a:pos x="T2" y="T3"/>
                                                </a:cxn>
                                                <a:cxn ang="T10">
                                                  <a:pos x="T4" y="T5"/>
                                                </a:cxn>
                                                <a:cxn ang="T11">
                                                  <a:pos x="T6" y="T7"/>
                                                </a:cxn>
                                              </a:cxnLst>
                                              <a:rect l="T12" t="T13" r="T14" b="T15"/>
                                              <a:pathLst>
                                                <a:path w="61" h="66">
                                                  <a:moveTo>
                                                    <a:pt x="33" y="66"/>
                                                  </a:moveTo>
                                                  <a:lnTo>
                                                    <a:pt x="0" y="0"/>
                                                  </a:lnTo>
                                                  <a:lnTo>
                                                    <a:pt x="61" y="0"/>
                                                  </a:lnTo>
                                                  <a:lnTo>
                                                    <a:pt x="33" y="66"/>
                                                  </a:lnTo>
                                                  <a:close/>
                                                </a:path>
                                              </a:pathLst>
                                            </a:custGeom>
                                            <a:solidFill>
                                              <a:srgbClr val="FFFFFF"/>
                                            </a:solidFill>
                                            <a:ln w="17463" cap="rnd">
                                              <a:solidFill>
                                                <a:srgbClr val="FF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39" name="Freeform 2155"/>
                                            <a:cNvSpPr>
                                              <a:spLocks/>
                                            </a:cNvSpPr>
                                          </a:nvSpPr>
                                          <a:spPr bwMode="auto">
                                            <a:xfrm>
                                              <a:off x="538163" y="2509838"/>
                                              <a:ext cx="95250" cy="104775"/>
                                            </a:xfrm>
                                            <a:custGeom>
                                              <a:avLst/>
                                              <a:gdLst>
                                                <a:gd name="T0" fmla="*/ 51529 w 61"/>
                                                <a:gd name="T1" fmla="*/ 104775 h 66"/>
                                                <a:gd name="T2" fmla="*/ 0 w 61"/>
                                                <a:gd name="T3" fmla="*/ 0 h 66"/>
                                                <a:gd name="T4" fmla="*/ 95250 w 61"/>
                                                <a:gd name="T5" fmla="*/ 0 h 66"/>
                                                <a:gd name="T6" fmla="*/ 51529 w 61"/>
                                                <a:gd name="T7" fmla="*/ 104775 h 66"/>
                                                <a:gd name="T8" fmla="*/ 0 60000 65536"/>
                                                <a:gd name="T9" fmla="*/ 0 60000 65536"/>
                                                <a:gd name="T10" fmla="*/ 0 60000 65536"/>
                                                <a:gd name="T11" fmla="*/ 0 60000 65536"/>
                                                <a:gd name="T12" fmla="*/ 0 w 61"/>
                                                <a:gd name="T13" fmla="*/ 0 h 66"/>
                                                <a:gd name="T14" fmla="*/ 61 w 61"/>
                                                <a:gd name="T15" fmla="*/ 66 h 66"/>
                                              </a:gdLst>
                                              <a:ahLst/>
                                              <a:cxnLst>
                                                <a:cxn ang="T8">
                                                  <a:pos x="T0" y="T1"/>
                                                </a:cxn>
                                                <a:cxn ang="T9">
                                                  <a:pos x="T2" y="T3"/>
                                                </a:cxn>
                                                <a:cxn ang="T10">
                                                  <a:pos x="T4" y="T5"/>
                                                </a:cxn>
                                                <a:cxn ang="T11">
                                                  <a:pos x="T6" y="T7"/>
                                                </a:cxn>
                                              </a:cxnLst>
                                              <a:rect l="T12" t="T13" r="T14" b="T15"/>
                                              <a:pathLst>
                                                <a:path w="61" h="66">
                                                  <a:moveTo>
                                                    <a:pt x="33" y="66"/>
                                                  </a:moveTo>
                                                  <a:lnTo>
                                                    <a:pt x="0" y="0"/>
                                                  </a:lnTo>
                                                  <a:lnTo>
                                                    <a:pt x="61" y="0"/>
                                                  </a:lnTo>
                                                  <a:lnTo>
                                                    <a:pt x="33" y="66"/>
                                                  </a:lnTo>
                                                  <a:close/>
                                                </a:path>
                                              </a:pathLst>
                                            </a:custGeom>
                                            <a:solidFill>
                                              <a:srgbClr val="FFFFFF"/>
                                            </a:solidFill>
                                            <a:ln w="17463" cap="rnd">
                                              <a:solidFill>
                                                <a:srgbClr val="FF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40" name="Freeform 2156"/>
                                            <a:cNvSpPr>
                                              <a:spLocks/>
                                            </a:cNvSpPr>
                                          </a:nvSpPr>
                                          <a:spPr bwMode="auto">
                                            <a:xfrm>
                                              <a:off x="538163" y="2509838"/>
                                              <a:ext cx="95250" cy="104775"/>
                                            </a:xfrm>
                                            <a:custGeom>
                                              <a:avLst/>
                                              <a:gdLst>
                                                <a:gd name="T0" fmla="*/ 51529 w 61"/>
                                                <a:gd name="T1" fmla="*/ 104775 h 66"/>
                                                <a:gd name="T2" fmla="*/ 0 w 61"/>
                                                <a:gd name="T3" fmla="*/ 0 h 66"/>
                                                <a:gd name="T4" fmla="*/ 95250 w 61"/>
                                                <a:gd name="T5" fmla="*/ 0 h 66"/>
                                                <a:gd name="T6" fmla="*/ 51529 w 61"/>
                                                <a:gd name="T7" fmla="*/ 104775 h 66"/>
                                                <a:gd name="T8" fmla="*/ 0 60000 65536"/>
                                                <a:gd name="T9" fmla="*/ 0 60000 65536"/>
                                                <a:gd name="T10" fmla="*/ 0 60000 65536"/>
                                                <a:gd name="T11" fmla="*/ 0 60000 65536"/>
                                                <a:gd name="T12" fmla="*/ 0 w 61"/>
                                                <a:gd name="T13" fmla="*/ 0 h 66"/>
                                                <a:gd name="T14" fmla="*/ 61 w 61"/>
                                                <a:gd name="T15" fmla="*/ 66 h 66"/>
                                              </a:gdLst>
                                              <a:ahLst/>
                                              <a:cxnLst>
                                                <a:cxn ang="T8">
                                                  <a:pos x="T0" y="T1"/>
                                                </a:cxn>
                                                <a:cxn ang="T9">
                                                  <a:pos x="T2" y="T3"/>
                                                </a:cxn>
                                                <a:cxn ang="T10">
                                                  <a:pos x="T4" y="T5"/>
                                                </a:cxn>
                                                <a:cxn ang="T11">
                                                  <a:pos x="T6" y="T7"/>
                                                </a:cxn>
                                              </a:cxnLst>
                                              <a:rect l="T12" t="T13" r="T14" b="T15"/>
                                              <a:pathLst>
                                                <a:path w="61" h="66">
                                                  <a:moveTo>
                                                    <a:pt x="33" y="66"/>
                                                  </a:moveTo>
                                                  <a:lnTo>
                                                    <a:pt x="0" y="0"/>
                                                  </a:lnTo>
                                                  <a:lnTo>
                                                    <a:pt x="61" y="0"/>
                                                  </a:lnTo>
                                                  <a:lnTo>
                                                    <a:pt x="33" y="66"/>
                                                  </a:lnTo>
                                                  <a:close/>
                                                </a:path>
                                              </a:pathLst>
                                            </a:custGeom>
                                            <a:solidFill>
                                              <a:srgbClr val="FFFFFF"/>
                                            </a:solidFill>
                                            <a:ln w="17463" cap="rnd">
                                              <a:solidFill>
                                                <a:srgbClr val="FF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41" name="Freeform 2157"/>
                                            <a:cNvSpPr>
                                              <a:spLocks/>
                                            </a:cNvSpPr>
                                          </a:nvSpPr>
                                          <a:spPr bwMode="auto">
                                            <a:xfrm>
                                              <a:off x="538163" y="2509838"/>
                                              <a:ext cx="95250" cy="104775"/>
                                            </a:xfrm>
                                            <a:custGeom>
                                              <a:avLst/>
                                              <a:gdLst>
                                                <a:gd name="T0" fmla="*/ 51529 w 61"/>
                                                <a:gd name="T1" fmla="*/ 104775 h 66"/>
                                                <a:gd name="T2" fmla="*/ 0 w 61"/>
                                                <a:gd name="T3" fmla="*/ 0 h 66"/>
                                                <a:gd name="T4" fmla="*/ 95250 w 61"/>
                                                <a:gd name="T5" fmla="*/ 0 h 66"/>
                                                <a:gd name="T6" fmla="*/ 51529 w 61"/>
                                                <a:gd name="T7" fmla="*/ 104775 h 66"/>
                                                <a:gd name="T8" fmla="*/ 0 60000 65536"/>
                                                <a:gd name="T9" fmla="*/ 0 60000 65536"/>
                                                <a:gd name="T10" fmla="*/ 0 60000 65536"/>
                                                <a:gd name="T11" fmla="*/ 0 60000 65536"/>
                                                <a:gd name="T12" fmla="*/ 0 w 61"/>
                                                <a:gd name="T13" fmla="*/ 0 h 66"/>
                                                <a:gd name="T14" fmla="*/ 61 w 61"/>
                                                <a:gd name="T15" fmla="*/ 66 h 66"/>
                                              </a:gdLst>
                                              <a:ahLst/>
                                              <a:cxnLst>
                                                <a:cxn ang="T8">
                                                  <a:pos x="T0" y="T1"/>
                                                </a:cxn>
                                                <a:cxn ang="T9">
                                                  <a:pos x="T2" y="T3"/>
                                                </a:cxn>
                                                <a:cxn ang="T10">
                                                  <a:pos x="T4" y="T5"/>
                                                </a:cxn>
                                                <a:cxn ang="T11">
                                                  <a:pos x="T6" y="T7"/>
                                                </a:cxn>
                                              </a:cxnLst>
                                              <a:rect l="T12" t="T13" r="T14" b="T15"/>
                                              <a:pathLst>
                                                <a:path w="61" h="66">
                                                  <a:moveTo>
                                                    <a:pt x="33" y="66"/>
                                                  </a:moveTo>
                                                  <a:lnTo>
                                                    <a:pt x="0" y="0"/>
                                                  </a:lnTo>
                                                  <a:lnTo>
                                                    <a:pt x="61" y="0"/>
                                                  </a:lnTo>
                                                  <a:lnTo>
                                                    <a:pt x="33" y="66"/>
                                                  </a:lnTo>
                                                  <a:close/>
                                                </a:path>
                                              </a:pathLst>
                                            </a:custGeom>
                                            <a:solidFill>
                                              <a:srgbClr val="FFFFFF"/>
                                            </a:solidFill>
                                            <a:ln w="17463" cap="rnd">
                                              <a:solidFill>
                                                <a:srgbClr val="FF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42" name="Freeform 2158"/>
                                            <a:cNvSpPr>
                                              <a:spLocks/>
                                            </a:cNvSpPr>
                                          </a:nvSpPr>
                                          <a:spPr bwMode="auto">
                                            <a:xfrm>
                                              <a:off x="544513" y="2638425"/>
                                              <a:ext cx="88900" cy="104775"/>
                                            </a:xfrm>
                                            <a:custGeom>
                                              <a:avLst/>
                                              <a:gdLst>
                                                <a:gd name="T0" fmla="*/ 44450 w 56"/>
                                                <a:gd name="T1" fmla="*/ 104775 h 66"/>
                                                <a:gd name="T2" fmla="*/ 0 w 56"/>
                                                <a:gd name="T3" fmla="*/ 0 h 66"/>
                                                <a:gd name="T4" fmla="*/ 88900 w 56"/>
                                                <a:gd name="T5" fmla="*/ 0 h 66"/>
                                                <a:gd name="T6" fmla="*/ 44450 w 56"/>
                                                <a:gd name="T7" fmla="*/ 104775 h 66"/>
                                                <a:gd name="T8" fmla="*/ 0 60000 65536"/>
                                                <a:gd name="T9" fmla="*/ 0 60000 65536"/>
                                                <a:gd name="T10" fmla="*/ 0 60000 65536"/>
                                                <a:gd name="T11" fmla="*/ 0 60000 65536"/>
                                                <a:gd name="T12" fmla="*/ 0 w 56"/>
                                                <a:gd name="T13" fmla="*/ 0 h 66"/>
                                                <a:gd name="T14" fmla="*/ 56 w 56"/>
                                                <a:gd name="T15" fmla="*/ 66 h 66"/>
                                              </a:gdLst>
                                              <a:ahLst/>
                                              <a:cxnLst>
                                                <a:cxn ang="T8">
                                                  <a:pos x="T0" y="T1"/>
                                                </a:cxn>
                                                <a:cxn ang="T9">
                                                  <a:pos x="T2" y="T3"/>
                                                </a:cxn>
                                                <a:cxn ang="T10">
                                                  <a:pos x="T4" y="T5"/>
                                                </a:cxn>
                                                <a:cxn ang="T11">
                                                  <a:pos x="T6" y="T7"/>
                                                </a:cxn>
                                              </a:cxnLst>
                                              <a:rect l="T12" t="T13" r="T14" b="T15"/>
                                              <a:pathLst>
                                                <a:path w="56" h="66">
                                                  <a:moveTo>
                                                    <a:pt x="28" y="66"/>
                                                  </a:moveTo>
                                                  <a:lnTo>
                                                    <a:pt x="0" y="0"/>
                                                  </a:lnTo>
                                                  <a:lnTo>
                                                    <a:pt x="56" y="0"/>
                                                  </a:lnTo>
                                                  <a:lnTo>
                                                    <a:pt x="28" y="66"/>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43" name="Freeform 2159"/>
                                            <a:cNvSpPr>
                                              <a:spLocks/>
                                            </a:cNvSpPr>
                                          </a:nvSpPr>
                                          <a:spPr bwMode="auto">
                                            <a:xfrm>
                                              <a:off x="544513" y="2638425"/>
                                              <a:ext cx="88900" cy="104775"/>
                                            </a:xfrm>
                                            <a:custGeom>
                                              <a:avLst/>
                                              <a:gdLst>
                                                <a:gd name="T0" fmla="*/ 44450 w 56"/>
                                                <a:gd name="T1" fmla="*/ 104775 h 66"/>
                                                <a:gd name="T2" fmla="*/ 0 w 56"/>
                                                <a:gd name="T3" fmla="*/ 0 h 66"/>
                                                <a:gd name="T4" fmla="*/ 88900 w 56"/>
                                                <a:gd name="T5" fmla="*/ 0 h 66"/>
                                                <a:gd name="T6" fmla="*/ 44450 w 56"/>
                                                <a:gd name="T7" fmla="*/ 104775 h 66"/>
                                                <a:gd name="T8" fmla="*/ 0 60000 65536"/>
                                                <a:gd name="T9" fmla="*/ 0 60000 65536"/>
                                                <a:gd name="T10" fmla="*/ 0 60000 65536"/>
                                                <a:gd name="T11" fmla="*/ 0 60000 65536"/>
                                                <a:gd name="T12" fmla="*/ 0 w 56"/>
                                                <a:gd name="T13" fmla="*/ 0 h 66"/>
                                                <a:gd name="T14" fmla="*/ 56 w 56"/>
                                                <a:gd name="T15" fmla="*/ 66 h 66"/>
                                              </a:gdLst>
                                              <a:ahLst/>
                                              <a:cxnLst>
                                                <a:cxn ang="T8">
                                                  <a:pos x="T0" y="T1"/>
                                                </a:cxn>
                                                <a:cxn ang="T9">
                                                  <a:pos x="T2" y="T3"/>
                                                </a:cxn>
                                                <a:cxn ang="T10">
                                                  <a:pos x="T4" y="T5"/>
                                                </a:cxn>
                                                <a:cxn ang="T11">
                                                  <a:pos x="T6" y="T7"/>
                                                </a:cxn>
                                              </a:cxnLst>
                                              <a:rect l="T12" t="T13" r="T14" b="T15"/>
                                              <a:pathLst>
                                                <a:path w="56" h="66">
                                                  <a:moveTo>
                                                    <a:pt x="28" y="66"/>
                                                  </a:moveTo>
                                                  <a:lnTo>
                                                    <a:pt x="0" y="0"/>
                                                  </a:lnTo>
                                                  <a:lnTo>
                                                    <a:pt x="56" y="0"/>
                                                  </a:lnTo>
                                                  <a:lnTo>
                                                    <a:pt x="28" y="66"/>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44" name="Freeform 2160"/>
                                            <a:cNvSpPr>
                                              <a:spLocks/>
                                            </a:cNvSpPr>
                                          </a:nvSpPr>
                                          <a:spPr bwMode="auto">
                                            <a:xfrm>
                                              <a:off x="544513" y="2638425"/>
                                              <a:ext cx="88900" cy="104775"/>
                                            </a:xfrm>
                                            <a:custGeom>
                                              <a:avLst/>
                                              <a:gdLst>
                                                <a:gd name="T0" fmla="*/ 44450 w 56"/>
                                                <a:gd name="T1" fmla="*/ 104775 h 66"/>
                                                <a:gd name="T2" fmla="*/ 0 w 56"/>
                                                <a:gd name="T3" fmla="*/ 0 h 66"/>
                                                <a:gd name="T4" fmla="*/ 88900 w 56"/>
                                                <a:gd name="T5" fmla="*/ 0 h 66"/>
                                                <a:gd name="T6" fmla="*/ 44450 w 56"/>
                                                <a:gd name="T7" fmla="*/ 104775 h 66"/>
                                                <a:gd name="T8" fmla="*/ 0 60000 65536"/>
                                                <a:gd name="T9" fmla="*/ 0 60000 65536"/>
                                                <a:gd name="T10" fmla="*/ 0 60000 65536"/>
                                                <a:gd name="T11" fmla="*/ 0 60000 65536"/>
                                                <a:gd name="T12" fmla="*/ 0 w 56"/>
                                                <a:gd name="T13" fmla="*/ 0 h 66"/>
                                                <a:gd name="T14" fmla="*/ 56 w 56"/>
                                                <a:gd name="T15" fmla="*/ 66 h 66"/>
                                              </a:gdLst>
                                              <a:ahLst/>
                                              <a:cxnLst>
                                                <a:cxn ang="T8">
                                                  <a:pos x="T0" y="T1"/>
                                                </a:cxn>
                                                <a:cxn ang="T9">
                                                  <a:pos x="T2" y="T3"/>
                                                </a:cxn>
                                                <a:cxn ang="T10">
                                                  <a:pos x="T4" y="T5"/>
                                                </a:cxn>
                                                <a:cxn ang="T11">
                                                  <a:pos x="T6" y="T7"/>
                                                </a:cxn>
                                              </a:cxnLst>
                                              <a:rect l="T12" t="T13" r="T14" b="T15"/>
                                              <a:pathLst>
                                                <a:path w="56" h="66">
                                                  <a:moveTo>
                                                    <a:pt x="28" y="66"/>
                                                  </a:moveTo>
                                                  <a:lnTo>
                                                    <a:pt x="0" y="0"/>
                                                  </a:lnTo>
                                                  <a:lnTo>
                                                    <a:pt x="56" y="0"/>
                                                  </a:lnTo>
                                                  <a:lnTo>
                                                    <a:pt x="28" y="66"/>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45" name="Freeform 2161"/>
                                            <a:cNvSpPr>
                                              <a:spLocks/>
                                            </a:cNvSpPr>
                                          </a:nvSpPr>
                                          <a:spPr bwMode="auto">
                                            <a:xfrm>
                                              <a:off x="544513" y="2638425"/>
                                              <a:ext cx="88900" cy="104775"/>
                                            </a:xfrm>
                                            <a:custGeom>
                                              <a:avLst/>
                                              <a:gdLst>
                                                <a:gd name="T0" fmla="*/ 44450 w 56"/>
                                                <a:gd name="T1" fmla="*/ 104775 h 66"/>
                                                <a:gd name="T2" fmla="*/ 0 w 56"/>
                                                <a:gd name="T3" fmla="*/ 0 h 66"/>
                                                <a:gd name="T4" fmla="*/ 88900 w 56"/>
                                                <a:gd name="T5" fmla="*/ 0 h 66"/>
                                                <a:gd name="T6" fmla="*/ 44450 w 56"/>
                                                <a:gd name="T7" fmla="*/ 104775 h 66"/>
                                                <a:gd name="T8" fmla="*/ 0 60000 65536"/>
                                                <a:gd name="T9" fmla="*/ 0 60000 65536"/>
                                                <a:gd name="T10" fmla="*/ 0 60000 65536"/>
                                                <a:gd name="T11" fmla="*/ 0 60000 65536"/>
                                                <a:gd name="T12" fmla="*/ 0 w 56"/>
                                                <a:gd name="T13" fmla="*/ 0 h 66"/>
                                                <a:gd name="T14" fmla="*/ 56 w 56"/>
                                                <a:gd name="T15" fmla="*/ 66 h 66"/>
                                              </a:gdLst>
                                              <a:ahLst/>
                                              <a:cxnLst>
                                                <a:cxn ang="T8">
                                                  <a:pos x="T0" y="T1"/>
                                                </a:cxn>
                                                <a:cxn ang="T9">
                                                  <a:pos x="T2" y="T3"/>
                                                </a:cxn>
                                                <a:cxn ang="T10">
                                                  <a:pos x="T4" y="T5"/>
                                                </a:cxn>
                                                <a:cxn ang="T11">
                                                  <a:pos x="T6" y="T7"/>
                                                </a:cxn>
                                              </a:cxnLst>
                                              <a:rect l="T12" t="T13" r="T14" b="T15"/>
                                              <a:pathLst>
                                                <a:path w="56" h="66">
                                                  <a:moveTo>
                                                    <a:pt x="28" y="66"/>
                                                  </a:moveTo>
                                                  <a:lnTo>
                                                    <a:pt x="0" y="0"/>
                                                  </a:lnTo>
                                                  <a:lnTo>
                                                    <a:pt x="56" y="0"/>
                                                  </a:lnTo>
                                                  <a:lnTo>
                                                    <a:pt x="28" y="66"/>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nvGrpSpPr>
                                            <a:cNvPr id="2746" name="Group 2164"/>
                                            <a:cNvGrpSpPr>
                                              <a:grpSpLocks/>
                                            </a:cNvGrpSpPr>
                                          </a:nvGrpSpPr>
                                          <a:grpSpPr bwMode="auto">
                                            <a:xfrm>
                                              <a:off x="5053013" y="2244725"/>
                                              <a:ext cx="95250" cy="112713"/>
                                              <a:chOff x="3182" y="1424"/>
                                              <a:chExt cx="61" cy="71"/>
                                            </a:xfrm>
                                          </a:grpSpPr>
                                          <a:sp>
                                            <a:nvSpPr>
                                              <a:cNvPr id="2818" name="Freeform 2162"/>
                                              <a:cNvSpPr>
                                                <a:spLocks/>
                                              </a:cNvSpPr>
                                            </a:nvSpPr>
                                            <a:spPr bwMode="auto">
                                              <a:xfrm>
                                                <a:off x="3182" y="1424"/>
                                                <a:ext cx="61" cy="71"/>
                                              </a:xfrm>
                                              <a:custGeom>
                                                <a:avLst/>
                                                <a:gdLst>
                                                  <a:gd name="T0" fmla="*/ 33 w 61"/>
                                                  <a:gd name="T1" fmla="*/ 71 h 71"/>
                                                  <a:gd name="T2" fmla="*/ 61 w 61"/>
                                                  <a:gd name="T3" fmla="*/ 0 h 71"/>
                                                  <a:gd name="T4" fmla="*/ 0 w 61"/>
                                                  <a:gd name="T5" fmla="*/ 0 h 71"/>
                                                  <a:gd name="T6" fmla="*/ 33 w 61"/>
                                                  <a:gd name="T7" fmla="*/ 71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3" y="71"/>
                                                    </a:moveTo>
                                                    <a:lnTo>
                                                      <a:pt x="61" y="0"/>
                                                    </a:lnTo>
                                                    <a:lnTo>
                                                      <a:pt x="0" y="0"/>
                                                    </a:lnTo>
                                                    <a:lnTo>
                                                      <a:pt x="33"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19" name="Freeform 2163"/>
                                              <a:cNvSpPr>
                                                <a:spLocks/>
                                              </a:cNvSpPr>
                                            </a:nvSpPr>
                                            <a:spPr bwMode="auto">
                                              <a:xfrm>
                                                <a:off x="3182" y="1424"/>
                                                <a:ext cx="61" cy="71"/>
                                              </a:xfrm>
                                              <a:custGeom>
                                                <a:avLst/>
                                                <a:gdLst>
                                                  <a:gd name="T0" fmla="*/ 33 w 61"/>
                                                  <a:gd name="T1" fmla="*/ 71 h 71"/>
                                                  <a:gd name="T2" fmla="*/ 61 w 61"/>
                                                  <a:gd name="T3" fmla="*/ 0 h 71"/>
                                                  <a:gd name="T4" fmla="*/ 0 w 61"/>
                                                  <a:gd name="T5" fmla="*/ 0 h 71"/>
                                                  <a:gd name="T6" fmla="*/ 33 w 61"/>
                                                  <a:gd name="T7" fmla="*/ 71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3" y="71"/>
                                                    </a:moveTo>
                                                    <a:lnTo>
                                                      <a:pt x="61" y="0"/>
                                                    </a:lnTo>
                                                    <a:lnTo>
                                                      <a:pt x="0" y="0"/>
                                                    </a:lnTo>
                                                    <a:lnTo>
                                                      <a:pt x="33"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grpSp>
                                          <a:nvGrpSpPr>
                                            <a:cNvPr id="2747" name="Group 2167"/>
                                            <a:cNvGrpSpPr>
                                              <a:grpSpLocks/>
                                            </a:cNvGrpSpPr>
                                          </a:nvGrpSpPr>
                                          <a:grpSpPr bwMode="auto">
                                            <a:xfrm>
                                              <a:off x="5078413" y="2262188"/>
                                              <a:ext cx="50800" cy="63500"/>
                                              <a:chOff x="3198" y="1435"/>
                                              <a:chExt cx="33" cy="40"/>
                                            </a:xfrm>
                                          </a:grpSpPr>
                                          <a:sp>
                                            <a:nvSpPr>
                                              <a:cNvPr id="2816" name="Freeform 2165"/>
                                              <a:cNvSpPr>
                                                <a:spLocks/>
                                              </a:cNvSpPr>
                                            </a:nvSpPr>
                                            <a:spPr bwMode="auto">
                                              <a:xfrm>
                                                <a:off x="3198" y="1435"/>
                                                <a:ext cx="33" cy="40"/>
                                              </a:xfrm>
                                              <a:custGeom>
                                                <a:avLst/>
                                                <a:gdLst>
                                                  <a:gd name="T0" fmla="*/ 17 w 33"/>
                                                  <a:gd name="T1" fmla="*/ 40 h 40"/>
                                                  <a:gd name="T2" fmla="*/ 33 w 33"/>
                                                  <a:gd name="T3" fmla="*/ 0 h 40"/>
                                                  <a:gd name="T4" fmla="*/ 0 w 33"/>
                                                  <a:gd name="T5" fmla="*/ 0 h 40"/>
                                                  <a:gd name="T6" fmla="*/ 17 w 33"/>
                                                  <a:gd name="T7" fmla="*/ 40 h 40"/>
                                                  <a:gd name="T8" fmla="*/ 0 60000 65536"/>
                                                  <a:gd name="T9" fmla="*/ 0 60000 65536"/>
                                                  <a:gd name="T10" fmla="*/ 0 60000 65536"/>
                                                  <a:gd name="T11" fmla="*/ 0 60000 65536"/>
                                                  <a:gd name="T12" fmla="*/ 0 w 33"/>
                                                  <a:gd name="T13" fmla="*/ 0 h 40"/>
                                                  <a:gd name="T14" fmla="*/ 33 w 33"/>
                                                  <a:gd name="T15" fmla="*/ 40 h 40"/>
                                                </a:gdLst>
                                                <a:ahLst/>
                                                <a:cxnLst>
                                                  <a:cxn ang="T8">
                                                    <a:pos x="T0" y="T1"/>
                                                  </a:cxn>
                                                  <a:cxn ang="T9">
                                                    <a:pos x="T2" y="T3"/>
                                                  </a:cxn>
                                                  <a:cxn ang="T10">
                                                    <a:pos x="T4" y="T5"/>
                                                  </a:cxn>
                                                  <a:cxn ang="T11">
                                                    <a:pos x="T6" y="T7"/>
                                                  </a:cxn>
                                                </a:cxnLst>
                                                <a:rect l="T12" t="T13" r="T14" b="T15"/>
                                                <a:pathLst>
                                                  <a:path w="33" h="40">
                                                    <a:moveTo>
                                                      <a:pt x="17" y="40"/>
                                                    </a:moveTo>
                                                    <a:lnTo>
                                                      <a:pt x="33" y="0"/>
                                                    </a:lnTo>
                                                    <a:lnTo>
                                                      <a:pt x="0" y="0"/>
                                                    </a:lnTo>
                                                    <a:lnTo>
                                                      <a:pt x="17" y="4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17" name="Freeform 2166"/>
                                              <a:cNvSpPr>
                                                <a:spLocks/>
                                              </a:cNvSpPr>
                                            </a:nvSpPr>
                                            <a:spPr bwMode="auto">
                                              <a:xfrm>
                                                <a:off x="3198" y="1435"/>
                                                <a:ext cx="33" cy="40"/>
                                              </a:xfrm>
                                              <a:custGeom>
                                                <a:avLst/>
                                                <a:gdLst>
                                                  <a:gd name="T0" fmla="*/ 17 w 33"/>
                                                  <a:gd name="T1" fmla="*/ 40 h 40"/>
                                                  <a:gd name="T2" fmla="*/ 33 w 33"/>
                                                  <a:gd name="T3" fmla="*/ 0 h 40"/>
                                                  <a:gd name="T4" fmla="*/ 0 w 33"/>
                                                  <a:gd name="T5" fmla="*/ 0 h 40"/>
                                                  <a:gd name="T6" fmla="*/ 17 w 33"/>
                                                  <a:gd name="T7" fmla="*/ 40 h 40"/>
                                                  <a:gd name="T8" fmla="*/ 0 60000 65536"/>
                                                  <a:gd name="T9" fmla="*/ 0 60000 65536"/>
                                                  <a:gd name="T10" fmla="*/ 0 60000 65536"/>
                                                  <a:gd name="T11" fmla="*/ 0 60000 65536"/>
                                                  <a:gd name="T12" fmla="*/ 0 w 33"/>
                                                  <a:gd name="T13" fmla="*/ 0 h 40"/>
                                                  <a:gd name="T14" fmla="*/ 33 w 33"/>
                                                  <a:gd name="T15" fmla="*/ 40 h 40"/>
                                                </a:gdLst>
                                                <a:ahLst/>
                                                <a:cxnLst>
                                                  <a:cxn ang="T8">
                                                    <a:pos x="T0" y="T1"/>
                                                  </a:cxn>
                                                  <a:cxn ang="T9">
                                                    <a:pos x="T2" y="T3"/>
                                                  </a:cxn>
                                                  <a:cxn ang="T10">
                                                    <a:pos x="T4" y="T5"/>
                                                  </a:cxn>
                                                  <a:cxn ang="T11">
                                                    <a:pos x="T6" y="T7"/>
                                                  </a:cxn>
                                                </a:cxnLst>
                                                <a:rect l="T12" t="T13" r="T14" b="T15"/>
                                                <a:pathLst>
                                                  <a:path w="33" h="40">
                                                    <a:moveTo>
                                                      <a:pt x="17" y="40"/>
                                                    </a:moveTo>
                                                    <a:lnTo>
                                                      <a:pt x="33" y="0"/>
                                                    </a:lnTo>
                                                    <a:lnTo>
                                                      <a:pt x="0" y="0"/>
                                                    </a:lnTo>
                                                    <a:lnTo>
                                                      <a:pt x="17" y="4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sp>
                                          <a:nvSpPr>
                                            <a:cNvPr id="2748" name="Freeform 2168"/>
                                            <a:cNvSpPr>
                                              <a:spLocks/>
                                            </a:cNvSpPr>
                                          </a:nvSpPr>
                                          <a:spPr bwMode="auto">
                                            <a:xfrm>
                                              <a:off x="5053013" y="2244725"/>
                                              <a:ext cx="95250" cy="112713"/>
                                            </a:xfrm>
                                            <a:custGeom>
                                              <a:avLst/>
                                              <a:gdLst>
                                                <a:gd name="T0" fmla="*/ 51529 w 61"/>
                                                <a:gd name="T1" fmla="*/ 112713 h 71"/>
                                                <a:gd name="T2" fmla="*/ 95250 w 61"/>
                                                <a:gd name="T3" fmla="*/ 0 h 71"/>
                                                <a:gd name="T4" fmla="*/ 0 w 61"/>
                                                <a:gd name="T5" fmla="*/ 0 h 71"/>
                                                <a:gd name="T6" fmla="*/ 51529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3" y="71"/>
                                                  </a:moveTo>
                                                  <a:lnTo>
                                                    <a:pt x="61" y="0"/>
                                                  </a:lnTo>
                                                  <a:lnTo>
                                                    <a:pt x="0" y="0"/>
                                                  </a:lnTo>
                                                  <a:lnTo>
                                                    <a:pt x="33"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49" name="Freeform 2169"/>
                                            <a:cNvSpPr>
                                              <a:spLocks/>
                                            </a:cNvSpPr>
                                          </a:nvSpPr>
                                          <a:spPr bwMode="auto">
                                            <a:xfrm>
                                              <a:off x="5053013" y="2244725"/>
                                              <a:ext cx="95250" cy="112713"/>
                                            </a:xfrm>
                                            <a:custGeom>
                                              <a:avLst/>
                                              <a:gdLst>
                                                <a:gd name="T0" fmla="*/ 51529 w 61"/>
                                                <a:gd name="T1" fmla="*/ 112713 h 71"/>
                                                <a:gd name="T2" fmla="*/ 95250 w 61"/>
                                                <a:gd name="T3" fmla="*/ 0 h 71"/>
                                                <a:gd name="T4" fmla="*/ 0 w 61"/>
                                                <a:gd name="T5" fmla="*/ 0 h 71"/>
                                                <a:gd name="T6" fmla="*/ 51529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3" y="71"/>
                                                  </a:moveTo>
                                                  <a:lnTo>
                                                    <a:pt x="61" y="0"/>
                                                  </a:lnTo>
                                                  <a:lnTo>
                                                    <a:pt x="0" y="0"/>
                                                  </a:lnTo>
                                                  <a:lnTo>
                                                    <a:pt x="33"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50" name="Freeform 2170"/>
                                            <a:cNvSpPr>
                                              <a:spLocks/>
                                            </a:cNvSpPr>
                                          </a:nvSpPr>
                                          <a:spPr bwMode="auto">
                                            <a:xfrm>
                                              <a:off x="5053013" y="2244725"/>
                                              <a:ext cx="95250" cy="112713"/>
                                            </a:xfrm>
                                            <a:custGeom>
                                              <a:avLst/>
                                              <a:gdLst>
                                                <a:gd name="T0" fmla="*/ 51529 w 61"/>
                                                <a:gd name="T1" fmla="*/ 112713 h 71"/>
                                                <a:gd name="T2" fmla="*/ 95250 w 61"/>
                                                <a:gd name="T3" fmla="*/ 0 h 71"/>
                                                <a:gd name="T4" fmla="*/ 0 w 61"/>
                                                <a:gd name="T5" fmla="*/ 0 h 71"/>
                                                <a:gd name="T6" fmla="*/ 51529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3" y="71"/>
                                                  </a:moveTo>
                                                  <a:lnTo>
                                                    <a:pt x="61" y="0"/>
                                                  </a:lnTo>
                                                  <a:lnTo>
                                                    <a:pt x="0" y="0"/>
                                                  </a:lnTo>
                                                  <a:lnTo>
                                                    <a:pt x="33"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51" name="Freeform 2171"/>
                                            <a:cNvSpPr>
                                              <a:spLocks/>
                                            </a:cNvSpPr>
                                          </a:nvSpPr>
                                          <a:spPr bwMode="auto">
                                            <a:xfrm>
                                              <a:off x="5053013" y="2244725"/>
                                              <a:ext cx="95250" cy="112713"/>
                                            </a:xfrm>
                                            <a:custGeom>
                                              <a:avLst/>
                                              <a:gdLst>
                                                <a:gd name="T0" fmla="*/ 51529 w 61"/>
                                                <a:gd name="T1" fmla="*/ 112713 h 71"/>
                                                <a:gd name="T2" fmla="*/ 95250 w 61"/>
                                                <a:gd name="T3" fmla="*/ 0 h 71"/>
                                                <a:gd name="T4" fmla="*/ 0 w 61"/>
                                                <a:gd name="T5" fmla="*/ 0 h 71"/>
                                                <a:gd name="T6" fmla="*/ 51529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3" y="71"/>
                                                  </a:moveTo>
                                                  <a:lnTo>
                                                    <a:pt x="61" y="0"/>
                                                  </a:lnTo>
                                                  <a:lnTo>
                                                    <a:pt x="0" y="0"/>
                                                  </a:lnTo>
                                                  <a:lnTo>
                                                    <a:pt x="33"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52" name="Freeform 2172"/>
                                            <a:cNvSpPr>
                                              <a:spLocks/>
                                            </a:cNvSpPr>
                                          </a:nvSpPr>
                                          <a:spPr bwMode="auto">
                                            <a:xfrm>
                                              <a:off x="5078413" y="2262188"/>
                                              <a:ext cx="50800" cy="63500"/>
                                            </a:xfrm>
                                            <a:custGeom>
                                              <a:avLst/>
                                              <a:gdLst>
                                                <a:gd name="T0" fmla="*/ 26170 w 33"/>
                                                <a:gd name="T1" fmla="*/ 63500 h 40"/>
                                                <a:gd name="T2" fmla="*/ 50800 w 33"/>
                                                <a:gd name="T3" fmla="*/ 0 h 40"/>
                                                <a:gd name="T4" fmla="*/ 0 w 33"/>
                                                <a:gd name="T5" fmla="*/ 0 h 40"/>
                                                <a:gd name="T6" fmla="*/ 26170 w 33"/>
                                                <a:gd name="T7" fmla="*/ 63500 h 40"/>
                                                <a:gd name="T8" fmla="*/ 0 60000 65536"/>
                                                <a:gd name="T9" fmla="*/ 0 60000 65536"/>
                                                <a:gd name="T10" fmla="*/ 0 60000 65536"/>
                                                <a:gd name="T11" fmla="*/ 0 60000 65536"/>
                                                <a:gd name="T12" fmla="*/ 0 w 33"/>
                                                <a:gd name="T13" fmla="*/ 0 h 40"/>
                                                <a:gd name="T14" fmla="*/ 33 w 33"/>
                                                <a:gd name="T15" fmla="*/ 40 h 40"/>
                                              </a:gdLst>
                                              <a:ahLst/>
                                              <a:cxnLst>
                                                <a:cxn ang="T8">
                                                  <a:pos x="T0" y="T1"/>
                                                </a:cxn>
                                                <a:cxn ang="T9">
                                                  <a:pos x="T2" y="T3"/>
                                                </a:cxn>
                                                <a:cxn ang="T10">
                                                  <a:pos x="T4" y="T5"/>
                                                </a:cxn>
                                                <a:cxn ang="T11">
                                                  <a:pos x="T6" y="T7"/>
                                                </a:cxn>
                                              </a:cxnLst>
                                              <a:rect l="T12" t="T13" r="T14" b="T15"/>
                                              <a:pathLst>
                                                <a:path w="33" h="40">
                                                  <a:moveTo>
                                                    <a:pt x="17" y="40"/>
                                                  </a:moveTo>
                                                  <a:lnTo>
                                                    <a:pt x="33" y="0"/>
                                                  </a:lnTo>
                                                  <a:lnTo>
                                                    <a:pt x="0" y="0"/>
                                                  </a:lnTo>
                                                  <a:lnTo>
                                                    <a:pt x="17" y="4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53" name="Freeform 2173"/>
                                            <a:cNvSpPr>
                                              <a:spLocks/>
                                            </a:cNvSpPr>
                                          </a:nvSpPr>
                                          <a:spPr bwMode="auto">
                                            <a:xfrm>
                                              <a:off x="5078413" y="2262188"/>
                                              <a:ext cx="50800" cy="63500"/>
                                            </a:xfrm>
                                            <a:custGeom>
                                              <a:avLst/>
                                              <a:gdLst>
                                                <a:gd name="T0" fmla="*/ 26170 w 33"/>
                                                <a:gd name="T1" fmla="*/ 63500 h 40"/>
                                                <a:gd name="T2" fmla="*/ 50800 w 33"/>
                                                <a:gd name="T3" fmla="*/ 0 h 40"/>
                                                <a:gd name="T4" fmla="*/ 0 w 33"/>
                                                <a:gd name="T5" fmla="*/ 0 h 40"/>
                                                <a:gd name="T6" fmla="*/ 26170 w 33"/>
                                                <a:gd name="T7" fmla="*/ 63500 h 40"/>
                                                <a:gd name="T8" fmla="*/ 0 60000 65536"/>
                                                <a:gd name="T9" fmla="*/ 0 60000 65536"/>
                                                <a:gd name="T10" fmla="*/ 0 60000 65536"/>
                                                <a:gd name="T11" fmla="*/ 0 60000 65536"/>
                                                <a:gd name="T12" fmla="*/ 0 w 33"/>
                                                <a:gd name="T13" fmla="*/ 0 h 40"/>
                                                <a:gd name="T14" fmla="*/ 33 w 33"/>
                                                <a:gd name="T15" fmla="*/ 40 h 40"/>
                                              </a:gdLst>
                                              <a:ahLst/>
                                              <a:cxnLst>
                                                <a:cxn ang="T8">
                                                  <a:pos x="T0" y="T1"/>
                                                </a:cxn>
                                                <a:cxn ang="T9">
                                                  <a:pos x="T2" y="T3"/>
                                                </a:cxn>
                                                <a:cxn ang="T10">
                                                  <a:pos x="T4" y="T5"/>
                                                </a:cxn>
                                                <a:cxn ang="T11">
                                                  <a:pos x="T6" y="T7"/>
                                                </a:cxn>
                                              </a:cxnLst>
                                              <a:rect l="T12" t="T13" r="T14" b="T15"/>
                                              <a:pathLst>
                                                <a:path w="33" h="40">
                                                  <a:moveTo>
                                                    <a:pt x="17" y="40"/>
                                                  </a:moveTo>
                                                  <a:lnTo>
                                                    <a:pt x="33" y="0"/>
                                                  </a:lnTo>
                                                  <a:lnTo>
                                                    <a:pt x="0" y="0"/>
                                                  </a:lnTo>
                                                  <a:lnTo>
                                                    <a:pt x="17" y="4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54" name="Freeform 2174"/>
                                            <a:cNvSpPr>
                                              <a:spLocks/>
                                            </a:cNvSpPr>
                                          </a:nvSpPr>
                                          <a:spPr bwMode="auto">
                                            <a:xfrm>
                                              <a:off x="5078413" y="2262188"/>
                                              <a:ext cx="50800" cy="63500"/>
                                            </a:xfrm>
                                            <a:custGeom>
                                              <a:avLst/>
                                              <a:gdLst>
                                                <a:gd name="T0" fmla="*/ 26170 w 33"/>
                                                <a:gd name="T1" fmla="*/ 63500 h 40"/>
                                                <a:gd name="T2" fmla="*/ 50800 w 33"/>
                                                <a:gd name="T3" fmla="*/ 0 h 40"/>
                                                <a:gd name="T4" fmla="*/ 0 w 33"/>
                                                <a:gd name="T5" fmla="*/ 0 h 40"/>
                                                <a:gd name="T6" fmla="*/ 26170 w 33"/>
                                                <a:gd name="T7" fmla="*/ 63500 h 40"/>
                                                <a:gd name="T8" fmla="*/ 0 60000 65536"/>
                                                <a:gd name="T9" fmla="*/ 0 60000 65536"/>
                                                <a:gd name="T10" fmla="*/ 0 60000 65536"/>
                                                <a:gd name="T11" fmla="*/ 0 60000 65536"/>
                                                <a:gd name="T12" fmla="*/ 0 w 33"/>
                                                <a:gd name="T13" fmla="*/ 0 h 40"/>
                                                <a:gd name="T14" fmla="*/ 33 w 33"/>
                                                <a:gd name="T15" fmla="*/ 40 h 40"/>
                                              </a:gdLst>
                                              <a:ahLst/>
                                              <a:cxnLst>
                                                <a:cxn ang="T8">
                                                  <a:pos x="T0" y="T1"/>
                                                </a:cxn>
                                                <a:cxn ang="T9">
                                                  <a:pos x="T2" y="T3"/>
                                                </a:cxn>
                                                <a:cxn ang="T10">
                                                  <a:pos x="T4" y="T5"/>
                                                </a:cxn>
                                                <a:cxn ang="T11">
                                                  <a:pos x="T6" y="T7"/>
                                                </a:cxn>
                                              </a:cxnLst>
                                              <a:rect l="T12" t="T13" r="T14" b="T15"/>
                                              <a:pathLst>
                                                <a:path w="33" h="40">
                                                  <a:moveTo>
                                                    <a:pt x="17" y="40"/>
                                                  </a:moveTo>
                                                  <a:lnTo>
                                                    <a:pt x="33" y="0"/>
                                                  </a:lnTo>
                                                  <a:lnTo>
                                                    <a:pt x="0" y="0"/>
                                                  </a:lnTo>
                                                  <a:lnTo>
                                                    <a:pt x="17" y="4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55" name="Freeform 2175"/>
                                            <a:cNvSpPr>
                                              <a:spLocks/>
                                            </a:cNvSpPr>
                                          </a:nvSpPr>
                                          <a:spPr bwMode="auto">
                                            <a:xfrm>
                                              <a:off x="5078413" y="2262188"/>
                                              <a:ext cx="50800" cy="63500"/>
                                            </a:xfrm>
                                            <a:custGeom>
                                              <a:avLst/>
                                              <a:gdLst>
                                                <a:gd name="T0" fmla="*/ 26170 w 33"/>
                                                <a:gd name="T1" fmla="*/ 63500 h 40"/>
                                                <a:gd name="T2" fmla="*/ 50800 w 33"/>
                                                <a:gd name="T3" fmla="*/ 0 h 40"/>
                                                <a:gd name="T4" fmla="*/ 0 w 33"/>
                                                <a:gd name="T5" fmla="*/ 0 h 40"/>
                                                <a:gd name="T6" fmla="*/ 26170 w 33"/>
                                                <a:gd name="T7" fmla="*/ 63500 h 40"/>
                                                <a:gd name="T8" fmla="*/ 0 60000 65536"/>
                                                <a:gd name="T9" fmla="*/ 0 60000 65536"/>
                                                <a:gd name="T10" fmla="*/ 0 60000 65536"/>
                                                <a:gd name="T11" fmla="*/ 0 60000 65536"/>
                                                <a:gd name="T12" fmla="*/ 0 w 33"/>
                                                <a:gd name="T13" fmla="*/ 0 h 40"/>
                                                <a:gd name="T14" fmla="*/ 33 w 33"/>
                                                <a:gd name="T15" fmla="*/ 40 h 40"/>
                                              </a:gdLst>
                                              <a:ahLst/>
                                              <a:cxnLst>
                                                <a:cxn ang="T8">
                                                  <a:pos x="T0" y="T1"/>
                                                </a:cxn>
                                                <a:cxn ang="T9">
                                                  <a:pos x="T2" y="T3"/>
                                                </a:cxn>
                                                <a:cxn ang="T10">
                                                  <a:pos x="T4" y="T5"/>
                                                </a:cxn>
                                                <a:cxn ang="T11">
                                                  <a:pos x="T6" y="T7"/>
                                                </a:cxn>
                                              </a:cxnLst>
                                              <a:rect l="T12" t="T13" r="T14" b="T15"/>
                                              <a:pathLst>
                                                <a:path w="33" h="40">
                                                  <a:moveTo>
                                                    <a:pt x="17" y="40"/>
                                                  </a:moveTo>
                                                  <a:lnTo>
                                                    <a:pt x="33" y="0"/>
                                                  </a:lnTo>
                                                  <a:lnTo>
                                                    <a:pt x="0" y="0"/>
                                                  </a:lnTo>
                                                  <a:lnTo>
                                                    <a:pt x="17" y="4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56" name="Rectangle 2176"/>
                                            <a:cNvSpPr>
                                              <a:spLocks noChangeArrowheads="1"/>
                                            </a:cNvSpPr>
                                          </a:nvSpPr>
                                          <a:spPr bwMode="auto">
                                            <a:xfrm>
                                              <a:off x="5121275" y="2927350"/>
                                              <a:ext cx="912813" cy="87313"/>
                                            </a:xfrm>
                                            <a:prstGeom prst="rect">
                                              <a:avLst/>
                                            </a:prstGeom>
                                            <a:solidFill>
                                              <a:srgbClr val="FFFFFF"/>
                                            </a:solidFill>
                                            <a:ln w="9525">
                                              <a:solidFill>
                                                <a:srgbClr val="339966"/>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57" name="Freeform 2178"/>
                                            <a:cNvSpPr>
                                              <a:spLocks/>
                                            </a:cNvSpPr>
                                          </a:nvSpPr>
                                          <a:spPr bwMode="auto">
                                            <a:xfrm>
                                              <a:off x="5421313" y="2947988"/>
                                              <a:ext cx="71437" cy="63500"/>
                                            </a:xfrm>
                                            <a:custGeom>
                                              <a:avLst/>
                                              <a:gdLst>
                                                <a:gd name="T0" fmla="*/ 36512 w 45"/>
                                                <a:gd name="T1" fmla="*/ 0 h 40"/>
                                                <a:gd name="T2" fmla="*/ 0 w 45"/>
                                                <a:gd name="T3" fmla="*/ 31750 h 40"/>
                                                <a:gd name="T4" fmla="*/ 36512 w 45"/>
                                                <a:gd name="T5" fmla="*/ 63500 h 40"/>
                                                <a:gd name="T6" fmla="*/ 71437 w 45"/>
                                                <a:gd name="T7" fmla="*/ 31750 h 40"/>
                                                <a:gd name="T8" fmla="*/ 36512 w 45"/>
                                                <a:gd name="T9" fmla="*/ 0 h 40"/>
                                                <a:gd name="T10" fmla="*/ 0 60000 65536"/>
                                                <a:gd name="T11" fmla="*/ 0 60000 65536"/>
                                                <a:gd name="T12" fmla="*/ 0 60000 65536"/>
                                                <a:gd name="T13" fmla="*/ 0 60000 65536"/>
                                                <a:gd name="T14" fmla="*/ 0 60000 65536"/>
                                                <a:gd name="T15" fmla="*/ 0 w 45"/>
                                                <a:gd name="T16" fmla="*/ 0 h 40"/>
                                                <a:gd name="T17" fmla="*/ 45 w 45"/>
                                                <a:gd name="T18" fmla="*/ 40 h 40"/>
                                              </a:gdLst>
                                              <a:ahLst/>
                                              <a:cxnLst>
                                                <a:cxn ang="T10">
                                                  <a:pos x="T0" y="T1"/>
                                                </a:cxn>
                                                <a:cxn ang="T11">
                                                  <a:pos x="T2" y="T3"/>
                                                </a:cxn>
                                                <a:cxn ang="T12">
                                                  <a:pos x="T4" y="T5"/>
                                                </a:cxn>
                                                <a:cxn ang="T13">
                                                  <a:pos x="T6" y="T7"/>
                                                </a:cxn>
                                                <a:cxn ang="T14">
                                                  <a:pos x="T8" y="T9"/>
                                                </a:cxn>
                                              </a:cxnLst>
                                              <a:rect l="T15" t="T16" r="T17" b="T18"/>
                                              <a:pathLst>
                                                <a:path w="45" h="40">
                                                  <a:moveTo>
                                                    <a:pt x="23" y="0"/>
                                                  </a:moveTo>
                                                  <a:lnTo>
                                                    <a:pt x="0" y="20"/>
                                                  </a:lnTo>
                                                  <a:lnTo>
                                                    <a:pt x="23" y="40"/>
                                                  </a:lnTo>
                                                  <a:lnTo>
                                                    <a:pt x="45" y="20"/>
                                                  </a:lnTo>
                                                  <a:lnTo>
                                                    <a:pt x="23"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58" name="Rectangle 2179"/>
                                            <a:cNvSpPr>
                                              <a:spLocks noChangeArrowheads="1"/>
                                            </a:cNvSpPr>
                                          </a:nvSpPr>
                                          <a:spPr bwMode="auto">
                                            <a:xfrm>
                                              <a:off x="5059363" y="2895600"/>
                                              <a:ext cx="1009650"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59" name="Rectangle 2180"/>
                                            <a:cNvSpPr>
                                              <a:spLocks noChangeArrowheads="1"/>
                                            </a:cNvSpPr>
                                          </a:nvSpPr>
                                          <a:spPr bwMode="auto">
                                            <a:xfrm>
                                              <a:off x="5191125" y="2919413"/>
                                              <a:ext cx="239713"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Lot 1 </a:t>
                                                </a:r>
                                                <a:endParaRPr lang="en-US"/>
                                              </a:p>
                                            </a:txBody>
                                            <a:useSpRect/>
                                          </a:txSp>
                                        </a:sp>
                                        <a:sp>
                                          <a:nvSpPr>
                                            <a:cNvPr id="2760" name="Rectangle 2181"/>
                                            <a:cNvSpPr>
                                              <a:spLocks noChangeArrowheads="1"/>
                                            </a:cNvSpPr>
                                          </a:nvSpPr>
                                          <a:spPr bwMode="auto">
                                            <a:xfrm>
                                              <a:off x="5842000" y="2919413"/>
                                              <a:ext cx="125413"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x 6</a:t>
                                                </a:r>
                                                <a:endParaRPr lang="en-US"/>
                                              </a:p>
                                            </a:txBody>
                                            <a:useSpRect/>
                                          </a:txSp>
                                        </a:sp>
                                        <a:sp>
                                          <a:nvSpPr>
                                            <a:cNvPr id="2761" name="Rectangle 2187"/>
                                            <a:cNvSpPr>
                                              <a:spLocks noChangeArrowheads="1"/>
                                            </a:cNvSpPr>
                                          </a:nvSpPr>
                                          <a:spPr bwMode="auto">
                                            <a:xfrm>
                                              <a:off x="4768850" y="2919413"/>
                                              <a:ext cx="3143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L/Lead </a:t>
                                                </a:r>
                                                <a:endParaRPr lang="en-US"/>
                                              </a:p>
                                            </a:txBody>
                                            <a:useSpRect/>
                                          </a:txSp>
                                        </a:sp>
                                        <a:sp>
                                          <a:nvSpPr>
                                            <a:cNvPr id="2762" name="Rectangle 2188"/>
                                            <a:cNvSpPr>
                                              <a:spLocks noChangeArrowheads="1"/>
                                            </a:cNvSpPr>
                                          </a:nvSpPr>
                                          <a:spPr bwMode="auto">
                                            <a:xfrm>
                                              <a:off x="2347913" y="1660525"/>
                                              <a:ext cx="184150" cy="31750"/>
                                            </a:xfrm>
                                            <a:prstGeom prst="rect">
                                              <a:avLst/>
                                            </a:prstGeom>
                                            <a:solidFill>
                                              <a:srgbClr val="FFFFFF"/>
                                            </a:solidFill>
                                            <a:ln w="9525">
                                              <a:solidFill>
                                                <a:srgbClr val="FFA953"/>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63" name="Line 2189"/>
                                            <a:cNvSpPr>
                                              <a:spLocks noChangeShapeType="1"/>
                                            </a:cNvSpPr>
                                          </a:nvSpPr>
                                          <a:spPr bwMode="auto">
                                            <a:xfrm>
                                              <a:off x="1643063" y="2662238"/>
                                              <a:ext cx="509587" cy="0"/>
                                            </a:xfrm>
                                            <a:prstGeom prst="line">
                                              <a:avLst/>
                                            </a:prstGeom>
                                            <a:noFill/>
                                            <a:ln w="17463">
                                              <a:solidFill>
                                                <a:srgbClr val="FF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64" name="Freeform 2203"/>
                                            <a:cNvSpPr>
                                              <a:spLocks/>
                                            </a:cNvSpPr>
                                          </a:nvSpPr>
                                          <a:spPr bwMode="auto">
                                            <a:xfrm>
                                              <a:off x="2533650" y="1708150"/>
                                              <a:ext cx="77788" cy="96838"/>
                                            </a:xfrm>
                                            <a:custGeom>
                                              <a:avLst/>
                                              <a:gdLst>
                                                <a:gd name="T0" fmla="*/ 42863 w 49"/>
                                                <a:gd name="T1" fmla="*/ 0 h 61"/>
                                                <a:gd name="T2" fmla="*/ 0 w 49"/>
                                                <a:gd name="T3" fmla="*/ 47625 h 61"/>
                                                <a:gd name="T4" fmla="*/ 42863 w 49"/>
                                                <a:gd name="T5" fmla="*/ 96838 h 61"/>
                                                <a:gd name="T6" fmla="*/ 77788 w 49"/>
                                                <a:gd name="T7" fmla="*/ 47625 h 61"/>
                                                <a:gd name="T8" fmla="*/ 42863 w 49"/>
                                                <a:gd name="T9" fmla="*/ 0 h 61"/>
                                                <a:gd name="T10" fmla="*/ 0 60000 65536"/>
                                                <a:gd name="T11" fmla="*/ 0 60000 65536"/>
                                                <a:gd name="T12" fmla="*/ 0 60000 65536"/>
                                                <a:gd name="T13" fmla="*/ 0 60000 65536"/>
                                                <a:gd name="T14" fmla="*/ 0 60000 65536"/>
                                                <a:gd name="T15" fmla="*/ 0 w 49"/>
                                                <a:gd name="T16" fmla="*/ 0 h 61"/>
                                                <a:gd name="T17" fmla="*/ 49 w 49"/>
                                                <a:gd name="T18" fmla="*/ 61 h 61"/>
                                              </a:gdLst>
                                              <a:ahLst/>
                                              <a:cxnLst>
                                                <a:cxn ang="T10">
                                                  <a:pos x="T0" y="T1"/>
                                                </a:cxn>
                                                <a:cxn ang="T11">
                                                  <a:pos x="T2" y="T3"/>
                                                </a:cxn>
                                                <a:cxn ang="T12">
                                                  <a:pos x="T4" y="T5"/>
                                                </a:cxn>
                                                <a:cxn ang="T13">
                                                  <a:pos x="T6" y="T7"/>
                                                </a:cxn>
                                                <a:cxn ang="T14">
                                                  <a:pos x="T8" y="T9"/>
                                                </a:cxn>
                                              </a:cxnLst>
                                              <a:rect l="T15" t="T16" r="T17" b="T18"/>
                                              <a:pathLst>
                                                <a:path w="49" h="61">
                                                  <a:moveTo>
                                                    <a:pt x="27" y="0"/>
                                                  </a:moveTo>
                                                  <a:lnTo>
                                                    <a:pt x="0" y="30"/>
                                                  </a:lnTo>
                                                  <a:lnTo>
                                                    <a:pt x="27" y="61"/>
                                                  </a:lnTo>
                                                  <a:lnTo>
                                                    <a:pt x="49" y="30"/>
                                                  </a:lnTo>
                                                  <a:lnTo>
                                                    <a:pt x="27"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65" name="Rectangle 2207"/>
                                            <a:cNvSpPr>
                                              <a:spLocks noChangeArrowheads="1"/>
                                            </a:cNvSpPr>
                                          </a:nvSpPr>
                                          <a:spPr bwMode="auto">
                                            <a:xfrm>
                                              <a:off x="1598613" y="1789113"/>
                                              <a:ext cx="749300" cy="160337"/>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66" name="Freeform 2215"/>
                                            <a:cNvSpPr>
                                              <a:spLocks/>
                                            </a:cNvSpPr>
                                          </a:nvSpPr>
                                          <a:spPr bwMode="auto">
                                            <a:xfrm>
                                              <a:off x="3205163" y="2370138"/>
                                              <a:ext cx="79375" cy="95250"/>
                                            </a:xfrm>
                                            <a:custGeom>
                                              <a:avLst/>
                                              <a:gdLst>
                                                <a:gd name="T0" fmla="*/ 44450 w 50"/>
                                                <a:gd name="T1" fmla="*/ 0 h 60"/>
                                                <a:gd name="T2" fmla="*/ 0 w 50"/>
                                                <a:gd name="T3" fmla="*/ 47625 h 60"/>
                                                <a:gd name="T4" fmla="*/ 44450 w 50"/>
                                                <a:gd name="T5" fmla="*/ 95250 h 60"/>
                                                <a:gd name="T6" fmla="*/ 79375 w 50"/>
                                                <a:gd name="T7" fmla="*/ 47625 h 60"/>
                                                <a:gd name="T8" fmla="*/ 44450 w 50"/>
                                                <a:gd name="T9" fmla="*/ 0 h 60"/>
                                                <a:gd name="T10" fmla="*/ 0 60000 65536"/>
                                                <a:gd name="T11" fmla="*/ 0 60000 65536"/>
                                                <a:gd name="T12" fmla="*/ 0 60000 65536"/>
                                                <a:gd name="T13" fmla="*/ 0 60000 65536"/>
                                                <a:gd name="T14" fmla="*/ 0 60000 65536"/>
                                                <a:gd name="T15" fmla="*/ 0 w 50"/>
                                                <a:gd name="T16" fmla="*/ 0 h 60"/>
                                                <a:gd name="T17" fmla="*/ 50 w 50"/>
                                                <a:gd name="T18" fmla="*/ 60 h 60"/>
                                              </a:gdLst>
                                              <a:ahLst/>
                                              <a:cxnLst>
                                                <a:cxn ang="T10">
                                                  <a:pos x="T0" y="T1"/>
                                                </a:cxn>
                                                <a:cxn ang="T11">
                                                  <a:pos x="T2" y="T3"/>
                                                </a:cxn>
                                                <a:cxn ang="T12">
                                                  <a:pos x="T4" y="T5"/>
                                                </a:cxn>
                                                <a:cxn ang="T13">
                                                  <a:pos x="T6" y="T7"/>
                                                </a:cxn>
                                                <a:cxn ang="T14">
                                                  <a:pos x="T8" y="T9"/>
                                                </a:cxn>
                                              </a:cxnLst>
                                              <a:rect l="T15" t="T16" r="T17" b="T18"/>
                                              <a:pathLst>
                                                <a:path w="50" h="60">
                                                  <a:moveTo>
                                                    <a:pt x="28" y="0"/>
                                                  </a:moveTo>
                                                  <a:lnTo>
                                                    <a:pt x="0" y="30"/>
                                                  </a:lnTo>
                                                  <a:lnTo>
                                                    <a:pt x="28" y="60"/>
                                                  </a:lnTo>
                                                  <a:lnTo>
                                                    <a:pt x="50" y="30"/>
                                                  </a:lnTo>
                                                  <a:lnTo>
                                                    <a:pt x="28" y="0"/>
                                                  </a:lnTo>
                                                  <a:close/>
                                                </a:path>
                                              </a:pathLst>
                                            </a:custGeom>
                                            <a:no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67" name="Rectangle 2216"/>
                                            <a:cNvSpPr>
                                              <a:spLocks noChangeArrowheads="1"/>
                                            </a:cNvSpPr>
                                          </a:nvSpPr>
                                          <a:spPr bwMode="auto">
                                            <a:xfrm>
                                              <a:off x="3111500" y="4670425"/>
                                              <a:ext cx="2170113" cy="101600"/>
                                            </a:xfrm>
                                            <a:prstGeom prst="rect">
                                              <a:avLst/>
                                            </a:prstGeom>
                                            <a:solidFill>
                                              <a:srgbClr val="FFFFFF"/>
                                            </a:solidFill>
                                            <a:ln w="9525">
                                              <a:solidFill>
                                                <a:srgbClr val="FF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68" name="Rectangle 2217"/>
                                            <a:cNvSpPr>
                                              <a:spLocks noChangeArrowheads="1"/>
                                            </a:cNvSpPr>
                                          </a:nvSpPr>
                                          <a:spPr bwMode="auto">
                                            <a:xfrm>
                                              <a:off x="3959225" y="4672013"/>
                                              <a:ext cx="5048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Virtual M&amp;S</a:t>
                                                </a:r>
                                                <a:endParaRPr lang="en-US"/>
                                              </a:p>
                                            </a:txBody>
                                            <a:useSpRect/>
                                          </a:txSp>
                                        </a:sp>
                                        <a:sp>
                                          <a:nvSpPr>
                                            <a:cNvPr id="2769" name="Rectangle 2219"/>
                                            <a:cNvSpPr>
                                              <a:spLocks noChangeArrowheads="1"/>
                                            </a:cNvSpPr>
                                          </a:nvSpPr>
                                          <a:spPr bwMode="auto">
                                            <a:xfrm>
                                              <a:off x="3259138" y="3095625"/>
                                              <a:ext cx="368300" cy="635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70" name="Rectangle 2221"/>
                                            <a:cNvSpPr>
                                              <a:spLocks noChangeArrowheads="1"/>
                                            </a:cNvSpPr>
                                          </a:nvSpPr>
                                          <a:spPr bwMode="auto">
                                            <a:xfrm>
                                              <a:off x="3228975" y="3249613"/>
                                              <a:ext cx="733425" cy="111125"/>
                                            </a:xfrm>
                                            <a:prstGeom prst="rect">
                                              <a:avLst/>
                                            </a:prstGeom>
                                            <a:solidFill>
                                              <a:srgbClr val="FFFFFF"/>
                                            </a:solidFill>
                                            <a:ln w="9525">
                                              <a:solidFill>
                                                <a:srgbClr val="FF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71" name="Rectangle 2222"/>
                                            <a:cNvSpPr>
                                              <a:spLocks noChangeArrowheads="1"/>
                                            </a:cNvSpPr>
                                          </a:nvSpPr>
                                          <a:spPr bwMode="auto">
                                            <a:xfrm>
                                              <a:off x="3259138" y="3095625"/>
                                              <a:ext cx="368300" cy="635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72" name="Rectangle 2223"/>
                                            <a:cNvSpPr>
                                              <a:spLocks noChangeArrowheads="1"/>
                                            </a:cNvSpPr>
                                          </a:nvSpPr>
                                          <a:spPr bwMode="auto">
                                            <a:xfrm>
                                              <a:off x="3338513" y="3257550"/>
                                              <a:ext cx="2889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L/Lead</a:t>
                                                </a:r>
                                                <a:endParaRPr lang="en-US"/>
                                              </a:p>
                                            </a:txBody>
                                            <a:useSpRect/>
                                          </a:txSp>
                                        </a:sp>
                                        <a:sp>
                                          <a:nvSpPr>
                                            <a:cNvPr id="2773" name="Rectangle 2224"/>
                                            <a:cNvSpPr>
                                              <a:spLocks noChangeArrowheads="1"/>
                                            </a:cNvSpPr>
                                          </a:nvSpPr>
                                          <a:spPr bwMode="auto">
                                            <a:xfrm>
                                              <a:off x="3478213" y="3040063"/>
                                              <a:ext cx="635000"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74" name="Rectangle 2225"/>
                                            <a:cNvSpPr>
                                              <a:spLocks noChangeArrowheads="1"/>
                                            </a:cNvSpPr>
                                          </a:nvSpPr>
                                          <a:spPr bwMode="auto">
                                            <a:xfrm>
                                              <a:off x="3611563" y="3365500"/>
                                              <a:ext cx="196850" cy="10636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EMD</a:t>
                                                </a:r>
                                                <a:endParaRPr lang="en-US"/>
                                              </a:p>
                                            </a:txBody>
                                            <a:useSpRect/>
                                          </a:txSp>
                                        </a:sp>
                                        <a:sp>
                                          <a:nvSpPr>
                                            <a:cNvPr id="2775" name="Freeform 2234"/>
                                            <a:cNvSpPr>
                                              <a:spLocks/>
                                            </a:cNvSpPr>
                                          </a:nvSpPr>
                                          <a:spPr bwMode="auto">
                                            <a:xfrm>
                                              <a:off x="1720850" y="2135188"/>
                                              <a:ext cx="104775" cy="120650"/>
                                            </a:xfrm>
                                            <a:custGeom>
                                              <a:avLst/>
                                              <a:gdLst>
                                                <a:gd name="T0" fmla="*/ 52388 w 66"/>
                                                <a:gd name="T1" fmla="*/ 120650 h 76"/>
                                                <a:gd name="T2" fmla="*/ 0 w 66"/>
                                                <a:gd name="T3" fmla="*/ 0 h 76"/>
                                                <a:gd name="T4" fmla="*/ 104775 w 66"/>
                                                <a:gd name="T5" fmla="*/ 0 h 76"/>
                                                <a:gd name="T6" fmla="*/ 52388 w 66"/>
                                                <a:gd name="T7" fmla="*/ 120650 h 76"/>
                                                <a:gd name="T8" fmla="*/ 0 60000 65536"/>
                                                <a:gd name="T9" fmla="*/ 0 60000 65536"/>
                                                <a:gd name="T10" fmla="*/ 0 60000 65536"/>
                                                <a:gd name="T11" fmla="*/ 0 60000 65536"/>
                                                <a:gd name="T12" fmla="*/ 0 w 66"/>
                                                <a:gd name="T13" fmla="*/ 0 h 76"/>
                                                <a:gd name="T14" fmla="*/ 66 w 66"/>
                                                <a:gd name="T15" fmla="*/ 76 h 76"/>
                                              </a:gdLst>
                                              <a:ahLst/>
                                              <a:cxnLst>
                                                <a:cxn ang="T8">
                                                  <a:pos x="T0" y="T1"/>
                                                </a:cxn>
                                                <a:cxn ang="T9">
                                                  <a:pos x="T2" y="T3"/>
                                                </a:cxn>
                                                <a:cxn ang="T10">
                                                  <a:pos x="T4" y="T5"/>
                                                </a:cxn>
                                                <a:cxn ang="T11">
                                                  <a:pos x="T6" y="T7"/>
                                                </a:cxn>
                                              </a:cxnLst>
                                              <a:rect l="T12" t="T13" r="T14" b="T15"/>
                                              <a:pathLst>
                                                <a:path w="66" h="76">
                                                  <a:moveTo>
                                                    <a:pt x="33" y="76"/>
                                                  </a:moveTo>
                                                  <a:lnTo>
                                                    <a:pt x="0" y="0"/>
                                                  </a:lnTo>
                                                  <a:lnTo>
                                                    <a:pt x="66" y="0"/>
                                                  </a:lnTo>
                                                  <a:lnTo>
                                                    <a:pt x="33" y="76"/>
                                                  </a:lnTo>
                                                  <a:close/>
                                                </a:path>
                                              </a:pathLst>
                                            </a:custGeom>
                                            <a:solidFill>
                                              <a:srgbClr val="FFFFFF"/>
                                            </a:solidFill>
                                            <a:ln w="17463" cap="rnd">
                                              <a:solidFill>
                                                <a:srgbClr val="FF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76" name="Rectangle 2236"/>
                                            <a:cNvSpPr>
                                              <a:spLocks noChangeArrowheads="1"/>
                                            </a:cNvSpPr>
                                          </a:nvSpPr>
                                          <a:spPr bwMode="auto">
                                            <a:xfrm>
                                              <a:off x="1727200" y="2300288"/>
                                              <a:ext cx="419100"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Prototype</a:t>
                                                </a:r>
                                                <a:endParaRPr lang="en-US"/>
                                              </a:p>
                                            </a:txBody>
                                            <a:useSpRect/>
                                          </a:txSp>
                                        </a:sp>
                                        <a:grpSp>
                                          <a:nvGrpSpPr>
                                            <a:cNvPr id="2777" name="Group 2244"/>
                                            <a:cNvGrpSpPr>
                                              <a:grpSpLocks/>
                                            </a:cNvGrpSpPr>
                                          </a:nvGrpSpPr>
                                          <a:grpSpPr bwMode="auto">
                                            <a:xfrm>
                                              <a:off x="4710113" y="2252663"/>
                                              <a:ext cx="95250" cy="112712"/>
                                              <a:chOff x="2966" y="1429"/>
                                              <a:chExt cx="61" cy="71"/>
                                            </a:xfrm>
                                          </a:grpSpPr>
                                          <a:sp>
                                            <a:nvSpPr>
                                              <a:cNvPr id="2814" name="Freeform 2242"/>
                                              <a:cNvSpPr>
                                                <a:spLocks/>
                                              </a:cNvSpPr>
                                            </a:nvSpPr>
                                            <a:spPr bwMode="auto">
                                              <a:xfrm>
                                                <a:off x="2966" y="1429"/>
                                                <a:ext cx="61" cy="71"/>
                                              </a:xfrm>
                                              <a:custGeom>
                                                <a:avLst/>
                                                <a:gdLst>
                                                  <a:gd name="T0" fmla="*/ 28 w 61"/>
                                                  <a:gd name="T1" fmla="*/ 71 h 71"/>
                                                  <a:gd name="T2" fmla="*/ 61 w 61"/>
                                                  <a:gd name="T3" fmla="*/ 0 h 71"/>
                                                  <a:gd name="T4" fmla="*/ 0 w 61"/>
                                                  <a:gd name="T5" fmla="*/ 0 h 71"/>
                                                  <a:gd name="T6" fmla="*/ 28 w 61"/>
                                                  <a:gd name="T7" fmla="*/ 71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28" y="71"/>
                                                    </a:moveTo>
                                                    <a:lnTo>
                                                      <a:pt x="61" y="0"/>
                                                    </a:lnTo>
                                                    <a:lnTo>
                                                      <a:pt x="0" y="0"/>
                                                    </a:lnTo>
                                                    <a:lnTo>
                                                      <a:pt x="28"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15" name="Freeform 2243"/>
                                              <a:cNvSpPr>
                                                <a:spLocks/>
                                              </a:cNvSpPr>
                                            </a:nvSpPr>
                                            <a:spPr bwMode="auto">
                                              <a:xfrm>
                                                <a:off x="2966" y="1429"/>
                                                <a:ext cx="61" cy="71"/>
                                              </a:xfrm>
                                              <a:custGeom>
                                                <a:avLst/>
                                                <a:gdLst>
                                                  <a:gd name="T0" fmla="*/ 28 w 61"/>
                                                  <a:gd name="T1" fmla="*/ 71 h 71"/>
                                                  <a:gd name="T2" fmla="*/ 61 w 61"/>
                                                  <a:gd name="T3" fmla="*/ 0 h 71"/>
                                                  <a:gd name="T4" fmla="*/ 0 w 61"/>
                                                  <a:gd name="T5" fmla="*/ 0 h 71"/>
                                                  <a:gd name="T6" fmla="*/ 28 w 61"/>
                                                  <a:gd name="T7" fmla="*/ 71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28" y="71"/>
                                                    </a:moveTo>
                                                    <a:lnTo>
                                                      <a:pt x="61" y="0"/>
                                                    </a:lnTo>
                                                    <a:lnTo>
                                                      <a:pt x="0" y="0"/>
                                                    </a:lnTo>
                                                    <a:lnTo>
                                                      <a:pt x="28"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grpSp>
                                          <a:nvGrpSpPr>
                                            <a:cNvPr id="2778" name="Group 2247"/>
                                            <a:cNvGrpSpPr>
                                              <a:grpSpLocks/>
                                            </a:cNvGrpSpPr>
                                          </a:nvGrpSpPr>
                                          <a:grpSpPr bwMode="auto">
                                            <a:xfrm>
                                              <a:off x="4725988" y="2270125"/>
                                              <a:ext cx="53975" cy="63500"/>
                                              <a:chOff x="2977" y="1440"/>
                                              <a:chExt cx="33" cy="40"/>
                                            </a:xfrm>
                                          </a:grpSpPr>
                                          <a:sp>
                                            <a:nvSpPr>
                                              <a:cNvPr id="2812" name="Freeform 2245"/>
                                              <a:cNvSpPr>
                                                <a:spLocks/>
                                              </a:cNvSpPr>
                                            </a:nvSpPr>
                                            <a:spPr bwMode="auto">
                                              <a:xfrm>
                                                <a:off x="2977" y="1440"/>
                                                <a:ext cx="33" cy="40"/>
                                              </a:xfrm>
                                              <a:custGeom>
                                                <a:avLst/>
                                                <a:gdLst>
                                                  <a:gd name="T0" fmla="*/ 17 w 33"/>
                                                  <a:gd name="T1" fmla="*/ 40 h 40"/>
                                                  <a:gd name="T2" fmla="*/ 33 w 33"/>
                                                  <a:gd name="T3" fmla="*/ 0 h 40"/>
                                                  <a:gd name="T4" fmla="*/ 0 w 33"/>
                                                  <a:gd name="T5" fmla="*/ 0 h 40"/>
                                                  <a:gd name="T6" fmla="*/ 17 w 33"/>
                                                  <a:gd name="T7" fmla="*/ 40 h 40"/>
                                                  <a:gd name="T8" fmla="*/ 0 60000 65536"/>
                                                  <a:gd name="T9" fmla="*/ 0 60000 65536"/>
                                                  <a:gd name="T10" fmla="*/ 0 60000 65536"/>
                                                  <a:gd name="T11" fmla="*/ 0 60000 65536"/>
                                                  <a:gd name="T12" fmla="*/ 0 w 33"/>
                                                  <a:gd name="T13" fmla="*/ 0 h 40"/>
                                                  <a:gd name="T14" fmla="*/ 33 w 33"/>
                                                  <a:gd name="T15" fmla="*/ 40 h 40"/>
                                                </a:gdLst>
                                                <a:ahLst/>
                                                <a:cxnLst>
                                                  <a:cxn ang="T8">
                                                    <a:pos x="T0" y="T1"/>
                                                  </a:cxn>
                                                  <a:cxn ang="T9">
                                                    <a:pos x="T2" y="T3"/>
                                                  </a:cxn>
                                                  <a:cxn ang="T10">
                                                    <a:pos x="T4" y="T5"/>
                                                  </a:cxn>
                                                  <a:cxn ang="T11">
                                                    <a:pos x="T6" y="T7"/>
                                                  </a:cxn>
                                                </a:cxnLst>
                                                <a:rect l="T12" t="T13" r="T14" b="T15"/>
                                                <a:pathLst>
                                                  <a:path w="33" h="40">
                                                    <a:moveTo>
                                                      <a:pt x="17" y="40"/>
                                                    </a:moveTo>
                                                    <a:lnTo>
                                                      <a:pt x="33" y="0"/>
                                                    </a:lnTo>
                                                    <a:lnTo>
                                                      <a:pt x="0" y="0"/>
                                                    </a:lnTo>
                                                    <a:lnTo>
                                                      <a:pt x="17" y="4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13" name="Freeform 2246"/>
                                              <a:cNvSpPr>
                                                <a:spLocks/>
                                              </a:cNvSpPr>
                                            </a:nvSpPr>
                                            <a:spPr bwMode="auto">
                                              <a:xfrm>
                                                <a:off x="2977" y="1440"/>
                                                <a:ext cx="33" cy="40"/>
                                              </a:xfrm>
                                              <a:custGeom>
                                                <a:avLst/>
                                                <a:gdLst>
                                                  <a:gd name="T0" fmla="*/ 17 w 33"/>
                                                  <a:gd name="T1" fmla="*/ 40 h 40"/>
                                                  <a:gd name="T2" fmla="*/ 33 w 33"/>
                                                  <a:gd name="T3" fmla="*/ 0 h 40"/>
                                                  <a:gd name="T4" fmla="*/ 0 w 33"/>
                                                  <a:gd name="T5" fmla="*/ 0 h 40"/>
                                                  <a:gd name="T6" fmla="*/ 17 w 33"/>
                                                  <a:gd name="T7" fmla="*/ 40 h 40"/>
                                                  <a:gd name="T8" fmla="*/ 0 60000 65536"/>
                                                  <a:gd name="T9" fmla="*/ 0 60000 65536"/>
                                                  <a:gd name="T10" fmla="*/ 0 60000 65536"/>
                                                  <a:gd name="T11" fmla="*/ 0 60000 65536"/>
                                                  <a:gd name="T12" fmla="*/ 0 w 33"/>
                                                  <a:gd name="T13" fmla="*/ 0 h 40"/>
                                                  <a:gd name="T14" fmla="*/ 33 w 33"/>
                                                  <a:gd name="T15" fmla="*/ 40 h 40"/>
                                                </a:gdLst>
                                                <a:ahLst/>
                                                <a:cxnLst>
                                                  <a:cxn ang="T8">
                                                    <a:pos x="T0" y="T1"/>
                                                  </a:cxn>
                                                  <a:cxn ang="T9">
                                                    <a:pos x="T2" y="T3"/>
                                                  </a:cxn>
                                                  <a:cxn ang="T10">
                                                    <a:pos x="T4" y="T5"/>
                                                  </a:cxn>
                                                  <a:cxn ang="T11">
                                                    <a:pos x="T6" y="T7"/>
                                                  </a:cxn>
                                                </a:cxnLst>
                                                <a:rect l="T12" t="T13" r="T14" b="T15"/>
                                                <a:pathLst>
                                                  <a:path w="33" h="40">
                                                    <a:moveTo>
                                                      <a:pt x="17" y="40"/>
                                                    </a:moveTo>
                                                    <a:lnTo>
                                                      <a:pt x="33" y="0"/>
                                                    </a:lnTo>
                                                    <a:lnTo>
                                                      <a:pt x="0" y="0"/>
                                                    </a:lnTo>
                                                    <a:lnTo>
                                                      <a:pt x="17" y="4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sp>
                                          <a:nvSpPr>
                                            <a:cNvPr id="2779" name="Freeform 2248"/>
                                            <a:cNvSpPr>
                                              <a:spLocks/>
                                            </a:cNvSpPr>
                                          </a:nvSpPr>
                                          <a:spPr bwMode="auto">
                                            <a:xfrm>
                                              <a:off x="4710113" y="2252663"/>
                                              <a:ext cx="95250" cy="112712"/>
                                            </a:xfrm>
                                            <a:custGeom>
                                              <a:avLst/>
                                              <a:gdLst>
                                                <a:gd name="T0" fmla="*/ 43721 w 61"/>
                                                <a:gd name="T1" fmla="*/ 112712 h 71"/>
                                                <a:gd name="T2" fmla="*/ 95250 w 61"/>
                                                <a:gd name="T3" fmla="*/ 0 h 71"/>
                                                <a:gd name="T4" fmla="*/ 0 w 61"/>
                                                <a:gd name="T5" fmla="*/ 0 h 71"/>
                                                <a:gd name="T6" fmla="*/ 43721 w 61"/>
                                                <a:gd name="T7" fmla="*/ 112712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28" y="71"/>
                                                  </a:moveTo>
                                                  <a:lnTo>
                                                    <a:pt x="61" y="0"/>
                                                  </a:lnTo>
                                                  <a:lnTo>
                                                    <a:pt x="0" y="0"/>
                                                  </a:lnTo>
                                                  <a:lnTo>
                                                    <a:pt x="28"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80" name="Freeform 2249"/>
                                            <a:cNvSpPr>
                                              <a:spLocks/>
                                            </a:cNvSpPr>
                                          </a:nvSpPr>
                                          <a:spPr bwMode="auto">
                                            <a:xfrm>
                                              <a:off x="4710113" y="2252663"/>
                                              <a:ext cx="95250" cy="112712"/>
                                            </a:xfrm>
                                            <a:custGeom>
                                              <a:avLst/>
                                              <a:gdLst>
                                                <a:gd name="T0" fmla="*/ 43721 w 61"/>
                                                <a:gd name="T1" fmla="*/ 112712 h 71"/>
                                                <a:gd name="T2" fmla="*/ 95250 w 61"/>
                                                <a:gd name="T3" fmla="*/ 0 h 71"/>
                                                <a:gd name="T4" fmla="*/ 0 w 61"/>
                                                <a:gd name="T5" fmla="*/ 0 h 71"/>
                                                <a:gd name="T6" fmla="*/ 43721 w 61"/>
                                                <a:gd name="T7" fmla="*/ 112712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28" y="71"/>
                                                  </a:moveTo>
                                                  <a:lnTo>
                                                    <a:pt x="61" y="0"/>
                                                  </a:lnTo>
                                                  <a:lnTo>
                                                    <a:pt x="0" y="0"/>
                                                  </a:lnTo>
                                                  <a:lnTo>
                                                    <a:pt x="28"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81" name="Freeform 2250"/>
                                            <a:cNvSpPr>
                                              <a:spLocks/>
                                            </a:cNvSpPr>
                                          </a:nvSpPr>
                                          <a:spPr bwMode="auto">
                                            <a:xfrm>
                                              <a:off x="4710113" y="2252663"/>
                                              <a:ext cx="95250" cy="112712"/>
                                            </a:xfrm>
                                            <a:custGeom>
                                              <a:avLst/>
                                              <a:gdLst>
                                                <a:gd name="T0" fmla="*/ 43721 w 61"/>
                                                <a:gd name="T1" fmla="*/ 112712 h 71"/>
                                                <a:gd name="T2" fmla="*/ 95250 w 61"/>
                                                <a:gd name="T3" fmla="*/ 0 h 71"/>
                                                <a:gd name="T4" fmla="*/ 0 w 61"/>
                                                <a:gd name="T5" fmla="*/ 0 h 71"/>
                                                <a:gd name="T6" fmla="*/ 43721 w 61"/>
                                                <a:gd name="T7" fmla="*/ 112712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28" y="71"/>
                                                  </a:moveTo>
                                                  <a:lnTo>
                                                    <a:pt x="61" y="0"/>
                                                  </a:lnTo>
                                                  <a:lnTo>
                                                    <a:pt x="0" y="0"/>
                                                  </a:lnTo>
                                                  <a:lnTo>
                                                    <a:pt x="28"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82" name="Freeform 2251"/>
                                            <a:cNvSpPr>
                                              <a:spLocks/>
                                            </a:cNvSpPr>
                                          </a:nvSpPr>
                                          <a:spPr bwMode="auto">
                                            <a:xfrm>
                                              <a:off x="4710113" y="2252663"/>
                                              <a:ext cx="95250" cy="112712"/>
                                            </a:xfrm>
                                            <a:custGeom>
                                              <a:avLst/>
                                              <a:gdLst>
                                                <a:gd name="T0" fmla="*/ 43721 w 61"/>
                                                <a:gd name="T1" fmla="*/ 112712 h 71"/>
                                                <a:gd name="T2" fmla="*/ 95250 w 61"/>
                                                <a:gd name="T3" fmla="*/ 0 h 71"/>
                                                <a:gd name="T4" fmla="*/ 0 w 61"/>
                                                <a:gd name="T5" fmla="*/ 0 h 71"/>
                                                <a:gd name="T6" fmla="*/ 43721 w 61"/>
                                                <a:gd name="T7" fmla="*/ 112712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28" y="71"/>
                                                  </a:moveTo>
                                                  <a:lnTo>
                                                    <a:pt x="61" y="0"/>
                                                  </a:lnTo>
                                                  <a:lnTo>
                                                    <a:pt x="0" y="0"/>
                                                  </a:lnTo>
                                                  <a:lnTo>
                                                    <a:pt x="28"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83" name="Freeform 2252"/>
                                            <a:cNvSpPr>
                                              <a:spLocks/>
                                            </a:cNvSpPr>
                                          </a:nvSpPr>
                                          <a:spPr bwMode="auto">
                                            <a:xfrm>
                                              <a:off x="4725988" y="2270125"/>
                                              <a:ext cx="53975" cy="63500"/>
                                            </a:xfrm>
                                            <a:custGeom>
                                              <a:avLst/>
                                              <a:gdLst>
                                                <a:gd name="T0" fmla="*/ 27805 w 33"/>
                                                <a:gd name="T1" fmla="*/ 63500 h 40"/>
                                                <a:gd name="T2" fmla="*/ 53975 w 33"/>
                                                <a:gd name="T3" fmla="*/ 0 h 40"/>
                                                <a:gd name="T4" fmla="*/ 0 w 33"/>
                                                <a:gd name="T5" fmla="*/ 0 h 40"/>
                                                <a:gd name="T6" fmla="*/ 27805 w 33"/>
                                                <a:gd name="T7" fmla="*/ 63500 h 40"/>
                                                <a:gd name="T8" fmla="*/ 0 60000 65536"/>
                                                <a:gd name="T9" fmla="*/ 0 60000 65536"/>
                                                <a:gd name="T10" fmla="*/ 0 60000 65536"/>
                                                <a:gd name="T11" fmla="*/ 0 60000 65536"/>
                                                <a:gd name="T12" fmla="*/ 0 w 33"/>
                                                <a:gd name="T13" fmla="*/ 0 h 40"/>
                                                <a:gd name="T14" fmla="*/ 33 w 33"/>
                                                <a:gd name="T15" fmla="*/ 40 h 40"/>
                                              </a:gdLst>
                                              <a:ahLst/>
                                              <a:cxnLst>
                                                <a:cxn ang="T8">
                                                  <a:pos x="T0" y="T1"/>
                                                </a:cxn>
                                                <a:cxn ang="T9">
                                                  <a:pos x="T2" y="T3"/>
                                                </a:cxn>
                                                <a:cxn ang="T10">
                                                  <a:pos x="T4" y="T5"/>
                                                </a:cxn>
                                                <a:cxn ang="T11">
                                                  <a:pos x="T6" y="T7"/>
                                                </a:cxn>
                                              </a:cxnLst>
                                              <a:rect l="T12" t="T13" r="T14" b="T15"/>
                                              <a:pathLst>
                                                <a:path w="33" h="40">
                                                  <a:moveTo>
                                                    <a:pt x="17" y="40"/>
                                                  </a:moveTo>
                                                  <a:lnTo>
                                                    <a:pt x="33" y="0"/>
                                                  </a:lnTo>
                                                  <a:lnTo>
                                                    <a:pt x="0" y="0"/>
                                                  </a:lnTo>
                                                  <a:lnTo>
                                                    <a:pt x="17" y="4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84" name="Freeform 2253"/>
                                            <a:cNvSpPr>
                                              <a:spLocks/>
                                            </a:cNvSpPr>
                                          </a:nvSpPr>
                                          <a:spPr bwMode="auto">
                                            <a:xfrm>
                                              <a:off x="4725988" y="2270125"/>
                                              <a:ext cx="53975" cy="63500"/>
                                            </a:xfrm>
                                            <a:custGeom>
                                              <a:avLst/>
                                              <a:gdLst>
                                                <a:gd name="T0" fmla="*/ 27805 w 33"/>
                                                <a:gd name="T1" fmla="*/ 63500 h 40"/>
                                                <a:gd name="T2" fmla="*/ 53975 w 33"/>
                                                <a:gd name="T3" fmla="*/ 0 h 40"/>
                                                <a:gd name="T4" fmla="*/ 0 w 33"/>
                                                <a:gd name="T5" fmla="*/ 0 h 40"/>
                                                <a:gd name="T6" fmla="*/ 27805 w 33"/>
                                                <a:gd name="T7" fmla="*/ 63500 h 40"/>
                                                <a:gd name="T8" fmla="*/ 0 60000 65536"/>
                                                <a:gd name="T9" fmla="*/ 0 60000 65536"/>
                                                <a:gd name="T10" fmla="*/ 0 60000 65536"/>
                                                <a:gd name="T11" fmla="*/ 0 60000 65536"/>
                                                <a:gd name="T12" fmla="*/ 0 w 33"/>
                                                <a:gd name="T13" fmla="*/ 0 h 40"/>
                                                <a:gd name="T14" fmla="*/ 33 w 33"/>
                                                <a:gd name="T15" fmla="*/ 40 h 40"/>
                                              </a:gdLst>
                                              <a:ahLst/>
                                              <a:cxnLst>
                                                <a:cxn ang="T8">
                                                  <a:pos x="T0" y="T1"/>
                                                </a:cxn>
                                                <a:cxn ang="T9">
                                                  <a:pos x="T2" y="T3"/>
                                                </a:cxn>
                                                <a:cxn ang="T10">
                                                  <a:pos x="T4" y="T5"/>
                                                </a:cxn>
                                                <a:cxn ang="T11">
                                                  <a:pos x="T6" y="T7"/>
                                                </a:cxn>
                                              </a:cxnLst>
                                              <a:rect l="T12" t="T13" r="T14" b="T15"/>
                                              <a:pathLst>
                                                <a:path w="33" h="40">
                                                  <a:moveTo>
                                                    <a:pt x="17" y="40"/>
                                                  </a:moveTo>
                                                  <a:lnTo>
                                                    <a:pt x="33" y="0"/>
                                                  </a:lnTo>
                                                  <a:lnTo>
                                                    <a:pt x="0" y="0"/>
                                                  </a:lnTo>
                                                  <a:lnTo>
                                                    <a:pt x="17" y="4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85" name="Freeform 2254"/>
                                            <a:cNvSpPr>
                                              <a:spLocks/>
                                            </a:cNvSpPr>
                                          </a:nvSpPr>
                                          <a:spPr bwMode="auto">
                                            <a:xfrm>
                                              <a:off x="4725988" y="2270125"/>
                                              <a:ext cx="53975" cy="63500"/>
                                            </a:xfrm>
                                            <a:custGeom>
                                              <a:avLst/>
                                              <a:gdLst>
                                                <a:gd name="T0" fmla="*/ 27805 w 33"/>
                                                <a:gd name="T1" fmla="*/ 63500 h 40"/>
                                                <a:gd name="T2" fmla="*/ 53975 w 33"/>
                                                <a:gd name="T3" fmla="*/ 0 h 40"/>
                                                <a:gd name="T4" fmla="*/ 0 w 33"/>
                                                <a:gd name="T5" fmla="*/ 0 h 40"/>
                                                <a:gd name="T6" fmla="*/ 27805 w 33"/>
                                                <a:gd name="T7" fmla="*/ 63500 h 40"/>
                                                <a:gd name="T8" fmla="*/ 0 60000 65536"/>
                                                <a:gd name="T9" fmla="*/ 0 60000 65536"/>
                                                <a:gd name="T10" fmla="*/ 0 60000 65536"/>
                                                <a:gd name="T11" fmla="*/ 0 60000 65536"/>
                                                <a:gd name="T12" fmla="*/ 0 w 33"/>
                                                <a:gd name="T13" fmla="*/ 0 h 40"/>
                                                <a:gd name="T14" fmla="*/ 33 w 33"/>
                                                <a:gd name="T15" fmla="*/ 40 h 40"/>
                                              </a:gdLst>
                                              <a:ahLst/>
                                              <a:cxnLst>
                                                <a:cxn ang="T8">
                                                  <a:pos x="T0" y="T1"/>
                                                </a:cxn>
                                                <a:cxn ang="T9">
                                                  <a:pos x="T2" y="T3"/>
                                                </a:cxn>
                                                <a:cxn ang="T10">
                                                  <a:pos x="T4" y="T5"/>
                                                </a:cxn>
                                                <a:cxn ang="T11">
                                                  <a:pos x="T6" y="T7"/>
                                                </a:cxn>
                                              </a:cxnLst>
                                              <a:rect l="T12" t="T13" r="T14" b="T15"/>
                                              <a:pathLst>
                                                <a:path w="33" h="40">
                                                  <a:moveTo>
                                                    <a:pt x="17" y="40"/>
                                                  </a:moveTo>
                                                  <a:lnTo>
                                                    <a:pt x="33" y="0"/>
                                                  </a:lnTo>
                                                  <a:lnTo>
                                                    <a:pt x="0" y="0"/>
                                                  </a:lnTo>
                                                  <a:lnTo>
                                                    <a:pt x="17" y="4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86" name="Freeform 2255"/>
                                            <a:cNvSpPr>
                                              <a:spLocks/>
                                            </a:cNvSpPr>
                                          </a:nvSpPr>
                                          <a:spPr bwMode="auto">
                                            <a:xfrm>
                                              <a:off x="4725988" y="2270125"/>
                                              <a:ext cx="53975" cy="63500"/>
                                            </a:xfrm>
                                            <a:custGeom>
                                              <a:avLst/>
                                              <a:gdLst>
                                                <a:gd name="T0" fmla="*/ 27805 w 33"/>
                                                <a:gd name="T1" fmla="*/ 63500 h 40"/>
                                                <a:gd name="T2" fmla="*/ 53975 w 33"/>
                                                <a:gd name="T3" fmla="*/ 0 h 40"/>
                                                <a:gd name="T4" fmla="*/ 0 w 33"/>
                                                <a:gd name="T5" fmla="*/ 0 h 40"/>
                                                <a:gd name="T6" fmla="*/ 27805 w 33"/>
                                                <a:gd name="T7" fmla="*/ 63500 h 40"/>
                                                <a:gd name="T8" fmla="*/ 0 60000 65536"/>
                                                <a:gd name="T9" fmla="*/ 0 60000 65536"/>
                                                <a:gd name="T10" fmla="*/ 0 60000 65536"/>
                                                <a:gd name="T11" fmla="*/ 0 60000 65536"/>
                                                <a:gd name="T12" fmla="*/ 0 w 33"/>
                                                <a:gd name="T13" fmla="*/ 0 h 40"/>
                                                <a:gd name="T14" fmla="*/ 33 w 33"/>
                                                <a:gd name="T15" fmla="*/ 40 h 40"/>
                                              </a:gdLst>
                                              <a:ahLst/>
                                              <a:cxnLst>
                                                <a:cxn ang="T8">
                                                  <a:pos x="T0" y="T1"/>
                                                </a:cxn>
                                                <a:cxn ang="T9">
                                                  <a:pos x="T2" y="T3"/>
                                                </a:cxn>
                                                <a:cxn ang="T10">
                                                  <a:pos x="T4" y="T5"/>
                                                </a:cxn>
                                                <a:cxn ang="T11">
                                                  <a:pos x="T6" y="T7"/>
                                                </a:cxn>
                                              </a:cxnLst>
                                              <a:rect l="T12" t="T13" r="T14" b="T15"/>
                                              <a:pathLst>
                                                <a:path w="33" h="40">
                                                  <a:moveTo>
                                                    <a:pt x="17" y="40"/>
                                                  </a:moveTo>
                                                  <a:lnTo>
                                                    <a:pt x="33" y="0"/>
                                                  </a:lnTo>
                                                  <a:lnTo>
                                                    <a:pt x="0" y="0"/>
                                                  </a:lnTo>
                                                  <a:lnTo>
                                                    <a:pt x="17" y="4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87" name="Rectangle 2258"/>
                                            <a:cNvSpPr>
                                              <a:spLocks noChangeArrowheads="1"/>
                                            </a:cNvSpPr>
                                          </a:nvSpPr>
                                          <a:spPr bwMode="auto">
                                            <a:xfrm>
                                              <a:off x="7256463" y="1236663"/>
                                              <a:ext cx="933450"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Operations &amp; Support</a:t>
                                                </a:r>
                                                <a:endParaRPr lang="en-US"/>
                                              </a:p>
                                            </a:txBody>
                                            <a:useSpRect/>
                                          </a:txSp>
                                        </a:sp>
                                        <a:sp>
                                          <a:nvSpPr>
                                            <a:cNvPr id="2788" name="Rectangle 2259"/>
                                            <a:cNvSpPr>
                                              <a:spLocks noChangeArrowheads="1"/>
                                            </a:cNvSpPr>
                                          </a:nvSpPr>
                                          <a:spPr bwMode="auto">
                                            <a:xfrm>
                                              <a:off x="2066925" y="4454525"/>
                                              <a:ext cx="896938" cy="87313"/>
                                            </a:xfrm>
                                            <a:prstGeom prst="rect">
                                              <a:avLst/>
                                            </a:prstGeom>
                                            <a:solidFill>
                                              <a:srgbClr val="FFFFFF"/>
                                            </a:solidFill>
                                            <a:ln w="9525">
                                              <a:solidFill>
                                                <a:srgbClr val="FF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89" name="Rectangle 2260"/>
                                            <a:cNvSpPr>
                                              <a:spLocks noChangeArrowheads="1"/>
                                            </a:cNvSpPr>
                                          </a:nvSpPr>
                                          <a:spPr bwMode="auto">
                                            <a:xfrm>
                                              <a:off x="2138363" y="4440238"/>
                                              <a:ext cx="763587"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Prototype Testing</a:t>
                                                </a:r>
                                                <a:endParaRPr lang="en-US"/>
                                              </a:p>
                                            </a:txBody>
                                            <a:useSpRect/>
                                          </a:txSp>
                                        </a:sp>
                                        <a:sp>
                                          <a:nvSpPr>
                                            <a:cNvPr id="2790" name="Line 2267"/>
                                            <a:cNvSpPr>
                                              <a:spLocks noChangeShapeType="1"/>
                                            </a:cNvSpPr>
                                          </a:nvSpPr>
                                          <a:spPr bwMode="auto">
                                            <a:xfrm>
                                              <a:off x="6896100" y="1228725"/>
                                              <a:ext cx="0" cy="119063"/>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91" name="Rectangle 2268"/>
                                            <a:cNvSpPr>
                                              <a:spLocks noChangeArrowheads="1"/>
                                            </a:cNvSpPr>
                                          </a:nvSpPr>
                                          <a:spPr bwMode="auto">
                                            <a:xfrm>
                                              <a:off x="4740275" y="4306888"/>
                                              <a:ext cx="249238"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TEMP</a:t>
                                                </a:r>
                                                <a:endParaRPr lang="en-US"/>
                                              </a:p>
                                            </a:txBody>
                                            <a:useSpRect/>
                                          </a:txSp>
                                        </a:sp>
                                        <a:sp>
                                          <a:nvSpPr>
                                            <a:cNvPr id="2792" name="Freeform 2269"/>
                                            <a:cNvSpPr>
                                              <a:spLocks/>
                                            </a:cNvSpPr>
                                          </a:nvSpPr>
                                          <a:spPr bwMode="auto">
                                            <a:xfrm>
                                              <a:off x="5022850" y="4314825"/>
                                              <a:ext cx="69850" cy="63500"/>
                                            </a:xfrm>
                                            <a:custGeom>
                                              <a:avLst/>
                                              <a:gdLst>
                                                <a:gd name="T0" fmla="*/ 0 w 8"/>
                                                <a:gd name="T1" fmla="*/ 55562 h 8"/>
                                                <a:gd name="T2" fmla="*/ 8731 w 8"/>
                                                <a:gd name="T3" fmla="*/ 63500 h 8"/>
                                                <a:gd name="T4" fmla="*/ 17463 w 8"/>
                                                <a:gd name="T5" fmla="*/ 63500 h 8"/>
                                                <a:gd name="T6" fmla="*/ 26194 w 8"/>
                                                <a:gd name="T7" fmla="*/ 63500 h 8"/>
                                                <a:gd name="T8" fmla="*/ 34925 w 8"/>
                                                <a:gd name="T9" fmla="*/ 63500 h 8"/>
                                                <a:gd name="T10" fmla="*/ 34925 w 8"/>
                                                <a:gd name="T11" fmla="*/ 55562 h 8"/>
                                                <a:gd name="T12" fmla="*/ 43656 w 8"/>
                                                <a:gd name="T13" fmla="*/ 55562 h 8"/>
                                                <a:gd name="T14" fmla="*/ 43656 w 8"/>
                                                <a:gd name="T15" fmla="*/ 55562 h 8"/>
                                                <a:gd name="T16" fmla="*/ 52387 w 8"/>
                                                <a:gd name="T17" fmla="*/ 47625 h 8"/>
                                                <a:gd name="T18" fmla="*/ 61119 w 8"/>
                                                <a:gd name="T19" fmla="*/ 47625 h 8"/>
                                                <a:gd name="T20" fmla="*/ 69850 w 8"/>
                                                <a:gd name="T21" fmla="*/ 47625 h 8"/>
                                                <a:gd name="T22" fmla="*/ 69850 w 8"/>
                                                <a:gd name="T23" fmla="*/ 0 h 8"/>
                                                <a:gd name="T24" fmla="*/ 0 w 8"/>
                                                <a:gd name="T25" fmla="*/ 0 h 8"/>
                                                <a:gd name="T26" fmla="*/ 0 w 8"/>
                                                <a:gd name="T27" fmla="*/ 55562 h 8"/>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8"/>
                                                <a:gd name="T43" fmla="*/ 0 h 8"/>
                                                <a:gd name="T44" fmla="*/ 8 w 8"/>
                                                <a:gd name="T45" fmla="*/ 8 h 8"/>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8" h="8">
                                                  <a:moveTo>
                                                    <a:pt x="0" y="7"/>
                                                  </a:moveTo>
                                                  <a:cubicBezTo>
                                                    <a:pt x="1" y="7"/>
                                                    <a:pt x="1" y="8"/>
                                                    <a:pt x="1" y="8"/>
                                                  </a:cubicBezTo>
                                                  <a:cubicBezTo>
                                                    <a:pt x="2" y="8"/>
                                                    <a:pt x="2" y="8"/>
                                                    <a:pt x="2" y="8"/>
                                                  </a:cubicBezTo>
                                                  <a:cubicBezTo>
                                                    <a:pt x="3" y="8"/>
                                                    <a:pt x="3" y="8"/>
                                                    <a:pt x="3" y="8"/>
                                                  </a:cubicBezTo>
                                                  <a:cubicBezTo>
                                                    <a:pt x="3" y="8"/>
                                                    <a:pt x="4" y="8"/>
                                                    <a:pt x="4" y="8"/>
                                                  </a:cubicBezTo>
                                                  <a:cubicBezTo>
                                                    <a:pt x="4" y="7"/>
                                                    <a:pt x="4" y="7"/>
                                                    <a:pt x="4" y="7"/>
                                                  </a:cubicBezTo>
                                                  <a:cubicBezTo>
                                                    <a:pt x="4" y="7"/>
                                                    <a:pt x="5" y="7"/>
                                                    <a:pt x="5" y="7"/>
                                                  </a:cubicBezTo>
                                                  <a:cubicBezTo>
                                                    <a:pt x="5" y="7"/>
                                                    <a:pt x="5" y="7"/>
                                                    <a:pt x="5" y="7"/>
                                                  </a:cubicBezTo>
                                                  <a:cubicBezTo>
                                                    <a:pt x="6" y="7"/>
                                                    <a:pt x="6" y="7"/>
                                                    <a:pt x="6" y="6"/>
                                                  </a:cubicBezTo>
                                                  <a:cubicBezTo>
                                                    <a:pt x="6" y="6"/>
                                                    <a:pt x="7" y="6"/>
                                                    <a:pt x="7" y="6"/>
                                                  </a:cubicBezTo>
                                                  <a:cubicBezTo>
                                                    <a:pt x="7" y="6"/>
                                                    <a:pt x="7" y="6"/>
                                                    <a:pt x="8" y="6"/>
                                                  </a:cubicBezTo>
                                                  <a:lnTo>
                                                    <a:pt x="8" y="0"/>
                                                  </a:lnTo>
                                                  <a:lnTo>
                                                    <a:pt x="0" y="0"/>
                                                  </a:lnTo>
                                                  <a:lnTo>
                                                    <a:pt x="0" y="7"/>
                                                  </a:lnTo>
                                                  <a:close/>
                                                </a:path>
                                              </a:pathLst>
                                            </a:custGeom>
                                            <a:solidFill>
                                              <a:srgbClr val="FFFFFF"/>
                                            </a:solidFill>
                                            <a:ln w="9525" cap="rnd">
                                              <a:solidFill>
                                                <a:srgbClr val="9900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sz="700"/>
                                              </a:p>
                                            </a:txBody>
                                            <a:useSpRect/>
                                          </a:txSp>
                                        </a:sp>
                                        <a:sp>
                                          <a:nvSpPr>
                                            <a:cNvPr id="2793" name="Rectangle 2270"/>
                                            <a:cNvSpPr>
                                              <a:spLocks noChangeArrowheads="1"/>
                                            </a:cNvSpPr>
                                          </a:nvSpPr>
                                          <a:spPr bwMode="auto">
                                            <a:xfrm>
                                              <a:off x="6132513" y="4271963"/>
                                              <a:ext cx="279400" cy="106362"/>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r>
                                                  <a:rPr lang="en-US" sz="700">
                                                    <a:solidFill>
                                                      <a:srgbClr val="000000"/>
                                                    </a:solidFill>
                                                  </a:rPr>
                                                  <a:t>TEMP</a:t>
                                                </a:r>
                                                <a:endParaRPr lang="en-US"/>
                                              </a:p>
                                            </a:txBody>
                                            <a:useSpRect/>
                                          </a:txSp>
                                        </a:sp>
                                        <a:sp>
                                          <a:nvSpPr>
                                            <a:cNvPr id="2794" name="Freeform 2271"/>
                                            <a:cNvSpPr>
                                              <a:spLocks/>
                                            </a:cNvSpPr>
                                          </a:nvSpPr>
                                          <a:spPr bwMode="auto">
                                            <a:xfrm>
                                              <a:off x="6084888" y="4297363"/>
                                              <a:ext cx="69850" cy="63500"/>
                                            </a:xfrm>
                                            <a:custGeom>
                                              <a:avLst/>
                                              <a:gdLst>
                                                <a:gd name="T0" fmla="*/ 0 w 8"/>
                                                <a:gd name="T1" fmla="*/ 55562 h 8"/>
                                                <a:gd name="T2" fmla="*/ 8731 w 8"/>
                                                <a:gd name="T3" fmla="*/ 63500 h 8"/>
                                                <a:gd name="T4" fmla="*/ 17463 w 8"/>
                                                <a:gd name="T5" fmla="*/ 63500 h 8"/>
                                                <a:gd name="T6" fmla="*/ 26194 w 8"/>
                                                <a:gd name="T7" fmla="*/ 63500 h 8"/>
                                                <a:gd name="T8" fmla="*/ 34925 w 8"/>
                                                <a:gd name="T9" fmla="*/ 63500 h 8"/>
                                                <a:gd name="T10" fmla="*/ 34925 w 8"/>
                                                <a:gd name="T11" fmla="*/ 55562 h 8"/>
                                                <a:gd name="T12" fmla="*/ 43656 w 8"/>
                                                <a:gd name="T13" fmla="*/ 55562 h 8"/>
                                                <a:gd name="T14" fmla="*/ 43656 w 8"/>
                                                <a:gd name="T15" fmla="*/ 55562 h 8"/>
                                                <a:gd name="T16" fmla="*/ 52387 w 8"/>
                                                <a:gd name="T17" fmla="*/ 47625 h 8"/>
                                                <a:gd name="T18" fmla="*/ 61119 w 8"/>
                                                <a:gd name="T19" fmla="*/ 47625 h 8"/>
                                                <a:gd name="T20" fmla="*/ 69850 w 8"/>
                                                <a:gd name="T21" fmla="*/ 47625 h 8"/>
                                                <a:gd name="T22" fmla="*/ 69850 w 8"/>
                                                <a:gd name="T23" fmla="*/ 0 h 8"/>
                                                <a:gd name="T24" fmla="*/ 0 w 8"/>
                                                <a:gd name="T25" fmla="*/ 0 h 8"/>
                                                <a:gd name="T26" fmla="*/ 0 w 8"/>
                                                <a:gd name="T27" fmla="*/ 55562 h 8"/>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8"/>
                                                <a:gd name="T43" fmla="*/ 0 h 8"/>
                                                <a:gd name="T44" fmla="*/ 8 w 8"/>
                                                <a:gd name="T45" fmla="*/ 8 h 8"/>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8" h="8">
                                                  <a:moveTo>
                                                    <a:pt x="0" y="7"/>
                                                  </a:moveTo>
                                                  <a:cubicBezTo>
                                                    <a:pt x="1" y="7"/>
                                                    <a:pt x="1" y="8"/>
                                                    <a:pt x="1" y="8"/>
                                                  </a:cubicBezTo>
                                                  <a:cubicBezTo>
                                                    <a:pt x="2" y="8"/>
                                                    <a:pt x="2" y="8"/>
                                                    <a:pt x="2" y="8"/>
                                                  </a:cubicBezTo>
                                                  <a:cubicBezTo>
                                                    <a:pt x="3" y="8"/>
                                                    <a:pt x="3" y="8"/>
                                                    <a:pt x="3" y="8"/>
                                                  </a:cubicBezTo>
                                                  <a:cubicBezTo>
                                                    <a:pt x="3" y="8"/>
                                                    <a:pt x="4" y="8"/>
                                                    <a:pt x="4" y="8"/>
                                                  </a:cubicBezTo>
                                                  <a:cubicBezTo>
                                                    <a:pt x="4" y="7"/>
                                                    <a:pt x="4" y="7"/>
                                                    <a:pt x="4" y="7"/>
                                                  </a:cubicBezTo>
                                                  <a:cubicBezTo>
                                                    <a:pt x="4" y="7"/>
                                                    <a:pt x="5" y="7"/>
                                                    <a:pt x="5" y="7"/>
                                                  </a:cubicBezTo>
                                                  <a:cubicBezTo>
                                                    <a:pt x="5" y="7"/>
                                                    <a:pt x="5" y="7"/>
                                                    <a:pt x="5" y="7"/>
                                                  </a:cubicBezTo>
                                                  <a:cubicBezTo>
                                                    <a:pt x="6" y="7"/>
                                                    <a:pt x="6" y="7"/>
                                                    <a:pt x="6" y="6"/>
                                                  </a:cubicBezTo>
                                                  <a:cubicBezTo>
                                                    <a:pt x="6" y="6"/>
                                                    <a:pt x="7" y="6"/>
                                                    <a:pt x="7" y="6"/>
                                                  </a:cubicBezTo>
                                                  <a:cubicBezTo>
                                                    <a:pt x="7" y="6"/>
                                                    <a:pt x="7" y="6"/>
                                                    <a:pt x="8" y="6"/>
                                                  </a:cubicBezTo>
                                                  <a:lnTo>
                                                    <a:pt x="8" y="0"/>
                                                  </a:lnTo>
                                                  <a:lnTo>
                                                    <a:pt x="0" y="0"/>
                                                  </a:lnTo>
                                                  <a:lnTo>
                                                    <a:pt x="0" y="7"/>
                                                  </a:lnTo>
                                                  <a:close/>
                                                </a:path>
                                              </a:pathLst>
                                            </a:custGeom>
                                            <a:solidFill>
                                              <a:srgbClr val="FFFFFF"/>
                                            </a:solidFill>
                                            <a:ln w="9525" cap="rnd">
                                              <a:solidFill>
                                                <a:srgbClr val="9900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95" name="Rectangle 1722"/>
                                            <a:cNvSpPr>
                                              <a:spLocks noChangeArrowheads="1"/>
                                            </a:cNvSpPr>
                                          </a:nvSpPr>
                                          <a:spPr bwMode="auto">
                                            <a:xfrm>
                                              <a:off x="1851025" y="4556125"/>
                                              <a:ext cx="1136650" cy="104775"/>
                                            </a:xfrm>
                                            <a:prstGeom prst="rect">
                                              <a:avLst/>
                                            </a:prstGeom>
                                            <a:solidFill>
                                              <a:srgbClr val="FFFFFF"/>
                                            </a:solidFill>
                                            <a:ln w="9525">
                                              <a:solidFill>
                                                <a:srgbClr val="FF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96" name="Rectangle 1723"/>
                                            <a:cNvSpPr>
                                              <a:spLocks noChangeArrowheads="1"/>
                                            </a:cNvSpPr>
                                          </a:nvSpPr>
                                          <a:spPr bwMode="auto">
                                            <a:xfrm>
                                              <a:off x="2028825" y="4551363"/>
                                              <a:ext cx="773113"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Constructive M&amp;S</a:t>
                                                </a:r>
                                                <a:endParaRPr lang="en-US"/>
                                              </a:p>
                                            </a:txBody>
                                            <a:useSpRect/>
                                          </a:txSp>
                                        </a:sp>
                                        <a:sp>
                                          <a:nvSpPr>
                                            <a:cNvPr id="2797" name="Rectangle 1674"/>
                                            <a:cNvSpPr>
                                              <a:spLocks noChangeArrowheads="1"/>
                                            </a:cNvSpPr>
                                          </a:nvSpPr>
                                          <a:spPr bwMode="auto">
                                            <a:xfrm>
                                              <a:off x="3195638" y="2476500"/>
                                              <a:ext cx="153987"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IBR</a:t>
                                                </a:r>
                                                <a:endParaRPr lang="en-US"/>
                                              </a:p>
                                            </a:txBody>
                                            <a:useSpRect/>
                                          </a:txSp>
                                        </a:sp>
                                        <a:sp>
                                          <a:nvSpPr>
                                            <a:cNvPr id="2798" name="Rectangle 1722"/>
                                            <a:cNvSpPr>
                                              <a:spLocks noChangeArrowheads="1"/>
                                            </a:cNvSpPr>
                                          </a:nvSpPr>
                                          <a:spPr bwMode="auto">
                                            <a:xfrm>
                                              <a:off x="3819525" y="5013325"/>
                                              <a:ext cx="2028825" cy="98425"/>
                                            </a:xfrm>
                                            <a:prstGeom prst="rect">
                                              <a:avLst/>
                                            </a:prstGeom>
                                            <a:solidFill>
                                              <a:srgbClr val="FFFFFF"/>
                                            </a:solidFill>
                                            <a:ln w="9525">
                                              <a:solidFill>
                                                <a:srgbClr val="FF9900"/>
                                              </a:solidFill>
                                              <a:miter lim="800000"/>
                                              <a:headEnd/>
                                              <a:tailEnd/>
                                            </a:ln>
                                          </a:spPr>
                                          <a:txSp>
                                            <a:txBody>
                                              <a:bodyPr tIns="0" bIns="0"/>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lgn="ctr">
                                                  <a:buFontTx/>
                                                  <a:buNone/>
                                                </a:pPr>
                                                <a:r>
                                                  <a:rPr lang="en-US" sz="700"/>
                                                  <a:t>ISTF</a:t>
                                                </a:r>
                                              </a:p>
                                            </a:txBody>
                                            <a:useSpRect/>
                                          </a:txSp>
                                        </a:sp>
                                        <a:sp>
                                          <a:nvSpPr>
                                            <a:cNvPr id="2799" name="Rectangle 1562"/>
                                            <a:cNvSpPr>
                                              <a:spLocks noChangeArrowheads="1"/>
                                            </a:cNvSpPr>
                                          </a:nvSpPr>
                                          <a:spPr bwMode="auto">
                                            <a:xfrm>
                                              <a:off x="5318125" y="5302250"/>
                                              <a:ext cx="128588"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IT4</a:t>
                                                </a:r>
                                                <a:endParaRPr lang="en-US"/>
                                              </a:p>
                                            </a:txBody>
                                            <a:useSpRect/>
                                          </a:txSp>
                                        </a:sp>
                                        <a:sp>
                                          <a:nvSpPr>
                                            <a:cNvPr id="2800" name="Rectangle 2270"/>
                                            <a:cNvSpPr>
                                              <a:spLocks noChangeArrowheads="1"/>
                                            </a:cNvSpPr>
                                          </a:nvSpPr>
                                          <a:spPr bwMode="auto">
                                            <a:xfrm>
                                              <a:off x="1703388" y="4283075"/>
                                              <a:ext cx="203200" cy="10636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r>
                                                  <a:rPr lang="en-US" sz="700">
                                                    <a:solidFill>
                                                      <a:srgbClr val="000000"/>
                                                    </a:solidFill>
                                                  </a:rPr>
                                                  <a:t>TES</a:t>
                                                </a:r>
                                                <a:endParaRPr lang="en-US"/>
                                              </a:p>
                                            </a:txBody>
                                            <a:useSpRect/>
                                          </a:txSp>
                                        </a:sp>
                                        <a:sp>
                                          <a:nvSpPr>
                                            <a:cNvPr id="2801" name="Freeform 2271"/>
                                            <a:cNvSpPr>
                                              <a:spLocks/>
                                            </a:cNvSpPr>
                                          </a:nvSpPr>
                                          <a:spPr bwMode="auto">
                                            <a:xfrm>
                                              <a:off x="1655763" y="4308475"/>
                                              <a:ext cx="69850" cy="63500"/>
                                            </a:xfrm>
                                            <a:custGeom>
                                              <a:avLst/>
                                              <a:gdLst>
                                                <a:gd name="T0" fmla="*/ 0 w 8"/>
                                                <a:gd name="T1" fmla="*/ 55562 h 8"/>
                                                <a:gd name="T2" fmla="*/ 8731 w 8"/>
                                                <a:gd name="T3" fmla="*/ 63500 h 8"/>
                                                <a:gd name="T4" fmla="*/ 17463 w 8"/>
                                                <a:gd name="T5" fmla="*/ 63500 h 8"/>
                                                <a:gd name="T6" fmla="*/ 26194 w 8"/>
                                                <a:gd name="T7" fmla="*/ 63500 h 8"/>
                                                <a:gd name="T8" fmla="*/ 34925 w 8"/>
                                                <a:gd name="T9" fmla="*/ 63500 h 8"/>
                                                <a:gd name="T10" fmla="*/ 34925 w 8"/>
                                                <a:gd name="T11" fmla="*/ 55562 h 8"/>
                                                <a:gd name="T12" fmla="*/ 43656 w 8"/>
                                                <a:gd name="T13" fmla="*/ 55562 h 8"/>
                                                <a:gd name="T14" fmla="*/ 43656 w 8"/>
                                                <a:gd name="T15" fmla="*/ 55562 h 8"/>
                                                <a:gd name="T16" fmla="*/ 52387 w 8"/>
                                                <a:gd name="T17" fmla="*/ 47625 h 8"/>
                                                <a:gd name="T18" fmla="*/ 61119 w 8"/>
                                                <a:gd name="T19" fmla="*/ 47625 h 8"/>
                                                <a:gd name="T20" fmla="*/ 69850 w 8"/>
                                                <a:gd name="T21" fmla="*/ 47625 h 8"/>
                                                <a:gd name="T22" fmla="*/ 69850 w 8"/>
                                                <a:gd name="T23" fmla="*/ 0 h 8"/>
                                                <a:gd name="T24" fmla="*/ 0 w 8"/>
                                                <a:gd name="T25" fmla="*/ 0 h 8"/>
                                                <a:gd name="T26" fmla="*/ 0 w 8"/>
                                                <a:gd name="T27" fmla="*/ 55562 h 8"/>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8"/>
                                                <a:gd name="T43" fmla="*/ 0 h 8"/>
                                                <a:gd name="T44" fmla="*/ 8 w 8"/>
                                                <a:gd name="T45" fmla="*/ 8 h 8"/>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8" h="8">
                                                  <a:moveTo>
                                                    <a:pt x="0" y="7"/>
                                                  </a:moveTo>
                                                  <a:cubicBezTo>
                                                    <a:pt x="1" y="7"/>
                                                    <a:pt x="1" y="8"/>
                                                    <a:pt x="1" y="8"/>
                                                  </a:cubicBezTo>
                                                  <a:cubicBezTo>
                                                    <a:pt x="2" y="8"/>
                                                    <a:pt x="2" y="8"/>
                                                    <a:pt x="2" y="8"/>
                                                  </a:cubicBezTo>
                                                  <a:cubicBezTo>
                                                    <a:pt x="3" y="8"/>
                                                    <a:pt x="3" y="8"/>
                                                    <a:pt x="3" y="8"/>
                                                  </a:cubicBezTo>
                                                  <a:cubicBezTo>
                                                    <a:pt x="3" y="8"/>
                                                    <a:pt x="4" y="8"/>
                                                    <a:pt x="4" y="8"/>
                                                  </a:cubicBezTo>
                                                  <a:cubicBezTo>
                                                    <a:pt x="4" y="7"/>
                                                    <a:pt x="4" y="7"/>
                                                    <a:pt x="4" y="7"/>
                                                  </a:cubicBezTo>
                                                  <a:cubicBezTo>
                                                    <a:pt x="4" y="7"/>
                                                    <a:pt x="5" y="7"/>
                                                    <a:pt x="5" y="7"/>
                                                  </a:cubicBezTo>
                                                  <a:cubicBezTo>
                                                    <a:pt x="5" y="7"/>
                                                    <a:pt x="5" y="7"/>
                                                    <a:pt x="5" y="7"/>
                                                  </a:cubicBezTo>
                                                  <a:cubicBezTo>
                                                    <a:pt x="6" y="7"/>
                                                    <a:pt x="6" y="7"/>
                                                    <a:pt x="6" y="6"/>
                                                  </a:cubicBezTo>
                                                  <a:cubicBezTo>
                                                    <a:pt x="6" y="6"/>
                                                    <a:pt x="7" y="6"/>
                                                    <a:pt x="7" y="6"/>
                                                  </a:cubicBezTo>
                                                  <a:cubicBezTo>
                                                    <a:pt x="7" y="6"/>
                                                    <a:pt x="7" y="6"/>
                                                    <a:pt x="8" y="6"/>
                                                  </a:cubicBezTo>
                                                  <a:lnTo>
                                                    <a:pt x="8" y="0"/>
                                                  </a:lnTo>
                                                  <a:lnTo>
                                                    <a:pt x="0" y="0"/>
                                                  </a:lnTo>
                                                  <a:lnTo>
                                                    <a:pt x="0" y="7"/>
                                                  </a:lnTo>
                                                  <a:close/>
                                                </a:path>
                                              </a:pathLst>
                                            </a:custGeom>
                                            <a:solidFill>
                                              <a:srgbClr val="FFFFFF"/>
                                            </a:solidFill>
                                            <a:ln w="9525" cap="rnd">
                                              <a:solidFill>
                                                <a:srgbClr val="9900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02" name="Line 1566"/>
                                            <a:cNvSpPr>
                                              <a:spLocks noChangeShapeType="1"/>
                                            </a:cNvSpPr>
                                          </a:nvSpPr>
                                          <a:spPr bwMode="auto">
                                            <a:xfrm>
                                              <a:off x="5046663" y="5302250"/>
                                              <a:ext cx="0" cy="111125"/>
                                            </a:xfrm>
                                            <a:prstGeom prst="line">
                                              <a:avLst/>
                                            </a:prstGeom>
                                            <a:noFill/>
                                            <a:ln w="17463">
                                              <a:solidFill>
                                                <a:srgbClr val="FF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03" name="Rectangle 1562"/>
                                            <a:cNvSpPr>
                                              <a:spLocks noChangeArrowheads="1"/>
                                            </a:cNvSpPr>
                                          </a:nvSpPr>
                                          <a:spPr bwMode="auto">
                                            <a:xfrm>
                                              <a:off x="6013450" y="5300663"/>
                                              <a:ext cx="13017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IT5</a:t>
                                                </a:r>
                                                <a:endParaRPr lang="en-US"/>
                                              </a:p>
                                            </a:txBody>
                                            <a:useSpRect/>
                                          </a:txSp>
                                        </a:sp>
                                        <a:sp>
                                          <a:nvSpPr>
                                            <a:cNvPr id="2804" name="Rectangle 1722"/>
                                            <a:cNvSpPr>
                                              <a:spLocks noChangeArrowheads="1"/>
                                            </a:cNvSpPr>
                                          </a:nvSpPr>
                                          <a:spPr bwMode="auto">
                                            <a:xfrm>
                                              <a:off x="3111500" y="4554538"/>
                                              <a:ext cx="1136650" cy="104775"/>
                                            </a:xfrm>
                                            <a:prstGeom prst="rect">
                                              <a:avLst/>
                                            </a:prstGeom>
                                            <a:solidFill>
                                              <a:srgbClr val="FFFFFF"/>
                                            </a:solidFill>
                                            <a:ln w="9525">
                                              <a:solidFill>
                                                <a:srgbClr val="FF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05" name="Rectangle 1723"/>
                                            <a:cNvSpPr>
                                              <a:spLocks noChangeArrowheads="1"/>
                                            </a:cNvSpPr>
                                          </a:nvSpPr>
                                          <a:spPr bwMode="auto">
                                            <a:xfrm>
                                              <a:off x="3289300" y="4549775"/>
                                              <a:ext cx="773113"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Constructive M&amp;S</a:t>
                                                </a:r>
                                                <a:endParaRPr lang="en-US"/>
                                              </a:p>
                                            </a:txBody>
                                            <a:useSpRect/>
                                          </a:txSp>
                                        </a:sp>
                                        <a:sp>
                                          <a:nvSpPr>
                                            <a:cNvPr id="2806" name="Rectangle 1722"/>
                                            <a:cNvSpPr>
                                              <a:spLocks noChangeArrowheads="1"/>
                                            </a:cNvSpPr>
                                          </a:nvSpPr>
                                          <a:spPr bwMode="auto">
                                            <a:xfrm>
                                              <a:off x="2082800" y="4681538"/>
                                              <a:ext cx="909638" cy="104775"/>
                                            </a:xfrm>
                                            <a:prstGeom prst="rect">
                                              <a:avLst/>
                                            </a:prstGeom>
                                            <a:solidFill>
                                              <a:srgbClr val="FFFFFF"/>
                                            </a:solidFill>
                                            <a:ln w="9525">
                                              <a:solidFill>
                                                <a:srgbClr val="FF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07" name="Rectangle 1723"/>
                                            <a:cNvSpPr>
                                              <a:spLocks noChangeArrowheads="1"/>
                                            </a:cNvSpPr>
                                          </a:nvSpPr>
                                          <a:spPr bwMode="auto">
                                            <a:xfrm>
                                              <a:off x="2287588" y="4683125"/>
                                              <a:ext cx="5048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Virtual M&amp;S</a:t>
                                                </a:r>
                                                <a:endParaRPr lang="en-US"/>
                                              </a:p>
                                            </a:txBody>
                                            <a:useSpRect/>
                                          </a:txSp>
                                        </a:sp>
                                        <a:sp>
                                          <a:nvSpPr>
                                            <a:cNvPr id="2808" name="Rectangle 1722"/>
                                            <a:cNvSpPr>
                                              <a:spLocks noChangeArrowheads="1"/>
                                            </a:cNvSpPr>
                                          </a:nvSpPr>
                                          <a:spPr bwMode="auto">
                                            <a:xfrm>
                                              <a:off x="2635250" y="4799013"/>
                                              <a:ext cx="381000" cy="98425"/>
                                            </a:xfrm>
                                            <a:prstGeom prst="rect">
                                              <a:avLst/>
                                            </a:prstGeom>
                                            <a:solidFill>
                                              <a:srgbClr val="FFFFFF"/>
                                            </a:solidFill>
                                            <a:ln w="9525">
                                              <a:solidFill>
                                                <a:srgbClr val="FF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09" name="Rectangle 1723"/>
                                            <a:cNvSpPr>
                                              <a:spLocks noChangeArrowheads="1"/>
                                            </a:cNvSpPr>
                                          </a:nvSpPr>
                                          <a:spPr bwMode="auto">
                                            <a:xfrm>
                                              <a:off x="2763838" y="4794250"/>
                                              <a:ext cx="139700"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SIL</a:t>
                                                </a:r>
                                                <a:endParaRPr lang="en-US"/>
                                              </a:p>
                                            </a:txBody>
                                            <a:useSpRect/>
                                          </a:txSp>
                                        </a:sp>
                                        <a:sp>
                                          <a:nvSpPr>
                                            <a:cNvPr id="2810" name="Freeform 1931"/>
                                            <a:cNvSpPr>
                                              <a:spLocks/>
                                            </a:cNvSpPr>
                                          </a:nvSpPr>
                                          <a:spPr bwMode="auto">
                                            <a:xfrm>
                                              <a:off x="3773488" y="5740400"/>
                                              <a:ext cx="107950" cy="128588"/>
                                            </a:xfrm>
                                            <a:custGeom>
                                              <a:avLst/>
                                              <a:gdLst>
                                                <a:gd name="T0" fmla="*/ 53169 w 67"/>
                                                <a:gd name="T1" fmla="*/ 128588 h 81"/>
                                                <a:gd name="T2" fmla="*/ 0 w 67"/>
                                                <a:gd name="T3" fmla="*/ 0 h 81"/>
                                                <a:gd name="T4" fmla="*/ 107950 w 67"/>
                                                <a:gd name="T5" fmla="*/ 0 h 81"/>
                                                <a:gd name="T6" fmla="*/ 53169 w 67"/>
                                                <a:gd name="T7" fmla="*/ 128588 h 81"/>
                                                <a:gd name="T8" fmla="*/ 0 60000 65536"/>
                                                <a:gd name="T9" fmla="*/ 0 60000 65536"/>
                                                <a:gd name="T10" fmla="*/ 0 60000 65536"/>
                                                <a:gd name="T11" fmla="*/ 0 60000 65536"/>
                                                <a:gd name="T12" fmla="*/ 0 w 67"/>
                                                <a:gd name="T13" fmla="*/ 0 h 81"/>
                                                <a:gd name="T14" fmla="*/ 67 w 67"/>
                                                <a:gd name="T15" fmla="*/ 81 h 81"/>
                                              </a:gdLst>
                                              <a:ahLst/>
                                              <a:cxnLst>
                                                <a:cxn ang="T8">
                                                  <a:pos x="T0" y="T1"/>
                                                </a:cxn>
                                                <a:cxn ang="T9">
                                                  <a:pos x="T2" y="T3"/>
                                                </a:cxn>
                                                <a:cxn ang="T10">
                                                  <a:pos x="T4" y="T5"/>
                                                </a:cxn>
                                                <a:cxn ang="T11">
                                                  <a:pos x="T6" y="T7"/>
                                                </a:cxn>
                                              </a:cxnLst>
                                              <a:rect l="T12" t="T13" r="T14" b="T15"/>
                                              <a:pathLst>
                                                <a:path w="67" h="81">
                                                  <a:moveTo>
                                                    <a:pt x="33" y="81"/>
                                                  </a:moveTo>
                                                  <a:lnTo>
                                                    <a:pt x="0" y="0"/>
                                                  </a:lnTo>
                                                  <a:lnTo>
                                                    <a:pt x="67" y="0"/>
                                                  </a:lnTo>
                                                  <a:lnTo>
                                                    <a:pt x="33" y="81"/>
                                                  </a:lnTo>
                                                  <a:close/>
                                                </a:path>
                                              </a:pathLst>
                                            </a:custGeom>
                                            <a:solidFill>
                                              <a:srgbClr val="FFFFFF"/>
                                            </a:solidFill>
                                            <a:ln w="9525" cap="rnd">
                                              <a:solidFill>
                                                <a:srgbClr val="3399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11" name="Rectangle 1997"/>
                                            <a:cNvSpPr>
                                              <a:spLocks noChangeArrowheads="1"/>
                                            </a:cNvSpPr>
                                          </a:nvSpPr>
                                          <a:spPr bwMode="auto">
                                            <a:xfrm>
                                              <a:off x="3567113" y="5753100"/>
                                              <a:ext cx="198437"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IATT</a:t>
                                                </a:r>
                                                <a:endParaRPr lang="en-US"/>
                                              </a:p>
                                            </a:txBody>
                                            <a:useSpRect/>
                                          </a:txSp>
                                        </a:sp>
                                      </lc:lockedCanvas>
                                    </a:graphicData>
                                  </a:graphic>
                                </wp:inline>
                              </w:drawing>
                            </w:r>
                          </w:p>
                          <w:p w14:paraId="705A6D58" w14:textId="77777777" w:rsidR="004F094F" w:rsidRPr="00A730AC" w:rsidRDefault="004F094F" w:rsidP="00F8504E">
                            <w:pPr>
                              <w:pStyle w:val="Default"/>
                            </w:pPr>
                          </w:p>
                        </w:txbxContent>
                      </wps:txbx>
                      <wps:bodyPr rot="0" vert="horz" wrap="square" lIns="91440" tIns="45720" rIns="91440" bIns="45720" anchor="t" anchorCtr="0" upright="1">
                        <a:noAutofit/>
                      </wps:bodyPr>
                    </wps:wsp>
                  </a:graphicData>
                </a:graphic>
              </wp:inline>
            </w:drawing>
          </mc:Choice>
          <mc:Fallback>
            <w:pict>
              <v:shapetype w14:anchorId="5757FB53" id="_x0000_t202" coordsize="21600,21600" o:spt="202" path="m,l,21600r21600,l21600,xe">
                <v:stroke joinstyle="miter"/>
                <v:path gradientshapeok="t" o:connecttype="rect"/>
              </v:shapetype>
              <v:shape id="Text Box 2" o:spid="_x0000_s1026" type="#_x0000_t202" style="width:728.2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" stroked="f">
                <v:textbox>
                  <w:txbxContent>
                    <w:p w14:paraId="50804562" w14:textId="77777777" w:rsidR="004F094F" w:rsidRPr="005E4A84" w:rsidRDefault="004F094F" w:rsidP="00F8504E">
                      <w:pPr>
                        <w:jc w:val="center"/>
                        <w:rPr>
                          <w:b/>
                        </w:rPr>
                      </w:pPr>
                      <w:r w:rsidRPr="005E4A84">
                        <w:rPr>
                          <w:b/>
                        </w:rPr>
                        <w:t>Figure 2.1 SAMPLE Integrated Program Test Schedule</w:t>
                      </w:r>
                    </w:p>
                    <w:p w14:paraId="63F2B018" w14:textId="77777777" w:rsidR="004F094F" w:rsidRDefault="004F094F" w:rsidP="00F8504E">
                      <w:pPr>
                        <w:pStyle w:val="Default"/>
                      </w:pPr>
                      <w:r>
                        <w:rPr>
                          <w:noProof/>
                        </w:rPr>
                        <w:drawing>
                          <wp:inline distT="0" distB="0" distL="0" distR="0" wp14:anchorId="6FC0BD55" wp14:editId="502C475C">
                            <wp:extent cx="9029700" cy="6159500"/>
                            <wp:effectExtent l="0" t="0" r="0" b="0"/>
                            <wp:docPr id="2"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45500" cy="5762625"/>
                                      <a:chOff x="423863" y="769938"/>
                                      <a:chExt cx="8445500" cy="5762625"/>
                                    </a:xfrm>
                                  </a:grpSpPr>
                                  <a:sp>
                                    <a:nvSpPr>
                                      <a:cNvPr id="2050" name="Line 999"/>
                                      <a:cNvSpPr>
                                        <a:spLocks noChangeShapeType="1"/>
                                      </a:cNvSpPr>
                                    </a:nvSpPr>
                                    <a:spPr bwMode="auto">
                                      <a:xfrm>
                                        <a:off x="47434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51" name="Line 1067"/>
                                      <a:cNvSpPr>
                                        <a:spLocks noChangeShapeType="1"/>
                                      </a:cNvSpPr>
                                    </a:nvSpPr>
                                    <a:spPr bwMode="auto">
                                      <a:xfrm>
                                        <a:off x="47434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52" name="AutoShape 943"/>
                                      <a:cNvSpPr>
                                        <a:spLocks noChangeAspect="1" noChangeArrowheads="1" noTextEdit="1"/>
                                      </a:cNvSpPr>
                                    </a:nvSpPr>
                                    <a:spPr bwMode="auto">
                                      <a:xfrm>
                                        <a:off x="423863" y="769938"/>
                                        <a:ext cx="8445500" cy="528955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53" name="Rectangle 1478"/>
                                      <a:cNvSpPr>
                                        <a:spLocks noChangeArrowheads="1"/>
                                      </a:cNvSpPr>
                                    </a:nvSpPr>
                                    <a:spPr bwMode="auto">
                                      <a:xfrm>
                                        <a:off x="4738688" y="2925763"/>
                                        <a:ext cx="384175" cy="90487"/>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55" name="Rectangle 5"/>
                                      <a:cNvSpPr>
                                        <a:spLocks noChangeArrowheads="1"/>
                                      </a:cNvSpPr>
                                    </a:nvSpPr>
                                    <a:spPr bwMode="auto">
                                      <a:xfrm>
                                        <a:off x="1627188" y="1219200"/>
                                        <a:ext cx="7078662" cy="387350"/>
                                      </a:xfrm>
                                      <a:prstGeom prst="rect">
                                        <a:avLst/>
                                      </a:prstGeom>
                                      <a:noFill/>
                                      <a:ln w="28575">
                                        <a:solidFill>
                                          <a:srgbClr val="FF3300"/>
                                        </a:solidFill>
                                        <a:miter lim="800000"/>
                                        <a:headEnd type="none" w="sm" len="sm"/>
                                        <a:tailEnd type="none" w="sm" len="sm"/>
                                      </a:ln>
                                    </a:spPr>
                                    <a:txSp>
                                      <a:txBody>
                                        <a:bodyPr wrap="none" anchor="ct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56" name="Rectangle 916"/>
                                      <a:cNvSpPr>
                                        <a:spLocks noChangeArrowheads="1"/>
                                      </a:cNvSpPr>
                                    </a:nvSpPr>
                                    <a:spPr bwMode="auto">
                                      <a:xfrm rot="16200000">
                                        <a:off x="400051" y="6108700"/>
                                        <a:ext cx="488950" cy="352425"/>
                                      </a:xfrm>
                                      <a:prstGeom prst="rect">
                                        <a:avLst/>
                                      </a:prstGeom>
                                      <a:noFill/>
                                      <a:ln w="9525">
                                        <a:solidFill>
                                          <a:schemeClr val="tx1"/>
                                        </a:solidFill>
                                        <a:miter lim="800000"/>
                                        <a:headEnd type="none" w="sm" len="sm"/>
                                        <a:tailEnd type="none" w="sm" len="sm"/>
                                      </a:ln>
                                    </a:spPr>
                                    <a:txSp>
                                      <a:txBody>
                                        <a:bodyPr wrap="none" anchor="ct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lgn="ctr">
                                            <a:buFontTx/>
                                            <a:buNone/>
                                          </a:pPr>
                                          <a:r>
                                            <a:rPr lang="en-US" sz="600"/>
                                            <a:t>Funding</a:t>
                                          </a:r>
                                        </a:p>
                                      </a:txBody>
                                      <a:useSpRect/>
                                    </a:txSp>
                                  </a:sp>
                                  <a:sp>
                                    <a:nvSpPr>
                                      <a:cNvPr id="2057" name="Rectangle 918"/>
                                      <a:cNvSpPr>
                                        <a:spLocks noChangeArrowheads="1"/>
                                      </a:cNvSpPr>
                                    </a:nvSpPr>
                                    <a:spPr bwMode="auto">
                                      <a:xfrm>
                                        <a:off x="819150" y="6046788"/>
                                        <a:ext cx="838200" cy="485775"/>
                                      </a:xfrm>
                                      <a:prstGeom prst="rect">
                                        <a:avLst/>
                                      </a:prstGeom>
                                      <a:noFill/>
                                      <a:ln w="9525">
                                        <a:solidFill>
                                          <a:schemeClr val="tx1"/>
                                        </a:solidFill>
                                        <a:miter lim="800000"/>
                                        <a:headEnd type="none" w="sm" len="sm"/>
                                        <a:tailEnd type="none" w="sm" len="sm"/>
                                      </a:ln>
                                    </a:spPr>
                                    <a:txSp>
                                      <a:txBody>
                                        <a:bodyPr wrap="none" anchor="ct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lgn="r">
                                            <a:buFontTx/>
                                            <a:buNone/>
                                          </a:pPr>
                                          <a:r>
                                            <a:rPr lang="en-US" sz="600"/>
                                            <a:t>RDTE</a:t>
                                          </a:r>
                                        </a:p>
                                        <a:p>
                                          <a:pPr algn="r">
                                            <a:buFontTx/>
                                            <a:buNone/>
                                          </a:pPr>
                                          <a:endParaRPr lang="en-US" sz="600"/>
                                        </a:p>
                                        <a:p>
                                          <a:pPr algn="r">
                                            <a:buFontTx/>
                                            <a:buNone/>
                                          </a:pPr>
                                          <a:r>
                                            <a:rPr lang="en-US" sz="600"/>
                                            <a:t>Production</a:t>
                                          </a:r>
                                        </a:p>
                                        <a:p>
                                          <a:pPr algn="r">
                                            <a:buFontTx/>
                                            <a:buNone/>
                                          </a:pPr>
                                          <a:endParaRPr lang="en-US" sz="600"/>
                                        </a:p>
                                        <a:p>
                                          <a:pPr algn="r">
                                            <a:buFontTx/>
                                            <a:buNone/>
                                          </a:pPr>
                                          <a:r>
                                            <a:rPr lang="en-US" sz="600"/>
                                            <a:t>Total</a:t>
                                          </a:r>
                                        </a:p>
                                      </a:txBody>
                                      <a:useSpRect/>
                                    </a:txSp>
                                  </a:sp>
                                  <a:sp>
                                    <a:nvSpPr>
                                      <a:cNvPr id="2058" name="Line 919"/>
                                      <a:cNvSpPr>
                                        <a:spLocks noChangeShapeType="1"/>
                                      </a:cNvSpPr>
                                    </a:nvSpPr>
                                    <a:spPr bwMode="auto">
                                      <a:xfrm>
                                        <a:off x="1649413" y="6529388"/>
                                        <a:ext cx="7070725" cy="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59" name="Line 921"/>
                                      <a:cNvSpPr>
                                        <a:spLocks noChangeShapeType="1"/>
                                      </a:cNvSpPr>
                                    </a:nvSpPr>
                                    <a:spPr bwMode="auto">
                                      <a:xfrm>
                                        <a:off x="8724900" y="6037263"/>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60" name="Line 922"/>
                                      <a:cNvSpPr>
                                        <a:spLocks noChangeShapeType="1"/>
                                      </a:cNvSpPr>
                                    </a:nvSpPr>
                                    <a:spPr bwMode="auto">
                                      <a:xfrm>
                                        <a:off x="819150" y="6210300"/>
                                        <a:ext cx="7905750" cy="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61" name="Line 923"/>
                                      <a:cNvSpPr>
                                        <a:spLocks noChangeShapeType="1"/>
                                      </a:cNvSpPr>
                                    </a:nvSpPr>
                                    <a:spPr bwMode="auto">
                                      <a:xfrm>
                                        <a:off x="830263" y="6386513"/>
                                        <a:ext cx="7894637" cy="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62" name="Line 924"/>
                                      <a:cNvSpPr>
                                        <a:spLocks noChangeShapeType="1"/>
                                      </a:cNvSpPr>
                                    </a:nvSpPr>
                                    <a:spPr bwMode="auto">
                                      <a:xfrm>
                                        <a:off x="2052638" y="6037263"/>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63" name="Line 925"/>
                                      <a:cNvSpPr>
                                        <a:spLocks noChangeShapeType="1"/>
                                      </a:cNvSpPr>
                                    </a:nvSpPr>
                                    <a:spPr bwMode="auto">
                                      <a:xfrm>
                                        <a:off x="2419350" y="6027738"/>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64" name="Line 926"/>
                                      <a:cNvSpPr>
                                        <a:spLocks noChangeShapeType="1"/>
                                      </a:cNvSpPr>
                                    </a:nvSpPr>
                                    <a:spPr bwMode="auto">
                                      <a:xfrm>
                                        <a:off x="2786063" y="6037263"/>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65" name="Line 927"/>
                                      <a:cNvSpPr>
                                        <a:spLocks noChangeShapeType="1"/>
                                      </a:cNvSpPr>
                                    </a:nvSpPr>
                                    <a:spPr bwMode="auto">
                                      <a:xfrm>
                                        <a:off x="3157538" y="6037263"/>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66" name="Line 928"/>
                                      <a:cNvSpPr>
                                        <a:spLocks noChangeShapeType="1"/>
                                      </a:cNvSpPr>
                                    </a:nvSpPr>
                                    <a:spPr bwMode="auto">
                                      <a:xfrm>
                                        <a:off x="3535363" y="6032500"/>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67" name="Line 929"/>
                                      <a:cNvSpPr>
                                        <a:spLocks noChangeShapeType="1"/>
                                      </a:cNvSpPr>
                                    </a:nvSpPr>
                                    <a:spPr bwMode="auto">
                                      <a:xfrm>
                                        <a:off x="3905250" y="6032500"/>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68" name="Line 930"/>
                                      <a:cNvSpPr>
                                        <a:spLocks noChangeShapeType="1"/>
                                      </a:cNvSpPr>
                                    </a:nvSpPr>
                                    <a:spPr bwMode="auto">
                                      <a:xfrm>
                                        <a:off x="4271963" y="6037263"/>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69" name="Line 931"/>
                                      <a:cNvSpPr>
                                        <a:spLocks noChangeShapeType="1"/>
                                      </a:cNvSpPr>
                                    </a:nvSpPr>
                                    <a:spPr bwMode="auto">
                                      <a:xfrm>
                                        <a:off x="4640263" y="6032500"/>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70" name="Line 932"/>
                                      <a:cNvSpPr>
                                        <a:spLocks noChangeShapeType="1"/>
                                      </a:cNvSpPr>
                                    </a:nvSpPr>
                                    <a:spPr bwMode="auto">
                                      <a:xfrm>
                                        <a:off x="5010150" y="6032500"/>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71" name="Line 933"/>
                                      <a:cNvSpPr>
                                        <a:spLocks noChangeShapeType="1"/>
                                      </a:cNvSpPr>
                                    </a:nvSpPr>
                                    <a:spPr bwMode="auto">
                                      <a:xfrm>
                                        <a:off x="5376863" y="6037263"/>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72" name="Line 934"/>
                                      <a:cNvSpPr>
                                        <a:spLocks noChangeShapeType="1"/>
                                      </a:cNvSpPr>
                                    </a:nvSpPr>
                                    <a:spPr bwMode="auto">
                                      <a:xfrm>
                                        <a:off x="5757863" y="6032500"/>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73" name="Line 935"/>
                                      <a:cNvSpPr>
                                        <a:spLocks noChangeShapeType="1"/>
                                      </a:cNvSpPr>
                                    </a:nvSpPr>
                                    <a:spPr bwMode="auto">
                                      <a:xfrm>
                                        <a:off x="6126163" y="6032500"/>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74" name="Line 936"/>
                                      <a:cNvSpPr>
                                        <a:spLocks noChangeShapeType="1"/>
                                      </a:cNvSpPr>
                                    </a:nvSpPr>
                                    <a:spPr bwMode="auto">
                                      <a:xfrm>
                                        <a:off x="6491288" y="6037263"/>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75" name="Line 937"/>
                                      <a:cNvSpPr>
                                        <a:spLocks noChangeShapeType="1"/>
                                      </a:cNvSpPr>
                                    </a:nvSpPr>
                                    <a:spPr bwMode="auto">
                                      <a:xfrm>
                                        <a:off x="6872288" y="6032500"/>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76" name="Line 938"/>
                                      <a:cNvSpPr>
                                        <a:spLocks noChangeShapeType="1"/>
                                      </a:cNvSpPr>
                                    </a:nvSpPr>
                                    <a:spPr bwMode="auto">
                                      <a:xfrm>
                                        <a:off x="7239000" y="6032500"/>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77" name="Line 939"/>
                                      <a:cNvSpPr>
                                        <a:spLocks noChangeShapeType="1"/>
                                      </a:cNvSpPr>
                                    </a:nvSpPr>
                                    <a:spPr bwMode="auto">
                                      <a:xfrm>
                                        <a:off x="7605713" y="6042025"/>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78" name="Line 940"/>
                                      <a:cNvSpPr>
                                        <a:spLocks noChangeShapeType="1"/>
                                      </a:cNvSpPr>
                                    </a:nvSpPr>
                                    <a:spPr bwMode="auto">
                                      <a:xfrm>
                                        <a:off x="7977188" y="6037263"/>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79" name="Line 941"/>
                                      <a:cNvSpPr>
                                        <a:spLocks noChangeShapeType="1"/>
                                      </a:cNvSpPr>
                                    </a:nvSpPr>
                                    <a:spPr bwMode="auto">
                                      <a:xfrm>
                                        <a:off x="8343900" y="6032500"/>
                                        <a:ext cx="0" cy="495300"/>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80" name="Line 947"/>
                                      <a:cNvSpPr>
                                        <a:spLocks noChangeShapeType="1"/>
                                      </a:cNvSpPr>
                                    </a:nvSpPr>
                                    <a:spPr bwMode="auto">
                                      <a:xfrm>
                                        <a:off x="468313" y="1227138"/>
                                        <a:ext cx="1193800"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81" name="Line 948"/>
                                      <a:cNvSpPr>
                                        <a:spLocks noChangeShapeType="1"/>
                                      </a:cNvSpPr>
                                    </a:nvSpPr>
                                    <a:spPr bwMode="auto">
                                      <a:xfrm>
                                        <a:off x="1670050" y="1227138"/>
                                        <a:ext cx="703421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82" name="Line 949"/>
                                      <a:cNvSpPr>
                                        <a:spLocks noChangeShapeType="1"/>
                                      </a:cNvSpPr>
                                    </a:nvSpPr>
                                    <a:spPr bwMode="auto">
                                      <a:xfrm>
                                        <a:off x="468313" y="1227138"/>
                                        <a:ext cx="1193800"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83" name="Line 950"/>
                                      <a:cNvSpPr>
                                        <a:spLocks noChangeShapeType="1"/>
                                      </a:cNvSpPr>
                                    </a:nvSpPr>
                                    <a:spPr bwMode="auto">
                                      <a:xfrm>
                                        <a:off x="1670050" y="1227138"/>
                                        <a:ext cx="703421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84" name="Line 951"/>
                                      <a:cNvSpPr>
                                        <a:spLocks noChangeShapeType="1"/>
                                      </a:cNvSpPr>
                                    </a:nvSpPr>
                                    <a:spPr bwMode="auto">
                                      <a:xfrm>
                                        <a:off x="5376863"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85" name="Line 952"/>
                                      <a:cNvSpPr>
                                        <a:spLocks noChangeShapeType="1"/>
                                      </a:cNvSpPr>
                                    </a:nvSpPr>
                                    <a:spPr bwMode="auto">
                                      <a:xfrm>
                                        <a:off x="468313"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86" name="Line 953"/>
                                      <a:cNvSpPr>
                                        <a:spLocks noChangeShapeType="1"/>
                                      </a:cNvSpPr>
                                    </a:nvSpPr>
                                    <a:spPr bwMode="auto">
                                      <a:xfrm>
                                        <a:off x="2049463"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87" name="Line 954"/>
                                      <a:cNvSpPr>
                                        <a:spLocks noChangeShapeType="1"/>
                                      </a:cNvSpPr>
                                    </a:nvSpPr>
                                    <a:spPr bwMode="auto">
                                      <a:xfrm>
                                        <a:off x="2417763"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88" name="Line 955"/>
                                      <a:cNvSpPr>
                                        <a:spLocks noChangeShapeType="1"/>
                                      </a:cNvSpPr>
                                    </a:nvSpPr>
                                    <a:spPr bwMode="auto">
                                      <a:xfrm>
                                        <a:off x="2786063"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89" name="Line 956"/>
                                      <a:cNvSpPr>
                                        <a:spLocks noChangeShapeType="1"/>
                                      </a:cNvSpPr>
                                    </a:nvSpPr>
                                    <a:spPr bwMode="auto">
                                      <a:xfrm>
                                        <a:off x="3154363"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90" name="Line 957"/>
                                      <a:cNvSpPr>
                                        <a:spLocks noChangeShapeType="1"/>
                                      </a:cNvSpPr>
                                    </a:nvSpPr>
                                    <a:spPr bwMode="auto">
                                      <a:xfrm>
                                        <a:off x="3532188"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91" name="Line 958"/>
                                      <a:cNvSpPr>
                                        <a:spLocks noChangeShapeType="1"/>
                                      </a:cNvSpPr>
                                    </a:nvSpPr>
                                    <a:spPr bwMode="auto">
                                      <a:xfrm>
                                        <a:off x="3900488"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92" name="Line 959"/>
                                      <a:cNvSpPr>
                                        <a:spLocks noChangeShapeType="1"/>
                                      </a:cNvSpPr>
                                    </a:nvSpPr>
                                    <a:spPr bwMode="auto">
                                      <a:xfrm>
                                        <a:off x="4268788"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93" name="Line 960"/>
                                      <a:cNvSpPr>
                                        <a:spLocks noChangeShapeType="1"/>
                                      </a:cNvSpPr>
                                    </a:nvSpPr>
                                    <a:spPr bwMode="auto">
                                      <a:xfrm>
                                        <a:off x="4640263"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94" name="Line 961"/>
                                      <a:cNvSpPr>
                                        <a:spLocks noChangeShapeType="1"/>
                                      </a:cNvSpPr>
                                    </a:nvSpPr>
                                    <a:spPr bwMode="auto">
                                      <a:xfrm>
                                        <a:off x="5008563"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95" name="Line 962"/>
                                      <a:cNvSpPr>
                                        <a:spLocks noChangeShapeType="1"/>
                                      </a:cNvSpPr>
                                    </a:nvSpPr>
                                    <a:spPr bwMode="auto">
                                      <a:xfrm>
                                        <a:off x="5753100"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96" name="Line 963"/>
                                      <a:cNvSpPr>
                                        <a:spLocks noChangeShapeType="1"/>
                                      </a:cNvSpPr>
                                    </a:nvSpPr>
                                    <a:spPr bwMode="auto">
                                      <a:xfrm>
                                        <a:off x="6122988"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97" name="Line 964"/>
                                      <a:cNvSpPr>
                                        <a:spLocks noChangeShapeType="1"/>
                                      </a:cNvSpPr>
                                    </a:nvSpPr>
                                    <a:spPr bwMode="auto">
                                      <a:xfrm>
                                        <a:off x="6491288"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98" name="Line 965"/>
                                      <a:cNvSpPr>
                                        <a:spLocks noChangeShapeType="1"/>
                                      </a:cNvSpPr>
                                    </a:nvSpPr>
                                    <a:spPr bwMode="auto">
                                      <a:xfrm>
                                        <a:off x="6869113"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099" name="Line 966"/>
                                      <a:cNvSpPr>
                                        <a:spLocks noChangeShapeType="1"/>
                                      </a:cNvSpPr>
                                    </a:nvSpPr>
                                    <a:spPr bwMode="auto">
                                      <a:xfrm>
                                        <a:off x="7237413"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00" name="Line 967"/>
                                      <a:cNvSpPr>
                                        <a:spLocks noChangeShapeType="1"/>
                                      </a:cNvSpPr>
                                    </a:nvSpPr>
                                    <a:spPr bwMode="auto">
                                      <a:xfrm>
                                        <a:off x="7607300"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01" name="Line 968"/>
                                      <a:cNvSpPr>
                                        <a:spLocks noChangeShapeType="1"/>
                                      </a:cNvSpPr>
                                    </a:nvSpPr>
                                    <a:spPr bwMode="auto">
                                      <a:xfrm>
                                        <a:off x="7975600"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02" name="Line 969"/>
                                      <a:cNvSpPr>
                                        <a:spLocks noChangeShapeType="1"/>
                                      </a:cNvSpPr>
                                    </a:nvSpPr>
                                    <a:spPr bwMode="auto">
                                      <a:xfrm>
                                        <a:off x="8723313"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nvGrpSpPr>
                                      <a:cNvPr id="2103" name="Group 973"/>
                                      <a:cNvGrpSpPr>
                                        <a:grpSpLocks/>
                                      </a:cNvGrpSpPr>
                                    </a:nvGrpSpPr>
                                    <a:grpSpPr bwMode="auto">
                                      <a:xfrm>
                                        <a:off x="5481638" y="969963"/>
                                        <a:ext cx="174625" cy="5068887"/>
                                        <a:chOff x="3453" y="621"/>
                                        <a:chExt cx="110" cy="3193"/>
                                      </a:xfrm>
                                    </a:grpSpPr>
                                    <a:sp>
                                      <a:nvSpPr>
                                        <a:cNvPr id="2944" name="Line 970"/>
                                        <a:cNvSpPr>
                                          <a:spLocks noChangeShapeType="1"/>
                                        </a:cNvSpPr>
                                      </a:nvSpPr>
                                      <a:spPr bwMode="auto">
                                        <a:xfrm>
                                          <a:off x="3453"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45" name="Line 971"/>
                                        <a:cNvSpPr>
                                          <a:spLocks noChangeShapeType="1"/>
                                        </a:cNvSpPr>
                                      </a:nvSpPr>
                                      <a:spPr bwMode="auto">
                                        <a:xfrm>
                                          <a:off x="3508"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46" name="Line 972"/>
                                        <a:cNvSpPr>
                                          <a:spLocks noChangeShapeType="1"/>
                                        </a:cNvSpPr>
                                      </a:nvSpPr>
                                      <a:spPr bwMode="auto">
                                        <a:xfrm>
                                          <a:off x="3563"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sp>
                                    <a:nvSpPr>
                                      <a:cNvPr id="2104" name="Line 974"/>
                                      <a:cNvSpPr>
                                        <a:spLocks noChangeShapeType="1"/>
                                      </a:cNvSpPr>
                                    </a:nvSpPr>
                                    <a:spPr bwMode="auto">
                                      <a:xfrm>
                                        <a:off x="58499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05" name="Line 975"/>
                                      <a:cNvSpPr>
                                        <a:spLocks noChangeShapeType="1"/>
                                      </a:cNvSpPr>
                                    </a:nvSpPr>
                                    <a:spPr bwMode="auto">
                                      <a:xfrm>
                                        <a:off x="59372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06" name="Line 976"/>
                                      <a:cNvSpPr>
                                        <a:spLocks noChangeShapeType="1"/>
                                      </a:cNvSpPr>
                                    </a:nvSpPr>
                                    <a:spPr bwMode="auto">
                                      <a:xfrm>
                                        <a:off x="603408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nvGrpSpPr>
                                      <a:cNvPr id="2107" name="Group 980"/>
                                      <a:cNvGrpSpPr>
                                        <a:grpSpLocks/>
                                      </a:cNvGrpSpPr>
                                    </a:nvGrpSpPr>
                                    <a:grpSpPr bwMode="auto">
                                      <a:xfrm>
                                        <a:off x="8450263" y="969963"/>
                                        <a:ext cx="174625" cy="5068887"/>
                                        <a:chOff x="5323" y="621"/>
                                        <a:chExt cx="110" cy="3193"/>
                                      </a:xfrm>
                                    </a:grpSpPr>
                                    <a:sp>
                                      <a:nvSpPr>
                                        <a:cNvPr id="2941" name="Line 977"/>
                                        <a:cNvSpPr>
                                          <a:spLocks noChangeShapeType="1"/>
                                        </a:cNvSpPr>
                                      </a:nvSpPr>
                                      <a:spPr bwMode="auto">
                                        <a:xfrm>
                                          <a:off x="5323"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42" name="Line 978"/>
                                        <a:cNvSpPr>
                                          <a:spLocks noChangeShapeType="1"/>
                                        </a:cNvSpPr>
                                      </a:nvSpPr>
                                      <a:spPr bwMode="auto">
                                        <a:xfrm>
                                          <a:off x="5378"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43" name="Line 979"/>
                                        <a:cNvSpPr>
                                          <a:spLocks noChangeShapeType="1"/>
                                        </a:cNvSpPr>
                                      </a:nvSpPr>
                                      <a:spPr bwMode="auto">
                                        <a:xfrm>
                                          <a:off x="5433"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sp>
                                    <a:nvSpPr>
                                      <a:cNvPr id="2108" name="Line 981"/>
                                      <a:cNvSpPr>
                                        <a:spLocks noChangeShapeType="1"/>
                                      </a:cNvSpPr>
                                    </a:nvSpPr>
                                    <a:spPr bwMode="auto">
                                      <a:xfrm>
                                        <a:off x="214471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09" name="Line 982"/>
                                      <a:cNvSpPr>
                                        <a:spLocks noChangeShapeType="1"/>
                                      </a:cNvSpPr>
                                    </a:nvSpPr>
                                    <a:spPr bwMode="auto">
                                      <a:xfrm>
                                        <a:off x="223361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10" name="Line 983"/>
                                      <a:cNvSpPr>
                                        <a:spLocks noChangeShapeType="1"/>
                                      </a:cNvSpPr>
                                    </a:nvSpPr>
                                    <a:spPr bwMode="auto">
                                      <a:xfrm>
                                        <a:off x="23193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11" name="Line 984"/>
                                      <a:cNvSpPr>
                                        <a:spLocks noChangeShapeType="1"/>
                                      </a:cNvSpPr>
                                    </a:nvSpPr>
                                    <a:spPr bwMode="auto">
                                      <a:xfrm>
                                        <a:off x="251301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12" name="Line 985"/>
                                      <a:cNvSpPr>
                                        <a:spLocks noChangeShapeType="1"/>
                                      </a:cNvSpPr>
                                    </a:nvSpPr>
                                    <a:spPr bwMode="auto">
                                      <a:xfrm>
                                        <a:off x="260191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13" name="Line 986"/>
                                      <a:cNvSpPr>
                                        <a:spLocks noChangeShapeType="1"/>
                                      </a:cNvSpPr>
                                    </a:nvSpPr>
                                    <a:spPr bwMode="auto">
                                      <a:xfrm>
                                        <a:off x="26971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14" name="Line 987"/>
                                      <a:cNvSpPr>
                                        <a:spLocks noChangeShapeType="1"/>
                                      </a:cNvSpPr>
                                    </a:nvSpPr>
                                    <a:spPr bwMode="auto">
                                      <a:xfrm>
                                        <a:off x="28908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15" name="Line 988"/>
                                      <a:cNvSpPr>
                                        <a:spLocks noChangeShapeType="1"/>
                                      </a:cNvSpPr>
                                    </a:nvSpPr>
                                    <a:spPr bwMode="auto">
                                      <a:xfrm>
                                        <a:off x="29781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16" name="Line 989"/>
                                      <a:cNvSpPr>
                                        <a:spLocks noChangeShapeType="1"/>
                                      </a:cNvSpPr>
                                    </a:nvSpPr>
                                    <a:spPr bwMode="auto">
                                      <a:xfrm>
                                        <a:off x="30654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17" name="Line 990"/>
                                      <a:cNvSpPr>
                                        <a:spLocks noChangeShapeType="1"/>
                                      </a:cNvSpPr>
                                    </a:nvSpPr>
                                    <a:spPr bwMode="auto">
                                      <a:xfrm>
                                        <a:off x="32591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18" name="Line 991"/>
                                      <a:cNvSpPr>
                                        <a:spLocks noChangeShapeType="1"/>
                                      </a:cNvSpPr>
                                    </a:nvSpPr>
                                    <a:spPr bwMode="auto">
                                      <a:xfrm>
                                        <a:off x="33464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19" name="Line 992"/>
                                      <a:cNvSpPr>
                                        <a:spLocks noChangeShapeType="1"/>
                                      </a:cNvSpPr>
                                    </a:nvSpPr>
                                    <a:spPr bwMode="auto">
                                      <a:xfrm>
                                        <a:off x="3435350" y="985838"/>
                                        <a:ext cx="0" cy="5053012"/>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20" name="Line 993"/>
                                      <a:cNvSpPr>
                                        <a:spLocks noChangeShapeType="1"/>
                                      </a:cNvSpPr>
                                    </a:nvSpPr>
                                    <a:spPr bwMode="auto">
                                      <a:xfrm>
                                        <a:off x="36274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21" name="Line 994"/>
                                      <a:cNvSpPr>
                                        <a:spLocks noChangeShapeType="1"/>
                                      </a:cNvSpPr>
                                    </a:nvSpPr>
                                    <a:spPr bwMode="auto">
                                      <a:xfrm>
                                        <a:off x="37163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22" name="Line 995"/>
                                      <a:cNvSpPr>
                                        <a:spLocks noChangeShapeType="1"/>
                                      </a:cNvSpPr>
                                    </a:nvSpPr>
                                    <a:spPr bwMode="auto">
                                      <a:xfrm>
                                        <a:off x="38036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23" name="Line 996"/>
                                      <a:cNvSpPr>
                                        <a:spLocks noChangeShapeType="1"/>
                                      </a:cNvSpPr>
                                    </a:nvSpPr>
                                    <a:spPr bwMode="auto">
                                      <a:xfrm>
                                        <a:off x="436721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24" name="Line 997"/>
                                      <a:cNvSpPr>
                                        <a:spLocks noChangeShapeType="1"/>
                                      </a:cNvSpPr>
                                    </a:nvSpPr>
                                    <a:spPr bwMode="auto">
                                      <a:xfrm>
                                        <a:off x="44624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25" name="Line 998"/>
                                      <a:cNvSpPr>
                                        <a:spLocks noChangeShapeType="1"/>
                                      </a:cNvSpPr>
                                    </a:nvSpPr>
                                    <a:spPr bwMode="auto">
                                      <a:xfrm>
                                        <a:off x="45513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26" name="Line 1000"/>
                                      <a:cNvSpPr>
                                        <a:spLocks noChangeShapeType="1"/>
                                      </a:cNvSpPr>
                                    </a:nvSpPr>
                                    <a:spPr bwMode="auto">
                                      <a:xfrm>
                                        <a:off x="48307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27" name="Line 1001"/>
                                      <a:cNvSpPr>
                                        <a:spLocks noChangeShapeType="1"/>
                                      </a:cNvSpPr>
                                    </a:nvSpPr>
                                    <a:spPr bwMode="auto">
                                      <a:xfrm>
                                        <a:off x="49196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28" name="Line 1002"/>
                                      <a:cNvSpPr>
                                        <a:spLocks noChangeShapeType="1"/>
                                      </a:cNvSpPr>
                                    </a:nvSpPr>
                                    <a:spPr bwMode="auto">
                                      <a:xfrm>
                                        <a:off x="51117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29" name="Line 1003"/>
                                      <a:cNvSpPr>
                                        <a:spLocks noChangeShapeType="1"/>
                                      </a:cNvSpPr>
                                    </a:nvSpPr>
                                    <a:spPr bwMode="auto">
                                      <a:xfrm>
                                        <a:off x="52006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30" name="Line 1004"/>
                                      <a:cNvSpPr>
                                        <a:spLocks noChangeShapeType="1"/>
                                      </a:cNvSpPr>
                                    </a:nvSpPr>
                                    <a:spPr bwMode="auto">
                                      <a:xfrm>
                                        <a:off x="52879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31" name="Line 1005"/>
                                      <a:cNvSpPr>
                                        <a:spLocks noChangeShapeType="1"/>
                                      </a:cNvSpPr>
                                    </a:nvSpPr>
                                    <a:spPr bwMode="auto">
                                      <a:xfrm>
                                        <a:off x="6965950" y="1027113"/>
                                        <a:ext cx="0" cy="501173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32" name="Line 1006"/>
                                      <a:cNvSpPr>
                                        <a:spLocks noChangeShapeType="1"/>
                                      </a:cNvSpPr>
                                    </a:nvSpPr>
                                    <a:spPr bwMode="auto">
                                      <a:xfrm>
                                        <a:off x="70532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33" name="Line 1007"/>
                                      <a:cNvSpPr>
                                        <a:spLocks noChangeShapeType="1"/>
                                      </a:cNvSpPr>
                                    </a:nvSpPr>
                                    <a:spPr bwMode="auto">
                                      <a:xfrm>
                                        <a:off x="71421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34" name="Line 1008"/>
                                      <a:cNvSpPr>
                                        <a:spLocks noChangeShapeType="1"/>
                                      </a:cNvSpPr>
                                    </a:nvSpPr>
                                    <a:spPr bwMode="auto">
                                      <a:xfrm>
                                        <a:off x="73342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35" name="Line 1009"/>
                                      <a:cNvSpPr>
                                        <a:spLocks noChangeShapeType="1"/>
                                      </a:cNvSpPr>
                                    </a:nvSpPr>
                                    <a:spPr bwMode="auto">
                                      <a:xfrm>
                                        <a:off x="74215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36" name="Line 1010"/>
                                      <a:cNvSpPr>
                                        <a:spLocks noChangeShapeType="1"/>
                                      </a:cNvSpPr>
                                    </a:nvSpPr>
                                    <a:spPr bwMode="auto">
                                      <a:xfrm>
                                        <a:off x="75104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37" name="Line 1011"/>
                                      <a:cNvSpPr>
                                        <a:spLocks noChangeShapeType="1"/>
                                      </a:cNvSpPr>
                                    </a:nvSpPr>
                                    <a:spPr bwMode="auto">
                                      <a:xfrm>
                                        <a:off x="7704138" y="954088"/>
                                        <a:ext cx="0" cy="5084762"/>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38" name="Line 1012"/>
                                      <a:cNvSpPr>
                                        <a:spLocks noChangeShapeType="1"/>
                                      </a:cNvSpPr>
                                    </a:nvSpPr>
                                    <a:spPr bwMode="auto">
                                      <a:xfrm>
                                        <a:off x="779938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39" name="Line 1013"/>
                                      <a:cNvSpPr>
                                        <a:spLocks noChangeShapeType="1"/>
                                      </a:cNvSpPr>
                                    </a:nvSpPr>
                                    <a:spPr bwMode="auto">
                                      <a:xfrm>
                                        <a:off x="788828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nvGrpSpPr>
                                      <a:cNvPr id="2140" name="Group 1017"/>
                                      <a:cNvGrpSpPr>
                                        <a:grpSpLocks/>
                                      </a:cNvGrpSpPr>
                                    </a:nvGrpSpPr>
                                    <a:grpSpPr bwMode="auto">
                                      <a:xfrm>
                                        <a:off x="1776413" y="969963"/>
                                        <a:ext cx="174625" cy="5068887"/>
                                        <a:chOff x="1118" y="621"/>
                                        <a:chExt cx="111" cy="3193"/>
                                      </a:xfrm>
                                    </a:grpSpPr>
                                    <a:sp>
                                      <a:nvSpPr>
                                        <a:cNvPr id="2938" name="Line 1014"/>
                                        <a:cNvSpPr>
                                          <a:spLocks noChangeShapeType="1"/>
                                        </a:cNvSpPr>
                                      </a:nvSpPr>
                                      <a:spPr bwMode="auto">
                                        <a:xfrm>
                                          <a:off x="1118"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39" name="Line 1015"/>
                                        <a:cNvSpPr>
                                          <a:spLocks noChangeShapeType="1"/>
                                        </a:cNvSpPr>
                                      </a:nvSpPr>
                                      <a:spPr bwMode="auto">
                                        <a:xfrm>
                                          <a:off x="1173"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40" name="Line 1016"/>
                                        <a:cNvSpPr>
                                          <a:spLocks noChangeShapeType="1"/>
                                        </a:cNvSpPr>
                                      </a:nvSpPr>
                                      <a:spPr bwMode="auto">
                                        <a:xfrm>
                                          <a:off x="1229"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grpSp>
                                    <a:nvGrpSpPr>
                                      <a:cNvPr id="2141" name="Group 1021"/>
                                      <a:cNvGrpSpPr>
                                        <a:grpSpLocks/>
                                      </a:cNvGrpSpPr>
                                    </a:nvGrpSpPr>
                                    <a:grpSpPr bwMode="auto">
                                      <a:xfrm>
                                        <a:off x="3998913" y="969963"/>
                                        <a:ext cx="173037" cy="5068887"/>
                                        <a:chOff x="2518" y="621"/>
                                        <a:chExt cx="110" cy="3193"/>
                                      </a:xfrm>
                                    </a:grpSpPr>
                                    <a:sp>
                                      <a:nvSpPr>
                                        <a:cNvPr id="2935" name="Line 1018"/>
                                        <a:cNvSpPr>
                                          <a:spLocks noChangeShapeType="1"/>
                                        </a:cNvSpPr>
                                      </a:nvSpPr>
                                      <a:spPr bwMode="auto">
                                        <a:xfrm>
                                          <a:off x="2518"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36" name="Line 1019"/>
                                        <a:cNvSpPr>
                                          <a:spLocks noChangeShapeType="1"/>
                                        </a:cNvSpPr>
                                      </a:nvSpPr>
                                      <a:spPr bwMode="auto">
                                        <a:xfrm>
                                          <a:off x="2573"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37" name="Line 1020"/>
                                        <a:cNvSpPr>
                                          <a:spLocks noChangeShapeType="1"/>
                                        </a:cNvSpPr>
                                      </a:nvSpPr>
                                      <a:spPr bwMode="auto">
                                        <a:xfrm>
                                          <a:off x="2628"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grpSp>
                                    <a:nvGrpSpPr>
                                      <a:cNvPr id="2142" name="Group 1025"/>
                                      <a:cNvGrpSpPr>
                                        <a:grpSpLocks/>
                                      </a:cNvGrpSpPr>
                                    </a:nvGrpSpPr>
                                    <a:grpSpPr bwMode="auto">
                                      <a:xfrm>
                                        <a:off x="6227763" y="969963"/>
                                        <a:ext cx="177800" cy="5068887"/>
                                        <a:chOff x="3923" y="621"/>
                                        <a:chExt cx="111" cy="3193"/>
                                      </a:xfrm>
                                    </a:grpSpPr>
                                    <a:sp>
                                      <a:nvSpPr>
                                        <a:cNvPr id="2932" name="Line 1022"/>
                                        <a:cNvSpPr>
                                          <a:spLocks noChangeShapeType="1"/>
                                        </a:cNvSpPr>
                                      </a:nvSpPr>
                                      <a:spPr bwMode="auto">
                                        <a:xfrm>
                                          <a:off x="3923"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33" name="Line 1023"/>
                                        <a:cNvSpPr>
                                          <a:spLocks noChangeShapeType="1"/>
                                        </a:cNvSpPr>
                                      </a:nvSpPr>
                                      <a:spPr bwMode="auto">
                                        <a:xfrm>
                                          <a:off x="3978"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34" name="Line 1024"/>
                                        <a:cNvSpPr>
                                          <a:spLocks noChangeShapeType="1"/>
                                        </a:cNvSpPr>
                                      </a:nvSpPr>
                                      <a:spPr bwMode="auto">
                                        <a:xfrm>
                                          <a:off x="4034"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grpSp>
                                    <a:nvGrpSpPr>
                                      <a:cNvPr id="2143" name="Group 1029"/>
                                      <a:cNvGrpSpPr>
                                        <a:grpSpLocks/>
                                      </a:cNvGrpSpPr>
                                    </a:nvGrpSpPr>
                                    <a:grpSpPr bwMode="auto">
                                      <a:xfrm>
                                        <a:off x="6596063" y="969963"/>
                                        <a:ext cx="177800" cy="5068887"/>
                                        <a:chOff x="4155" y="621"/>
                                        <a:chExt cx="111" cy="3193"/>
                                      </a:xfrm>
                                    </a:grpSpPr>
                                    <a:sp>
                                      <a:nvSpPr>
                                        <a:cNvPr id="2929" name="Line 1026"/>
                                        <a:cNvSpPr>
                                          <a:spLocks noChangeShapeType="1"/>
                                        </a:cNvSpPr>
                                      </a:nvSpPr>
                                      <a:spPr bwMode="auto">
                                        <a:xfrm>
                                          <a:off x="4155"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30" name="Line 1027"/>
                                        <a:cNvSpPr>
                                          <a:spLocks noChangeShapeType="1"/>
                                        </a:cNvSpPr>
                                      </a:nvSpPr>
                                      <a:spPr bwMode="auto">
                                        <a:xfrm>
                                          <a:off x="4211"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31" name="Line 1028"/>
                                        <a:cNvSpPr>
                                          <a:spLocks noChangeShapeType="1"/>
                                        </a:cNvSpPr>
                                      </a:nvSpPr>
                                      <a:spPr bwMode="auto">
                                        <a:xfrm>
                                          <a:off x="4266"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grpSp>
                                    <a:nvGrpSpPr>
                                      <a:cNvPr id="2144" name="Group 1033"/>
                                      <a:cNvGrpSpPr>
                                        <a:grpSpLocks/>
                                      </a:cNvGrpSpPr>
                                    </a:nvGrpSpPr>
                                    <a:grpSpPr bwMode="auto">
                                      <a:xfrm>
                                        <a:off x="8081963" y="969963"/>
                                        <a:ext cx="174625" cy="5068887"/>
                                        <a:chOff x="5090" y="621"/>
                                        <a:chExt cx="111" cy="3193"/>
                                      </a:xfrm>
                                    </a:grpSpPr>
                                    <a:sp>
                                      <a:nvSpPr>
                                        <a:cNvPr id="2926" name="Line 1030"/>
                                        <a:cNvSpPr>
                                          <a:spLocks noChangeShapeType="1"/>
                                        </a:cNvSpPr>
                                      </a:nvSpPr>
                                      <a:spPr bwMode="auto">
                                        <a:xfrm>
                                          <a:off x="5090"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27" name="Line 1031"/>
                                        <a:cNvSpPr>
                                          <a:spLocks noChangeShapeType="1"/>
                                        </a:cNvSpPr>
                                      </a:nvSpPr>
                                      <a:spPr bwMode="auto">
                                        <a:xfrm>
                                          <a:off x="5146"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28" name="Line 1032"/>
                                        <a:cNvSpPr>
                                          <a:spLocks noChangeShapeType="1"/>
                                        </a:cNvSpPr>
                                      </a:nvSpPr>
                                      <a:spPr bwMode="auto">
                                        <a:xfrm>
                                          <a:off x="5201" y="621"/>
                                          <a:ext cx="0" cy="3193"/>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sp>
                                    <a:nvSpPr>
                                      <a:cNvPr id="2145" name="Line 1034"/>
                                      <a:cNvSpPr>
                                        <a:spLocks noChangeShapeType="1"/>
                                      </a:cNvSpPr>
                                    </a:nvSpPr>
                                    <a:spPr bwMode="auto">
                                      <a:xfrm>
                                        <a:off x="54816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46" name="Line 1035"/>
                                      <a:cNvSpPr>
                                        <a:spLocks noChangeShapeType="1"/>
                                      </a:cNvSpPr>
                                    </a:nvSpPr>
                                    <a:spPr bwMode="auto">
                                      <a:xfrm>
                                        <a:off x="55689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47" name="Line 1036"/>
                                      <a:cNvSpPr>
                                        <a:spLocks noChangeShapeType="1"/>
                                      </a:cNvSpPr>
                                    </a:nvSpPr>
                                    <a:spPr bwMode="auto">
                                      <a:xfrm>
                                        <a:off x="56562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48" name="Line 1037"/>
                                      <a:cNvSpPr>
                                        <a:spLocks noChangeShapeType="1"/>
                                      </a:cNvSpPr>
                                    </a:nvSpPr>
                                    <a:spPr bwMode="auto">
                                      <a:xfrm>
                                        <a:off x="54816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49" name="Line 1038"/>
                                      <a:cNvSpPr>
                                        <a:spLocks noChangeShapeType="1"/>
                                      </a:cNvSpPr>
                                    </a:nvSpPr>
                                    <a:spPr bwMode="auto">
                                      <a:xfrm>
                                        <a:off x="55689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50" name="Line 1039"/>
                                      <a:cNvSpPr>
                                        <a:spLocks noChangeShapeType="1"/>
                                      </a:cNvSpPr>
                                    </a:nvSpPr>
                                    <a:spPr bwMode="auto">
                                      <a:xfrm>
                                        <a:off x="56562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51" name="Line 1040"/>
                                      <a:cNvSpPr>
                                        <a:spLocks noChangeShapeType="1"/>
                                      </a:cNvSpPr>
                                    </a:nvSpPr>
                                    <a:spPr bwMode="auto">
                                      <a:xfrm>
                                        <a:off x="58499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52" name="Line 1041"/>
                                      <a:cNvSpPr>
                                        <a:spLocks noChangeShapeType="1"/>
                                      </a:cNvSpPr>
                                    </a:nvSpPr>
                                    <a:spPr bwMode="auto">
                                      <a:xfrm>
                                        <a:off x="59372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53" name="Line 1042"/>
                                      <a:cNvSpPr>
                                        <a:spLocks noChangeShapeType="1"/>
                                      </a:cNvSpPr>
                                    </a:nvSpPr>
                                    <a:spPr bwMode="auto">
                                      <a:xfrm>
                                        <a:off x="603408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54" name="Line 1043"/>
                                      <a:cNvSpPr>
                                        <a:spLocks noChangeShapeType="1"/>
                                      </a:cNvSpPr>
                                    </a:nvSpPr>
                                    <a:spPr bwMode="auto">
                                      <a:xfrm>
                                        <a:off x="84502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55" name="Line 1044"/>
                                      <a:cNvSpPr>
                                        <a:spLocks noChangeShapeType="1"/>
                                      </a:cNvSpPr>
                                    </a:nvSpPr>
                                    <a:spPr bwMode="auto">
                                      <a:xfrm>
                                        <a:off x="85391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56" name="Line 1045"/>
                                      <a:cNvSpPr>
                                        <a:spLocks noChangeShapeType="1"/>
                                      </a:cNvSpPr>
                                    </a:nvSpPr>
                                    <a:spPr bwMode="auto">
                                      <a:xfrm>
                                        <a:off x="862488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57" name="Line 1046"/>
                                      <a:cNvSpPr>
                                        <a:spLocks noChangeShapeType="1"/>
                                      </a:cNvSpPr>
                                    </a:nvSpPr>
                                    <a:spPr bwMode="auto">
                                      <a:xfrm>
                                        <a:off x="84502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58" name="Line 1047"/>
                                      <a:cNvSpPr>
                                        <a:spLocks noChangeShapeType="1"/>
                                      </a:cNvSpPr>
                                    </a:nvSpPr>
                                    <a:spPr bwMode="auto">
                                      <a:xfrm>
                                        <a:off x="85391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59" name="Line 1048"/>
                                      <a:cNvSpPr>
                                        <a:spLocks noChangeShapeType="1"/>
                                      </a:cNvSpPr>
                                    </a:nvSpPr>
                                    <a:spPr bwMode="auto">
                                      <a:xfrm>
                                        <a:off x="862488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60" name="Line 1049"/>
                                      <a:cNvSpPr>
                                        <a:spLocks noChangeShapeType="1"/>
                                      </a:cNvSpPr>
                                    </a:nvSpPr>
                                    <a:spPr bwMode="auto">
                                      <a:xfrm>
                                        <a:off x="214471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61" name="Line 1050"/>
                                      <a:cNvSpPr>
                                        <a:spLocks noChangeShapeType="1"/>
                                      </a:cNvSpPr>
                                    </a:nvSpPr>
                                    <a:spPr bwMode="auto">
                                      <a:xfrm>
                                        <a:off x="223361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62" name="Line 1051"/>
                                      <a:cNvSpPr>
                                        <a:spLocks noChangeShapeType="1"/>
                                      </a:cNvSpPr>
                                    </a:nvSpPr>
                                    <a:spPr bwMode="auto">
                                      <a:xfrm>
                                        <a:off x="23193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63" name="Line 1052"/>
                                      <a:cNvSpPr>
                                        <a:spLocks noChangeShapeType="1"/>
                                      </a:cNvSpPr>
                                    </a:nvSpPr>
                                    <a:spPr bwMode="auto">
                                      <a:xfrm>
                                        <a:off x="251301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64" name="Line 1053"/>
                                      <a:cNvSpPr>
                                        <a:spLocks noChangeShapeType="1"/>
                                      </a:cNvSpPr>
                                    </a:nvSpPr>
                                    <a:spPr bwMode="auto">
                                      <a:xfrm>
                                        <a:off x="260191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65" name="Line 1054"/>
                                      <a:cNvSpPr>
                                        <a:spLocks noChangeShapeType="1"/>
                                      </a:cNvSpPr>
                                    </a:nvSpPr>
                                    <a:spPr bwMode="auto">
                                      <a:xfrm>
                                        <a:off x="26971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66" name="Line 1055"/>
                                      <a:cNvSpPr>
                                        <a:spLocks noChangeShapeType="1"/>
                                      </a:cNvSpPr>
                                    </a:nvSpPr>
                                    <a:spPr bwMode="auto">
                                      <a:xfrm>
                                        <a:off x="28908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67" name="Line 1056"/>
                                      <a:cNvSpPr>
                                        <a:spLocks noChangeShapeType="1"/>
                                      </a:cNvSpPr>
                                    </a:nvSpPr>
                                    <a:spPr bwMode="auto">
                                      <a:xfrm>
                                        <a:off x="29781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68" name="Line 1057"/>
                                      <a:cNvSpPr>
                                        <a:spLocks noChangeShapeType="1"/>
                                      </a:cNvSpPr>
                                    </a:nvSpPr>
                                    <a:spPr bwMode="auto">
                                      <a:xfrm>
                                        <a:off x="30654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69" name="Line 1058"/>
                                      <a:cNvSpPr>
                                        <a:spLocks noChangeShapeType="1"/>
                                      </a:cNvSpPr>
                                    </a:nvSpPr>
                                    <a:spPr bwMode="auto">
                                      <a:xfrm>
                                        <a:off x="32591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70" name="Line 1059"/>
                                      <a:cNvSpPr>
                                        <a:spLocks noChangeShapeType="1"/>
                                      </a:cNvSpPr>
                                    </a:nvSpPr>
                                    <a:spPr bwMode="auto">
                                      <a:xfrm>
                                        <a:off x="33464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71" name="Line 1060"/>
                                      <a:cNvSpPr>
                                        <a:spLocks noChangeShapeType="1"/>
                                      </a:cNvSpPr>
                                    </a:nvSpPr>
                                    <a:spPr bwMode="auto">
                                      <a:xfrm>
                                        <a:off x="3435350" y="985838"/>
                                        <a:ext cx="0" cy="5053012"/>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72" name="Line 1061"/>
                                      <a:cNvSpPr>
                                        <a:spLocks noChangeShapeType="1"/>
                                      </a:cNvSpPr>
                                    </a:nvSpPr>
                                    <a:spPr bwMode="auto">
                                      <a:xfrm>
                                        <a:off x="36274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73" name="Line 1062"/>
                                      <a:cNvSpPr>
                                        <a:spLocks noChangeShapeType="1"/>
                                      </a:cNvSpPr>
                                    </a:nvSpPr>
                                    <a:spPr bwMode="auto">
                                      <a:xfrm>
                                        <a:off x="37163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74" name="Line 1063"/>
                                      <a:cNvSpPr>
                                        <a:spLocks noChangeShapeType="1"/>
                                      </a:cNvSpPr>
                                    </a:nvSpPr>
                                    <a:spPr bwMode="auto">
                                      <a:xfrm>
                                        <a:off x="38036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75" name="Line 1064"/>
                                      <a:cNvSpPr>
                                        <a:spLocks noChangeShapeType="1"/>
                                      </a:cNvSpPr>
                                    </a:nvSpPr>
                                    <a:spPr bwMode="auto">
                                      <a:xfrm>
                                        <a:off x="436721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76" name="Line 1065"/>
                                      <a:cNvSpPr>
                                        <a:spLocks noChangeShapeType="1"/>
                                      </a:cNvSpPr>
                                    </a:nvSpPr>
                                    <a:spPr bwMode="auto">
                                      <a:xfrm>
                                        <a:off x="44624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77" name="Line 1066"/>
                                      <a:cNvSpPr>
                                        <a:spLocks noChangeShapeType="1"/>
                                      </a:cNvSpPr>
                                    </a:nvSpPr>
                                    <a:spPr bwMode="auto">
                                      <a:xfrm>
                                        <a:off x="45513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78" name="Line 1068"/>
                                      <a:cNvSpPr>
                                        <a:spLocks noChangeShapeType="1"/>
                                      </a:cNvSpPr>
                                    </a:nvSpPr>
                                    <a:spPr bwMode="auto">
                                      <a:xfrm>
                                        <a:off x="48307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79" name="Line 1069"/>
                                      <a:cNvSpPr>
                                        <a:spLocks noChangeShapeType="1"/>
                                      </a:cNvSpPr>
                                    </a:nvSpPr>
                                    <a:spPr bwMode="auto">
                                      <a:xfrm>
                                        <a:off x="49196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80" name="Line 1070"/>
                                      <a:cNvSpPr>
                                        <a:spLocks noChangeShapeType="1"/>
                                      </a:cNvSpPr>
                                    </a:nvSpPr>
                                    <a:spPr bwMode="auto">
                                      <a:xfrm>
                                        <a:off x="51117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81" name="Line 1071"/>
                                      <a:cNvSpPr>
                                        <a:spLocks noChangeShapeType="1"/>
                                      </a:cNvSpPr>
                                    </a:nvSpPr>
                                    <a:spPr bwMode="auto">
                                      <a:xfrm>
                                        <a:off x="52006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82" name="Line 1072"/>
                                      <a:cNvSpPr>
                                        <a:spLocks noChangeShapeType="1"/>
                                      </a:cNvSpPr>
                                    </a:nvSpPr>
                                    <a:spPr bwMode="auto">
                                      <a:xfrm>
                                        <a:off x="52879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83" name="Line 1073"/>
                                      <a:cNvSpPr>
                                        <a:spLocks noChangeShapeType="1"/>
                                      </a:cNvSpPr>
                                    </a:nvSpPr>
                                    <a:spPr bwMode="auto">
                                      <a:xfrm>
                                        <a:off x="6965950" y="1027113"/>
                                        <a:ext cx="0" cy="501173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84" name="Line 1074"/>
                                      <a:cNvSpPr>
                                        <a:spLocks noChangeShapeType="1"/>
                                      </a:cNvSpPr>
                                    </a:nvSpPr>
                                    <a:spPr bwMode="auto">
                                      <a:xfrm>
                                        <a:off x="70532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85" name="Line 1075"/>
                                      <a:cNvSpPr>
                                        <a:spLocks noChangeShapeType="1"/>
                                      </a:cNvSpPr>
                                    </a:nvSpPr>
                                    <a:spPr bwMode="auto">
                                      <a:xfrm>
                                        <a:off x="71421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86" name="Line 1076"/>
                                      <a:cNvSpPr>
                                        <a:spLocks noChangeShapeType="1"/>
                                      </a:cNvSpPr>
                                    </a:nvSpPr>
                                    <a:spPr bwMode="auto">
                                      <a:xfrm>
                                        <a:off x="73342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87" name="Line 1077"/>
                                      <a:cNvSpPr>
                                        <a:spLocks noChangeShapeType="1"/>
                                      </a:cNvSpPr>
                                    </a:nvSpPr>
                                    <a:spPr bwMode="auto">
                                      <a:xfrm>
                                        <a:off x="74215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88" name="Line 1078"/>
                                      <a:cNvSpPr>
                                        <a:spLocks noChangeShapeType="1"/>
                                      </a:cNvSpPr>
                                    </a:nvSpPr>
                                    <a:spPr bwMode="auto">
                                      <a:xfrm>
                                        <a:off x="75104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89" name="Line 1079"/>
                                      <a:cNvSpPr>
                                        <a:spLocks noChangeShapeType="1"/>
                                      </a:cNvSpPr>
                                    </a:nvSpPr>
                                    <a:spPr bwMode="auto">
                                      <a:xfrm>
                                        <a:off x="7704138" y="954088"/>
                                        <a:ext cx="0" cy="5084762"/>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90" name="Line 1080"/>
                                      <a:cNvSpPr>
                                        <a:spLocks noChangeShapeType="1"/>
                                      </a:cNvSpPr>
                                    </a:nvSpPr>
                                    <a:spPr bwMode="auto">
                                      <a:xfrm>
                                        <a:off x="779938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91" name="Line 1081"/>
                                      <a:cNvSpPr>
                                        <a:spLocks noChangeShapeType="1"/>
                                      </a:cNvSpPr>
                                    </a:nvSpPr>
                                    <a:spPr bwMode="auto">
                                      <a:xfrm>
                                        <a:off x="788828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92" name="Line 1082"/>
                                      <a:cNvSpPr>
                                        <a:spLocks noChangeShapeType="1"/>
                                      </a:cNvSpPr>
                                    </a:nvSpPr>
                                    <a:spPr bwMode="auto">
                                      <a:xfrm>
                                        <a:off x="177641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93" name="Line 1083"/>
                                      <a:cNvSpPr>
                                        <a:spLocks noChangeShapeType="1"/>
                                      </a:cNvSpPr>
                                    </a:nvSpPr>
                                    <a:spPr bwMode="auto">
                                      <a:xfrm>
                                        <a:off x="18621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94" name="Line 1084"/>
                                      <a:cNvSpPr>
                                        <a:spLocks noChangeShapeType="1"/>
                                      </a:cNvSpPr>
                                    </a:nvSpPr>
                                    <a:spPr bwMode="auto">
                                      <a:xfrm>
                                        <a:off x="19510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95" name="Line 1085"/>
                                      <a:cNvSpPr>
                                        <a:spLocks noChangeShapeType="1"/>
                                      </a:cNvSpPr>
                                    </a:nvSpPr>
                                    <a:spPr bwMode="auto">
                                      <a:xfrm>
                                        <a:off x="177641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96" name="Line 1086"/>
                                      <a:cNvSpPr>
                                        <a:spLocks noChangeShapeType="1"/>
                                      </a:cNvSpPr>
                                    </a:nvSpPr>
                                    <a:spPr bwMode="auto">
                                      <a:xfrm>
                                        <a:off x="18621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97" name="Line 1087"/>
                                      <a:cNvSpPr>
                                        <a:spLocks noChangeShapeType="1"/>
                                      </a:cNvSpPr>
                                    </a:nvSpPr>
                                    <a:spPr bwMode="auto">
                                      <a:xfrm>
                                        <a:off x="19510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98" name="Line 1088"/>
                                      <a:cNvSpPr>
                                        <a:spLocks noChangeShapeType="1"/>
                                      </a:cNvSpPr>
                                    </a:nvSpPr>
                                    <a:spPr bwMode="auto">
                                      <a:xfrm>
                                        <a:off x="399891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199" name="Line 1089"/>
                                      <a:cNvSpPr>
                                        <a:spLocks noChangeShapeType="1"/>
                                      </a:cNvSpPr>
                                    </a:nvSpPr>
                                    <a:spPr bwMode="auto">
                                      <a:xfrm>
                                        <a:off x="40846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00" name="Line 1090"/>
                                      <a:cNvSpPr>
                                        <a:spLocks noChangeShapeType="1"/>
                                      </a:cNvSpPr>
                                    </a:nvSpPr>
                                    <a:spPr bwMode="auto">
                                      <a:xfrm>
                                        <a:off x="41719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01" name="Line 1091"/>
                                      <a:cNvSpPr>
                                        <a:spLocks noChangeShapeType="1"/>
                                      </a:cNvSpPr>
                                    </a:nvSpPr>
                                    <a:spPr bwMode="auto">
                                      <a:xfrm>
                                        <a:off x="399891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02" name="Line 1092"/>
                                      <a:cNvSpPr>
                                        <a:spLocks noChangeShapeType="1"/>
                                      </a:cNvSpPr>
                                    </a:nvSpPr>
                                    <a:spPr bwMode="auto">
                                      <a:xfrm>
                                        <a:off x="408463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03" name="Line 1093"/>
                                      <a:cNvSpPr>
                                        <a:spLocks noChangeShapeType="1"/>
                                      </a:cNvSpPr>
                                    </a:nvSpPr>
                                    <a:spPr bwMode="auto">
                                      <a:xfrm>
                                        <a:off x="4171950"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04" name="Line 1094"/>
                                      <a:cNvSpPr>
                                        <a:spLocks noChangeShapeType="1"/>
                                      </a:cNvSpPr>
                                    </a:nvSpPr>
                                    <a:spPr bwMode="auto">
                                      <a:xfrm>
                                        <a:off x="62277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05" name="Line 1095"/>
                                      <a:cNvSpPr>
                                        <a:spLocks noChangeShapeType="1"/>
                                      </a:cNvSpPr>
                                    </a:nvSpPr>
                                    <a:spPr bwMode="auto">
                                      <a:xfrm>
                                        <a:off x="63166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06" name="Line 1096"/>
                                      <a:cNvSpPr>
                                        <a:spLocks noChangeShapeType="1"/>
                                      </a:cNvSpPr>
                                    </a:nvSpPr>
                                    <a:spPr bwMode="auto">
                                      <a:xfrm>
                                        <a:off x="64055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07" name="Line 1097"/>
                                      <a:cNvSpPr>
                                        <a:spLocks noChangeShapeType="1"/>
                                      </a:cNvSpPr>
                                    </a:nvSpPr>
                                    <a:spPr bwMode="auto">
                                      <a:xfrm>
                                        <a:off x="62277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08" name="Line 1098"/>
                                      <a:cNvSpPr>
                                        <a:spLocks noChangeShapeType="1"/>
                                      </a:cNvSpPr>
                                    </a:nvSpPr>
                                    <a:spPr bwMode="auto">
                                      <a:xfrm>
                                        <a:off x="63166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09" name="Line 1099"/>
                                      <a:cNvSpPr>
                                        <a:spLocks noChangeShapeType="1"/>
                                      </a:cNvSpPr>
                                    </a:nvSpPr>
                                    <a:spPr bwMode="auto">
                                      <a:xfrm>
                                        <a:off x="64055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10" name="Line 1100"/>
                                      <a:cNvSpPr>
                                        <a:spLocks noChangeShapeType="1"/>
                                      </a:cNvSpPr>
                                    </a:nvSpPr>
                                    <a:spPr bwMode="auto">
                                      <a:xfrm>
                                        <a:off x="65960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11" name="Line 1101"/>
                                      <a:cNvSpPr>
                                        <a:spLocks noChangeShapeType="1"/>
                                      </a:cNvSpPr>
                                    </a:nvSpPr>
                                    <a:spPr bwMode="auto">
                                      <a:xfrm>
                                        <a:off x="66849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12" name="Line 1102"/>
                                      <a:cNvSpPr>
                                        <a:spLocks noChangeShapeType="1"/>
                                      </a:cNvSpPr>
                                    </a:nvSpPr>
                                    <a:spPr bwMode="auto">
                                      <a:xfrm>
                                        <a:off x="67738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13" name="Line 1103"/>
                                      <a:cNvSpPr>
                                        <a:spLocks noChangeShapeType="1"/>
                                      </a:cNvSpPr>
                                    </a:nvSpPr>
                                    <a:spPr bwMode="auto">
                                      <a:xfrm>
                                        <a:off x="65960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14" name="Line 1104"/>
                                      <a:cNvSpPr>
                                        <a:spLocks noChangeShapeType="1"/>
                                      </a:cNvSpPr>
                                    </a:nvSpPr>
                                    <a:spPr bwMode="auto">
                                      <a:xfrm>
                                        <a:off x="66849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15" name="Line 1105"/>
                                      <a:cNvSpPr>
                                        <a:spLocks noChangeShapeType="1"/>
                                      </a:cNvSpPr>
                                    </a:nvSpPr>
                                    <a:spPr bwMode="auto">
                                      <a:xfrm>
                                        <a:off x="67738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16" name="Line 1106"/>
                                      <a:cNvSpPr>
                                        <a:spLocks noChangeShapeType="1"/>
                                      </a:cNvSpPr>
                                    </a:nvSpPr>
                                    <a:spPr bwMode="auto">
                                      <a:xfrm>
                                        <a:off x="80819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17" name="Line 1107"/>
                                      <a:cNvSpPr>
                                        <a:spLocks noChangeShapeType="1"/>
                                      </a:cNvSpPr>
                                    </a:nvSpPr>
                                    <a:spPr bwMode="auto">
                                      <a:xfrm>
                                        <a:off x="81708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18" name="Line 1108"/>
                                      <a:cNvSpPr>
                                        <a:spLocks noChangeShapeType="1"/>
                                      </a:cNvSpPr>
                                    </a:nvSpPr>
                                    <a:spPr bwMode="auto">
                                      <a:xfrm>
                                        <a:off x="825658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19" name="Line 1109"/>
                                      <a:cNvSpPr>
                                        <a:spLocks noChangeShapeType="1"/>
                                      </a:cNvSpPr>
                                    </a:nvSpPr>
                                    <a:spPr bwMode="auto">
                                      <a:xfrm>
                                        <a:off x="80819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20" name="Line 1110"/>
                                      <a:cNvSpPr>
                                        <a:spLocks noChangeShapeType="1"/>
                                      </a:cNvSpPr>
                                    </a:nvSpPr>
                                    <a:spPr bwMode="auto">
                                      <a:xfrm>
                                        <a:off x="8170863"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21" name="Line 1111"/>
                                      <a:cNvSpPr>
                                        <a:spLocks noChangeShapeType="1"/>
                                      </a:cNvSpPr>
                                    </a:nvSpPr>
                                    <a:spPr bwMode="auto">
                                      <a:xfrm>
                                        <a:off x="8256588" y="969963"/>
                                        <a:ext cx="0" cy="5068887"/>
                                      </a:xfrm>
                                      <a:prstGeom prst="line">
                                        <a:avLst/>
                                      </a:prstGeom>
                                      <a:noFill/>
                                      <a:ln w="9525" cap="rnd">
                                        <a:solidFill>
                                          <a:srgbClr val="969696"/>
                                        </a:solidFill>
                                        <a:prstDash val="sysDot"/>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22" name="Line 1112"/>
                                      <a:cNvSpPr>
                                        <a:spLocks noChangeShapeType="1"/>
                                      </a:cNvSpPr>
                                    </a:nvSpPr>
                                    <a:spPr bwMode="auto">
                                      <a:xfrm>
                                        <a:off x="474663" y="1611313"/>
                                        <a:ext cx="1195387"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23" name="Line 1113"/>
                                      <a:cNvSpPr>
                                        <a:spLocks noChangeShapeType="1"/>
                                      </a:cNvSpPr>
                                    </a:nvSpPr>
                                    <a:spPr bwMode="auto">
                                      <a:xfrm>
                                        <a:off x="1677988" y="1611313"/>
                                        <a:ext cx="703580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24" name="Line 1114"/>
                                      <a:cNvSpPr>
                                        <a:spLocks noChangeShapeType="1"/>
                                      </a:cNvSpPr>
                                    </a:nvSpPr>
                                    <a:spPr bwMode="auto">
                                      <a:xfrm>
                                        <a:off x="474663" y="1611313"/>
                                        <a:ext cx="1195387"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25" name="Line 1115"/>
                                      <a:cNvSpPr>
                                        <a:spLocks noChangeShapeType="1"/>
                                      </a:cNvSpPr>
                                    </a:nvSpPr>
                                    <a:spPr bwMode="auto">
                                      <a:xfrm>
                                        <a:off x="1677988" y="1611313"/>
                                        <a:ext cx="703580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26" name="Line 1122"/>
                                      <a:cNvSpPr>
                                        <a:spLocks noChangeShapeType="1"/>
                                      </a:cNvSpPr>
                                    </a:nvSpPr>
                                    <a:spPr bwMode="auto">
                                      <a:xfrm>
                                        <a:off x="2049463" y="785813"/>
                                        <a:ext cx="0" cy="500380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27" name="Rectangle 1123"/>
                                      <a:cNvSpPr>
                                        <a:spLocks noChangeArrowheads="1"/>
                                      </a:cNvSpPr>
                                    </a:nvSpPr>
                                    <a:spPr bwMode="auto">
                                      <a:xfrm>
                                        <a:off x="1143000" y="946150"/>
                                        <a:ext cx="482600"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28" name="Line 1129"/>
                                      <a:cNvSpPr>
                                        <a:spLocks noChangeShapeType="1"/>
                                      </a:cNvSpPr>
                                    </a:nvSpPr>
                                    <a:spPr bwMode="auto">
                                      <a:xfrm>
                                        <a:off x="2417763" y="785813"/>
                                        <a:ext cx="0" cy="500380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29" name="Line 1134"/>
                                      <a:cNvSpPr>
                                        <a:spLocks noChangeShapeType="1"/>
                                      </a:cNvSpPr>
                                    </a:nvSpPr>
                                    <a:spPr bwMode="auto">
                                      <a:xfrm>
                                        <a:off x="2786063" y="785813"/>
                                        <a:ext cx="0" cy="500380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30" name="Line 1139"/>
                                      <a:cNvSpPr>
                                        <a:spLocks noChangeShapeType="1"/>
                                      </a:cNvSpPr>
                                    </a:nvSpPr>
                                    <a:spPr bwMode="auto">
                                      <a:xfrm>
                                        <a:off x="3154363" y="785813"/>
                                        <a:ext cx="0" cy="500380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31" name="Line 1144"/>
                                      <a:cNvSpPr>
                                        <a:spLocks noChangeShapeType="1"/>
                                      </a:cNvSpPr>
                                    </a:nvSpPr>
                                    <a:spPr bwMode="auto">
                                      <a:xfrm>
                                        <a:off x="3532188" y="785813"/>
                                        <a:ext cx="0" cy="500380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32" name="Line 1149"/>
                                      <a:cNvSpPr>
                                        <a:spLocks noChangeShapeType="1"/>
                                      </a:cNvSpPr>
                                    </a:nvSpPr>
                                    <a:spPr bwMode="auto">
                                      <a:xfrm>
                                        <a:off x="3900488" y="785813"/>
                                        <a:ext cx="0" cy="500380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33" name="Line 1154"/>
                                      <a:cNvSpPr>
                                        <a:spLocks noChangeShapeType="1"/>
                                      </a:cNvSpPr>
                                    </a:nvSpPr>
                                    <a:spPr bwMode="auto">
                                      <a:xfrm>
                                        <a:off x="4268788" y="785813"/>
                                        <a:ext cx="0" cy="500380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34" name="Line 1159"/>
                                      <a:cNvSpPr>
                                        <a:spLocks noChangeShapeType="1"/>
                                      </a:cNvSpPr>
                                    </a:nvSpPr>
                                    <a:spPr bwMode="auto">
                                      <a:xfrm>
                                        <a:off x="4640263" y="785813"/>
                                        <a:ext cx="0" cy="500380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35" name="Line 1164"/>
                                      <a:cNvSpPr>
                                        <a:spLocks noChangeShapeType="1"/>
                                      </a:cNvSpPr>
                                    </a:nvSpPr>
                                    <a:spPr bwMode="auto">
                                      <a:xfrm>
                                        <a:off x="5008563" y="785813"/>
                                        <a:ext cx="0" cy="500380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36" name="Line 1173"/>
                                      <a:cNvSpPr>
                                        <a:spLocks noChangeShapeType="1"/>
                                      </a:cNvSpPr>
                                    </a:nvSpPr>
                                    <a:spPr bwMode="auto">
                                      <a:xfrm>
                                        <a:off x="5753100" y="785813"/>
                                        <a:ext cx="0" cy="500380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37" name="Line 1178"/>
                                      <a:cNvSpPr>
                                        <a:spLocks noChangeShapeType="1"/>
                                      </a:cNvSpPr>
                                    </a:nvSpPr>
                                    <a:spPr bwMode="auto">
                                      <a:xfrm>
                                        <a:off x="6122988" y="785813"/>
                                        <a:ext cx="0" cy="500380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38" name="Line 1183"/>
                                      <a:cNvSpPr>
                                        <a:spLocks noChangeShapeType="1"/>
                                      </a:cNvSpPr>
                                    </a:nvSpPr>
                                    <a:spPr bwMode="auto">
                                      <a:xfrm>
                                        <a:off x="6491288" y="785813"/>
                                        <a:ext cx="0" cy="500380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39" name="Line 1188"/>
                                      <a:cNvSpPr>
                                        <a:spLocks noChangeShapeType="1"/>
                                      </a:cNvSpPr>
                                    </a:nvSpPr>
                                    <a:spPr bwMode="auto">
                                      <a:xfrm>
                                        <a:off x="6869113" y="785813"/>
                                        <a:ext cx="0" cy="500380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40" name="Line 1193"/>
                                      <a:cNvSpPr>
                                        <a:spLocks noChangeShapeType="1"/>
                                      </a:cNvSpPr>
                                    </a:nvSpPr>
                                    <a:spPr bwMode="auto">
                                      <a:xfrm>
                                        <a:off x="7237413" y="785813"/>
                                        <a:ext cx="0" cy="500380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41" name="Line 1198"/>
                                      <a:cNvSpPr>
                                        <a:spLocks noChangeShapeType="1"/>
                                      </a:cNvSpPr>
                                    </a:nvSpPr>
                                    <a:spPr bwMode="auto">
                                      <a:xfrm>
                                        <a:off x="7607300" y="785813"/>
                                        <a:ext cx="0" cy="500380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42" name="Line 1203"/>
                                      <a:cNvSpPr>
                                        <a:spLocks noChangeShapeType="1"/>
                                      </a:cNvSpPr>
                                    </a:nvSpPr>
                                    <a:spPr bwMode="auto">
                                      <a:xfrm>
                                        <a:off x="7975600" y="785813"/>
                                        <a:ext cx="0" cy="500380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43" name="Rectangle 1208"/>
                                      <a:cNvSpPr>
                                        <a:spLocks noChangeArrowheads="1"/>
                                      </a:cNvSpPr>
                                    </a:nvSpPr>
                                    <a:spPr bwMode="auto">
                                      <a:xfrm>
                                        <a:off x="439738" y="1203325"/>
                                        <a:ext cx="1344612" cy="192088"/>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44" name="Rectangle 1209"/>
                                      <a:cNvSpPr>
                                        <a:spLocks noChangeArrowheads="1"/>
                                      </a:cNvSpPr>
                                    </a:nvSpPr>
                                    <a:spPr bwMode="auto">
                                      <a:xfrm>
                                        <a:off x="519113" y="1244600"/>
                                        <a:ext cx="1073150" cy="122238"/>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Acquisition Milestones </a:t>
                                          </a:r>
                                          <a:endParaRPr lang="en-US"/>
                                        </a:p>
                                      </a:txBody>
                                      <a:useSpRect/>
                                    </a:txSp>
                                  </a:sp>
                                  <a:sp>
                                    <a:nvSpPr>
                                      <a:cNvPr id="2245" name="Rectangle 1210"/>
                                      <a:cNvSpPr>
                                        <a:spLocks noChangeArrowheads="1"/>
                                      </a:cNvSpPr>
                                    </a:nvSpPr>
                                    <a:spPr bwMode="auto">
                                      <a:xfrm>
                                        <a:off x="449263" y="1924050"/>
                                        <a:ext cx="1193800" cy="20955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46" name="Rectangle 1211"/>
                                      <a:cNvSpPr>
                                        <a:spLocks noChangeArrowheads="1"/>
                                      </a:cNvSpPr>
                                    </a:nvSpPr>
                                    <a:spPr bwMode="auto">
                                      <a:xfrm>
                                        <a:off x="538163" y="1973263"/>
                                        <a:ext cx="771525" cy="122237"/>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3366CC"/>
                                              </a:solidFill>
                                            </a:rPr>
                                            <a:t>Logistics Events</a:t>
                                          </a:r>
                                          <a:endParaRPr lang="en-US"/>
                                        </a:p>
                                      </a:txBody>
                                      <a:useSpRect/>
                                    </a:txSp>
                                  </a:sp>
                                  <a:sp>
                                    <a:nvSpPr>
                                      <a:cNvPr id="2247" name="Rectangle 1212"/>
                                      <a:cNvSpPr>
                                        <a:spLocks noChangeArrowheads="1"/>
                                      </a:cNvSpPr>
                                    </a:nvSpPr>
                                    <a:spPr bwMode="auto">
                                      <a:xfrm>
                                        <a:off x="449263" y="2125663"/>
                                        <a:ext cx="1352550" cy="192087"/>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48" name="Rectangle 1213"/>
                                      <a:cNvSpPr>
                                        <a:spLocks noChangeArrowheads="1"/>
                                      </a:cNvSpPr>
                                    </a:nvSpPr>
                                    <a:spPr bwMode="auto">
                                      <a:xfrm>
                                        <a:off x="538163" y="2165350"/>
                                        <a:ext cx="1042987" cy="122238"/>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660066"/>
                                              </a:solidFill>
                                            </a:rPr>
                                            <a:t>Major Contract Events</a:t>
                                          </a:r>
                                          <a:endParaRPr lang="en-US"/>
                                        </a:p>
                                      </a:txBody>
                                      <a:useSpRect/>
                                    </a:txSp>
                                  </a:sp>
                                  <a:sp>
                                    <a:nvSpPr>
                                      <a:cNvPr id="2249" name="Rectangle 1214"/>
                                      <a:cNvSpPr>
                                        <a:spLocks noChangeArrowheads="1"/>
                                      </a:cNvSpPr>
                                    </a:nvSpPr>
                                    <a:spPr bwMode="auto">
                                      <a:xfrm>
                                        <a:off x="449263" y="4268788"/>
                                        <a:ext cx="1352550" cy="1936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50" name="Rectangle 1215"/>
                                      <a:cNvSpPr>
                                        <a:spLocks noChangeArrowheads="1"/>
                                      </a:cNvSpPr>
                                    </a:nvSpPr>
                                    <a:spPr bwMode="auto">
                                      <a:xfrm>
                                        <a:off x="538163" y="4310063"/>
                                        <a:ext cx="809625" cy="12382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FF9900"/>
                                              </a:solidFill>
                                            </a:rPr>
                                            <a:t>Test &amp; Evaluation</a:t>
                                          </a:r>
                                          <a:endParaRPr lang="en-US">
                                            <a:solidFill>
                                              <a:srgbClr val="FF9900"/>
                                            </a:solidFill>
                                          </a:endParaRPr>
                                        </a:p>
                                      </a:txBody>
                                      <a:useSpRect/>
                                    </a:txSp>
                                  </a:sp>
                                  <a:sp>
                                    <a:nvSpPr>
                                      <a:cNvPr id="2251" name="Rectangle 1216"/>
                                      <a:cNvSpPr>
                                        <a:spLocks noChangeArrowheads="1"/>
                                      </a:cNvSpPr>
                                    </a:nvSpPr>
                                    <a:spPr bwMode="auto">
                                      <a:xfrm>
                                        <a:off x="423863" y="1571625"/>
                                        <a:ext cx="1333500" cy="192088"/>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52" name="Rectangle 1217"/>
                                      <a:cNvSpPr>
                                        <a:spLocks noChangeArrowheads="1"/>
                                      </a:cNvSpPr>
                                    </a:nvSpPr>
                                    <a:spPr bwMode="auto">
                                      <a:xfrm>
                                        <a:off x="501650" y="1612900"/>
                                        <a:ext cx="1073150" cy="122238"/>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a:solidFill>
                                                <a:srgbClr val="FFA953"/>
                                              </a:solidFill>
                                            </a:rPr>
                                            <a:t>Systems Engineering</a:t>
                                          </a:r>
                                          <a:endParaRPr lang="en-US"/>
                                        </a:p>
                                      </a:txBody>
                                      <a:useSpRect/>
                                    </a:txSp>
                                  </a:sp>
                                  <a:sp>
                                    <a:nvSpPr>
                                      <a:cNvPr id="2253" name="Rectangle 1218"/>
                                      <a:cNvSpPr>
                                        <a:spLocks noChangeArrowheads="1"/>
                                      </a:cNvSpPr>
                                    </a:nvSpPr>
                                    <a:spPr bwMode="auto">
                                      <a:xfrm>
                                        <a:off x="439738" y="2911475"/>
                                        <a:ext cx="669925" cy="192088"/>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54" name="Rectangle 1219"/>
                                      <a:cNvSpPr>
                                        <a:spLocks noChangeArrowheads="1"/>
                                      </a:cNvSpPr>
                                    </a:nvSpPr>
                                    <a:spPr bwMode="auto">
                                      <a:xfrm>
                                        <a:off x="519113" y="2952750"/>
                                        <a:ext cx="493712" cy="12382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9900"/>
                                              </a:solidFill>
                                            </a:rPr>
                                            <a:t>Production</a:t>
                                          </a:r>
                                          <a:endParaRPr lang="en-US"/>
                                        </a:p>
                                      </a:txBody>
                                      <a:useSpRect/>
                                    </a:txSp>
                                  </a:sp>
                                  <a:sp>
                                    <a:nvSpPr>
                                      <a:cNvPr id="2255" name="Rectangle 1220"/>
                                      <a:cNvSpPr>
                                        <a:spLocks noChangeArrowheads="1"/>
                                      </a:cNvSpPr>
                                    </a:nvSpPr>
                                    <a:spPr bwMode="auto">
                                      <a:xfrm>
                                        <a:off x="439738" y="3873500"/>
                                        <a:ext cx="1344612" cy="192088"/>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56" name="Rectangle 1221"/>
                                      <a:cNvSpPr>
                                        <a:spLocks noChangeArrowheads="1"/>
                                      </a:cNvSpPr>
                                    </a:nvSpPr>
                                    <a:spPr bwMode="auto">
                                      <a:xfrm>
                                        <a:off x="519113" y="3914775"/>
                                        <a:ext cx="822325" cy="122238"/>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CC0000"/>
                                              </a:solidFill>
                                            </a:rPr>
                                            <a:t>Training Systems</a:t>
                                          </a:r>
                                          <a:endParaRPr lang="en-US"/>
                                        </a:p>
                                      </a:txBody>
                                      <a:useSpRect/>
                                    </a:txSp>
                                  </a:sp>
                                  <a:sp>
                                    <a:nvSpPr>
                                      <a:cNvPr id="2257" name="Freeform 1222"/>
                                      <a:cNvSpPr>
                                        <a:spLocks/>
                                      </a:cNvSpPr>
                                    </a:nvSpPr>
                                    <a:spPr bwMode="auto">
                                      <a:xfrm>
                                        <a:off x="8170863" y="1106488"/>
                                        <a:ext cx="103187" cy="88900"/>
                                      </a:xfrm>
                                      <a:custGeom>
                                        <a:avLst/>
                                        <a:gdLst>
                                          <a:gd name="T0" fmla="*/ 51594 w 66"/>
                                          <a:gd name="T1" fmla="*/ 0 h 56"/>
                                          <a:gd name="T2" fmla="*/ 42213 w 66"/>
                                          <a:gd name="T3" fmla="*/ 31750 h 56"/>
                                          <a:gd name="T4" fmla="*/ 0 w 66"/>
                                          <a:gd name="T5" fmla="*/ 31750 h 56"/>
                                          <a:gd name="T6" fmla="*/ 34396 w 66"/>
                                          <a:gd name="T7" fmla="*/ 47625 h 56"/>
                                          <a:gd name="T8" fmla="*/ 25015 w 66"/>
                                          <a:gd name="T9" fmla="*/ 88900 h 56"/>
                                          <a:gd name="T10" fmla="*/ 51594 w 66"/>
                                          <a:gd name="T11" fmla="*/ 65088 h 56"/>
                                          <a:gd name="T12" fmla="*/ 78172 w 66"/>
                                          <a:gd name="T13" fmla="*/ 88900 h 56"/>
                                          <a:gd name="T14" fmla="*/ 68791 w 66"/>
                                          <a:gd name="T15" fmla="*/ 47625 h 56"/>
                                          <a:gd name="T16" fmla="*/ 103187 w 66"/>
                                          <a:gd name="T17" fmla="*/ 31750 h 56"/>
                                          <a:gd name="T18" fmla="*/ 59411 w 66"/>
                                          <a:gd name="T19" fmla="*/ 31750 h 56"/>
                                          <a:gd name="T20" fmla="*/ 51594 w 66"/>
                                          <a:gd name="T21" fmla="*/ 0 h 56"/>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66"/>
                                          <a:gd name="T34" fmla="*/ 0 h 56"/>
                                          <a:gd name="T35" fmla="*/ 66 w 66"/>
                                          <a:gd name="T36" fmla="*/ 56 h 5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66" h="56">
                                            <a:moveTo>
                                              <a:pt x="33" y="0"/>
                                            </a:moveTo>
                                            <a:lnTo>
                                              <a:pt x="27" y="20"/>
                                            </a:lnTo>
                                            <a:lnTo>
                                              <a:pt x="0" y="20"/>
                                            </a:lnTo>
                                            <a:lnTo>
                                              <a:pt x="22" y="30"/>
                                            </a:lnTo>
                                            <a:lnTo>
                                              <a:pt x="16" y="56"/>
                                            </a:lnTo>
                                            <a:lnTo>
                                              <a:pt x="33" y="41"/>
                                            </a:lnTo>
                                            <a:lnTo>
                                              <a:pt x="50" y="56"/>
                                            </a:lnTo>
                                            <a:lnTo>
                                              <a:pt x="44" y="30"/>
                                            </a:lnTo>
                                            <a:lnTo>
                                              <a:pt x="66" y="20"/>
                                            </a:lnTo>
                                            <a:lnTo>
                                              <a:pt x="38" y="20"/>
                                            </a:lnTo>
                                            <a:lnTo>
                                              <a:pt x="33" y="0"/>
                                            </a:lnTo>
                                            <a:close/>
                                          </a:path>
                                        </a:pathLst>
                                      </a:custGeom>
                                      <a:solidFill>
                                        <a:srgbClr val="FFFF66"/>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58" name="Rectangle 1223"/>
                                      <a:cNvSpPr>
                                        <a:spLocks noChangeArrowheads="1"/>
                                      </a:cNvSpPr>
                                    </a:nvSpPr>
                                    <a:spPr bwMode="auto">
                                      <a:xfrm>
                                        <a:off x="8196263" y="1066800"/>
                                        <a:ext cx="376237"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59" name="Freeform 1225"/>
                                      <a:cNvSpPr>
                                        <a:spLocks/>
                                      </a:cNvSpPr>
                                    </a:nvSpPr>
                                    <a:spPr bwMode="auto">
                                      <a:xfrm>
                                        <a:off x="8170863" y="1106488"/>
                                        <a:ext cx="103187" cy="88900"/>
                                      </a:xfrm>
                                      <a:custGeom>
                                        <a:avLst/>
                                        <a:gdLst>
                                          <a:gd name="T0" fmla="*/ 51594 w 66"/>
                                          <a:gd name="T1" fmla="*/ 0 h 56"/>
                                          <a:gd name="T2" fmla="*/ 42213 w 66"/>
                                          <a:gd name="T3" fmla="*/ 31750 h 56"/>
                                          <a:gd name="T4" fmla="*/ 0 w 66"/>
                                          <a:gd name="T5" fmla="*/ 31750 h 56"/>
                                          <a:gd name="T6" fmla="*/ 34396 w 66"/>
                                          <a:gd name="T7" fmla="*/ 47625 h 56"/>
                                          <a:gd name="T8" fmla="*/ 25015 w 66"/>
                                          <a:gd name="T9" fmla="*/ 88900 h 56"/>
                                          <a:gd name="T10" fmla="*/ 51594 w 66"/>
                                          <a:gd name="T11" fmla="*/ 65088 h 56"/>
                                          <a:gd name="T12" fmla="*/ 78172 w 66"/>
                                          <a:gd name="T13" fmla="*/ 88900 h 56"/>
                                          <a:gd name="T14" fmla="*/ 68791 w 66"/>
                                          <a:gd name="T15" fmla="*/ 47625 h 56"/>
                                          <a:gd name="T16" fmla="*/ 103187 w 66"/>
                                          <a:gd name="T17" fmla="*/ 31750 h 56"/>
                                          <a:gd name="T18" fmla="*/ 59411 w 66"/>
                                          <a:gd name="T19" fmla="*/ 31750 h 56"/>
                                          <a:gd name="T20" fmla="*/ 51594 w 66"/>
                                          <a:gd name="T21" fmla="*/ 0 h 56"/>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66"/>
                                          <a:gd name="T34" fmla="*/ 0 h 56"/>
                                          <a:gd name="T35" fmla="*/ 66 w 66"/>
                                          <a:gd name="T36" fmla="*/ 56 h 5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66" h="56">
                                            <a:moveTo>
                                              <a:pt x="33" y="0"/>
                                            </a:moveTo>
                                            <a:lnTo>
                                              <a:pt x="27" y="20"/>
                                            </a:lnTo>
                                            <a:lnTo>
                                              <a:pt x="0" y="20"/>
                                            </a:lnTo>
                                            <a:lnTo>
                                              <a:pt x="22" y="30"/>
                                            </a:lnTo>
                                            <a:lnTo>
                                              <a:pt x="16" y="56"/>
                                            </a:lnTo>
                                            <a:lnTo>
                                              <a:pt x="33" y="41"/>
                                            </a:lnTo>
                                            <a:lnTo>
                                              <a:pt x="50" y="56"/>
                                            </a:lnTo>
                                            <a:lnTo>
                                              <a:pt x="44" y="30"/>
                                            </a:lnTo>
                                            <a:lnTo>
                                              <a:pt x="66" y="20"/>
                                            </a:lnTo>
                                            <a:lnTo>
                                              <a:pt x="38" y="20"/>
                                            </a:lnTo>
                                            <a:lnTo>
                                              <a:pt x="33" y="0"/>
                                            </a:lnTo>
                                            <a:close/>
                                          </a:path>
                                        </a:pathLst>
                                      </a:custGeom>
                                      <a:solidFill>
                                        <a:srgbClr val="FFFF66"/>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60" name="Rectangle 1226"/>
                                      <a:cNvSpPr>
                                        <a:spLocks noChangeArrowheads="1"/>
                                      </a:cNvSpPr>
                                    </a:nvSpPr>
                                    <a:spPr bwMode="auto">
                                      <a:xfrm>
                                        <a:off x="8196263" y="1066800"/>
                                        <a:ext cx="376237"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61" name="Rectangle 1227"/>
                                      <a:cNvSpPr>
                                        <a:spLocks noChangeArrowheads="1"/>
                                      </a:cNvSpPr>
                                    </a:nvSpPr>
                                    <a:spPr bwMode="auto">
                                      <a:xfrm>
                                        <a:off x="8291513" y="1095375"/>
                                        <a:ext cx="18891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FOC</a:t>
                                          </a:r>
                                          <a:endParaRPr lang="en-US"/>
                                        </a:p>
                                      </a:txBody>
                                      <a:useSpRect/>
                                    </a:txSp>
                                  </a:sp>
                                  <a:sp>
                                    <a:nvSpPr>
                                      <a:cNvPr id="2262" name="Freeform 1228"/>
                                      <a:cNvSpPr>
                                        <a:spLocks/>
                                      </a:cNvSpPr>
                                    </a:nvSpPr>
                                    <a:spPr bwMode="auto">
                                      <a:xfrm>
                                        <a:off x="6553200" y="1098550"/>
                                        <a:ext cx="104775" cy="88900"/>
                                      </a:xfrm>
                                      <a:custGeom>
                                        <a:avLst/>
                                        <a:gdLst>
                                          <a:gd name="T0" fmla="*/ 52388 w 66"/>
                                          <a:gd name="T1" fmla="*/ 0 h 56"/>
                                          <a:gd name="T2" fmla="*/ 44450 w 66"/>
                                          <a:gd name="T3" fmla="*/ 31750 h 56"/>
                                          <a:gd name="T4" fmla="*/ 0 w 66"/>
                                          <a:gd name="T5" fmla="*/ 31750 h 56"/>
                                          <a:gd name="T6" fmla="*/ 34925 w 66"/>
                                          <a:gd name="T7" fmla="*/ 55563 h 56"/>
                                          <a:gd name="T8" fmla="*/ 25400 w 66"/>
                                          <a:gd name="T9" fmla="*/ 88900 h 56"/>
                                          <a:gd name="T10" fmla="*/ 52388 w 66"/>
                                          <a:gd name="T11" fmla="*/ 73025 h 56"/>
                                          <a:gd name="T12" fmla="*/ 79375 w 66"/>
                                          <a:gd name="T13" fmla="*/ 88900 h 56"/>
                                          <a:gd name="T14" fmla="*/ 69850 w 66"/>
                                          <a:gd name="T15" fmla="*/ 55563 h 56"/>
                                          <a:gd name="T16" fmla="*/ 104775 w 66"/>
                                          <a:gd name="T17" fmla="*/ 31750 h 56"/>
                                          <a:gd name="T18" fmla="*/ 61912 w 66"/>
                                          <a:gd name="T19" fmla="*/ 31750 h 56"/>
                                          <a:gd name="T20" fmla="*/ 52388 w 66"/>
                                          <a:gd name="T21" fmla="*/ 0 h 56"/>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66"/>
                                          <a:gd name="T34" fmla="*/ 0 h 56"/>
                                          <a:gd name="T35" fmla="*/ 66 w 66"/>
                                          <a:gd name="T36" fmla="*/ 56 h 5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66" h="56">
                                            <a:moveTo>
                                              <a:pt x="33" y="0"/>
                                            </a:moveTo>
                                            <a:lnTo>
                                              <a:pt x="28" y="20"/>
                                            </a:lnTo>
                                            <a:lnTo>
                                              <a:pt x="0" y="20"/>
                                            </a:lnTo>
                                            <a:lnTo>
                                              <a:pt x="22" y="35"/>
                                            </a:lnTo>
                                            <a:lnTo>
                                              <a:pt x="16" y="56"/>
                                            </a:lnTo>
                                            <a:lnTo>
                                              <a:pt x="33" y="46"/>
                                            </a:lnTo>
                                            <a:lnTo>
                                              <a:pt x="50" y="56"/>
                                            </a:lnTo>
                                            <a:lnTo>
                                              <a:pt x="44" y="35"/>
                                            </a:lnTo>
                                            <a:lnTo>
                                              <a:pt x="66" y="20"/>
                                            </a:lnTo>
                                            <a:lnTo>
                                              <a:pt x="39" y="20"/>
                                            </a:lnTo>
                                            <a:lnTo>
                                              <a:pt x="33" y="0"/>
                                            </a:lnTo>
                                            <a:close/>
                                          </a:path>
                                        </a:pathLst>
                                      </a:custGeom>
                                      <a:solidFill>
                                        <a:srgbClr val="CC0000"/>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63" name="Rectangle 1229"/>
                                      <a:cNvSpPr>
                                        <a:spLocks noChangeArrowheads="1"/>
                                      </a:cNvSpPr>
                                    </a:nvSpPr>
                                    <a:spPr bwMode="auto">
                                      <a:xfrm>
                                        <a:off x="5727700" y="1050925"/>
                                        <a:ext cx="465138"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64" name="Freeform 1231"/>
                                      <a:cNvSpPr>
                                        <a:spLocks/>
                                      </a:cNvSpPr>
                                    </a:nvSpPr>
                                    <a:spPr bwMode="auto">
                                      <a:xfrm>
                                        <a:off x="6553200" y="1098550"/>
                                        <a:ext cx="104775" cy="88900"/>
                                      </a:xfrm>
                                      <a:custGeom>
                                        <a:avLst/>
                                        <a:gdLst>
                                          <a:gd name="T0" fmla="*/ 52388 w 66"/>
                                          <a:gd name="T1" fmla="*/ 0 h 56"/>
                                          <a:gd name="T2" fmla="*/ 44450 w 66"/>
                                          <a:gd name="T3" fmla="*/ 31750 h 56"/>
                                          <a:gd name="T4" fmla="*/ 0 w 66"/>
                                          <a:gd name="T5" fmla="*/ 31750 h 56"/>
                                          <a:gd name="T6" fmla="*/ 34925 w 66"/>
                                          <a:gd name="T7" fmla="*/ 55563 h 56"/>
                                          <a:gd name="T8" fmla="*/ 25400 w 66"/>
                                          <a:gd name="T9" fmla="*/ 88900 h 56"/>
                                          <a:gd name="T10" fmla="*/ 52388 w 66"/>
                                          <a:gd name="T11" fmla="*/ 73025 h 56"/>
                                          <a:gd name="T12" fmla="*/ 79375 w 66"/>
                                          <a:gd name="T13" fmla="*/ 88900 h 56"/>
                                          <a:gd name="T14" fmla="*/ 69850 w 66"/>
                                          <a:gd name="T15" fmla="*/ 55563 h 56"/>
                                          <a:gd name="T16" fmla="*/ 104775 w 66"/>
                                          <a:gd name="T17" fmla="*/ 31750 h 56"/>
                                          <a:gd name="T18" fmla="*/ 61912 w 66"/>
                                          <a:gd name="T19" fmla="*/ 31750 h 56"/>
                                          <a:gd name="T20" fmla="*/ 52388 w 66"/>
                                          <a:gd name="T21" fmla="*/ 0 h 56"/>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66"/>
                                          <a:gd name="T34" fmla="*/ 0 h 56"/>
                                          <a:gd name="T35" fmla="*/ 66 w 66"/>
                                          <a:gd name="T36" fmla="*/ 56 h 5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66" h="56">
                                            <a:moveTo>
                                              <a:pt x="33" y="0"/>
                                            </a:moveTo>
                                            <a:lnTo>
                                              <a:pt x="28" y="20"/>
                                            </a:lnTo>
                                            <a:lnTo>
                                              <a:pt x="0" y="20"/>
                                            </a:lnTo>
                                            <a:lnTo>
                                              <a:pt x="22" y="35"/>
                                            </a:lnTo>
                                            <a:lnTo>
                                              <a:pt x="16" y="56"/>
                                            </a:lnTo>
                                            <a:lnTo>
                                              <a:pt x="33" y="46"/>
                                            </a:lnTo>
                                            <a:lnTo>
                                              <a:pt x="50" y="56"/>
                                            </a:lnTo>
                                            <a:lnTo>
                                              <a:pt x="44" y="35"/>
                                            </a:lnTo>
                                            <a:lnTo>
                                              <a:pt x="66" y="20"/>
                                            </a:lnTo>
                                            <a:lnTo>
                                              <a:pt x="39" y="20"/>
                                            </a:lnTo>
                                            <a:lnTo>
                                              <a:pt x="33" y="0"/>
                                            </a:lnTo>
                                            <a:close/>
                                          </a:path>
                                        </a:pathLst>
                                      </a:custGeom>
                                      <a:solidFill>
                                        <a:srgbClr val="CC0000"/>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65" name="Rectangle 1232"/>
                                      <a:cNvSpPr>
                                        <a:spLocks noChangeArrowheads="1"/>
                                      </a:cNvSpPr>
                                    </a:nvSpPr>
                                    <a:spPr bwMode="auto">
                                      <a:xfrm>
                                        <a:off x="5727700" y="1050925"/>
                                        <a:ext cx="465138"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66" name="Rectangle 1233"/>
                                      <a:cNvSpPr>
                                        <a:spLocks noChangeArrowheads="1"/>
                                      </a:cNvSpPr>
                                    </a:nvSpPr>
                                    <a:spPr bwMode="auto">
                                      <a:xfrm>
                                        <a:off x="6330950" y="1092200"/>
                                        <a:ext cx="185738"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IOC </a:t>
                                          </a:r>
                                          <a:endParaRPr lang="en-US"/>
                                        </a:p>
                                      </a:txBody>
                                      <a:useSpRect/>
                                    </a:txSp>
                                  </a:sp>
                                  <a:sp>
                                    <a:nvSpPr>
                                      <a:cNvPr id="2267" name="Rectangle 1234"/>
                                      <a:cNvSpPr>
                                        <a:spLocks noChangeArrowheads="1"/>
                                      </a:cNvSpPr>
                                    </a:nvSpPr>
                                    <a:spPr bwMode="auto">
                                      <a:xfrm>
                                        <a:off x="3036888" y="1227138"/>
                                        <a:ext cx="2066925" cy="161925"/>
                                      </a:xfrm>
                                      <a:prstGeom prst="rect">
                                        <a:avLst/>
                                      </a:prstGeom>
                                      <a:solidFill>
                                        <a:srgbClr val="CCECFF"/>
                                      </a:solidFill>
                                      <a:ln w="9525">
                                        <a:solidFill>
                                          <a:srgbClr val="0000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69" name="Rectangle 1236"/>
                                      <a:cNvSpPr>
                                        <a:spLocks noChangeArrowheads="1"/>
                                      </a:cNvSpPr>
                                    </a:nvSpPr>
                                    <a:spPr bwMode="auto">
                                      <a:xfrm>
                                        <a:off x="3230563" y="1271588"/>
                                        <a:ext cx="1868487" cy="69850"/>
                                      </a:xfrm>
                                      <a:prstGeom prst="rect">
                                        <a:avLst/>
                                      </a:prstGeom>
                                      <a:noFill/>
                                      <a:ln w="9525">
                                        <a:noFill/>
                                        <a:miter lim="800000"/>
                                        <a:headEnd/>
                                        <a:tailEnd/>
                                      </a:ln>
                                    </a:spPr>
                                    <a:txSp>
                                      <a:txBody>
                                        <a:bodyPr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lnSpc>
                                              <a:spcPct val="75000"/>
                                            </a:lnSpc>
                                            <a:buFontTx/>
                                            <a:buNone/>
                                          </a:pPr>
                                          <a:r>
                                            <a:rPr lang="en-US" sz="600">
                                              <a:solidFill>
                                                <a:srgbClr val="000000"/>
                                              </a:solidFill>
                                            </a:rPr>
                                            <a:t>Engineering and Manufacturing Development</a:t>
                                          </a:r>
                                          <a:endParaRPr lang="en-US" sz="600"/>
                                        </a:p>
                                      </a:txBody>
                                      <a:useSpRect/>
                                    </a:txSp>
                                  </a:sp>
                                  <a:sp>
                                    <a:nvSpPr>
                                      <a:cNvPr id="2270" name="Rectangle 1240"/>
                                      <a:cNvSpPr>
                                        <a:spLocks noChangeArrowheads="1"/>
                                      </a:cNvSpPr>
                                    </a:nvSpPr>
                                    <a:spPr bwMode="auto">
                                      <a:xfrm>
                                        <a:off x="2005013" y="1227138"/>
                                        <a:ext cx="446087" cy="104775"/>
                                      </a:xfrm>
                                      <a:prstGeom prst="rect">
                                        <a:avLst/>
                                      </a:prstGeom>
                                      <a:solidFill>
                                        <a:srgbClr val="FFFFFF"/>
                                      </a:solidFill>
                                      <a:ln w="9525">
                                        <a:solidFill>
                                          <a:srgbClr val="0000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71" name="Rectangle 1241"/>
                                      <a:cNvSpPr>
                                        <a:spLocks noChangeArrowheads="1"/>
                                      </a:cNvSpPr>
                                    </a:nvSpPr>
                                    <a:spPr bwMode="auto">
                                      <a:xfrm>
                                        <a:off x="1854200" y="1074738"/>
                                        <a:ext cx="315913" cy="1524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72" name="Rectangle 1245"/>
                                      <a:cNvSpPr>
                                        <a:spLocks noChangeArrowheads="1"/>
                                      </a:cNvSpPr>
                                    </a:nvSpPr>
                                    <a:spPr bwMode="auto">
                                      <a:xfrm>
                                        <a:off x="2795588" y="1114425"/>
                                        <a:ext cx="139700" cy="7620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500">
                                              <a:solidFill>
                                                <a:srgbClr val="000000"/>
                                              </a:solidFill>
                                            </a:rPr>
                                            <a:t>CDD</a:t>
                                          </a:r>
                                          <a:endParaRPr lang="en-US"/>
                                        </a:p>
                                      </a:txBody>
                                      <a:useSpRect/>
                                    </a:txSp>
                                  </a:sp>
                                  <a:sp>
                                    <a:nvSpPr>
                                      <a:cNvPr id="2273" name="Freeform 1246"/>
                                      <a:cNvSpPr>
                                        <a:spLocks/>
                                      </a:cNvSpPr>
                                    </a:nvSpPr>
                                    <a:spPr bwMode="auto">
                                      <a:xfrm>
                                        <a:off x="2959100" y="1122363"/>
                                        <a:ext cx="63500" cy="65087"/>
                                      </a:xfrm>
                                      <a:custGeom>
                                        <a:avLst/>
                                        <a:gdLst>
                                          <a:gd name="T0" fmla="*/ 0 w 7"/>
                                          <a:gd name="T1" fmla="*/ 65087 h 8"/>
                                          <a:gd name="T2" fmla="*/ 9071 w 7"/>
                                          <a:gd name="T3" fmla="*/ 65087 h 8"/>
                                          <a:gd name="T4" fmla="*/ 18143 w 7"/>
                                          <a:gd name="T5" fmla="*/ 65087 h 8"/>
                                          <a:gd name="T6" fmla="*/ 27214 w 7"/>
                                          <a:gd name="T7" fmla="*/ 65087 h 8"/>
                                          <a:gd name="T8" fmla="*/ 27214 w 7"/>
                                          <a:gd name="T9" fmla="*/ 65087 h 8"/>
                                          <a:gd name="T10" fmla="*/ 36286 w 7"/>
                                          <a:gd name="T11" fmla="*/ 65087 h 8"/>
                                          <a:gd name="T12" fmla="*/ 36286 w 7"/>
                                          <a:gd name="T13" fmla="*/ 65087 h 8"/>
                                          <a:gd name="T14" fmla="*/ 45357 w 7"/>
                                          <a:gd name="T15" fmla="*/ 56951 h 8"/>
                                          <a:gd name="T16" fmla="*/ 45357 w 7"/>
                                          <a:gd name="T17" fmla="*/ 56951 h 8"/>
                                          <a:gd name="T18" fmla="*/ 54429 w 7"/>
                                          <a:gd name="T19" fmla="*/ 56951 h 8"/>
                                          <a:gd name="T20" fmla="*/ 63500 w 7"/>
                                          <a:gd name="T21" fmla="*/ 56951 h 8"/>
                                          <a:gd name="T22" fmla="*/ 63500 w 7"/>
                                          <a:gd name="T23" fmla="*/ 0 h 8"/>
                                          <a:gd name="T24" fmla="*/ 0 w 7"/>
                                          <a:gd name="T25" fmla="*/ 0 h 8"/>
                                          <a:gd name="T26" fmla="*/ 0 w 7"/>
                                          <a:gd name="T27" fmla="*/ 65087 h 8"/>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7"/>
                                          <a:gd name="T43" fmla="*/ 0 h 8"/>
                                          <a:gd name="T44" fmla="*/ 7 w 7"/>
                                          <a:gd name="T45" fmla="*/ 8 h 8"/>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7" h="8">
                                            <a:moveTo>
                                              <a:pt x="0" y="8"/>
                                            </a:moveTo>
                                            <a:cubicBezTo>
                                              <a:pt x="0" y="8"/>
                                              <a:pt x="1" y="8"/>
                                              <a:pt x="1" y="8"/>
                                            </a:cubicBezTo>
                                            <a:cubicBezTo>
                                              <a:pt x="1" y="8"/>
                                              <a:pt x="2" y="8"/>
                                              <a:pt x="2" y="8"/>
                                            </a:cubicBezTo>
                                            <a:cubicBezTo>
                                              <a:pt x="2" y="8"/>
                                              <a:pt x="3" y="8"/>
                                              <a:pt x="3" y="8"/>
                                            </a:cubicBezTo>
                                            <a:cubicBezTo>
                                              <a:pt x="3" y="8"/>
                                              <a:pt x="3" y="8"/>
                                              <a:pt x="3" y="8"/>
                                            </a:cubicBezTo>
                                            <a:cubicBezTo>
                                              <a:pt x="3" y="8"/>
                                              <a:pt x="4" y="8"/>
                                              <a:pt x="4" y="8"/>
                                            </a:cubicBezTo>
                                            <a:cubicBezTo>
                                              <a:pt x="4" y="8"/>
                                              <a:pt x="4" y="8"/>
                                              <a:pt x="4" y="8"/>
                                            </a:cubicBezTo>
                                            <a:cubicBezTo>
                                              <a:pt x="4" y="8"/>
                                              <a:pt x="5" y="7"/>
                                              <a:pt x="5" y="7"/>
                                            </a:cubicBezTo>
                                            <a:cubicBezTo>
                                              <a:pt x="5" y="7"/>
                                              <a:pt x="5" y="7"/>
                                              <a:pt x="5" y="7"/>
                                            </a:cubicBezTo>
                                            <a:cubicBezTo>
                                              <a:pt x="6" y="7"/>
                                              <a:pt x="6" y="7"/>
                                              <a:pt x="6" y="7"/>
                                            </a:cubicBezTo>
                                            <a:cubicBezTo>
                                              <a:pt x="6" y="7"/>
                                              <a:pt x="7" y="7"/>
                                              <a:pt x="7" y="7"/>
                                            </a:cubicBezTo>
                                            <a:lnTo>
                                              <a:pt x="7" y="0"/>
                                            </a:lnTo>
                                            <a:lnTo>
                                              <a:pt x="0" y="0"/>
                                            </a:lnTo>
                                            <a:lnTo>
                                              <a:pt x="0" y="8"/>
                                            </a:lnTo>
                                            <a:close/>
                                          </a:path>
                                        </a:pathLst>
                                      </a:custGeom>
                                      <a:solidFill>
                                        <a:srgbClr val="B2B2B2"/>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75" name="Rectangle 1253"/>
                                      <a:cNvSpPr>
                                        <a:spLocks noChangeArrowheads="1"/>
                                      </a:cNvSpPr>
                                    </a:nvSpPr>
                                    <a:spPr bwMode="auto">
                                      <a:xfrm>
                                        <a:off x="1652588" y="1235075"/>
                                        <a:ext cx="1395412" cy="158750"/>
                                      </a:xfrm>
                                      <a:prstGeom prst="rect">
                                        <a:avLst/>
                                      </a:prstGeom>
                                      <a:solidFill>
                                        <a:srgbClr val="C0C0C0"/>
                                      </a:solidFill>
                                      <a:ln w="9525">
                                        <a:solidFill>
                                          <a:srgbClr val="0000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76" name="Rectangle 1254"/>
                                      <a:cNvSpPr>
                                        <a:spLocks noChangeArrowheads="1"/>
                                      </a:cNvSpPr>
                                    </a:nvSpPr>
                                    <a:spPr bwMode="auto">
                                      <a:xfrm>
                                        <a:off x="1598613" y="1187450"/>
                                        <a:ext cx="933450"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77" name="Rectangle 1255"/>
                                      <a:cNvSpPr>
                                        <a:spLocks noChangeArrowheads="1"/>
                                      </a:cNvSpPr>
                                    </a:nvSpPr>
                                    <a:spPr bwMode="auto">
                                      <a:xfrm>
                                        <a:off x="1816100" y="1271588"/>
                                        <a:ext cx="952500" cy="65087"/>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lnSpc>
                                              <a:spcPct val="70000"/>
                                            </a:lnSpc>
                                            <a:buFontTx/>
                                            <a:buNone/>
                                          </a:pPr>
                                          <a:r>
                                            <a:rPr lang="en-US" sz="600"/>
                                            <a:t>Technology Development</a:t>
                                          </a:r>
                                        </a:p>
                                      </a:txBody>
                                      <a:useSpRect/>
                                    </a:txSp>
                                  </a:sp>
                                  <a:sp>
                                    <a:nvSpPr>
                                      <a:cNvPr id="2278" name="Freeform 1258"/>
                                      <a:cNvSpPr>
                                        <a:spLocks/>
                                      </a:cNvSpPr>
                                    </a:nvSpPr>
                                    <a:spPr bwMode="auto">
                                      <a:xfrm>
                                        <a:off x="2049463" y="2767013"/>
                                        <a:ext cx="69850" cy="63500"/>
                                      </a:xfrm>
                                      <a:custGeom>
                                        <a:avLst/>
                                        <a:gdLst>
                                          <a:gd name="T0" fmla="*/ 34925 w 44"/>
                                          <a:gd name="T1" fmla="*/ 63500 h 40"/>
                                          <a:gd name="T2" fmla="*/ 0 w 44"/>
                                          <a:gd name="T3" fmla="*/ 0 h 40"/>
                                          <a:gd name="T4" fmla="*/ 69850 w 44"/>
                                          <a:gd name="T5" fmla="*/ 0 h 40"/>
                                          <a:gd name="T6" fmla="*/ 34925 w 44"/>
                                          <a:gd name="T7" fmla="*/ 63500 h 40"/>
                                          <a:gd name="T8" fmla="*/ 0 60000 65536"/>
                                          <a:gd name="T9" fmla="*/ 0 60000 65536"/>
                                          <a:gd name="T10" fmla="*/ 0 60000 65536"/>
                                          <a:gd name="T11" fmla="*/ 0 60000 65536"/>
                                          <a:gd name="T12" fmla="*/ 0 w 44"/>
                                          <a:gd name="T13" fmla="*/ 0 h 40"/>
                                          <a:gd name="T14" fmla="*/ 44 w 44"/>
                                          <a:gd name="T15" fmla="*/ 40 h 40"/>
                                        </a:gdLst>
                                        <a:ahLst/>
                                        <a:cxnLst>
                                          <a:cxn ang="T8">
                                            <a:pos x="T0" y="T1"/>
                                          </a:cxn>
                                          <a:cxn ang="T9">
                                            <a:pos x="T2" y="T3"/>
                                          </a:cxn>
                                          <a:cxn ang="T10">
                                            <a:pos x="T4" y="T5"/>
                                          </a:cxn>
                                          <a:cxn ang="T11">
                                            <a:pos x="T6" y="T7"/>
                                          </a:cxn>
                                        </a:cxnLst>
                                        <a:rect l="T12" t="T13" r="T14" b="T15"/>
                                        <a:pathLst>
                                          <a:path w="44" h="40">
                                            <a:moveTo>
                                              <a:pt x="22" y="40"/>
                                            </a:moveTo>
                                            <a:lnTo>
                                              <a:pt x="0" y="0"/>
                                            </a:lnTo>
                                            <a:lnTo>
                                              <a:pt x="44" y="0"/>
                                            </a:lnTo>
                                            <a:lnTo>
                                              <a:pt x="22" y="40"/>
                                            </a:lnTo>
                                            <a:close/>
                                          </a:path>
                                        </a:pathLst>
                                      </a:custGeom>
                                      <a:solidFill>
                                        <a:srgbClr val="FFFFFF"/>
                                      </a:solidFill>
                                      <a:ln w="9525">
                                        <a:no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79" name="Rectangle 1259"/>
                                      <a:cNvSpPr>
                                        <a:spLocks noChangeArrowheads="1"/>
                                      </a:cNvSpPr>
                                    </a:nvSpPr>
                                    <a:spPr bwMode="auto">
                                      <a:xfrm>
                                        <a:off x="1951038" y="2125663"/>
                                        <a:ext cx="422275"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80" name="Rectangle 1262"/>
                                      <a:cNvSpPr>
                                        <a:spLocks noChangeArrowheads="1"/>
                                      </a:cNvSpPr>
                                    </a:nvSpPr>
                                    <a:spPr bwMode="auto">
                                      <a:xfrm>
                                        <a:off x="1670050" y="1660525"/>
                                        <a:ext cx="368300" cy="31750"/>
                                      </a:xfrm>
                                      <a:prstGeom prst="rect">
                                        <a:avLst/>
                                      </a:prstGeom>
                                      <a:solidFill>
                                        <a:srgbClr val="C0C0C0"/>
                                      </a:solidFill>
                                      <a:ln w="9525">
                                        <a:solidFill>
                                          <a:srgbClr val="FFA953"/>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81" name="Rectangle 1263"/>
                                      <a:cNvSpPr>
                                        <a:spLocks noChangeArrowheads="1"/>
                                      </a:cNvSpPr>
                                    </a:nvSpPr>
                                    <a:spPr bwMode="auto">
                                      <a:xfrm>
                                        <a:off x="2125663" y="1619250"/>
                                        <a:ext cx="317500" cy="33338"/>
                                      </a:xfrm>
                                      <a:prstGeom prst="rect">
                                        <a:avLst/>
                                      </a:prstGeom>
                                      <a:solidFill>
                                        <a:srgbClr val="FFFFFF"/>
                                      </a:solidFill>
                                      <a:ln w="9525">
                                        <a:solidFill>
                                          <a:srgbClr val="FFA953"/>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82" name="Freeform 1267"/>
                                      <a:cNvSpPr>
                                        <a:spLocks/>
                                      </a:cNvSpPr>
                                    </a:nvSpPr>
                                    <a:spPr bwMode="auto">
                                      <a:xfrm>
                                        <a:off x="6500813" y="1981200"/>
                                        <a:ext cx="96837" cy="95250"/>
                                      </a:xfrm>
                                      <a:custGeom>
                                        <a:avLst/>
                                        <a:gdLst>
                                          <a:gd name="T0" fmla="*/ 53975 w 61"/>
                                          <a:gd name="T1" fmla="*/ 95250 h 60"/>
                                          <a:gd name="T2" fmla="*/ 96837 w 61"/>
                                          <a:gd name="T3" fmla="*/ 0 h 60"/>
                                          <a:gd name="T4" fmla="*/ 0 w 61"/>
                                          <a:gd name="T5" fmla="*/ 0 h 60"/>
                                          <a:gd name="T6" fmla="*/ 53975 w 61"/>
                                          <a:gd name="T7" fmla="*/ 95250 h 60"/>
                                          <a:gd name="T8" fmla="*/ 0 60000 65536"/>
                                          <a:gd name="T9" fmla="*/ 0 60000 65536"/>
                                          <a:gd name="T10" fmla="*/ 0 60000 65536"/>
                                          <a:gd name="T11" fmla="*/ 0 60000 65536"/>
                                          <a:gd name="T12" fmla="*/ 0 w 61"/>
                                          <a:gd name="T13" fmla="*/ 0 h 60"/>
                                          <a:gd name="T14" fmla="*/ 61 w 61"/>
                                          <a:gd name="T15" fmla="*/ 60 h 60"/>
                                        </a:gdLst>
                                        <a:ahLst/>
                                        <a:cxnLst>
                                          <a:cxn ang="T8">
                                            <a:pos x="T0" y="T1"/>
                                          </a:cxn>
                                          <a:cxn ang="T9">
                                            <a:pos x="T2" y="T3"/>
                                          </a:cxn>
                                          <a:cxn ang="T10">
                                            <a:pos x="T4" y="T5"/>
                                          </a:cxn>
                                          <a:cxn ang="T11">
                                            <a:pos x="T6" y="T7"/>
                                          </a:cxn>
                                        </a:cxnLst>
                                        <a:rect l="T12" t="T13" r="T14" b="T15"/>
                                        <a:pathLst>
                                          <a:path w="61" h="60">
                                            <a:moveTo>
                                              <a:pt x="34" y="60"/>
                                            </a:moveTo>
                                            <a:lnTo>
                                              <a:pt x="61" y="0"/>
                                            </a:lnTo>
                                            <a:lnTo>
                                              <a:pt x="0" y="0"/>
                                            </a:lnTo>
                                            <a:lnTo>
                                              <a:pt x="34"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83" name="Rectangle 1269"/>
                                      <a:cNvSpPr>
                                        <a:spLocks noChangeArrowheads="1"/>
                                      </a:cNvSpPr>
                                    </a:nvSpPr>
                                    <a:spPr bwMode="auto">
                                      <a:xfrm>
                                        <a:off x="6637338" y="1905000"/>
                                        <a:ext cx="438150" cy="21590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MSD/</a:t>
                                          </a:r>
                                        </a:p>
                                        <a:p>
                                          <a:pPr>
                                            <a:buFontTx/>
                                            <a:buNone/>
                                          </a:pPr>
                                          <a:r>
                                            <a:rPr lang="en-US" sz="700">
                                              <a:solidFill>
                                                <a:srgbClr val="000000"/>
                                              </a:solidFill>
                                            </a:rPr>
                                            <a:t>Log Demo</a:t>
                                          </a:r>
                                          <a:endParaRPr lang="en-US"/>
                                        </a:p>
                                      </a:txBody>
                                      <a:useSpRect/>
                                    </a:txSp>
                                  </a:sp>
                                  <a:sp>
                                    <a:nvSpPr>
                                      <a:cNvPr id="2284" name="Freeform 1273"/>
                                      <a:cNvSpPr>
                                        <a:spLocks/>
                                      </a:cNvSpPr>
                                    </a:nvSpPr>
                                    <a:spPr bwMode="auto">
                                      <a:xfrm>
                                        <a:off x="7150100" y="1981200"/>
                                        <a:ext cx="87313" cy="95250"/>
                                      </a:xfrm>
                                      <a:custGeom>
                                        <a:avLst/>
                                        <a:gdLst>
                                          <a:gd name="T0" fmla="*/ 44450 w 55"/>
                                          <a:gd name="T1" fmla="*/ 0 h 60"/>
                                          <a:gd name="T2" fmla="*/ 0 w 55"/>
                                          <a:gd name="T3" fmla="*/ 47625 h 60"/>
                                          <a:gd name="T4" fmla="*/ 44450 w 55"/>
                                          <a:gd name="T5" fmla="*/ 95250 h 60"/>
                                          <a:gd name="T6" fmla="*/ 87313 w 55"/>
                                          <a:gd name="T7" fmla="*/ 47625 h 60"/>
                                          <a:gd name="T8" fmla="*/ 44450 w 55"/>
                                          <a:gd name="T9" fmla="*/ 0 h 60"/>
                                          <a:gd name="T10" fmla="*/ 0 60000 65536"/>
                                          <a:gd name="T11" fmla="*/ 0 60000 65536"/>
                                          <a:gd name="T12" fmla="*/ 0 60000 65536"/>
                                          <a:gd name="T13" fmla="*/ 0 60000 65536"/>
                                          <a:gd name="T14" fmla="*/ 0 60000 65536"/>
                                          <a:gd name="T15" fmla="*/ 0 w 55"/>
                                          <a:gd name="T16" fmla="*/ 0 h 60"/>
                                          <a:gd name="T17" fmla="*/ 55 w 55"/>
                                          <a:gd name="T18" fmla="*/ 60 h 60"/>
                                        </a:gdLst>
                                        <a:ahLst/>
                                        <a:cxnLst>
                                          <a:cxn ang="T10">
                                            <a:pos x="T0" y="T1"/>
                                          </a:cxn>
                                          <a:cxn ang="T11">
                                            <a:pos x="T2" y="T3"/>
                                          </a:cxn>
                                          <a:cxn ang="T12">
                                            <a:pos x="T4" y="T5"/>
                                          </a:cxn>
                                          <a:cxn ang="T13">
                                            <a:pos x="T6" y="T7"/>
                                          </a:cxn>
                                          <a:cxn ang="T14">
                                            <a:pos x="T8" y="T9"/>
                                          </a:cxn>
                                        </a:cxnLst>
                                        <a:rect l="T15" t="T16" r="T17" b="T18"/>
                                        <a:pathLst>
                                          <a:path w="55" h="60">
                                            <a:moveTo>
                                              <a:pt x="28" y="0"/>
                                            </a:moveTo>
                                            <a:lnTo>
                                              <a:pt x="0" y="30"/>
                                            </a:lnTo>
                                            <a:lnTo>
                                              <a:pt x="28" y="60"/>
                                            </a:lnTo>
                                            <a:lnTo>
                                              <a:pt x="55" y="30"/>
                                            </a:lnTo>
                                            <a:lnTo>
                                              <a:pt x="28" y="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85" name="Rectangle 1274"/>
                                      <a:cNvSpPr>
                                        <a:spLocks noChangeArrowheads="1"/>
                                      </a:cNvSpPr>
                                    </a:nvSpPr>
                                    <a:spPr bwMode="auto">
                                      <a:xfrm>
                                        <a:off x="7300913" y="1930400"/>
                                        <a:ext cx="1071562"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86" name="Rectangle 1275"/>
                                      <a:cNvSpPr>
                                        <a:spLocks noChangeArrowheads="1"/>
                                      </a:cNvSpPr>
                                    </a:nvSpPr>
                                    <a:spPr bwMode="auto">
                                      <a:xfrm>
                                        <a:off x="7256463" y="1979613"/>
                                        <a:ext cx="65881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Core Capability</a:t>
                                          </a:r>
                                          <a:endParaRPr lang="en-US"/>
                                        </a:p>
                                      </a:txBody>
                                      <a:useSpRect/>
                                    </a:txSp>
                                  </a:sp>
                                  <a:sp>
                                    <a:nvSpPr>
                                      <a:cNvPr id="2287" name="Freeform 1276"/>
                                      <a:cNvSpPr>
                                        <a:spLocks/>
                                      </a:cNvSpPr>
                                    </a:nvSpPr>
                                    <a:spPr bwMode="auto">
                                      <a:xfrm>
                                        <a:off x="2266950" y="1981200"/>
                                        <a:ext cx="96838" cy="95250"/>
                                      </a:xfrm>
                                      <a:custGeom>
                                        <a:avLst/>
                                        <a:gdLst>
                                          <a:gd name="T0" fmla="*/ 42863 w 61"/>
                                          <a:gd name="T1" fmla="*/ 95250 h 60"/>
                                          <a:gd name="T2" fmla="*/ 96838 w 61"/>
                                          <a:gd name="T3" fmla="*/ 0 h 60"/>
                                          <a:gd name="T4" fmla="*/ 0 w 61"/>
                                          <a:gd name="T5" fmla="*/ 0 h 60"/>
                                          <a:gd name="T6" fmla="*/ 42863 w 61"/>
                                          <a:gd name="T7" fmla="*/ 95250 h 60"/>
                                          <a:gd name="T8" fmla="*/ 0 60000 65536"/>
                                          <a:gd name="T9" fmla="*/ 0 60000 65536"/>
                                          <a:gd name="T10" fmla="*/ 0 60000 65536"/>
                                          <a:gd name="T11" fmla="*/ 0 60000 65536"/>
                                          <a:gd name="T12" fmla="*/ 0 w 61"/>
                                          <a:gd name="T13" fmla="*/ 0 h 60"/>
                                          <a:gd name="T14" fmla="*/ 61 w 61"/>
                                          <a:gd name="T15" fmla="*/ 60 h 60"/>
                                        </a:gdLst>
                                        <a:ahLst/>
                                        <a:cxnLst>
                                          <a:cxn ang="T8">
                                            <a:pos x="T0" y="T1"/>
                                          </a:cxn>
                                          <a:cxn ang="T9">
                                            <a:pos x="T2" y="T3"/>
                                          </a:cxn>
                                          <a:cxn ang="T10">
                                            <a:pos x="T4" y="T5"/>
                                          </a:cxn>
                                          <a:cxn ang="T11">
                                            <a:pos x="T6" y="T7"/>
                                          </a:cxn>
                                        </a:cxnLst>
                                        <a:rect l="T12" t="T13" r="T14" b="T15"/>
                                        <a:pathLst>
                                          <a:path w="61" h="60">
                                            <a:moveTo>
                                              <a:pt x="27" y="60"/>
                                            </a:moveTo>
                                            <a:lnTo>
                                              <a:pt x="61" y="0"/>
                                            </a:lnTo>
                                            <a:lnTo>
                                              <a:pt x="0" y="0"/>
                                            </a:lnTo>
                                            <a:lnTo>
                                              <a:pt x="27"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88" name="Freeform 1277"/>
                                      <a:cNvSpPr>
                                        <a:spLocks/>
                                      </a:cNvSpPr>
                                    </a:nvSpPr>
                                    <a:spPr bwMode="auto">
                                      <a:xfrm>
                                        <a:off x="2266950" y="1981200"/>
                                        <a:ext cx="96838" cy="95250"/>
                                      </a:xfrm>
                                      <a:custGeom>
                                        <a:avLst/>
                                        <a:gdLst>
                                          <a:gd name="T0" fmla="*/ 42863 w 61"/>
                                          <a:gd name="T1" fmla="*/ 95250 h 60"/>
                                          <a:gd name="T2" fmla="*/ 96838 w 61"/>
                                          <a:gd name="T3" fmla="*/ 0 h 60"/>
                                          <a:gd name="T4" fmla="*/ 0 w 61"/>
                                          <a:gd name="T5" fmla="*/ 0 h 60"/>
                                          <a:gd name="T6" fmla="*/ 42863 w 61"/>
                                          <a:gd name="T7" fmla="*/ 95250 h 60"/>
                                          <a:gd name="T8" fmla="*/ 0 60000 65536"/>
                                          <a:gd name="T9" fmla="*/ 0 60000 65536"/>
                                          <a:gd name="T10" fmla="*/ 0 60000 65536"/>
                                          <a:gd name="T11" fmla="*/ 0 60000 65536"/>
                                          <a:gd name="T12" fmla="*/ 0 w 61"/>
                                          <a:gd name="T13" fmla="*/ 0 h 60"/>
                                          <a:gd name="T14" fmla="*/ 61 w 61"/>
                                          <a:gd name="T15" fmla="*/ 60 h 60"/>
                                        </a:gdLst>
                                        <a:ahLst/>
                                        <a:cxnLst>
                                          <a:cxn ang="T8">
                                            <a:pos x="T0" y="T1"/>
                                          </a:cxn>
                                          <a:cxn ang="T9">
                                            <a:pos x="T2" y="T3"/>
                                          </a:cxn>
                                          <a:cxn ang="T10">
                                            <a:pos x="T4" y="T5"/>
                                          </a:cxn>
                                          <a:cxn ang="T11">
                                            <a:pos x="T6" y="T7"/>
                                          </a:cxn>
                                        </a:cxnLst>
                                        <a:rect l="T12" t="T13" r="T14" b="T15"/>
                                        <a:pathLst>
                                          <a:path w="61" h="60">
                                            <a:moveTo>
                                              <a:pt x="27" y="60"/>
                                            </a:moveTo>
                                            <a:lnTo>
                                              <a:pt x="61" y="0"/>
                                            </a:lnTo>
                                            <a:lnTo>
                                              <a:pt x="0" y="0"/>
                                            </a:lnTo>
                                            <a:lnTo>
                                              <a:pt x="27"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89" name="Freeform 1278"/>
                                      <a:cNvSpPr>
                                        <a:spLocks/>
                                      </a:cNvSpPr>
                                    </a:nvSpPr>
                                    <a:spPr bwMode="auto">
                                      <a:xfrm>
                                        <a:off x="2266950" y="1981200"/>
                                        <a:ext cx="96838" cy="95250"/>
                                      </a:xfrm>
                                      <a:custGeom>
                                        <a:avLst/>
                                        <a:gdLst>
                                          <a:gd name="T0" fmla="*/ 42863 w 61"/>
                                          <a:gd name="T1" fmla="*/ 95250 h 60"/>
                                          <a:gd name="T2" fmla="*/ 96838 w 61"/>
                                          <a:gd name="T3" fmla="*/ 0 h 60"/>
                                          <a:gd name="T4" fmla="*/ 0 w 61"/>
                                          <a:gd name="T5" fmla="*/ 0 h 60"/>
                                          <a:gd name="T6" fmla="*/ 42863 w 61"/>
                                          <a:gd name="T7" fmla="*/ 95250 h 60"/>
                                          <a:gd name="T8" fmla="*/ 0 60000 65536"/>
                                          <a:gd name="T9" fmla="*/ 0 60000 65536"/>
                                          <a:gd name="T10" fmla="*/ 0 60000 65536"/>
                                          <a:gd name="T11" fmla="*/ 0 60000 65536"/>
                                          <a:gd name="T12" fmla="*/ 0 w 61"/>
                                          <a:gd name="T13" fmla="*/ 0 h 60"/>
                                          <a:gd name="T14" fmla="*/ 61 w 61"/>
                                          <a:gd name="T15" fmla="*/ 60 h 60"/>
                                        </a:gdLst>
                                        <a:ahLst/>
                                        <a:cxnLst>
                                          <a:cxn ang="T8">
                                            <a:pos x="T0" y="T1"/>
                                          </a:cxn>
                                          <a:cxn ang="T9">
                                            <a:pos x="T2" y="T3"/>
                                          </a:cxn>
                                          <a:cxn ang="T10">
                                            <a:pos x="T4" y="T5"/>
                                          </a:cxn>
                                          <a:cxn ang="T11">
                                            <a:pos x="T6" y="T7"/>
                                          </a:cxn>
                                        </a:cxnLst>
                                        <a:rect l="T12" t="T13" r="T14" b="T15"/>
                                        <a:pathLst>
                                          <a:path w="61" h="60">
                                            <a:moveTo>
                                              <a:pt x="27" y="60"/>
                                            </a:moveTo>
                                            <a:lnTo>
                                              <a:pt x="61" y="0"/>
                                            </a:lnTo>
                                            <a:lnTo>
                                              <a:pt x="0" y="0"/>
                                            </a:lnTo>
                                            <a:lnTo>
                                              <a:pt x="27"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90" name="Freeform 1279"/>
                                      <a:cNvSpPr>
                                        <a:spLocks/>
                                      </a:cNvSpPr>
                                    </a:nvSpPr>
                                    <a:spPr bwMode="auto">
                                      <a:xfrm>
                                        <a:off x="2266950" y="1981200"/>
                                        <a:ext cx="96838" cy="95250"/>
                                      </a:xfrm>
                                      <a:custGeom>
                                        <a:avLst/>
                                        <a:gdLst>
                                          <a:gd name="T0" fmla="*/ 42863 w 61"/>
                                          <a:gd name="T1" fmla="*/ 95250 h 60"/>
                                          <a:gd name="T2" fmla="*/ 96838 w 61"/>
                                          <a:gd name="T3" fmla="*/ 0 h 60"/>
                                          <a:gd name="T4" fmla="*/ 0 w 61"/>
                                          <a:gd name="T5" fmla="*/ 0 h 60"/>
                                          <a:gd name="T6" fmla="*/ 42863 w 61"/>
                                          <a:gd name="T7" fmla="*/ 95250 h 60"/>
                                          <a:gd name="T8" fmla="*/ 0 60000 65536"/>
                                          <a:gd name="T9" fmla="*/ 0 60000 65536"/>
                                          <a:gd name="T10" fmla="*/ 0 60000 65536"/>
                                          <a:gd name="T11" fmla="*/ 0 60000 65536"/>
                                          <a:gd name="T12" fmla="*/ 0 w 61"/>
                                          <a:gd name="T13" fmla="*/ 0 h 60"/>
                                          <a:gd name="T14" fmla="*/ 61 w 61"/>
                                          <a:gd name="T15" fmla="*/ 60 h 60"/>
                                        </a:gdLst>
                                        <a:ahLst/>
                                        <a:cxnLst>
                                          <a:cxn ang="T8">
                                            <a:pos x="T0" y="T1"/>
                                          </a:cxn>
                                          <a:cxn ang="T9">
                                            <a:pos x="T2" y="T3"/>
                                          </a:cxn>
                                          <a:cxn ang="T10">
                                            <a:pos x="T4" y="T5"/>
                                          </a:cxn>
                                          <a:cxn ang="T11">
                                            <a:pos x="T6" y="T7"/>
                                          </a:cxn>
                                        </a:cxnLst>
                                        <a:rect l="T12" t="T13" r="T14" b="T15"/>
                                        <a:pathLst>
                                          <a:path w="61" h="60">
                                            <a:moveTo>
                                              <a:pt x="27" y="60"/>
                                            </a:moveTo>
                                            <a:lnTo>
                                              <a:pt x="61" y="0"/>
                                            </a:lnTo>
                                            <a:lnTo>
                                              <a:pt x="0" y="0"/>
                                            </a:lnTo>
                                            <a:lnTo>
                                              <a:pt x="27"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91" name="Rectangle 1280"/>
                                      <a:cNvSpPr>
                                        <a:spLocks noChangeArrowheads="1"/>
                                      </a:cNvSpPr>
                                    </a:nvSpPr>
                                    <a:spPr bwMode="auto">
                                      <a:xfrm>
                                        <a:off x="2319338" y="1931988"/>
                                        <a:ext cx="307975" cy="1778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92" name="Rectangle 1281"/>
                                      <a:cNvSpPr>
                                        <a:spLocks noChangeArrowheads="1"/>
                                      </a:cNvSpPr>
                                    </a:nvSpPr>
                                    <a:spPr bwMode="auto">
                                      <a:xfrm>
                                        <a:off x="2398713" y="1973263"/>
                                        <a:ext cx="14446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ILA</a:t>
                                          </a:r>
                                          <a:endParaRPr lang="en-US"/>
                                        </a:p>
                                      </a:txBody>
                                      <a:useSpRect/>
                                    </a:txSp>
                                  </a:sp>
                                  <a:sp>
                                    <a:nvSpPr>
                                      <a:cNvPr id="2293" name="Rectangle 1288"/>
                                      <a:cNvSpPr>
                                        <a:spLocks noChangeArrowheads="1"/>
                                      </a:cNvSpPr>
                                    </a:nvSpPr>
                                    <a:spPr bwMode="auto">
                                      <a:xfrm>
                                        <a:off x="563563" y="2389188"/>
                                        <a:ext cx="895350" cy="13652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94" name="Rectangle 1291"/>
                                      <a:cNvSpPr>
                                        <a:spLocks noChangeArrowheads="1"/>
                                      </a:cNvSpPr>
                                    </a:nvSpPr>
                                    <a:spPr bwMode="auto">
                                      <a:xfrm>
                                        <a:off x="544513" y="1739900"/>
                                        <a:ext cx="1231900" cy="13652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95" name="Rectangle 1292"/>
                                      <a:cNvSpPr>
                                        <a:spLocks noChangeArrowheads="1"/>
                                      </a:cNvSpPr>
                                    </a:nvSpPr>
                                    <a:spPr bwMode="auto">
                                      <a:xfrm>
                                        <a:off x="623888" y="1757363"/>
                                        <a:ext cx="977900"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r>
                                            <a:rPr lang="en-US" sz="600" b="0">
                                              <a:solidFill>
                                                <a:srgbClr val="000000"/>
                                              </a:solidFill>
                                            </a:rPr>
                                            <a:t>= Trade, CAIV, Risk Studies</a:t>
                                          </a:r>
                                          <a:endParaRPr lang="en-US"/>
                                        </a:p>
                                      </a:txBody>
                                      <a:useSpRect/>
                                    </a:txSp>
                                  </a:sp>
                                  <a:sp>
                                    <a:nvSpPr>
                                      <a:cNvPr id="2296" name="Rectangle 1293"/>
                                      <a:cNvSpPr>
                                        <a:spLocks noChangeArrowheads="1"/>
                                      </a:cNvSpPr>
                                    </a:nvSpPr>
                                    <a:spPr bwMode="auto">
                                      <a:xfrm>
                                        <a:off x="484188" y="1779588"/>
                                        <a:ext cx="104775" cy="33337"/>
                                      </a:xfrm>
                                      <a:prstGeom prst="rect">
                                        <a:avLst/>
                                      </a:prstGeom>
                                      <a:solidFill>
                                        <a:srgbClr val="FFFFFF"/>
                                      </a:solidFill>
                                      <a:ln w="9525">
                                        <a:solidFill>
                                          <a:srgbClr val="FFA953"/>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97" name="Rectangle 1294"/>
                                      <a:cNvSpPr>
                                        <a:spLocks noChangeArrowheads="1"/>
                                      </a:cNvSpPr>
                                    </a:nvSpPr>
                                    <a:spPr bwMode="auto">
                                      <a:xfrm>
                                        <a:off x="544513" y="1739900"/>
                                        <a:ext cx="1231900" cy="13652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298" name="Rectangle 1295"/>
                                      <a:cNvSpPr>
                                        <a:spLocks noChangeArrowheads="1"/>
                                      </a:cNvSpPr>
                                    </a:nvSpPr>
                                    <a:spPr bwMode="auto">
                                      <a:xfrm>
                                        <a:off x="623888" y="1757363"/>
                                        <a:ext cx="977900"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r>
                                            <a:rPr lang="en-US" sz="600" b="0">
                                              <a:solidFill>
                                                <a:srgbClr val="000000"/>
                                              </a:solidFill>
                                            </a:rPr>
                                            <a:t>= Trade, CAIV, Risk Studies</a:t>
                                          </a:r>
                                          <a:endParaRPr lang="en-US"/>
                                        </a:p>
                                      </a:txBody>
                                      <a:useSpRect/>
                                    </a:txSp>
                                  </a:sp>
                                  <a:sp>
                                    <a:nvSpPr>
                                      <a:cNvPr id="2299" name="Rectangle 1296"/>
                                      <a:cNvSpPr>
                                        <a:spLocks noChangeArrowheads="1"/>
                                      </a:cNvSpPr>
                                    </a:nvSpPr>
                                    <a:spPr bwMode="auto">
                                      <a:xfrm>
                                        <a:off x="484188" y="1779588"/>
                                        <a:ext cx="104775" cy="33337"/>
                                      </a:xfrm>
                                      <a:prstGeom prst="rect">
                                        <a:avLst/>
                                      </a:prstGeom>
                                      <a:solidFill>
                                        <a:srgbClr val="FFFFFF"/>
                                      </a:solidFill>
                                      <a:ln w="9525">
                                        <a:solidFill>
                                          <a:srgbClr val="FFA953"/>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00" name="Rectangle 1297"/>
                                      <a:cNvSpPr>
                                        <a:spLocks noChangeArrowheads="1"/>
                                      </a:cNvSpPr>
                                    </a:nvSpPr>
                                    <a:spPr bwMode="auto">
                                      <a:xfrm>
                                        <a:off x="468313" y="1789113"/>
                                        <a:ext cx="209550"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01" name="Rectangle 1298"/>
                                      <a:cNvSpPr>
                                        <a:spLocks noChangeArrowheads="1"/>
                                      </a:cNvSpPr>
                                    </a:nvSpPr>
                                    <a:spPr bwMode="auto">
                                      <a:xfrm>
                                        <a:off x="554038" y="1836738"/>
                                        <a:ext cx="66675"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r>
                                            <a:rPr lang="en-US" sz="600" b="0">
                                              <a:solidFill>
                                                <a:srgbClr val="FFA953"/>
                                              </a:solidFill>
                                            </a:rPr>
                                            <a:t>x</a:t>
                                          </a:r>
                                          <a:endParaRPr lang="en-US"/>
                                        </a:p>
                                      </a:txBody>
                                      <a:useSpRect/>
                                    </a:txSp>
                                  </a:sp>
                                  <a:sp>
                                    <a:nvSpPr>
                                      <a:cNvPr id="2302" name="Rectangle 1299"/>
                                      <a:cNvSpPr>
                                        <a:spLocks noChangeArrowheads="1"/>
                                      </a:cNvSpPr>
                                    </a:nvSpPr>
                                    <a:spPr bwMode="auto">
                                      <a:xfrm>
                                        <a:off x="554038" y="1820863"/>
                                        <a:ext cx="1158875" cy="13652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03" name="Rectangle 1300"/>
                                      <a:cNvSpPr>
                                        <a:spLocks noChangeArrowheads="1"/>
                                      </a:cNvSpPr>
                                    </a:nvSpPr>
                                    <a:spPr bwMode="auto">
                                      <a:xfrm>
                                        <a:off x="633413" y="1836738"/>
                                        <a:ext cx="579437"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r>
                                            <a:rPr lang="en-US" sz="600" b="0">
                                              <a:solidFill>
                                                <a:srgbClr val="000000"/>
                                              </a:solidFill>
                                            </a:rPr>
                                            <a:t>= Software IERs</a:t>
                                          </a:r>
                                          <a:endParaRPr lang="en-US"/>
                                        </a:p>
                                      </a:txBody>
                                      <a:useSpRect/>
                                    </a:txSp>
                                  </a:sp>
                                  <a:sp>
                                    <a:nvSpPr>
                                      <a:cNvPr id="2304" name="Rectangle 1301"/>
                                      <a:cNvSpPr>
                                        <a:spLocks noChangeArrowheads="1"/>
                                      </a:cNvSpPr>
                                    </a:nvSpPr>
                                    <a:spPr bwMode="auto">
                                      <a:xfrm>
                                        <a:off x="468313" y="1789113"/>
                                        <a:ext cx="209550"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05" name="Rectangle 1302"/>
                                      <a:cNvSpPr>
                                        <a:spLocks noChangeArrowheads="1"/>
                                      </a:cNvSpPr>
                                    </a:nvSpPr>
                                    <a:spPr bwMode="auto">
                                      <a:xfrm>
                                        <a:off x="554038" y="1836738"/>
                                        <a:ext cx="66675"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r>
                                            <a:rPr lang="en-US" sz="600" b="0">
                                              <a:solidFill>
                                                <a:srgbClr val="FFA953"/>
                                              </a:solidFill>
                                            </a:rPr>
                                            <a:t>x</a:t>
                                          </a:r>
                                          <a:endParaRPr lang="en-US"/>
                                        </a:p>
                                      </a:txBody>
                                      <a:useSpRect/>
                                    </a:txSp>
                                  </a:sp>
                                  <a:sp>
                                    <a:nvSpPr>
                                      <a:cNvPr id="2306" name="Rectangle 1303"/>
                                      <a:cNvSpPr>
                                        <a:spLocks noChangeArrowheads="1"/>
                                      </a:cNvSpPr>
                                    </a:nvSpPr>
                                    <a:spPr bwMode="auto">
                                      <a:xfrm>
                                        <a:off x="554038" y="1820863"/>
                                        <a:ext cx="1158875" cy="13652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07" name="Rectangle 1304"/>
                                      <a:cNvSpPr>
                                        <a:spLocks noChangeArrowheads="1"/>
                                      </a:cNvSpPr>
                                    </a:nvSpPr>
                                    <a:spPr bwMode="auto">
                                      <a:xfrm>
                                        <a:off x="633413" y="1836738"/>
                                        <a:ext cx="579437"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r>
                                            <a:rPr lang="en-US" sz="600" b="0">
                                              <a:solidFill>
                                                <a:srgbClr val="000000"/>
                                              </a:solidFill>
                                            </a:rPr>
                                            <a:t>= Software IERs</a:t>
                                          </a:r>
                                          <a:endParaRPr lang="en-US"/>
                                        </a:p>
                                      </a:txBody>
                                      <a:useSpRect/>
                                    </a:txSp>
                                  </a:sp>
                                  <a:sp>
                                    <a:nvSpPr>
                                      <a:cNvPr id="2308" name="Rectangle 1305"/>
                                      <a:cNvSpPr>
                                        <a:spLocks noChangeArrowheads="1"/>
                                      </a:cNvSpPr>
                                    </a:nvSpPr>
                                    <a:spPr bwMode="auto">
                                      <a:xfrm>
                                        <a:off x="544513" y="3216275"/>
                                        <a:ext cx="88900" cy="87313"/>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09" name="Rectangle 1307"/>
                                      <a:cNvSpPr>
                                        <a:spLocks noChangeArrowheads="1"/>
                                      </a:cNvSpPr>
                                    </a:nvSpPr>
                                    <a:spPr bwMode="auto">
                                      <a:xfrm>
                                        <a:off x="685800" y="3232150"/>
                                        <a:ext cx="288925"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 PROD</a:t>
                                          </a:r>
                                          <a:endParaRPr lang="en-US"/>
                                        </a:p>
                                      </a:txBody>
                                      <a:useSpRect/>
                                    </a:txSp>
                                  </a:sp>
                                  <a:sp>
                                    <a:nvSpPr>
                                      <a:cNvPr id="2310" name="Rectangle 1309"/>
                                      <a:cNvSpPr>
                                        <a:spLocks noChangeArrowheads="1"/>
                                      </a:cNvSpPr>
                                    </a:nvSpPr>
                                    <a:spPr bwMode="auto">
                                      <a:xfrm>
                                        <a:off x="995363" y="3232150"/>
                                        <a:ext cx="303212"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 systems</a:t>
                                          </a:r>
                                          <a:endParaRPr lang="en-US"/>
                                        </a:p>
                                      </a:txBody>
                                      <a:useSpRect/>
                                    </a:txSp>
                                  </a:sp>
                                  <a:sp>
                                    <a:nvSpPr>
                                      <a:cNvPr id="2311" name="Rectangle 1310"/>
                                      <a:cNvSpPr>
                                        <a:spLocks noChangeArrowheads="1"/>
                                      </a:cNvSpPr>
                                    </a:nvSpPr>
                                    <a:spPr bwMode="auto">
                                      <a:xfrm>
                                        <a:off x="509588" y="3592513"/>
                                        <a:ext cx="1054100" cy="200025"/>
                                      </a:xfrm>
                                      <a:prstGeom prst="rect">
                                        <a:avLst/>
                                      </a:prstGeom>
                                      <a:solidFill>
                                        <a:srgbClr val="FFFFFF"/>
                                      </a:solidFill>
                                      <a:ln w="9525">
                                        <a:solidFill>
                                          <a:srgbClr val="0000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12" name="Rectangle 1311"/>
                                      <a:cNvSpPr>
                                        <a:spLocks noChangeArrowheads="1"/>
                                      </a:cNvSpPr>
                                    </a:nvSpPr>
                                    <a:spPr bwMode="auto">
                                      <a:xfrm>
                                        <a:off x="571500" y="3641725"/>
                                        <a:ext cx="887413"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Total Production 210</a:t>
                                          </a:r>
                                          <a:endParaRPr lang="en-US"/>
                                        </a:p>
                                      </a:txBody>
                                      <a:useSpRect/>
                                    </a:txSp>
                                  </a:sp>
                                  <a:sp>
                                    <a:nvSpPr>
                                      <a:cNvPr id="2313" name="Rectangle 1312"/>
                                      <a:cNvSpPr>
                                        <a:spLocks noChangeArrowheads="1"/>
                                      </a:cNvSpPr>
                                    </a:nvSpPr>
                                    <a:spPr bwMode="auto">
                                      <a:xfrm>
                                        <a:off x="2100263" y="1619250"/>
                                        <a:ext cx="254000" cy="33338"/>
                                      </a:xfrm>
                                      <a:prstGeom prst="rect">
                                        <a:avLst/>
                                      </a:prstGeom>
                                      <a:solidFill>
                                        <a:srgbClr val="B2B2B2"/>
                                      </a:solidFill>
                                      <a:ln w="9525">
                                        <a:solidFill>
                                          <a:srgbClr val="FFA953"/>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14" name="Rectangle 1313"/>
                                      <a:cNvSpPr>
                                        <a:spLocks noChangeArrowheads="1"/>
                                      </a:cNvSpPr>
                                    </a:nvSpPr>
                                    <a:spPr bwMode="auto">
                                      <a:xfrm>
                                        <a:off x="608013" y="3335338"/>
                                        <a:ext cx="1157287" cy="13652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15" name="Freeform 1315"/>
                                      <a:cNvSpPr>
                                        <a:spLocks/>
                                      </a:cNvSpPr>
                                    </a:nvSpPr>
                                    <a:spPr bwMode="auto">
                                      <a:xfrm>
                                        <a:off x="563563" y="3352800"/>
                                        <a:ext cx="69850" cy="63500"/>
                                      </a:xfrm>
                                      <a:custGeom>
                                        <a:avLst/>
                                        <a:gdLst>
                                          <a:gd name="T0" fmla="*/ 35701 w 45"/>
                                          <a:gd name="T1" fmla="*/ 0 h 40"/>
                                          <a:gd name="T2" fmla="*/ 0 w 45"/>
                                          <a:gd name="T3" fmla="*/ 31750 h 40"/>
                                          <a:gd name="T4" fmla="*/ 35701 w 45"/>
                                          <a:gd name="T5" fmla="*/ 63500 h 40"/>
                                          <a:gd name="T6" fmla="*/ 69850 w 45"/>
                                          <a:gd name="T7" fmla="*/ 31750 h 40"/>
                                          <a:gd name="T8" fmla="*/ 35701 w 45"/>
                                          <a:gd name="T9" fmla="*/ 0 h 40"/>
                                          <a:gd name="T10" fmla="*/ 0 60000 65536"/>
                                          <a:gd name="T11" fmla="*/ 0 60000 65536"/>
                                          <a:gd name="T12" fmla="*/ 0 60000 65536"/>
                                          <a:gd name="T13" fmla="*/ 0 60000 65536"/>
                                          <a:gd name="T14" fmla="*/ 0 60000 65536"/>
                                          <a:gd name="T15" fmla="*/ 0 w 45"/>
                                          <a:gd name="T16" fmla="*/ 0 h 40"/>
                                          <a:gd name="T17" fmla="*/ 45 w 45"/>
                                          <a:gd name="T18" fmla="*/ 40 h 40"/>
                                        </a:gdLst>
                                        <a:ahLst/>
                                        <a:cxnLst>
                                          <a:cxn ang="T10">
                                            <a:pos x="T0" y="T1"/>
                                          </a:cxn>
                                          <a:cxn ang="T11">
                                            <a:pos x="T2" y="T3"/>
                                          </a:cxn>
                                          <a:cxn ang="T12">
                                            <a:pos x="T4" y="T5"/>
                                          </a:cxn>
                                          <a:cxn ang="T13">
                                            <a:pos x="T6" y="T7"/>
                                          </a:cxn>
                                          <a:cxn ang="T14">
                                            <a:pos x="T8" y="T9"/>
                                          </a:cxn>
                                        </a:cxnLst>
                                        <a:rect l="T15" t="T16" r="T17" b="T18"/>
                                        <a:pathLst>
                                          <a:path w="45" h="40">
                                            <a:moveTo>
                                              <a:pt x="23" y="0"/>
                                            </a:moveTo>
                                            <a:lnTo>
                                              <a:pt x="0" y="20"/>
                                            </a:lnTo>
                                            <a:lnTo>
                                              <a:pt x="23" y="40"/>
                                            </a:lnTo>
                                            <a:lnTo>
                                              <a:pt x="45" y="20"/>
                                            </a:lnTo>
                                            <a:lnTo>
                                              <a:pt x="23"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16" name="Rectangle 1316"/>
                                      <a:cNvSpPr>
                                        <a:spLocks noChangeArrowheads="1"/>
                                      </a:cNvSpPr>
                                    </a:nvSpPr>
                                    <a:spPr bwMode="auto">
                                      <a:xfrm>
                                        <a:off x="608013" y="3335338"/>
                                        <a:ext cx="1157287" cy="13652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17" name="Rectangle 1317"/>
                                      <a:cNvSpPr>
                                        <a:spLocks noChangeArrowheads="1"/>
                                      </a:cNvSpPr>
                                    </a:nvSpPr>
                                    <a:spPr bwMode="auto">
                                      <a:xfrm>
                                        <a:off x="685800" y="3346450"/>
                                        <a:ext cx="684213"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 System Deliveries</a:t>
                                          </a:r>
                                          <a:endParaRPr lang="en-US"/>
                                        </a:p>
                                      </a:txBody>
                                      <a:useSpRect/>
                                    </a:txSp>
                                  </a:sp>
                                  <a:sp>
                                    <a:nvSpPr>
                                      <a:cNvPr id="2318" name="Freeform 1318"/>
                                      <a:cNvSpPr>
                                        <a:spLocks/>
                                      </a:cNvSpPr>
                                    </a:nvSpPr>
                                    <a:spPr bwMode="auto">
                                      <a:xfrm>
                                        <a:off x="563563" y="3352800"/>
                                        <a:ext cx="69850" cy="63500"/>
                                      </a:xfrm>
                                      <a:custGeom>
                                        <a:avLst/>
                                        <a:gdLst>
                                          <a:gd name="T0" fmla="*/ 35701 w 45"/>
                                          <a:gd name="T1" fmla="*/ 0 h 40"/>
                                          <a:gd name="T2" fmla="*/ 0 w 45"/>
                                          <a:gd name="T3" fmla="*/ 31750 h 40"/>
                                          <a:gd name="T4" fmla="*/ 35701 w 45"/>
                                          <a:gd name="T5" fmla="*/ 63500 h 40"/>
                                          <a:gd name="T6" fmla="*/ 69850 w 45"/>
                                          <a:gd name="T7" fmla="*/ 31750 h 40"/>
                                          <a:gd name="T8" fmla="*/ 35701 w 45"/>
                                          <a:gd name="T9" fmla="*/ 0 h 40"/>
                                          <a:gd name="T10" fmla="*/ 0 60000 65536"/>
                                          <a:gd name="T11" fmla="*/ 0 60000 65536"/>
                                          <a:gd name="T12" fmla="*/ 0 60000 65536"/>
                                          <a:gd name="T13" fmla="*/ 0 60000 65536"/>
                                          <a:gd name="T14" fmla="*/ 0 60000 65536"/>
                                          <a:gd name="T15" fmla="*/ 0 w 45"/>
                                          <a:gd name="T16" fmla="*/ 0 h 40"/>
                                          <a:gd name="T17" fmla="*/ 45 w 45"/>
                                          <a:gd name="T18" fmla="*/ 40 h 40"/>
                                        </a:gdLst>
                                        <a:ahLst/>
                                        <a:cxnLst>
                                          <a:cxn ang="T10">
                                            <a:pos x="T0" y="T1"/>
                                          </a:cxn>
                                          <a:cxn ang="T11">
                                            <a:pos x="T2" y="T3"/>
                                          </a:cxn>
                                          <a:cxn ang="T12">
                                            <a:pos x="T4" y="T5"/>
                                          </a:cxn>
                                          <a:cxn ang="T13">
                                            <a:pos x="T6" y="T7"/>
                                          </a:cxn>
                                          <a:cxn ang="T14">
                                            <a:pos x="T8" y="T9"/>
                                          </a:cxn>
                                        </a:cxnLst>
                                        <a:rect l="T15" t="T16" r="T17" b="T18"/>
                                        <a:pathLst>
                                          <a:path w="45" h="40">
                                            <a:moveTo>
                                              <a:pt x="23" y="0"/>
                                            </a:moveTo>
                                            <a:lnTo>
                                              <a:pt x="0" y="20"/>
                                            </a:lnTo>
                                            <a:lnTo>
                                              <a:pt x="23" y="40"/>
                                            </a:lnTo>
                                            <a:lnTo>
                                              <a:pt x="45" y="20"/>
                                            </a:lnTo>
                                            <a:lnTo>
                                              <a:pt x="23"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19" name="Rectangle 1319"/>
                                      <a:cNvSpPr>
                                        <a:spLocks noChangeArrowheads="1"/>
                                      </a:cNvSpPr>
                                    </a:nvSpPr>
                                    <a:spPr bwMode="auto">
                                      <a:xfrm>
                                        <a:off x="582613" y="2270125"/>
                                        <a:ext cx="560387" cy="160338"/>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20" name="Rectangle 1320"/>
                                      <a:cNvSpPr>
                                        <a:spLocks noChangeArrowheads="1"/>
                                      </a:cNvSpPr>
                                    </a:nvSpPr>
                                    <a:spPr bwMode="auto">
                                      <a:xfrm>
                                        <a:off x="666750" y="2365375"/>
                                        <a:ext cx="381000"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 EVM IBR</a:t>
                                          </a:r>
                                          <a:endParaRPr lang="en-US"/>
                                        </a:p>
                                      </a:txBody>
                                      <a:useSpRect/>
                                    </a:txSp>
                                  </a:sp>
                                  <a:sp>
                                    <a:nvSpPr>
                                      <a:cNvPr id="2321" name="Freeform 1324"/>
                                      <a:cNvSpPr>
                                        <a:spLocks/>
                                      </a:cNvSpPr>
                                    </a:nvSpPr>
                                    <a:spPr bwMode="auto">
                                      <a:xfrm>
                                        <a:off x="561975" y="2349500"/>
                                        <a:ext cx="61913" cy="79375"/>
                                      </a:xfrm>
                                      <a:custGeom>
                                        <a:avLst/>
                                        <a:gdLst>
                                          <a:gd name="T0" fmla="*/ 34925 w 39"/>
                                          <a:gd name="T1" fmla="*/ 0 h 50"/>
                                          <a:gd name="T2" fmla="*/ 0 w 39"/>
                                          <a:gd name="T3" fmla="*/ 39688 h 50"/>
                                          <a:gd name="T4" fmla="*/ 34925 w 39"/>
                                          <a:gd name="T5" fmla="*/ 79375 h 50"/>
                                          <a:gd name="T6" fmla="*/ 61912 w 39"/>
                                          <a:gd name="T7" fmla="*/ 39688 h 50"/>
                                          <a:gd name="T8" fmla="*/ 34925 w 39"/>
                                          <a:gd name="T9" fmla="*/ 0 h 50"/>
                                          <a:gd name="T10" fmla="*/ 0 60000 65536"/>
                                          <a:gd name="T11" fmla="*/ 0 60000 65536"/>
                                          <a:gd name="T12" fmla="*/ 0 60000 65536"/>
                                          <a:gd name="T13" fmla="*/ 0 60000 65536"/>
                                          <a:gd name="T14" fmla="*/ 0 60000 65536"/>
                                          <a:gd name="T15" fmla="*/ 0 w 39"/>
                                          <a:gd name="T16" fmla="*/ 0 h 50"/>
                                          <a:gd name="T17" fmla="*/ 39 w 39"/>
                                          <a:gd name="T18" fmla="*/ 50 h 50"/>
                                        </a:gdLst>
                                        <a:ahLst/>
                                        <a:cxnLst>
                                          <a:cxn ang="T10">
                                            <a:pos x="T0" y="T1"/>
                                          </a:cxn>
                                          <a:cxn ang="T11">
                                            <a:pos x="T2" y="T3"/>
                                          </a:cxn>
                                          <a:cxn ang="T12">
                                            <a:pos x="T4" y="T5"/>
                                          </a:cxn>
                                          <a:cxn ang="T13">
                                            <a:pos x="T6" y="T7"/>
                                          </a:cxn>
                                          <a:cxn ang="T14">
                                            <a:pos x="T8" y="T9"/>
                                          </a:cxn>
                                        </a:cxnLst>
                                        <a:rect l="T15" t="T16" r="T17" b="T18"/>
                                        <a:pathLst>
                                          <a:path w="39" h="50">
                                            <a:moveTo>
                                              <a:pt x="22" y="0"/>
                                            </a:moveTo>
                                            <a:lnTo>
                                              <a:pt x="0" y="25"/>
                                            </a:lnTo>
                                            <a:lnTo>
                                              <a:pt x="22" y="50"/>
                                            </a:lnTo>
                                            <a:lnTo>
                                              <a:pt x="39" y="25"/>
                                            </a:lnTo>
                                            <a:lnTo>
                                              <a:pt x="22" y="0"/>
                                            </a:lnTo>
                                            <a:close/>
                                          </a:path>
                                        </a:pathLst>
                                      </a:custGeom>
                                      <a:solidFill>
                                        <a:srgbClr val="FFFFFF"/>
                                      </a:solidFill>
                                      <a:ln w="9525" cap="rnd">
                                        <a:solidFill>
                                          <a:srgbClr val="FF66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22" name="Rectangle 1330"/>
                                      <a:cNvSpPr>
                                        <a:spLocks noChangeArrowheads="1"/>
                                      </a:cNvSpPr>
                                    </a:nvSpPr>
                                    <a:spPr bwMode="auto">
                                      <a:xfrm>
                                        <a:off x="685800" y="3103563"/>
                                        <a:ext cx="592138"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 RDT&amp;E assets</a:t>
                                          </a:r>
                                          <a:endParaRPr lang="en-US"/>
                                        </a:p>
                                      </a:txBody>
                                      <a:useSpRect/>
                                    </a:txSp>
                                  </a:sp>
                                  <a:sp>
                                    <a:nvSpPr>
                                      <a:cNvPr id="2323" name="Rectangle 1331"/>
                                      <a:cNvSpPr>
                                        <a:spLocks noChangeArrowheads="1"/>
                                      </a:cNvSpPr>
                                    </a:nvSpPr>
                                    <a:spPr bwMode="auto">
                                      <a:xfrm>
                                        <a:off x="544513" y="3095625"/>
                                        <a:ext cx="96837" cy="87313"/>
                                      </a:xfrm>
                                      <a:prstGeom prst="rect">
                                        <a:avLst/>
                                      </a:prstGeom>
                                      <a:solidFill>
                                        <a:srgbClr val="FFFFFF"/>
                                      </a:solidFill>
                                      <a:ln w="9525">
                                        <a:solidFill>
                                          <a:srgbClr val="FFCC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24" name="Rectangle 1334"/>
                                      <a:cNvSpPr>
                                        <a:spLocks noChangeArrowheads="1"/>
                                      </a:cNvSpPr>
                                    </a:nvSpPr>
                                    <a:spPr bwMode="auto">
                                      <a:xfrm>
                                        <a:off x="544513" y="3095625"/>
                                        <a:ext cx="96837" cy="87313"/>
                                      </a:xfrm>
                                      <a:prstGeom prst="rect">
                                        <a:avLst/>
                                      </a:prstGeom>
                                      <a:solidFill>
                                        <a:srgbClr val="FFFFFF"/>
                                      </a:solidFill>
                                      <a:ln w="9525">
                                        <a:solidFill>
                                          <a:srgbClr val="FFCC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25" name="Rectangle 1335"/>
                                      <a:cNvSpPr>
                                        <a:spLocks noChangeArrowheads="1"/>
                                      </a:cNvSpPr>
                                    </a:nvSpPr>
                                    <a:spPr bwMode="auto">
                                      <a:xfrm>
                                        <a:off x="2433638" y="4622800"/>
                                        <a:ext cx="422275"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26" name="Freeform 1337"/>
                                      <a:cNvSpPr>
                                        <a:spLocks/>
                                      </a:cNvSpPr>
                                    </a:nvSpPr>
                                    <a:spPr bwMode="auto">
                                      <a:xfrm>
                                        <a:off x="5022850" y="4410075"/>
                                        <a:ext cx="69850" cy="63500"/>
                                      </a:xfrm>
                                      <a:custGeom>
                                        <a:avLst/>
                                        <a:gdLst>
                                          <a:gd name="T0" fmla="*/ 0 w 8"/>
                                          <a:gd name="T1" fmla="*/ 55562 h 8"/>
                                          <a:gd name="T2" fmla="*/ 8731 w 8"/>
                                          <a:gd name="T3" fmla="*/ 63500 h 8"/>
                                          <a:gd name="T4" fmla="*/ 17463 w 8"/>
                                          <a:gd name="T5" fmla="*/ 63500 h 8"/>
                                          <a:gd name="T6" fmla="*/ 26194 w 8"/>
                                          <a:gd name="T7" fmla="*/ 63500 h 8"/>
                                          <a:gd name="T8" fmla="*/ 34925 w 8"/>
                                          <a:gd name="T9" fmla="*/ 63500 h 8"/>
                                          <a:gd name="T10" fmla="*/ 34925 w 8"/>
                                          <a:gd name="T11" fmla="*/ 55562 h 8"/>
                                          <a:gd name="T12" fmla="*/ 43656 w 8"/>
                                          <a:gd name="T13" fmla="*/ 55562 h 8"/>
                                          <a:gd name="T14" fmla="*/ 43656 w 8"/>
                                          <a:gd name="T15" fmla="*/ 55562 h 8"/>
                                          <a:gd name="T16" fmla="*/ 52387 w 8"/>
                                          <a:gd name="T17" fmla="*/ 47625 h 8"/>
                                          <a:gd name="T18" fmla="*/ 61119 w 8"/>
                                          <a:gd name="T19" fmla="*/ 47625 h 8"/>
                                          <a:gd name="T20" fmla="*/ 69850 w 8"/>
                                          <a:gd name="T21" fmla="*/ 47625 h 8"/>
                                          <a:gd name="T22" fmla="*/ 69850 w 8"/>
                                          <a:gd name="T23" fmla="*/ 0 h 8"/>
                                          <a:gd name="T24" fmla="*/ 0 w 8"/>
                                          <a:gd name="T25" fmla="*/ 0 h 8"/>
                                          <a:gd name="T26" fmla="*/ 0 w 8"/>
                                          <a:gd name="T27" fmla="*/ 55562 h 8"/>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8"/>
                                          <a:gd name="T43" fmla="*/ 0 h 8"/>
                                          <a:gd name="T44" fmla="*/ 8 w 8"/>
                                          <a:gd name="T45" fmla="*/ 8 h 8"/>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8" h="8">
                                            <a:moveTo>
                                              <a:pt x="0" y="7"/>
                                            </a:moveTo>
                                            <a:cubicBezTo>
                                              <a:pt x="1" y="7"/>
                                              <a:pt x="1" y="8"/>
                                              <a:pt x="1" y="8"/>
                                            </a:cubicBezTo>
                                            <a:cubicBezTo>
                                              <a:pt x="2" y="8"/>
                                              <a:pt x="2" y="8"/>
                                              <a:pt x="2" y="8"/>
                                            </a:cubicBezTo>
                                            <a:cubicBezTo>
                                              <a:pt x="3" y="8"/>
                                              <a:pt x="3" y="8"/>
                                              <a:pt x="3" y="8"/>
                                            </a:cubicBezTo>
                                            <a:cubicBezTo>
                                              <a:pt x="3" y="8"/>
                                              <a:pt x="4" y="8"/>
                                              <a:pt x="4" y="8"/>
                                            </a:cubicBezTo>
                                            <a:cubicBezTo>
                                              <a:pt x="4" y="7"/>
                                              <a:pt x="4" y="7"/>
                                              <a:pt x="4" y="7"/>
                                            </a:cubicBezTo>
                                            <a:cubicBezTo>
                                              <a:pt x="4" y="7"/>
                                              <a:pt x="5" y="7"/>
                                              <a:pt x="5" y="7"/>
                                            </a:cubicBezTo>
                                            <a:cubicBezTo>
                                              <a:pt x="5" y="7"/>
                                              <a:pt x="5" y="7"/>
                                              <a:pt x="5" y="7"/>
                                            </a:cubicBezTo>
                                            <a:cubicBezTo>
                                              <a:pt x="6" y="7"/>
                                              <a:pt x="6" y="7"/>
                                              <a:pt x="6" y="6"/>
                                            </a:cubicBezTo>
                                            <a:cubicBezTo>
                                              <a:pt x="6" y="6"/>
                                              <a:pt x="7" y="6"/>
                                              <a:pt x="7" y="6"/>
                                            </a:cubicBezTo>
                                            <a:cubicBezTo>
                                              <a:pt x="7" y="6"/>
                                              <a:pt x="7" y="6"/>
                                              <a:pt x="8" y="6"/>
                                            </a:cubicBezTo>
                                            <a:lnTo>
                                              <a:pt x="8" y="0"/>
                                            </a:lnTo>
                                            <a:lnTo>
                                              <a:pt x="0" y="0"/>
                                            </a:lnTo>
                                            <a:lnTo>
                                              <a:pt x="0" y="7"/>
                                            </a:lnTo>
                                            <a:close/>
                                          </a:path>
                                        </a:pathLst>
                                      </a:custGeom>
                                      <a:solidFill>
                                        <a:srgbClr val="FFFFFF"/>
                                      </a:solidFill>
                                      <a:ln w="9525" cap="rnd">
                                        <a:solidFill>
                                          <a:srgbClr val="9900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27" name="Rectangle 1338"/>
                                      <a:cNvSpPr>
                                        <a:spLocks noChangeArrowheads="1"/>
                                      </a:cNvSpPr>
                                    </a:nvSpPr>
                                    <a:spPr bwMode="auto">
                                      <a:xfrm>
                                        <a:off x="2433638" y="4622800"/>
                                        <a:ext cx="422275"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28" name="Rectangle 1339"/>
                                      <a:cNvSpPr>
                                        <a:spLocks noChangeArrowheads="1"/>
                                      </a:cNvSpPr>
                                    </a:nvSpPr>
                                    <a:spPr bwMode="auto">
                                      <a:xfrm>
                                        <a:off x="2665413" y="4298950"/>
                                        <a:ext cx="249237"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TEMP</a:t>
                                          </a:r>
                                          <a:endParaRPr lang="en-US"/>
                                        </a:p>
                                      </a:txBody>
                                      <a:useSpRect/>
                                    </a:txSp>
                                  </a:sp>
                                  <a:sp>
                                    <a:nvSpPr>
                                      <a:cNvPr id="2329" name="Freeform 1340"/>
                                      <a:cNvSpPr>
                                        <a:spLocks/>
                                      </a:cNvSpPr>
                                    </a:nvSpPr>
                                    <a:spPr bwMode="auto">
                                      <a:xfrm>
                                        <a:off x="2941638" y="4310063"/>
                                        <a:ext cx="69850" cy="63500"/>
                                      </a:xfrm>
                                      <a:custGeom>
                                        <a:avLst/>
                                        <a:gdLst>
                                          <a:gd name="T0" fmla="*/ 0 w 8"/>
                                          <a:gd name="T1" fmla="*/ 55562 h 8"/>
                                          <a:gd name="T2" fmla="*/ 8731 w 8"/>
                                          <a:gd name="T3" fmla="*/ 63500 h 8"/>
                                          <a:gd name="T4" fmla="*/ 17463 w 8"/>
                                          <a:gd name="T5" fmla="*/ 63500 h 8"/>
                                          <a:gd name="T6" fmla="*/ 26194 w 8"/>
                                          <a:gd name="T7" fmla="*/ 63500 h 8"/>
                                          <a:gd name="T8" fmla="*/ 34925 w 8"/>
                                          <a:gd name="T9" fmla="*/ 63500 h 8"/>
                                          <a:gd name="T10" fmla="*/ 34925 w 8"/>
                                          <a:gd name="T11" fmla="*/ 55562 h 8"/>
                                          <a:gd name="T12" fmla="*/ 43656 w 8"/>
                                          <a:gd name="T13" fmla="*/ 55562 h 8"/>
                                          <a:gd name="T14" fmla="*/ 43656 w 8"/>
                                          <a:gd name="T15" fmla="*/ 55562 h 8"/>
                                          <a:gd name="T16" fmla="*/ 52387 w 8"/>
                                          <a:gd name="T17" fmla="*/ 47625 h 8"/>
                                          <a:gd name="T18" fmla="*/ 61119 w 8"/>
                                          <a:gd name="T19" fmla="*/ 47625 h 8"/>
                                          <a:gd name="T20" fmla="*/ 69850 w 8"/>
                                          <a:gd name="T21" fmla="*/ 47625 h 8"/>
                                          <a:gd name="T22" fmla="*/ 69850 w 8"/>
                                          <a:gd name="T23" fmla="*/ 0 h 8"/>
                                          <a:gd name="T24" fmla="*/ 0 w 8"/>
                                          <a:gd name="T25" fmla="*/ 0 h 8"/>
                                          <a:gd name="T26" fmla="*/ 0 w 8"/>
                                          <a:gd name="T27" fmla="*/ 55562 h 8"/>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8"/>
                                          <a:gd name="T43" fmla="*/ 0 h 8"/>
                                          <a:gd name="T44" fmla="*/ 8 w 8"/>
                                          <a:gd name="T45" fmla="*/ 8 h 8"/>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8" h="8">
                                            <a:moveTo>
                                              <a:pt x="0" y="7"/>
                                            </a:moveTo>
                                            <a:cubicBezTo>
                                              <a:pt x="1" y="7"/>
                                              <a:pt x="1" y="8"/>
                                              <a:pt x="1" y="8"/>
                                            </a:cubicBezTo>
                                            <a:cubicBezTo>
                                              <a:pt x="2" y="8"/>
                                              <a:pt x="2" y="8"/>
                                              <a:pt x="2" y="8"/>
                                            </a:cubicBezTo>
                                            <a:cubicBezTo>
                                              <a:pt x="3" y="8"/>
                                              <a:pt x="3" y="8"/>
                                              <a:pt x="3" y="8"/>
                                            </a:cubicBezTo>
                                            <a:cubicBezTo>
                                              <a:pt x="3" y="8"/>
                                              <a:pt x="4" y="8"/>
                                              <a:pt x="4" y="8"/>
                                            </a:cubicBezTo>
                                            <a:cubicBezTo>
                                              <a:pt x="4" y="7"/>
                                              <a:pt x="4" y="7"/>
                                              <a:pt x="4" y="7"/>
                                            </a:cubicBezTo>
                                            <a:cubicBezTo>
                                              <a:pt x="4" y="7"/>
                                              <a:pt x="5" y="7"/>
                                              <a:pt x="5" y="7"/>
                                            </a:cubicBezTo>
                                            <a:cubicBezTo>
                                              <a:pt x="5" y="7"/>
                                              <a:pt x="5" y="7"/>
                                              <a:pt x="5" y="7"/>
                                            </a:cubicBezTo>
                                            <a:cubicBezTo>
                                              <a:pt x="6" y="7"/>
                                              <a:pt x="6" y="7"/>
                                              <a:pt x="6" y="6"/>
                                            </a:cubicBezTo>
                                            <a:cubicBezTo>
                                              <a:pt x="6" y="6"/>
                                              <a:pt x="7" y="6"/>
                                              <a:pt x="7" y="6"/>
                                            </a:cubicBezTo>
                                            <a:cubicBezTo>
                                              <a:pt x="7" y="6"/>
                                              <a:pt x="7" y="6"/>
                                              <a:pt x="8" y="6"/>
                                            </a:cubicBezTo>
                                            <a:lnTo>
                                              <a:pt x="8" y="0"/>
                                            </a:lnTo>
                                            <a:lnTo>
                                              <a:pt x="0" y="0"/>
                                            </a:lnTo>
                                            <a:lnTo>
                                              <a:pt x="0" y="7"/>
                                            </a:lnTo>
                                            <a:close/>
                                          </a:path>
                                        </a:pathLst>
                                      </a:custGeom>
                                      <a:solidFill>
                                        <a:srgbClr val="FFFFFF"/>
                                      </a:solidFill>
                                      <a:ln w="9525" cap="rnd">
                                        <a:solidFill>
                                          <a:srgbClr val="9900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30" name="Rectangle 1348"/>
                                      <a:cNvSpPr>
                                        <a:spLocks noChangeArrowheads="1"/>
                                      </a:cNvSpPr>
                                    </a:nvSpPr>
                                    <a:spPr bwMode="auto">
                                      <a:xfrm>
                                        <a:off x="712788" y="4454525"/>
                                        <a:ext cx="688975"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 select documents</a:t>
                                          </a:r>
                                          <a:endParaRPr lang="en-US"/>
                                        </a:p>
                                      </a:txBody>
                                      <a:useSpRect/>
                                    </a:txSp>
                                  </a:sp>
                                  <a:sp>
                                    <a:nvSpPr>
                                      <a:cNvPr id="2331" name="Freeform 1349"/>
                                      <a:cNvSpPr>
                                        <a:spLocks/>
                                      </a:cNvSpPr>
                                    </a:nvSpPr>
                                    <a:spPr bwMode="auto">
                                      <a:xfrm>
                                        <a:off x="588963" y="4454525"/>
                                        <a:ext cx="63500" cy="63500"/>
                                      </a:xfrm>
                                      <a:custGeom>
                                        <a:avLst/>
                                        <a:gdLst>
                                          <a:gd name="T0" fmla="*/ 0 w 7"/>
                                          <a:gd name="T1" fmla="*/ 63500 h 8"/>
                                          <a:gd name="T2" fmla="*/ 9071 w 7"/>
                                          <a:gd name="T3" fmla="*/ 63500 h 8"/>
                                          <a:gd name="T4" fmla="*/ 18143 w 7"/>
                                          <a:gd name="T5" fmla="*/ 63500 h 8"/>
                                          <a:gd name="T6" fmla="*/ 27214 w 7"/>
                                          <a:gd name="T7" fmla="*/ 63500 h 8"/>
                                          <a:gd name="T8" fmla="*/ 27214 w 7"/>
                                          <a:gd name="T9" fmla="*/ 63500 h 8"/>
                                          <a:gd name="T10" fmla="*/ 36286 w 7"/>
                                          <a:gd name="T11" fmla="*/ 63500 h 8"/>
                                          <a:gd name="T12" fmla="*/ 36286 w 7"/>
                                          <a:gd name="T13" fmla="*/ 55562 h 8"/>
                                          <a:gd name="T14" fmla="*/ 45357 w 7"/>
                                          <a:gd name="T15" fmla="*/ 55562 h 8"/>
                                          <a:gd name="T16" fmla="*/ 54429 w 7"/>
                                          <a:gd name="T17" fmla="*/ 55562 h 8"/>
                                          <a:gd name="T18" fmla="*/ 63500 w 7"/>
                                          <a:gd name="T19" fmla="*/ 55562 h 8"/>
                                          <a:gd name="T20" fmla="*/ 63500 w 7"/>
                                          <a:gd name="T21" fmla="*/ 55562 h 8"/>
                                          <a:gd name="T22" fmla="*/ 63500 w 7"/>
                                          <a:gd name="T23" fmla="*/ 0 h 8"/>
                                          <a:gd name="T24" fmla="*/ 0 w 7"/>
                                          <a:gd name="T25" fmla="*/ 0 h 8"/>
                                          <a:gd name="T26" fmla="*/ 0 w 7"/>
                                          <a:gd name="T27" fmla="*/ 63500 h 8"/>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7"/>
                                          <a:gd name="T43" fmla="*/ 0 h 8"/>
                                          <a:gd name="T44" fmla="*/ 7 w 7"/>
                                          <a:gd name="T45" fmla="*/ 8 h 8"/>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7" h="8">
                                            <a:moveTo>
                                              <a:pt x="0" y="8"/>
                                            </a:moveTo>
                                            <a:cubicBezTo>
                                              <a:pt x="0" y="8"/>
                                              <a:pt x="1" y="8"/>
                                              <a:pt x="1" y="8"/>
                                            </a:cubicBezTo>
                                            <a:cubicBezTo>
                                              <a:pt x="1" y="8"/>
                                              <a:pt x="2" y="8"/>
                                              <a:pt x="2" y="8"/>
                                            </a:cubicBezTo>
                                            <a:cubicBezTo>
                                              <a:pt x="2" y="8"/>
                                              <a:pt x="3" y="8"/>
                                              <a:pt x="3" y="8"/>
                                            </a:cubicBezTo>
                                            <a:cubicBezTo>
                                              <a:pt x="3" y="8"/>
                                              <a:pt x="3" y="8"/>
                                              <a:pt x="3" y="8"/>
                                            </a:cubicBezTo>
                                            <a:cubicBezTo>
                                              <a:pt x="4" y="8"/>
                                              <a:pt x="4" y="8"/>
                                              <a:pt x="4" y="8"/>
                                            </a:cubicBezTo>
                                            <a:cubicBezTo>
                                              <a:pt x="4" y="8"/>
                                              <a:pt x="4" y="7"/>
                                              <a:pt x="4" y="7"/>
                                            </a:cubicBezTo>
                                            <a:cubicBezTo>
                                              <a:pt x="5" y="7"/>
                                              <a:pt x="5" y="7"/>
                                              <a:pt x="5" y="7"/>
                                            </a:cubicBezTo>
                                            <a:cubicBezTo>
                                              <a:pt x="5" y="7"/>
                                              <a:pt x="5" y="7"/>
                                              <a:pt x="6" y="7"/>
                                            </a:cubicBezTo>
                                            <a:cubicBezTo>
                                              <a:pt x="6" y="7"/>
                                              <a:pt x="6" y="7"/>
                                              <a:pt x="7" y="7"/>
                                            </a:cubicBezTo>
                                            <a:cubicBezTo>
                                              <a:pt x="7" y="7"/>
                                              <a:pt x="7" y="7"/>
                                              <a:pt x="7" y="7"/>
                                            </a:cubicBezTo>
                                            <a:lnTo>
                                              <a:pt x="7" y="0"/>
                                            </a:lnTo>
                                            <a:lnTo>
                                              <a:pt x="0" y="0"/>
                                            </a:lnTo>
                                            <a:lnTo>
                                              <a:pt x="0" y="8"/>
                                            </a:lnTo>
                                            <a:close/>
                                          </a:path>
                                        </a:pathLst>
                                      </a:custGeom>
                                      <a:solidFill>
                                        <a:srgbClr val="FFFFFF"/>
                                      </a:solidFill>
                                      <a:ln w="9525" cap="rnd">
                                        <a:solidFill>
                                          <a:srgbClr val="9900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32" name="Rectangle 1350"/>
                                      <a:cNvSpPr>
                                        <a:spLocks noChangeArrowheads="1"/>
                                      </a:cNvSpPr>
                                    </a:nvSpPr>
                                    <a:spPr bwMode="auto">
                                      <a:xfrm>
                                        <a:off x="2487613" y="2252663"/>
                                        <a:ext cx="349250" cy="1778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33" name="Rectangle 1351"/>
                                      <a:cNvSpPr>
                                        <a:spLocks noChangeArrowheads="1"/>
                                      </a:cNvSpPr>
                                    </a:nvSpPr>
                                    <a:spPr bwMode="auto">
                                      <a:xfrm>
                                        <a:off x="3151188" y="2257425"/>
                                        <a:ext cx="196850" cy="10636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EMD</a:t>
                                          </a:r>
                                          <a:endParaRPr lang="en-US"/>
                                        </a:p>
                                      </a:txBody>
                                      <a:useSpRect/>
                                    </a:txSp>
                                  </a:sp>
                                  <a:sp>
                                    <a:nvSpPr>
                                      <a:cNvPr id="2334" name="Freeform 1355"/>
                                      <a:cNvSpPr>
                                        <a:spLocks/>
                                      </a:cNvSpPr>
                                    </a:nvSpPr>
                                    <a:spPr bwMode="auto">
                                      <a:xfrm>
                                        <a:off x="3100388" y="2120900"/>
                                        <a:ext cx="103187" cy="120650"/>
                                      </a:xfrm>
                                      <a:custGeom>
                                        <a:avLst/>
                                        <a:gdLst>
                                          <a:gd name="T0" fmla="*/ 51594 w 66"/>
                                          <a:gd name="T1" fmla="*/ 120650 h 76"/>
                                          <a:gd name="T2" fmla="*/ 0 w 66"/>
                                          <a:gd name="T3" fmla="*/ 0 h 76"/>
                                          <a:gd name="T4" fmla="*/ 103187 w 66"/>
                                          <a:gd name="T5" fmla="*/ 0 h 76"/>
                                          <a:gd name="T6" fmla="*/ 51594 w 66"/>
                                          <a:gd name="T7" fmla="*/ 120650 h 76"/>
                                          <a:gd name="T8" fmla="*/ 0 60000 65536"/>
                                          <a:gd name="T9" fmla="*/ 0 60000 65536"/>
                                          <a:gd name="T10" fmla="*/ 0 60000 65536"/>
                                          <a:gd name="T11" fmla="*/ 0 60000 65536"/>
                                          <a:gd name="T12" fmla="*/ 0 w 66"/>
                                          <a:gd name="T13" fmla="*/ 0 h 76"/>
                                          <a:gd name="T14" fmla="*/ 66 w 66"/>
                                          <a:gd name="T15" fmla="*/ 76 h 76"/>
                                        </a:gdLst>
                                        <a:ahLst/>
                                        <a:cxnLst>
                                          <a:cxn ang="T8">
                                            <a:pos x="T0" y="T1"/>
                                          </a:cxn>
                                          <a:cxn ang="T9">
                                            <a:pos x="T2" y="T3"/>
                                          </a:cxn>
                                          <a:cxn ang="T10">
                                            <a:pos x="T4" y="T5"/>
                                          </a:cxn>
                                          <a:cxn ang="T11">
                                            <a:pos x="T6" y="T7"/>
                                          </a:cxn>
                                        </a:cxnLst>
                                        <a:rect l="T12" t="T13" r="T14" b="T15"/>
                                        <a:pathLst>
                                          <a:path w="66" h="76">
                                            <a:moveTo>
                                              <a:pt x="33" y="76"/>
                                            </a:moveTo>
                                            <a:lnTo>
                                              <a:pt x="0" y="0"/>
                                            </a:lnTo>
                                            <a:lnTo>
                                              <a:pt x="66" y="0"/>
                                            </a:lnTo>
                                            <a:lnTo>
                                              <a:pt x="33" y="76"/>
                                            </a:lnTo>
                                            <a:close/>
                                          </a:path>
                                        </a:pathLst>
                                      </a:custGeom>
                                      <a:solidFill>
                                        <a:srgbClr val="FFFFFF"/>
                                      </a:solidFill>
                                      <a:ln w="17463" cap="rnd">
                                        <a:solidFill>
                                          <a:srgbClr val="FF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35" name="Rectangle 1390"/>
                                      <a:cNvSpPr>
                                        <a:spLocks noChangeArrowheads="1"/>
                                      </a:cNvSpPr>
                                    </a:nvSpPr>
                                    <a:spPr bwMode="auto">
                                      <a:xfrm>
                                        <a:off x="4673600" y="2365375"/>
                                        <a:ext cx="412750"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36" name="Freeform 1392"/>
                                      <a:cNvSpPr>
                                        <a:spLocks/>
                                      </a:cNvSpPr>
                                    </a:nvSpPr>
                                    <a:spPr bwMode="auto">
                                      <a:xfrm>
                                        <a:off x="5053013" y="2389188"/>
                                        <a:ext cx="95250" cy="112712"/>
                                      </a:xfrm>
                                      <a:custGeom>
                                        <a:avLst/>
                                        <a:gdLst>
                                          <a:gd name="T0" fmla="*/ 51529 w 61"/>
                                          <a:gd name="T1" fmla="*/ 112712 h 71"/>
                                          <a:gd name="T2" fmla="*/ 95250 w 61"/>
                                          <a:gd name="T3" fmla="*/ 0 h 71"/>
                                          <a:gd name="T4" fmla="*/ 0 w 61"/>
                                          <a:gd name="T5" fmla="*/ 0 h 71"/>
                                          <a:gd name="T6" fmla="*/ 51529 w 61"/>
                                          <a:gd name="T7" fmla="*/ 112712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3" y="71"/>
                                            </a:moveTo>
                                            <a:lnTo>
                                              <a:pt x="61" y="0"/>
                                            </a:lnTo>
                                            <a:lnTo>
                                              <a:pt x="0" y="0"/>
                                            </a:lnTo>
                                            <a:lnTo>
                                              <a:pt x="33"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37" name="Freeform 1393"/>
                                      <a:cNvSpPr>
                                        <a:spLocks/>
                                      </a:cNvSpPr>
                                    </a:nvSpPr>
                                    <a:spPr bwMode="auto">
                                      <a:xfrm>
                                        <a:off x="5053013" y="2389188"/>
                                        <a:ext cx="95250" cy="112712"/>
                                      </a:xfrm>
                                      <a:custGeom>
                                        <a:avLst/>
                                        <a:gdLst>
                                          <a:gd name="T0" fmla="*/ 51529 w 61"/>
                                          <a:gd name="T1" fmla="*/ 112712 h 71"/>
                                          <a:gd name="T2" fmla="*/ 95250 w 61"/>
                                          <a:gd name="T3" fmla="*/ 0 h 71"/>
                                          <a:gd name="T4" fmla="*/ 0 w 61"/>
                                          <a:gd name="T5" fmla="*/ 0 h 71"/>
                                          <a:gd name="T6" fmla="*/ 51529 w 61"/>
                                          <a:gd name="T7" fmla="*/ 112712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3" y="71"/>
                                            </a:moveTo>
                                            <a:lnTo>
                                              <a:pt x="61" y="0"/>
                                            </a:lnTo>
                                            <a:lnTo>
                                              <a:pt x="0" y="0"/>
                                            </a:lnTo>
                                            <a:lnTo>
                                              <a:pt x="33"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38" name="Freeform 1394"/>
                                      <a:cNvSpPr>
                                        <a:spLocks/>
                                      </a:cNvSpPr>
                                    </a:nvSpPr>
                                    <a:spPr bwMode="auto">
                                      <a:xfrm>
                                        <a:off x="5053013" y="2389188"/>
                                        <a:ext cx="95250" cy="112712"/>
                                      </a:xfrm>
                                      <a:custGeom>
                                        <a:avLst/>
                                        <a:gdLst>
                                          <a:gd name="T0" fmla="*/ 51529 w 61"/>
                                          <a:gd name="T1" fmla="*/ 112712 h 71"/>
                                          <a:gd name="T2" fmla="*/ 95250 w 61"/>
                                          <a:gd name="T3" fmla="*/ 0 h 71"/>
                                          <a:gd name="T4" fmla="*/ 0 w 61"/>
                                          <a:gd name="T5" fmla="*/ 0 h 71"/>
                                          <a:gd name="T6" fmla="*/ 51529 w 61"/>
                                          <a:gd name="T7" fmla="*/ 112712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3" y="71"/>
                                            </a:moveTo>
                                            <a:lnTo>
                                              <a:pt x="61" y="0"/>
                                            </a:lnTo>
                                            <a:lnTo>
                                              <a:pt x="0" y="0"/>
                                            </a:lnTo>
                                            <a:lnTo>
                                              <a:pt x="33"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39" name="Freeform 1395"/>
                                      <a:cNvSpPr>
                                        <a:spLocks/>
                                      </a:cNvSpPr>
                                    </a:nvSpPr>
                                    <a:spPr bwMode="auto">
                                      <a:xfrm>
                                        <a:off x="5053013" y="2389188"/>
                                        <a:ext cx="95250" cy="112712"/>
                                      </a:xfrm>
                                      <a:custGeom>
                                        <a:avLst/>
                                        <a:gdLst>
                                          <a:gd name="T0" fmla="*/ 51529 w 61"/>
                                          <a:gd name="T1" fmla="*/ 112712 h 71"/>
                                          <a:gd name="T2" fmla="*/ 95250 w 61"/>
                                          <a:gd name="T3" fmla="*/ 0 h 71"/>
                                          <a:gd name="T4" fmla="*/ 0 w 61"/>
                                          <a:gd name="T5" fmla="*/ 0 h 71"/>
                                          <a:gd name="T6" fmla="*/ 51529 w 61"/>
                                          <a:gd name="T7" fmla="*/ 112712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3" y="71"/>
                                            </a:moveTo>
                                            <a:lnTo>
                                              <a:pt x="61" y="0"/>
                                            </a:lnTo>
                                            <a:lnTo>
                                              <a:pt x="0" y="0"/>
                                            </a:lnTo>
                                            <a:lnTo>
                                              <a:pt x="33"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40" name="Freeform 1396"/>
                                      <a:cNvSpPr>
                                        <a:spLocks/>
                                      </a:cNvSpPr>
                                    </a:nvSpPr>
                                    <a:spPr bwMode="auto">
                                      <a:xfrm>
                                        <a:off x="5392738" y="2389188"/>
                                        <a:ext cx="98425" cy="112712"/>
                                      </a:xfrm>
                                      <a:custGeom>
                                        <a:avLst/>
                                        <a:gdLst>
                                          <a:gd name="T0" fmla="*/ 54860 w 61"/>
                                          <a:gd name="T1" fmla="*/ 112712 h 71"/>
                                          <a:gd name="T2" fmla="*/ 98425 w 61"/>
                                          <a:gd name="T3" fmla="*/ 0 h 71"/>
                                          <a:gd name="T4" fmla="*/ 0 w 61"/>
                                          <a:gd name="T5" fmla="*/ 0 h 71"/>
                                          <a:gd name="T6" fmla="*/ 54860 w 61"/>
                                          <a:gd name="T7" fmla="*/ 112712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4" y="71"/>
                                            </a:moveTo>
                                            <a:lnTo>
                                              <a:pt x="61" y="0"/>
                                            </a:lnTo>
                                            <a:lnTo>
                                              <a:pt x="0" y="0"/>
                                            </a:lnTo>
                                            <a:lnTo>
                                              <a:pt x="34"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41" name="Freeform 1397"/>
                                      <a:cNvSpPr>
                                        <a:spLocks/>
                                      </a:cNvSpPr>
                                    </a:nvSpPr>
                                    <a:spPr bwMode="auto">
                                      <a:xfrm>
                                        <a:off x="5392738" y="2389188"/>
                                        <a:ext cx="98425" cy="112712"/>
                                      </a:xfrm>
                                      <a:custGeom>
                                        <a:avLst/>
                                        <a:gdLst>
                                          <a:gd name="T0" fmla="*/ 54860 w 61"/>
                                          <a:gd name="T1" fmla="*/ 112712 h 71"/>
                                          <a:gd name="T2" fmla="*/ 98425 w 61"/>
                                          <a:gd name="T3" fmla="*/ 0 h 71"/>
                                          <a:gd name="T4" fmla="*/ 0 w 61"/>
                                          <a:gd name="T5" fmla="*/ 0 h 71"/>
                                          <a:gd name="T6" fmla="*/ 54860 w 61"/>
                                          <a:gd name="T7" fmla="*/ 112712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4" y="71"/>
                                            </a:moveTo>
                                            <a:lnTo>
                                              <a:pt x="61" y="0"/>
                                            </a:lnTo>
                                            <a:lnTo>
                                              <a:pt x="0" y="0"/>
                                            </a:lnTo>
                                            <a:lnTo>
                                              <a:pt x="34"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42" name="Freeform 1398"/>
                                      <a:cNvSpPr>
                                        <a:spLocks/>
                                      </a:cNvSpPr>
                                    </a:nvSpPr>
                                    <a:spPr bwMode="auto">
                                      <a:xfrm>
                                        <a:off x="5392738" y="2389188"/>
                                        <a:ext cx="98425" cy="112712"/>
                                      </a:xfrm>
                                      <a:custGeom>
                                        <a:avLst/>
                                        <a:gdLst>
                                          <a:gd name="T0" fmla="*/ 54860 w 61"/>
                                          <a:gd name="T1" fmla="*/ 112712 h 71"/>
                                          <a:gd name="T2" fmla="*/ 98425 w 61"/>
                                          <a:gd name="T3" fmla="*/ 0 h 71"/>
                                          <a:gd name="T4" fmla="*/ 0 w 61"/>
                                          <a:gd name="T5" fmla="*/ 0 h 71"/>
                                          <a:gd name="T6" fmla="*/ 54860 w 61"/>
                                          <a:gd name="T7" fmla="*/ 112712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4" y="71"/>
                                            </a:moveTo>
                                            <a:lnTo>
                                              <a:pt x="61" y="0"/>
                                            </a:lnTo>
                                            <a:lnTo>
                                              <a:pt x="0" y="0"/>
                                            </a:lnTo>
                                            <a:lnTo>
                                              <a:pt x="34"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43" name="Freeform 1399"/>
                                      <a:cNvSpPr>
                                        <a:spLocks/>
                                      </a:cNvSpPr>
                                    </a:nvSpPr>
                                    <a:spPr bwMode="auto">
                                      <a:xfrm>
                                        <a:off x="5392738" y="2389188"/>
                                        <a:ext cx="98425" cy="112712"/>
                                      </a:xfrm>
                                      <a:custGeom>
                                        <a:avLst/>
                                        <a:gdLst>
                                          <a:gd name="T0" fmla="*/ 54860 w 61"/>
                                          <a:gd name="T1" fmla="*/ 112712 h 71"/>
                                          <a:gd name="T2" fmla="*/ 98425 w 61"/>
                                          <a:gd name="T3" fmla="*/ 0 h 71"/>
                                          <a:gd name="T4" fmla="*/ 0 w 61"/>
                                          <a:gd name="T5" fmla="*/ 0 h 71"/>
                                          <a:gd name="T6" fmla="*/ 54860 w 61"/>
                                          <a:gd name="T7" fmla="*/ 112712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4" y="71"/>
                                            </a:moveTo>
                                            <a:lnTo>
                                              <a:pt x="61" y="0"/>
                                            </a:lnTo>
                                            <a:lnTo>
                                              <a:pt x="0" y="0"/>
                                            </a:lnTo>
                                            <a:lnTo>
                                              <a:pt x="34"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44" name="Rectangle 1400"/>
                                      <a:cNvSpPr>
                                        <a:spLocks noChangeArrowheads="1"/>
                                      </a:cNvSpPr>
                                    </a:nvSpPr>
                                    <a:spPr bwMode="auto">
                                      <a:xfrm>
                                        <a:off x="5437188" y="2357438"/>
                                        <a:ext cx="676275"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45" name="Rectangle 1401"/>
                                      <a:cNvSpPr>
                                        <a:spLocks noChangeArrowheads="1"/>
                                      </a:cNvSpPr>
                                    </a:nvSpPr>
                                    <a:spPr bwMode="auto">
                                      <a:xfrm>
                                        <a:off x="5541963" y="2398713"/>
                                        <a:ext cx="469900"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LRIP Lot 2 </a:t>
                                          </a:r>
                                          <a:endParaRPr lang="en-US"/>
                                        </a:p>
                                      </a:txBody>
                                      <a:useSpRect/>
                                    </a:txSp>
                                  </a:sp>
                                  <a:sp>
                                    <a:nvSpPr>
                                      <a:cNvPr id="2346" name="Line 1402"/>
                                      <a:cNvSpPr>
                                        <a:spLocks noChangeShapeType="1"/>
                                      </a:cNvSpPr>
                                    </a:nvSpPr>
                                    <a:spPr bwMode="auto">
                                      <a:xfrm>
                                        <a:off x="5068888" y="2397125"/>
                                        <a:ext cx="385762" cy="0"/>
                                      </a:xfrm>
                                      <a:prstGeom prst="line">
                                        <a:avLst/>
                                      </a:prstGeom>
                                      <a:noFill/>
                                      <a:ln w="17463">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47" name="Freeform 1403"/>
                                      <a:cNvSpPr>
                                        <a:spLocks/>
                                      </a:cNvSpPr>
                                    </a:nvSpPr>
                                    <a:spPr bwMode="auto">
                                      <a:xfrm>
                                        <a:off x="5410200" y="2517775"/>
                                        <a:ext cx="96838" cy="112713"/>
                                      </a:xfrm>
                                      <a:custGeom>
                                        <a:avLst/>
                                        <a:gdLst>
                                          <a:gd name="T0" fmla="*/ 44450 w 61"/>
                                          <a:gd name="T1" fmla="*/ 112713 h 71"/>
                                          <a:gd name="T2" fmla="*/ 96838 w 61"/>
                                          <a:gd name="T3" fmla="*/ 0 h 71"/>
                                          <a:gd name="T4" fmla="*/ 0 w 61"/>
                                          <a:gd name="T5" fmla="*/ 0 h 71"/>
                                          <a:gd name="T6" fmla="*/ 44450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28" y="71"/>
                                            </a:moveTo>
                                            <a:lnTo>
                                              <a:pt x="61" y="0"/>
                                            </a:lnTo>
                                            <a:lnTo>
                                              <a:pt x="0" y="0"/>
                                            </a:lnTo>
                                            <a:lnTo>
                                              <a:pt x="28"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48" name="Freeform 1404"/>
                                      <a:cNvSpPr>
                                        <a:spLocks/>
                                      </a:cNvSpPr>
                                    </a:nvSpPr>
                                    <a:spPr bwMode="auto">
                                      <a:xfrm>
                                        <a:off x="5410200" y="2517775"/>
                                        <a:ext cx="96838" cy="112713"/>
                                      </a:xfrm>
                                      <a:custGeom>
                                        <a:avLst/>
                                        <a:gdLst>
                                          <a:gd name="T0" fmla="*/ 44450 w 61"/>
                                          <a:gd name="T1" fmla="*/ 112713 h 71"/>
                                          <a:gd name="T2" fmla="*/ 96838 w 61"/>
                                          <a:gd name="T3" fmla="*/ 0 h 71"/>
                                          <a:gd name="T4" fmla="*/ 0 w 61"/>
                                          <a:gd name="T5" fmla="*/ 0 h 71"/>
                                          <a:gd name="T6" fmla="*/ 44450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28" y="71"/>
                                            </a:moveTo>
                                            <a:lnTo>
                                              <a:pt x="61" y="0"/>
                                            </a:lnTo>
                                            <a:lnTo>
                                              <a:pt x="0" y="0"/>
                                            </a:lnTo>
                                            <a:lnTo>
                                              <a:pt x="28"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49" name="Freeform 1405"/>
                                      <a:cNvSpPr>
                                        <a:spLocks/>
                                      </a:cNvSpPr>
                                    </a:nvSpPr>
                                    <a:spPr bwMode="auto">
                                      <a:xfrm>
                                        <a:off x="5410200" y="2517775"/>
                                        <a:ext cx="96838" cy="112713"/>
                                      </a:xfrm>
                                      <a:custGeom>
                                        <a:avLst/>
                                        <a:gdLst>
                                          <a:gd name="T0" fmla="*/ 44450 w 61"/>
                                          <a:gd name="T1" fmla="*/ 112713 h 71"/>
                                          <a:gd name="T2" fmla="*/ 96838 w 61"/>
                                          <a:gd name="T3" fmla="*/ 0 h 71"/>
                                          <a:gd name="T4" fmla="*/ 0 w 61"/>
                                          <a:gd name="T5" fmla="*/ 0 h 71"/>
                                          <a:gd name="T6" fmla="*/ 44450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28" y="71"/>
                                            </a:moveTo>
                                            <a:lnTo>
                                              <a:pt x="61" y="0"/>
                                            </a:lnTo>
                                            <a:lnTo>
                                              <a:pt x="0" y="0"/>
                                            </a:lnTo>
                                            <a:lnTo>
                                              <a:pt x="28"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50" name="Freeform 1406"/>
                                      <a:cNvSpPr>
                                        <a:spLocks/>
                                      </a:cNvSpPr>
                                    </a:nvSpPr>
                                    <a:spPr bwMode="auto">
                                      <a:xfrm>
                                        <a:off x="5410200" y="2517775"/>
                                        <a:ext cx="96838" cy="112713"/>
                                      </a:xfrm>
                                      <a:custGeom>
                                        <a:avLst/>
                                        <a:gdLst>
                                          <a:gd name="T0" fmla="*/ 44450 w 61"/>
                                          <a:gd name="T1" fmla="*/ 112713 h 71"/>
                                          <a:gd name="T2" fmla="*/ 96838 w 61"/>
                                          <a:gd name="T3" fmla="*/ 0 h 71"/>
                                          <a:gd name="T4" fmla="*/ 0 w 61"/>
                                          <a:gd name="T5" fmla="*/ 0 h 71"/>
                                          <a:gd name="T6" fmla="*/ 44450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28" y="71"/>
                                            </a:moveTo>
                                            <a:lnTo>
                                              <a:pt x="61" y="0"/>
                                            </a:lnTo>
                                            <a:lnTo>
                                              <a:pt x="0" y="0"/>
                                            </a:lnTo>
                                            <a:lnTo>
                                              <a:pt x="28"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51" name="Freeform 1407"/>
                                      <a:cNvSpPr>
                                        <a:spLocks/>
                                      </a:cNvSpPr>
                                    </a:nvSpPr>
                                    <a:spPr bwMode="auto">
                                      <a:xfrm>
                                        <a:off x="5727700" y="2517775"/>
                                        <a:ext cx="96838" cy="112713"/>
                                      </a:xfrm>
                                      <a:custGeom>
                                        <a:avLst/>
                                        <a:gdLst>
                                          <a:gd name="T0" fmla="*/ 52388 w 61"/>
                                          <a:gd name="T1" fmla="*/ 112713 h 71"/>
                                          <a:gd name="T2" fmla="*/ 96838 w 61"/>
                                          <a:gd name="T3" fmla="*/ 0 h 71"/>
                                          <a:gd name="T4" fmla="*/ 0 w 61"/>
                                          <a:gd name="T5" fmla="*/ 0 h 71"/>
                                          <a:gd name="T6" fmla="*/ 52388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3" y="71"/>
                                            </a:moveTo>
                                            <a:lnTo>
                                              <a:pt x="61" y="0"/>
                                            </a:lnTo>
                                            <a:lnTo>
                                              <a:pt x="0" y="0"/>
                                            </a:lnTo>
                                            <a:lnTo>
                                              <a:pt x="33"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52" name="Freeform 1408"/>
                                      <a:cNvSpPr>
                                        <a:spLocks/>
                                      </a:cNvSpPr>
                                    </a:nvSpPr>
                                    <a:spPr bwMode="auto">
                                      <a:xfrm>
                                        <a:off x="5727700" y="2517775"/>
                                        <a:ext cx="96838" cy="112713"/>
                                      </a:xfrm>
                                      <a:custGeom>
                                        <a:avLst/>
                                        <a:gdLst>
                                          <a:gd name="T0" fmla="*/ 52388 w 61"/>
                                          <a:gd name="T1" fmla="*/ 112713 h 71"/>
                                          <a:gd name="T2" fmla="*/ 96838 w 61"/>
                                          <a:gd name="T3" fmla="*/ 0 h 71"/>
                                          <a:gd name="T4" fmla="*/ 0 w 61"/>
                                          <a:gd name="T5" fmla="*/ 0 h 71"/>
                                          <a:gd name="T6" fmla="*/ 52388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3" y="71"/>
                                            </a:moveTo>
                                            <a:lnTo>
                                              <a:pt x="61" y="0"/>
                                            </a:lnTo>
                                            <a:lnTo>
                                              <a:pt x="0" y="0"/>
                                            </a:lnTo>
                                            <a:lnTo>
                                              <a:pt x="33"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53" name="Freeform 1409"/>
                                      <a:cNvSpPr>
                                        <a:spLocks/>
                                      </a:cNvSpPr>
                                    </a:nvSpPr>
                                    <a:spPr bwMode="auto">
                                      <a:xfrm>
                                        <a:off x="5727700" y="2517775"/>
                                        <a:ext cx="96838" cy="112713"/>
                                      </a:xfrm>
                                      <a:custGeom>
                                        <a:avLst/>
                                        <a:gdLst>
                                          <a:gd name="T0" fmla="*/ 52388 w 61"/>
                                          <a:gd name="T1" fmla="*/ 112713 h 71"/>
                                          <a:gd name="T2" fmla="*/ 96838 w 61"/>
                                          <a:gd name="T3" fmla="*/ 0 h 71"/>
                                          <a:gd name="T4" fmla="*/ 0 w 61"/>
                                          <a:gd name="T5" fmla="*/ 0 h 71"/>
                                          <a:gd name="T6" fmla="*/ 52388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3" y="71"/>
                                            </a:moveTo>
                                            <a:lnTo>
                                              <a:pt x="61" y="0"/>
                                            </a:lnTo>
                                            <a:lnTo>
                                              <a:pt x="0" y="0"/>
                                            </a:lnTo>
                                            <a:lnTo>
                                              <a:pt x="33"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54" name="Freeform 1410"/>
                                      <a:cNvSpPr>
                                        <a:spLocks/>
                                      </a:cNvSpPr>
                                    </a:nvSpPr>
                                    <a:spPr bwMode="auto">
                                      <a:xfrm>
                                        <a:off x="5727700" y="2517775"/>
                                        <a:ext cx="96838" cy="112713"/>
                                      </a:xfrm>
                                      <a:custGeom>
                                        <a:avLst/>
                                        <a:gdLst>
                                          <a:gd name="T0" fmla="*/ 52388 w 61"/>
                                          <a:gd name="T1" fmla="*/ 112713 h 71"/>
                                          <a:gd name="T2" fmla="*/ 96838 w 61"/>
                                          <a:gd name="T3" fmla="*/ 0 h 71"/>
                                          <a:gd name="T4" fmla="*/ 0 w 61"/>
                                          <a:gd name="T5" fmla="*/ 0 h 71"/>
                                          <a:gd name="T6" fmla="*/ 52388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3" y="71"/>
                                            </a:moveTo>
                                            <a:lnTo>
                                              <a:pt x="61" y="0"/>
                                            </a:lnTo>
                                            <a:lnTo>
                                              <a:pt x="0" y="0"/>
                                            </a:lnTo>
                                            <a:lnTo>
                                              <a:pt x="33"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55" name="Rectangle 1413"/>
                                      <a:cNvSpPr>
                                        <a:spLocks noChangeArrowheads="1"/>
                                      </a:cNvSpPr>
                                    </a:nvSpPr>
                                    <a:spPr bwMode="auto">
                                      <a:xfrm>
                                        <a:off x="5805488" y="2493963"/>
                                        <a:ext cx="669925"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56" name="Rectangle 1414"/>
                                      <a:cNvSpPr>
                                        <a:spLocks noChangeArrowheads="1"/>
                                      </a:cNvSpPr>
                                    </a:nvSpPr>
                                    <a:spPr bwMode="auto">
                                      <a:xfrm>
                                        <a:off x="5911850" y="2535238"/>
                                        <a:ext cx="469900"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LRIP Lot 3 </a:t>
                                          </a:r>
                                          <a:endParaRPr lang="en-US"/>
                                        </a:p>
                                      </a:txBody>
                                      <a:useSpRect/>
                                    </a:txSp>
                                  </a:sp>
                                  <a:sp>
                                    <a:nvSpPr>
                                      <a:cNvPr id="2357" name="Line 1415"/>
                                      <a:cNvSpPr>
                                        <a:spLocks noChangeShapeType="1"/>
                                      </a:cNvSpPr>
                                    </a:nvSpPr>
                                    <a:spPr bwMode="auto">
                                      <a:xfrm>
                                        <a:off x="5421313" y="2517775"/>
                                        <a:ext cx="393700" cy="0"/>
                                      </a:xfrm>
                                      <a:prstGeom prst="line">
                                        <a:avLst/>
                                      </a:prstGeom>
                                      <a:noFill/>
                                      <a:ln w="17463">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58" name="Freeform 1416"/>
                                      <a:cNvSpPr>
                                        <a:spLocks/>
                                      </a:cNvSpPr>
                                    </a:nvSpPr>
                                    <a:spPr bwMode="auto">
                                      <a:xfrm>
                                        <a:off x="5780088" y="2638425"/>
                                        <a:ext cx="98425" cy="120650"/>
                                      </a:xfrm>
                                      <a:custGeom>
                                        <a:avLst/>
                                        <a:gdLst>
                                          <a:gd name="T0" fmla="*/ 53246 w 61"/>
                                          <a:gd name="T1" fmla="*/ 120650 h 76"/>
                                          <a:gd name="T2" fmla="*/ 98425 w 61"/>
                                          <a:gd name="T3" fmla="*/ 0 h 76"/>
                                          <a:gd name="T4" fmla="*/ 0 w 61"/>
                                          <a:gd name="T5" fmla="*/ 0 h 76"/>
                                          <a:gd name="T6" fmla="*/ 53246 w 61"/>
                                          <a:gd name="T7" fmla="*/ 120650 h 76"/>
                                          <a:gd name="T8" fmla="*/ 0 60000 65536"/>
                                          <a:gd name="T9" fmla="*/ 0 60000 65536"/>
                                          <a:gd name="T10" fmla="*/ 0 60000 65536"/>
                                          <a:gd name="T11" fmla="*/ 0 60000 65536"/>
                                          <a:gd name="T12" fmla="*/ 0 w 61"/>
                                          <a:gd name="T13" fmla="*/ 0 h 76"/>
                                          <a:gd name="T14" fmla="*/ 61 w 61"/>
                                          <a:gd name="T15" fmla="*/ 76 h 76"/>
                                        </a:gdLst>
                                        <a:ahLst/>
                                        <a:cxnLst>
                                          <a:cxn ang="T8">
                                            <a:pos x="T0" y="T1"/>
                                          </a:cxn>
                                          <a:cxn ang="T9">
                                            <a:pos x="T2" y="T3"/>
                                          </a:cxn>
                                          <a:cxn ang="T10">
                                            <a:pos x="T4" y="T5"/>
                                          </a:cxn>
                                          <a:cxn ang="T11">
                                            <a:pos x="T6" y="T7"/>
                                          </a:cxn>
                                        </a:cxnLst>
                                        <a:rect l="T12" t="T13" r="T14" b="T15"/>
                                        <a:pathLst>
                                          <a:path w="61" h="76">
                                            <a:moveTo>
                                              <a:pt x="33" y="76"/>
                                            </a:moveTo>
                                            <a:lnTo>
                                              <a:pt x="61" y="0"/>
                                            </a:lnTo>
                                            <a:lnTo>
                                              <a:pt x="0" y="0"/>
                                            </a:lnTo>
                                            <a:lnTo>
                                              <a:pt x="33" y="76"/>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59" name="Freeform 1417"/>
                                      <a:cNvSpPr>
                                        <a:spLocks/>
                                      </a:cNvSpPr>
                                    </a:nvSpPr>
                                    <a:spPr bwMode="auto">
                                      <a:xfrm>
                                        <a:off x="5780088" y="2638425"/>
                                        <a:ext cx="98425" cy="120650"/>
                                      </a:xfrm>
                                      <a:custGeom>
                                        <a:avLst/>
                                        <a:gdLst>
                                          <a:gd name="T0" fmla="*/ 53246 w 61"/>
                                          <a:gd name="T1" fmla="*/ 120650 h 76"/>
                                          <a:gd name="T2" fmla="*/ 98425 w 61"/>
                                          <a:gd name="T3" fmla="*/ 0 h 76"/>
                                          <a:gd name="T4" fmla="*/ 0 w 61"/>
                                          <a:gd name="T5" fmla="*/ 0 h 76"/>
                                          <a:gd name="T6" fmla="*/ 53246 w 61"/>
                                          <a:gd name="T7" fmla="*/ 120650 h 76"/>
                                          <a:gd name="T8" fmla="*/ 0 60000 65536"/>
                                          <a:gd name="T9" fmla="*/ 0 60000 65536"/>
                                          <a:gd name="T10" fmla="*/ 0 60000 65536"/>
                                          <a:gd name="T11" fmla="*/ 0 60000 65536"/>
                                          <a:gd name="T12" fmla="*/ 0 w 61"/>
                                          <a:gd name="T13" fmla="*/ 0 h 76"/>
                                          <a:gd name="T14" fmla="*/ 61 w 61"/>
                                          <a:gd name="T15" fmla="*/ 76 h 76"/>
                                        </a:gdLst>
                                        <a:ahLst/>
                                        <a:cxnLst>
                                          <a:cxn ang="T8">
                                            <a:pos x="T0" y="T1"/>
                                          </a:cxn>
                                          <a:cxn ang="T9">
                                            <a:pos x="T2" y="T3"/>
                                          </a:cxn>
                                          <a:cxn ang="T10">
                                            <a:pos x="T4" y="T5"/>
                                          </a:cxn>
                                          <a:cxn ang="T11">
                                            <a:pos x="T6" y="T7"/>
                                          </a:cxn>
                                        </a:cxnLst>
                                        <a:rect l="T12" t="T13" r="T14" b="T15"/>
                                        <a:pathLst>
                                          <a:path w="61" h="76">
                                            <a:moveTo>
                                              <a:pt x="33" y="76"/>
                                            </a:moveTo>
                                            <a:lnTo>
                                              <a:pt x="61" y="0"/>
                                            </a:lnTo>
                                            <a:lnTo>
                                              <a:pt x="0" y="0"/>
                                            </a:lnTo>
                                            <a:lnTo>
                                              <a:pt x="33" y="76"/>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60" name="Freeform 1418"/>
                                      <a:cNvSpPr>
                                        <a:spLocks/>
                                      </a:cNvSpPr>
                                    </a:nvSpPr>
                                    <a:spPr bwMode="auto">
                                      <a:xfrm>
                                        <a:off x="5780088" y="2638425"/>
                                        <a:ext cx="98425" cy="120650"/>
                                      </a:xfrm>
                                      <a:custGeom>
                                        <a:avLst/>
                                        <a:gdLst>
                                          <a:gd name="T0" fmla="*/ 53246 w 61"/>
                                          <a:gd name="T1" fmla="*/ 120650 h 76"/>
                                          <a:gd name="T2" fmla="*/ 98425 w 61"/>
                                          <a:gd name="T3" fmla="*/ 0 h 76"/>
                                          <a:gd name="T4" fmla="*/ 0 w 61"/>
                                          <a:gd name="T5" fmla="*/ 0 h 76"/>
                                          <a:gd name="T6" fmla="*/ 53246 w 61"/>
                                          <a:gd name="T7" fmla="*/ 120650 h 76"/>
                                          <a:gd name="T8" fmla="*/ 0 60000 65536"/>
                                          <a:gd name="T9" fmla="*/ 0 60000 65536"/>
                                          <a:gd name="T10" fmla="*/ 0 60000 65536"/>
                                          <a:gd name="T11" fmla="*/ 0 60000 65536"/>
                                          <a:gd name="T12" fmla="*/ 0 w 61"/>
                                          <a:gd name="T13" fmla="*/ 0 h 76"/>
                                          <a:gd name="T14" fmla="*/ 61 w 61"/>
                                          <a:gd name="T15" fmla="*/ 76 h 76"/>
                                        </a:gdLst>
                                        <a:ahLst/>
                                        <a:cxnLst>
                                          <a:cxn ang="T8">
                                            <a:pos x="T0" y="T1"/>
                                          </a:cxn>
                                          <a:cxn ang="T9">
                                            <a:pos x="T2" y="T3"/>
                                          </a:cxn>
                                          <a:cxn ang="T10">
                                            <a:pos x="T4" y="T5"/>
                                          </a:cxn>
                                          <a:cxn ang="T11">
                                            <a:pos x="T6" y="T7"/>
                                          </a:cxn>
                                        </a:cxnLst>
                                        <a:rect l="T12" t="T13" r="T14" b="T15"/>
                                        <a:pathLst>
                                          <a:path w="61" h="76">
                                            <a:moveTo>
                                              <a:pt x="33" y="76"/>
                                            </a:moveTo>
                                            <a:lnTo>
                                              <a:pt x="61" y="0"/>
                                            </a:lnTo>
                                            <a:lnTo>
                                              <a:pt x="0" y="0"/>
                                            </a:lnTo>
                                            <a:lnTo>
                                              <a:pt x="33" y="76"/>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61" name="Freeform 1419"/>
                                      <a:cNvSpPr>
                                        <a:spLocks/>
                                      </a:cNvSpPr>
                                    </a:nvSpPr>
                                    <a:spPr bwMode="auto">
                                      <a:xfrm>
                                        <a:off x="5780088" y="2638425"/>
                                        <a:ext cx="98425" cy="120650"/>
                                      </a:xfrm>
                                      <a:custGeom>
                                        <a:avLst/>
                                        <a:gdLst>
                                          <a:gd name="T0" fmla="*/ 53246 w 61"/>
                                          <a:gd name="T1" fmla="*/ 120650 h 76"/>
                                          <a:gd name="T2" fmla="*/ 98425 w 61"/>
                                          <a:gd name="T3" fmla="*/ 0 h 76"/>
                                          <a:gd name="T4" fmla="*/ 0 w 61"/>
                                          <a:gd name="T5" fmla="*/ 0 h 76"/>
                                          <a:gd name="T6" fmla="*/ 53246 w 61"/>
                                          <a:gd name="T7" fmla="*/ 120650 h 76"/>
                                          <a:gd name="T8" fmla="*/ 0 60000 65536"/>
                                          <a:gd name="T9" fmla="*/ 0 60000 65536"/>
                                          <a:gd name="T10" fmla="*/ 0 60000 65536"/>
                                          <a:gd name="T11" fmla="*/ 0 60000 65536"/>
                                          <a:gd name="T12" fmla="*/ 0 w 61"/>
                                          <a:gd name="T13" fmla="*/ 0 h 76"/>
                                          <a:gd name="T14" fmla="*/ 61 w 61"/>
                                          <a:gd name="T15" fmla="*/ 76 h 76"/>
                                        </a:gdLst>
                                        <a:ahLst/>
                                        <a:cxnLst>
                                          <a:cxn ang="T8">
                                            <a:pos x="T0" y="T1"/>
                                          </a:cxn>
                                          <a:cxn ang="T9">
                                            <a:pos x="T2" y="T3"/>
                                          </a:cxn>
                                          <a:cxn ang="T10">
                                            <a:pos x="T4" y="T5"/>
                                          </a:cxn>
                                          <a:cxn ang="T11">
                                            <a:pos x="T6" y="T7"/>
                                          </a:cxn>
                                        </a:cxnLst>
                                        <a:rect l="T12" t="T13" r="T14" b="T15"/>
                                        <a:pathLst>
                                          <a:path w="61" h="76">
                                            <a:moveTo>
                                              <a:pt x="33" y="76"/>
                                            </a:moveTo>
                                            <a:lnTo>
                                              <a:pt x="61" y="0"/>
                                            </a:lnTo>
                                            <a:lnTo>
                                              <a:pt x="0" y="0"/>
                                            </a:lnTo>
                                            <a:lnTo>
                                              <a:pt x="33" y="76"/>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62" name="Freeform 1420"/>
                                      <a:cNvSpPr>
                                        <a:spLocks/>
                                      </a:cNvSpPr>
                                    </a:nvSpPr>
                                    <a:spPr bwMode="auto">
                                      <a:xfrm>
                                        <a:off x="6113463" y="2638425"/>
                                        <a:ext cx="104775" cy="120650"/>
                                      </a:xfrm>
                                      <a:custGeom>
                                        <a:avLst/>
                                        <a:gdLst>
                                          <a:gd name="T0" fmla="*/ 52388 w 66"/>
                                          <a:gd name="T1" fmla="*/ 120650 h 76"/>
                                          <a:gd name="T2" fmla="*/ 104775 w 66"/>
                                          <a:gd name="T3" fmla="*/ 0 h 76"/>
                                          <a:gd name="T4" fmla="*/ 0 w 66"/>
                                          <a:gd name="T5" fmla="*/ 0 h 76"/>
                                          <a:gd name="T6" fmla="*/ 52388 w 66"/>
                                          <a:gd name="T7" fmla="*/ 120650 h 76"/>
                                          <a:gd name="T8" fmla="*/ 0 60000 65536"/>
                                          <a:gd name="T9" fmla="*/ 0 60000 65536"/>
                                          <a:gd name="T10" fmla="*/ 0 60000 65536"/>
                                          <a:gd name="T11" fmla="*/ 0 60000 65536"/>
                                          <a:gd name="T12" fmla="*/ 0 w 66"/>
                                          <a:gd name="T13" fmla="*/ 0 h 76"/>
                                          <a:gd name="T14" fmla="*/ 66 w 66"/>
                                          <a:gd name="T15" fmla="*/ 76 h 76"/>
                                        </a:gdLst>
                                        <a:ahLst/>
                                        <a:cxnLst>
                                          <a:cxn ang="T8">
                                            <a:pos x="T0" y="T1"/>
                                          </a:cxn>
                                          <a:cxn ang="T9">
                                            <a:pos x="T2" y="T3"/>
                                          </a:cxn>
                                          <a:cxn ang="T10">
                                            <a:pos x="T4" y="T5"/>
                                          </a:cxn>
                                          <a:cxn ang="T11">
                                            <a:pos x="T6" y="T7"/>
                                          </a:cxn>
                                        </a:cxnLst>
                                        <a:rect l="T12" t="T13" r="T14" b="T15"/>
                                        <a:pathLst>
                                          <a:path w="66" h="76">
                                            <a:moveTo>
                                              <a:pt x="33" y="76"/>
                                            </a:moveTo>
                                            <a:lnTo>
                                              <a:pt x="66" y="0"/>
                                            </a:lnTo>
                                            <a:lnTo>
                                              <a:pt x="0" y="0"/>
                                            </a:lnTo>
                                            <a:lnTo>
                                              <a:pt x="33" y="76"/>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63" name="Freeform 1421"/>
                                      <a:cNvSpPr>
                                        <a:spLocks/>
                                      </a:cNvSpPr>
                                    </a:nvSpPr>
                                    <a:spPr bwMode="auto">
                                      <a:xfrm>
                                        <a:off x="6113463" y="2638425"/>
                                        <a:ext cx="104775" cy="120650"/>
                                      </a:xfrm>
                                      <a:custGeom>
                                        <a:avLst/>
                                        <a:gdLst>
                                          <a:gd name="T0" fmla="*/ 52388 w 66"/>
                                          <a:gd name="T1" fmla="*/ 120650 h 76"/>
                                          <a:gd name="T2" fmla="*/ 104775 w 66"/>
                                          <a:gd name="T3" fmla="*/ 0 h 76"/>
                                          <a:gd name="T4" fmla="*/ 0 w 66"/>
                                          <a:gd name="T5" fmla="*/ 0 h 76"/>
                                          <a:gd name="T6" fmla="*/ 52388 w 66"/>
                                          <a:gd name="T7" fmla="*/ 120650 h 76"/>
                                          <a:gd name="T8" fmla="*/ 0 60000 65536"/>
                                          <a:gd name="T9" fmla="*/ 0 60000 65536"/>
                                          <a:gd name="T10" fmla="*/ 0 60000 65536"/>
                                          <a:gd name="T11" fmla="*/ 0 60000 65536"/>
                                          <a:gd name="T12" fmla="*/ 0 w 66"/>
                                          <a:gd name="T13" fmla="*/ 0 h 76"/>
                                          <a:gd name="T14" fmla="*/ 66 w 66"/>
                                          <a:gd name="T15" fmla="*/ 76 h 76"/>
                                        </a:gdLst>
                                        <a:ahLst/>
                                        <a:cxnLst>
                                          <a:cxn ang="T8">
                                            <a:pos x="T0" y="T1"/>
                                          </a:cxn>
                                          <a:cxn ang="T9">
                                            <a:pos x="T2" y="T3"/>
                                          </a:cxn>
                                          <a:cxn ang="T10">
                                            <a:pos x="T4" y="T5"/>
                                          </a:cxn>
                                          <a:cxn ang="T11">
                                            <a:pos x="T6" y="T7"/>
                                          </a:cxn>
                                        </a:cxnLst>
                                        <a:rect l="T12" t="T13" r="T14" b="T15"/>
                                        <a:pathLst>
                                          <a:path w="66" h="76">
                                            <a:moveTo>
                                              <a:pt x="33" y="76"/>
                                            </a:moveTo>
                                            <a:lnTo>
                                              <a:pt x="66" y="0"/>
                                            </a:lnTo>
                                            <a:lnTo>
                                              <a:pt x="0" y="0"/>
                                            </a:lnTo>
                                            <a:lnTo>
                                              <a:pt x="33" y="76"/>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64" name="Freeform 1422"/>
                                      <a:cNvSpPr>
                                        <a:spLocks/>
                                      </a:cNvSpPr>
                                    </a:nvSpPr>
                                    <a:spPr bwMode="auto">
                                      <a:xfrm>
                                        <a:off x="6113463" y="2638425"/>
                                        <a:ext cx="104775" cy="120650"/>
                                      </a:xfrm>
                                      <a:custGeom>
                                        <a:avLst/>
                                        <a:gdLst>
                                          <a:gd name="T0" fmla="*/ 52388 w 66"/>
                                          <a:gd name="T1" fmla="*/ 120650 h 76"/>
                                          <a:gd name="T2" fmla="*/ 104775 w 66"/>
                                          <a:gd name="T3" fmla="*/ 0 h 76"/>
                                          <a:gd name="T4" fmla="*/ 0 w 66"/>
                                          <a:gd name="T5" fmla="*/ 0 h 76"/>
                                          <a:gd name="T6" fmla="*/ 52388 w 66"/>
                                          <a:gd name="T7" fmla="*/ 120650 h 76"/>
                                          <a:gd name="T8" fmla="*/ 0 60000 65536"/>
                                          <a:gd name="T9" fmla="*/ 0 60000 65536"/>
                                          <a:gd name="T10" fmla="*/ 0 60000 65536"/>
                                          <a:gd name="T11" fmla="*/ 0 60000 65536"/>
                                          <a:gd name="T12" fmla="*/ 0 w 66"/>
                                          <a:gd name="T13" fmla="*/ 0 h 76"/>
                                          <a:gd name="T14" fmla="*/ 66 w 66"/>
                                          <a:gd name="T15" fmla="*/ 76 h 76"/>
                                        </a:gdLst>
                                        <a:ahLst/>
                                        <a:cxnLst>
                                          <a:cxn ang="T8">
                                            <a:pos x="T0" y="T1"/>
                                          </a:cxn>
                                          <a:cxn ang="T9">
                                            <a:pos x="T2" y="T3"/>
                                          </a:cxn>
                                          <a:cxn ang="T10">
                                            <a:pos x="T4" y="T5"/>
                                          </a:cxn>
                                          <a:cxn ang="T11">
                                            <a:pos x="T6" y="T7"/>
                                          </a:cxn>
                                        </a:cxnLst>
                                        <a:rect l="T12" t="T13" r="T14" b="T15"/>
                                        <a:pathLst>
                                          <a:path w="66" h="76">
                                            <a:moveTo>
                                              <a:pt x="33" y="76"/>
                                            </a:moveTo>
                                            <a:lnTo>
                                              <a:pt x="66" y="0"/>
                                            </a:lnTo>
                                            <a:lnTo>
                                              <a:pt x="0" y="0"/>
                                            </a:lnTo>
                                            <a:lnTo>
                                              <a:pt x="33" y="76"/>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65" name="Freeform 1423"/>
                                      <a:cNvSpPr>
                                        <a:spLocks/>
                                      </a:cNvSpPr>
                                    </a:nvSpPr>
                                    <a:spPr bwMode="auto">
                                      <a:xfrm>
                                        <a:off x="6113463" y="2638425"/>
                                        <a:ext cx="104775" cy="120650"/>
                                      </a:xfrm>
                                      <a:custGeom>
                                        <a:avLst/>
                                        <a:gdLst>
                                          <a:gd name="T0" fmla="*/ 52388 w 66"/>
                                          <a:gd name="T1" fmla="*/ 120650 h 76"/>
                                          <a:gd name="T2" fmla="*/ 104775 w 66"/>
                                          <a:gd name="T3" fmla="*/ 0 h 76"/>
                                          <a:gd name="T4" fmla="*/ 0 w 66"/>
                                          <a:gd name="T5" fmla="*/ 0 h 76"/>
                                          <a:gd name="T6" fmla="*/ 52388 w 66"/>
                                          <a:gd name="T7" fmla="*/ 120650 h 76"/>
                                          <a:gd name="T8" fmla="*/ 0 60000 65536"/>
                                          <a:gd name="T9" fmla="*/ 0 60000 65536"/>
                                          <a:gd name="T10" fmla="*/ 0 60000 65536"/>
                                          <a:gd name="T11" fmla="*/ 0 60000 65536"/>
                                          <a:gd name="T12" fmla="*/ 0 w 66"/>
                                          <a:gd name="T13" fmla="*/ 0 h 76"/>
                                          <a:gd name="T14" fmla="*/ 66 w 66"/>
                                          <a:gd name="T15" fmla="*/ 76 h 76"/>
                                        </a:gdLst>
                                        <a:ahLst/>
                                        <a:cxnLst>
                                          <a:cxn ang="T8">
                                            <a:pos x="T0" y="T1"/>
                                          </a:cxn>
                                          <a:cxn ang="T9">
                                            <a:pos x="T2" y="T3"/>
                                          </a:cxn>
                                          <a:cxn ang="T10">
                                            <a:pos x="T4" y="T5"/>
                                          </a:cxn>
                                          <a:cxn ang="T11">
                                            <a:pos x="T6" y="T7"/>
                                          </a:cxn>
                                        </a:cxnLst>
                                        <a:rect l="T12" t="T13" r="T14" b="T15"/>
                                        <a:pathLst>
                                          <a:path w="66" h="76">
                                            <a:moveTo>
                                              <a:pt x="33" y="76"/>
                                            </a:moveTo>
                                            <a:lnTo>
                                              <a:pt x="66" y="0"/>
                                            </a:lnTo>
                                            <a:lnTo>
                                              <a:pt x="0" y="0"/>
                                            </a:lnTo>
                                            <a:lnTo>
                                              <a:pt x="33" y="76"/>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66" name="Rectangle 1426"/>
                                      <a:cNvSpPr>
                                        <a:spLocks noChangeArrowheads="1"/>
                                      </a:cNvSpPr>
                                    </a:nvSpPr>
                                    <a:spPr bwMode="auto">
                                      <a:xfrm>
                                        <a:off x="6176963" y="2606675"/>
                                        <a:ext cx="674687"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67" name="Rectangle 1427"/>
                                      <a:cNvSpPr>
                                        <a:spLocks noChangeArrowheads="1"/>
                                      </a:cNvSpPr>
                                    </a:nvSpPr>
                                    <a:spPr bwMode="auto">
                                      <a:xfrm>
                                        <a:off x="6280150" y="2647950"/>
                                        <a:ext cx="469900"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FRP  Lot 4 </a:t>
                                          </a:r>
                                          <a:endParaRPr lang="en-US"/>
                                        </a:p>
                                      </a:txBody>
                                      <a:useSpRect/>
                                    </a:txSp>
                                  </a:sp>
                                  <a:sp>
                                    <a:nvSpPr>
                                      <a:cNvPr id="2368" name="Line 1428"/>
                                      <a:cNvSpPr>
                                        <a:spLocks noChangeShapeType="1"/>
                                      </a:cNvSpPr>
                                    </a:nvSpPr>
                                    <a:spPr bwMode="auto">
                                      <a:xfrm>
                                        <a:off x="5789613" y="2638425"/>
                                        <a:ext cx="387350" cy="0"/>
                                      </a:xfrm>
                                      <a:prstGeom prst="line">
                                        <a:avLst/>
                                      </a:prstGeom>
                                      <a:noFill/>
                                      <a:ln w="17463">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69" name="Freeform 1429"/>
                                      <a:cNvSpPr>
                                        <a:spLocks/>
                                      </a:cNvSpPr>
                                    </a:nvSpPr>
                                    <a:spPr bwMode="auto">
                                      <a:xfrm>
                                        <a:off x="6535738" y="2774950"/>
                                        <a:ext cx="98425" cy="112713"/>
                                      </a:xfrm>
                                      <a:custGeom>
                                        <a:avLst/>
                                        <a:gdLst>
                                          <a:gd name="T0" fmla="*/ 43565 w 61"/>
                                          <a:gd name="T1" fmla="*/ 112713 h 71"/>
                                          <a:gd name="T2" fmla="*/ 98425 w 61"/>
                                          <a:gd name="T3" fmla="*/ 0 h 71"/>
                                          <a:gd name="T4" fmla="*/ 0 w 61"/>
                                          <a:gd name="T5" fmla="*/ 0 h 71"/>
                                          <a:gd name="T6" fmla="*/ 43565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27" y="71"/>
                                            </a:moveTo>
                                            <a:lnTo>
                                              <a:pt x="61" y="0"/>
                                            </a:lnTo>
                                            <a:lnTo>
                                              <a:pt x="0" y="0"/>
                                            </a:lnTo>
                                            <a:lnTo>
                                              <a:pt x="27" y="71"/>
                                            </a:lnTo>
                                            <a:close/>
                                          </a:path>
                                        </a:pathLst>
                                      </a:custGeom>
                                      <a:solidFill>
                                        <a:srgbClr val="FFFFFF"/>
                                      </a:solidFill>
                                      <a:ln w="17463" cap="rnd">
                                        <a:solidFill>
                                          <a:srgbClr val="00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70" name="Freeform 1430"/>
                                      <a:cNvSpPr>
                                        <a:spLocks/>
                                      </a:cNvSpPr>
                                    </a:nvSpPr>
                                    <a:spPr bwMode="auto">
                                      <a:xfrm>
                                        <a:off x="6535738" y="2774950"/>
                                        <a:ext cx="98425" cy="112713"/>
                                      </a:xfrm>
                                      <a:custGeom>
                                        <a:avLst/>
                                        <a:gdLst>
                                          <a:gd name="T0" fmla="*/ 43565 w 61"/>
                                          <a:gd name="T1" fmla="*/ 112713 h 71"/>
                                          <a:gd name="T2" fmla="*/ 98425 w 61"/>
                                          <a:gd name="T3" fmla="*/ 0 h 71"/>
                                          <a:gd name="T4" fmla="*/ 0 w 61"/>
                                          <a:gd name="T5" fmla="*/ 0 h 71"/>
                                          <a:gd name="T6" fmla="*/ 43565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27" y="71"/>
                                            </a:moveTo>
                                            <a:lnTo>
                                              <a:pt x="61" y="0"/>
                                            </a:lnTo>
                                            <a:lnTo>
                                              <a:pt x="0" y="0"/>
                                            </a:lnTo>
                                            <a:lnTo>
                                              <a:pt x="27" y="71"/>
                                            </a:lnTo>
                                            <a:close/>
                                          </a:path>
                                        </a:pathLst>
                                      </a:custGeom>
                                      <a:solidFill>
                                        <a:srgbClr val="FFFFFF"/>
                                      </a:solidFill>
                                      <a:ln w="17463" cap="rnd">
                                        <a:solidFill>
                                          <a:srgbClr val="00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71" name="Freeform 1431"/>
                                      <a:cNvSpPr>
                                        <a:spLocks/>
                                      </a:cNvSpPr>
                                    </a:nvSpPr>
                                    <a:spPr bwMode="auto">
                                      <a:xfrm>
                                        <a:off x="6535738" y="2774950"/>
                                        <a:ext cx="98425" cy="112713"/>
                                      </a:xfrm>
                                      <a:custGeom>
                                        <a:avLst/>
                                        <a:gdLst>
                                          <a:gd name="T0" fmla="*/ 43565 w 61"/>
                                          <a:gd name="T1" fmla="*/ 112713 h 71"/>
                                          <a:gd name="T2" fmla="*/ 98425 w 61"/>
                                          <a:gd name="T3" fmla="*/ 0 h 71"/>
                                          <a:gd name="T4" fmla="*/ 0 w 61"/>
                                          <a:gd name="T5" fmla="*/ 0 h 71"/>
                                          <a:gd name="T6" fmla="*/ 43565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27" y="71"/>
                                            </a:moveTo>
                                            <a:lnTo>
                                              <a:pt x="61" y="0"/>
                                            </a:lnTo>
                                            <a:lnTo>
                                              <a:pt x="0" y="0"/>
                                            </a:lnTo>
                                            <a:lnTo>
                                              <a:pt x="27" y="71"/>
                                            </a:lnTo>
                                            <a:close/>
                                          </a:path>
                                        </a:pathLst>
                                      </a:custGeom>
                                      <a:solidFill>
                                        <a:srgbClr val="FFFFFF"/>
                                      </a:solidFill>
                                      <a:ln w="17463" cap="rnd">
                                        <a:solidFill>
                                          <a:srgbClr val="00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72" name="Freeform 1432"/>
                                      <a:cNvSpPr>
                                        <a:spLocks/>
                                      </a:cNvSpPr>
                                    </a:nvSpPr>
                                    <a:spPr bwMode="auto">
                                      <a:xfrm>
                                        <a:off x="6535738" y="2774950"/>
                                        <a:ext cx="98425" cy="112713"/>
                                      </a:xfrm>
                                      <a:custGeom>
                                        <a:avLst/>
                                        <a:gdLst>
                                          <a:gd name="T0" fmla="*/ 43565 w 61"/>
                                          <a:gd name="T1" fmla="*/ 112713 h 71"/>
                                          <a:gd name="T2" fmla="*/ 98425 w 61"/>
                                          <a:gd name="T3" fmla="*/ 0 h 71"/>
                                          <a:gd name="T4" fmla="*/ 0 w 61"/>
                                          <a:gd name="T5" fmla="*/ 0 h 71"/>
                                          <a:gd name="T6" fmla="*/ 43565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27" y="71"/>
                                            </a:moveTo>
                                            <a:lnTo>
                                              <a:pt x="61" y="0"/>
                                            </a:lnTo>
                                            <a:lnTo>
                                              <a:pt x="0" y="0"/>
                                            </a:lnTo>
                                            <a:lnTo>
                                              <a:pt x="27" y="71"/>
                                            </a:lnTo>
                                            <a:close/>
                                          </a:path>
                                        </a:pathLst>
                                      </a:custGeom>
                                      <a:solidFill>
                                        <a:srgbClr val="FFFFFF"/>
                                      </a:solidFill>
                                      <a:ln w="17463" cap="rnd">
                                        <a:solidFill>
                                          <a:srgbClr val="00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73" name="Freeform 1433"/>
                                      <a:cNvSpPr>
                                        <a:spLocks/>
                                      </a:cNvSpPr>
                                    </a:nvSpPr>
                                    <a:spPr bwMode="auto">
                                      <a:xfrm>
                                        <a:off x="6183313" y="2774950"/>
                                        <a:ext cx="96837" cy="112713"/>
                                      </a:xfrm>
                                      <a:custGeom>
                                        <a:avLst/>
                                        <a:gdLst>
                                          <a:gd name="T0" fmla="*/ 53975 w 61"/>
                                          <a:gd name="T1" fmla="*/ 112713 h 71"/>
                                          <a:gd name="T2" fmla="*/ 96837 w 61"/>
                                          <a:gd name="T3" fmla="*/ 0 h 71"/>
                                          <a:gd name="T4" fmla="*/ 0 w 61"/>
                                          <a:gd name="T5" fmla="*/ 0 h 71"/>
                                          <a:gd name="T6" fmla="*/ 53975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4" y="71"/>
                                            </a:moveTo>
                                            <a:lnTo>
                                              <a:pt x="61" y="0"/>
                                            </a:lnTo>
                                            <a:lnTo>
                                              <a:pt x="0" y="0"/>
                                            </a:lnTo>
                                            <a:lnTo>
                                              <a:pt x="34" y="71"/>
                                            </a:lnTo>
                                            <a:close/>
                                          </a:path>
                                        </a:pathLst>
                                      </a:custGeom>
                                      <a:solidFill>
                                        <a:srgbClr val="FFFFFF"/>
                                      </a:solidFill>
                                      <a:ln w="17463" cap="rnd">
                                        <a:solidFill>
                                          <a:srgbClr val="00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74" name="Freeform 1434"/>
                                      <a:cNvSpPr>
                                        <a:spLocks/>
                                      </a:cNvSpPr>
                                    </a:nvSpPr>
                                    <a:spPr bwMode="auto">
                                      <a:xfrm>
                                        <a:off x="6183313" y="2774950"/>
                                        <a:ext cx="96837" cy="112713"/>
                                      </a:xfrm>
                                      <a:custGeom>
                                        <a:avLst/>
                                        <a:gdLst>
                                          <a:gd name="T0" fmla="*/ 53975 w 61"/>
                                          <a:gd name="T1" fmla="*/ 112713 h 71"/>
                                          <a:gd name="T2" fmla="*/ 96837 w 61"/>
                                          <a:gd name="T3" fmla="*/ 0 h 71"/>
                                          <a:gd name="T4" fmla="*/ 0 w 61"/>
                                          <a:gd name="T5" fmla="*/ 0 h 71"/>
                                          <a:gd name="T6" fmla="*/ 53975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4" y="71"/>
                                            </a:moveTo>
                                            <a:lnTo>
                                              <a:pt x="61" y="0"/>
                                            </a:lnTo>
                                            <a:lnTo>
                                              <a:pt x="0" y="0"/>
                                            </a:lnTo>
                                            <a:lnTo>
                                              <a:pt x="34" y="71"/>
                                            </a:lnTo>
                                            <a:close/>
                                          </a:path>
                                        </a:pathLst>
                                      </a:custGeom>
                                      <a:solidFill>
                                        <a:srgbClr val="FFFFFF"/>
                                      </a:solidFill>
                                      <a:ln w="17463" cap="rnd">
                                        <a:solidFill>
                                          <a:srgbClr val="00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75" name="Freeform 1435"/>
                                      <a:cNvSpPr>
                                        <a:spLocks/>
                                      </a:cNvSpPr>
                                    </a:nvSpPr>
                                    <a:spPr bwMode="auto">
                                      <a:xfrm>
                                        <a:off x="6183313" y="2774950"/>
                                        <a:ext cx="96837" cy="112713"/>
                                      </a:xfrm>
                                      <a:custGeom>
                                        <a:avLst/>
                                        <a:gdLst>
                                          <a:gd name="T0" fmla="*/ 53975 w 61"/>
                                          <a:gd name="T1" fmla="*/ 112713 h 71"/>
                                          <a:gd name="T2" fmla="*/ 96837 w 61"/>
                                          <a:gd name="T3" fmla="*/ 0 h 71"/>
                                          <a:gd name="T4" fmla="*/ 0 w 61"/>
                                          <a:gd name="T5" fmla="*/ 0 h 71"/>
                                          <a:gd name="T6" fmla="*/ 53975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4" y="71"/>
                                            </a:moveTo>
                                            <a:lnTo>
                                              <a:pt x="61" y="0"/>
                                            </a:lnTo>
                                            <a:lnTo>
                                              <a:pt x="0" y="0"/>
                                            </a:lnTo>
                                            <a:lnTo>
                                              <a:pt x="34" y="71"/>
                                            </a:lnTo>
                                            <a:close/>
                                          </a:path>
                                        </a:pathLst>
                                      </a:custGeom>
                                      <a:solidFill>
                                        <a:srgbClr val="FFFFFF"/>
                                      </a:solidFill>
                                      <a:ln w="17463" cap="rnd">
                                        <a:solidFill>
                                          <a:srgbClr val="00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76" name="Freeform 1436"/>
                                      <a:cNvSpPr>
                                        <a:spLocks/>
                                      </a:cNvSpPr>
                                    </a:nvSpPr>
                                    <a:spPr bwMode="auto">
                                      <a:xfrm>
                                        <a:off x="6183313" y="2774950"/>
                                        <a:ext cx="96837" cy="112713"/>
                                      </a:xfrm>
                                      <a:custGeom>
                                        <a:avLst/>
                                        <a:gdLst>
                                          <a:gd name="T0" fmla="*/ 53975 w 61"/>
                                          <a:gd name="T1" fmla="*/ 112713 h 71"/>
                                          <a:gd name="T2" fmla="*/ 96837 w 61"/>
                                          <a:gd name="T3" fmla="*/ 0 h 71"/>
                                          <a:gd name="T4" fmla="*/ 0 w 61"/>
                                          <a:gd name="T5" fmla="*/ 0 h 71"/>
                                          <a:gd name="T6" fmla="*/ 53975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4" y="71"/>
                                            </a:moveTo>
                                            <a:lnTo>
                                              <a:pt x="61" y="0"/>
                                            </a:lnTo>
                                            <a:lnTo>
                                              <a:pt x="0" y="0"/>
                                            </a:lnTo>
                                            <a:lnTo>
                                              <a:pt x="34" y="71"/>
                                            </a:lnTo>
                                            <a:close/>
                                          </a:path>
                                        </a:pathLst>
                                      </a:custGeom>
                                      <a:solidFill>
                                        <a:srgbClr val="FFFFFF"/>
                                      </a:solidFill>
                                      <a:ln w="17463" cap="rnd">
                                        <a:solidFill>
                                          <a:srgbClr val="00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77" name="Rectangle 1437"/>
                                      <a:cNvSpPr>
                                        <a:spLocks noChangeArrowheads="1"/>
                                      </a:cNvSpPr>
                                    </a:nvSpPr>
                                    <a:spPr bwMode="auto">
                                      <a:xfrm>
                                        <a:off x="5789613" y="2743200"/>
                                        <a:ext cx="412750"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78" name="Line 1439"/>
                                      <a:cNvSpPr>
                                        <a:spLocks noChangeShapeType="1"/>
                                      </a:cNvSpPr>
                                    </a:nvSpPr>
                                    <a:spPr bwMode="auto">
                                      <a:xfrm>
                                        <a:off x="6183313" y="2774950"/>
                                        <a:ext cx="387350" cy="0"/>
                                      </a:xfrm>
                                      <a:prstGeom prst="line">
                                        <a:avLst/>
                                      </a:prstGeom>
                                      <a:noFill/>
                                      <a:ln w="17463">
                                        <a:solidFill>
                                          <a:srgbClr val="00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nvGrpSpPr>
                                      <a:cNvPr id="2379" name="Group 1442"/>
                                      <a:cNvGrpSpPr>
                                        <a:grpSpLocks/>
                                      </a:cNvGrpSpPr>
                                    </a:nvGrpSpPr>
                                    <a:grpSpPr bwMode="auto">
                                      <a:xfrm>
                                        <a:off x="5367338" y="2365375"/>
                                        <a:ext cx="1063625" cy="73025"/>
                                        <a:chOff x="3381" y="1500"/>
                                        <a:chExt cx="669" cy="46"/>
                                      </a:xfrm>
                                    </a:grpSpPr>
                                    <a:sp>
                                      <a:nvSpPr>
                                        <a:cNvPr id="2924" name="Line 1440"/>
                                        <a:cNvSpPr>
                                          <a:spLocks noChangeShapeType="1"/>
                                        </a:cNvSpPr>
                                      </a:nvSpPr>
                                      <a:spPr bwMode="auto">
                                        <a:xfrm>
                                          <a:off x="3381" y="1520"/>
                                          <a:ext cx="642" cy="0"/>
                                        </a:xfrm>
                                        <a:prstGeom prst="line">
                                          <a:avLst/>
                                        </a:prstGeom>
                                        <a:noFill/>
                                        <a:ln w="17463">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25" name="Freeform 1441"/>
                                        <a:cNvSpPr>
                                          <a:spLocks/>
                                        </a:cNvSpPr>
                                      </a:nvSpPr>
                                      <a:spPr bwMode="auto">
                                        <a:xfrm>
                                          <a:off x="4000" y="1500"/>
                                          <a:ext cx="50" cy="46"/>
                                        </a:xfrm>
                                        <a:custGeom>
                                          <a:avLst/>
                                          <a:gdLst>
                                            <a:gd name="T0" fmla="*/ 0 w 50"/>
                                            <a:gd name="T1" fmla="*/ 20 h 46"/>
                                            <a:gd name="T2" fmla="*/ 23 w 50"/>
                                            <a:gd name="T3" fmla="*/ 46 h 46"/>
                                            <a:gd name="T4" fmla="*/ 50 w 50"/>
                                            <a:gd name="T5" fmla="*/ 20 h 46"/>
                                            <a:gd name="T6" fmla="*/ 23 w 50"/>
                                            <a:gd name="T7" fmla="*/ 0 h 46"/>
                                            <a:gd name="T8" fmla="*/ 0 w 50"/>
                                            <a:gd name="T9" fmla="*/ 20 h 46"/>
                                            <a:gd name="T10" fmla="*/ 0 60000 65536"/>
                                            <a:gd name="T11" fmla="*/ 0 60000 65536"/>
                                            <a:gd name="T12" fmla="*/ 0 60000 65536"/>
                                            <a:gd name="T13" fmla="*/ 0 60000 65536"/>
                                            <a:gd name="T14" fmla="*/ 0 60000 65536"/>
                                            <a:gd name="T15" fmla="*/ 0 w 50"/>
                                            <a:gd name="T16" fmla="*/ 0 h 46"/>
                                            <a:gd name="T17" fmla="*/ 50 w 50"/>
                                            <a:gd name="T18" fmla="*/ 46 h 46"/>
                                          </a:gdLst>
                                          <a:ahLst/>
                                          <a:cxnLst>
                                            <a:cxn ang="T10">
                                              <a:pos x="T0" y="T1"/>
                                            </a:cxn>
                                            <a:cxn ang="T11">
                                              <a:pos x="T2" y="T3"/>
                                            </a:cxn>
                                            <a:cxn ang="T12">
                                              <a:pos x="T4" y="T5"/>
                                            </a:cxn>
                                            <a:cxn ang="T13">
                                              <a:pos x="T6" y="T7"/>
                                            </a:cxn>
                                            <a:cxn ang="T14">
                                              <a:pos x="T8" y="T9"/>
                                            </a:cxn>
                                          </a:cxnLst>
                                          <a:rect l="T15" t="T16" r="T17" b="T18"/>
                                          <a:pathLst>
                                            <a:path w="50" h="46">
                                              <a:moveTo>
                                                <a:pt x="0" y="20"/>
                                              </a:moveTo>
                                              <a:lnTo>
                                                <a:pt x="23" y="46"/>
                                              </a:lnTo>
                                              <a:lnTo>
                                                <a:pt x="50" y="20"/>
                                              </a:lnTo>
                                              <a:lnTo>
                                                <a:pt x="23" y="0"/>
                                              </a:lnTo>
                                              <a:lnTo>
                                                <a:pt x="0" y="20"/>
                                              </a:lnTo>
                                              <a:close/>
                                            </a:path>
                                          </a:pathLst>
                                        </a:custGeom>
                                        <a:solidFill>
                                          <a:srgbClr val="339966"/>
                                        </a:solidFill>
                                        <a:ln w="9525">
                                          <a:no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grpSp>
                                    <a:nvGrpSpPr>
                                      <a:cNvPr id="2380" name="Group 1445"/>
                                      <a:cNvGrpSpPr>
                                        <a:grpSpLocks/>
                                      </a:cNvGrpSpPr>
                                    </a:nvGrpSpPr>
                                    <a:grpSpPr bwMode="auto">
                                      <a:xfrm>
                                        <a:off x="5683250" y="2486025"/>
                                        <a:ext cx="1020763" cy="71438"/>
                                        <a:chOff x="3580" y="1576"/>
                                        <a:chExt cx="642" cy="45"/>
                                      </a:xfrm>
                                    </a:grpSpPr>
                                    <a:sp>
                                      <a:nvSpPr>
                                        <a:cNvPr id="2922" name="Line 1443"/>
                                        <a:cNvSpPr>
                                          <a:spLocks noChangeShapeType="1"/>
                                        </a:cNvSpPr>
                                      </a:nvSpPr>
                                      <a:spPr bwMode="auto">
                                        <a:xfrm>
                                          <a:off x="3580" y="1596"/>
                                          <a:ext cx="614" cy="0"/>
                                        </a:xfrm>
                                        <a:prstGeom prst="line">
                                          <a:avLst/>
                                        </a:prstGeom>
                                        <a:noFill/>
                                        <a:ln w="17463">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23" name="Freeform 1444"/>
                                        <a:cNvSpPr>
                                          <a:spLocks/>
                                        </a:cNvSpPr>
                                      </a:nvSpPr>
                                      <a:spPr bwMode="auto">
                                        <a:xfrm>
                                          <a:off x="4172" y="1576"/>
                                          <a:ext cx="50" cy="45"/>
                                        </a:xfrm>
                                        <a:custGeom>
                                          <a:avLst/>
                                          <a:gdLst>
                                            <a:gd name="T0" fmla="*/ 0 w 50"/>
                                            <a:gd name="T1" fmla="*/ 25 h 45"/>
                                            <a:gd name="T2" fmla="*/ 28 w 50"/>
                                            <a:gd name="T3" fmla="*/ 45 h 45"/>
                                            <a:gd name="T4" fmla="*/ 50 w 50"/>
                                            <a:gd name="T5" fmla="*/ 25 h 45"/>
                                            <a:gd name="T6" fmla="*/ 28 w 50"/>
                                            <a:gd name="T7" fmla="*/ 0 h 45"/>
                                            <a:gd name="T8" fmla="*/ 0 w 50"/>
                                            <a:gd name="T9" fmla="*/ 25 h 45"/>
                                            <a:gd name="T10" fmla="*/ 0 60000 65536"/>
                                            <a:gd name="T11" fmla="*/ 0 60000 65536"/>
                                            <a:gd name="T12" fmla="*/ 0 60000 65536"/>
                                            <a:gd name="T13" fmla="*/ 0 60000 65536"/>
                                            <a:gd name="T14" fmla="*/ 0 60000 65536"/>
                                            <a:gd name="T15" fmla="*/ 0 w 50"/>
                                            <a:gd name="T16" fmla="*/ 0 h 45"/>
                                            <a:gd name="T17" fmla="*/ 50 w 50"/>
                                            <a:gd name="T18" fmla="*/ 45 h 45"/>
                                          </a:gdLst>
                                          <a:ahLst/>
                                          <a:cxnLst>
                                            <a:cxn ang="T10">
                                              <a:pos x="T0" y="T1"/>
                                            </a:cxn>
                                            <a:cxn ang="T11">
                                              <a:pos x="T2" y="T3"/>
                                            </a:cxn>
                                            <a:cxn ang="T12">
                                              <a:pos x="T4" y="T5"/>
                                            </a:cxn>
                                            <a:cxn ang="T13">
                                              <a:pos x="T6" y="T7"/>
                                            </a:cxn>
                                            <a:cxn ang="T14">
                                              <a:pos x="T8" y="T9"/>
                                            </a:cxn>
                                          </a:cxnLst>
                                          <a:rect l="T15" t="T16" r="T17" b="T18"/>
                                          <a:pathLst>
                                            <a:path w="50" h="45">
                                              <a:moveTo>
                                                <a:pt x="0" y="25"/>
                                              </a:moveTo>
                                              <a:lnTo>
                                                <a:pt x="28" y="45"/>
                                              </a:lnTo>
                                              <a:lnTo>
                                                <a:pt x="50" y="25"/>
                                              </a:lnTo>
                                              <a:lnTo>
                                                <a:pt x="28" y="0"/>
                                              </a:lnTo>
                                              <a:lnTo>
                                                <a:pt x="0" y="25"/>
                                              </a:lnTo>
                                              <a:close/>
                                            </a:path>
                                          </a:pathLst>
                                        </a:custGeom>
                                        <a:solidFill>
                                          <a:srgbClr val="339966"/>
                                        </a:solidFill>
                                        <a:ln w="9525">
                                          <a:no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grpSp>
                                    <a:nvGrpSpPr>
                                      <a:cNvPr id="2381" name="Group 1448"/>
                                      <a:cNvGrpSpPr>
                                        <a:grpSpLocks/>
                                      </a:cNvGrpSpPr>
                                    </a:nvGrpSpPr>
                                    <a:grpSpPr bwMode="auto">
                                      <a:xfrm>
                                        <a:off x="6148388" y="2606675"/>
                                        <a:ext cx="739775" cy="71438"/>
                                        <a:chOff x="3873" y="1652"/>
                                        <a:chExt cx="465" cy="45"/>
                                      </a:xfrm>
                                    </a:grpSpPr>
                                    <a:sp>
                                      <a:nvSpPr>
                                        <a:cNvPr id="2920" name="Line 1446"/>
                                        <a:cNvSpPr>
                                          <a:spLocks noChangeShapeType="1"/>
                                        </a:cNvSpPr>
                                      </a:nvSpPr>
                                      <a:spPr bwMode="auto">
                                        <a:xfrm>
                                          <a:off x="3873" y="1672"/>
                                          <a:ext cx="437" cy="0"/>
                                        </a:xfrm>
                                        <a:prstGeom prst="line">
                                          <a:avLst/>
                                        </a:prstGeom>
                                        <a:noFill/>
                                        <a:ln w="17463">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21" name="Freeform 1447"/>
                                        <a:cNvSpPr>
                                          <a:spLocks/>
                                        </a:cNvSpPr>
                                      </a:nvSpPr>
                                      <a:spPr bwMode="auto">
                                        <a:xfrm>
                                          <a:off x="4288" y="1652"/>
                                          <a:ext cx="50" cy="45"/>
                                        </a:xfrm>
                                        <a:custGeom>
                                          <a:avLst/>
                                          <a:gdLst>
                                            <a:gd name="T0" fmla="*/ 0 w 50"/>
                                            <a:gd name="T1" fmla="*/ 20 h 45"/>
                                            <a:gd name="T2" fmla="*/ 22 w 50"/>
                                            <a:gd name="T3" fmla="*/ 45 h 45"/>
                                            <a:gd name="T4" fmla="*/ 50 w 50"/>
                                            <a:gd name="T5" fmla="*/ 20 h 45"/>
                                            <a:gd name="T6" fmla="*/ 22 w 50"/>
                                            <a:gd name="T7" fmla="*/ 0 h 45"/>
                                            <a:gd name="T8" fmla="*/ 0 w 50"/>
                                            <a:gd name="T9" fmla="*/ 20 h 45"/>
                                            <a:gd name="T10" fmla="*/ 0 60000 65536"/>
                                            <a:gd name="T11" fmla="*/ 0 60000 65536"/>
                                            <a:gd name="T12" fmla="*/ 0 60000 65536"/>
                                            <a:gd name="T13" fmla="*/ 0 60000 65536"/>
                                            <a:gd name="T14" fmla="*/ 0 60000 65536"/>
                                            <a:gd name="T15" fmla="*/ 0 w 50"/>
                                            <a:gd name="T16" fmla="*/ 0 h 45"/>
                                            <a:gd name="T17" fmla="*/ 50 w 50"/>
                                            <a:gd name="T18" fmla="*/ 45 h 45"/>
                                          </a:gdLst>
                                          <a:ahLst/>
                                          <a:cxnLst>
                                            <a:cxn ang="T10">
                                              <a:pos x="T0" y="T1"/>
                                            </a:cxn>
                                            <a:cxn ang="T11">
                                              <a:pos x="T2" y="T3"/>
                                            </a:cxn>
                                            <a:cxn ang="T12">
                                              <a:pos x="T4" y="T5"/>
                                            </a:cxn>
                                            <a:cxn ang="T13">
                                              <a:pos x="T6" y="T7"/>
                                            </a:cxn>
                                            <a:cxn ang="T14">
                                              <a:pos x="T8" y="T9"/>
                                            </a:cxn>
                                          </a:cxnLst>
                                          <a:rect l="T15" t="T16" r="T17" b="T18"/>
                                          <a:pathLst>
                                            <a:path w="50" h="45">
                                              <a:moveTo>
                                                <a:pt x="0" y="20"/>
                                              </a:moveTo>
                                              <a:lnTo>
                                                <a:pt x="22" y="45"/>
                                              </a:lnTo>
                                              <a:lnTo>
                                                <a:pt x="50" y="20"/>
                                              </a:lnTo>
                                              <a:lnTo>
                                                <a:pt x="22" y="0"/>
                                              </a:lnTo>
                                              <a:lnTo>
                                                <a:pt x="0" y="20"/>
                                              </a:lnTo>
                                              <a:close/>
                                            </a:path>
                                          </a:pathLst>
                                        </a:custGeom>
                                        <a:solidFill>
                                          <a:srgbClr val="339966"/>
                                        </a:solidFill>
                                        <a:ln w="9525">
                                          <a:no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grpSp>
                                    <a:nvGrpSpPr>
                                      <a:cNvPr id="2382" name="Group 1451"/>
                                      <a:cNvGrpSpPr>
                                        <a:grpSpLocks/>
                                      </a:cNvGrpSpPr>
                                    </a:nvGrpSpPr>
                                    <a:grpSpPr bwMode="auto">
                                      <a:xfrm>
                                        <a:off x="6561138" y="2743200"/>
                                        <a:ext cx="1985962" cy="71438"/>
                                        <a:chOff x="4133" y="1738"/>
                                        <a:chExt cx="1251" cy="45"/>
                                      </a:xfrm>
                                    </a:grpSpPr>
                                    <a:sp>
                                      <a:nvSpPr>
                                        <a:cNvPr id="2918" name="Line 1449"/>
                                        <a:cNvSpPr>
                                          <a:spLocks noChangeShapeType="1"/>
                                        </a:cNvSpPr>
                                      </a:nvSpPr>
                                      <a:spPr bwMode="auto">
                                        <a:xfrm>
                                          <a:off x="4133" y="1758"/>
                                          <a:ext cx="1223" cy="0"/>
                                        </a:xfrm>
                                        <a:prstGeom prst="line">
                                          <a:avLst/>
                                        </a:prstGeom>
                                        <a:noFill/>
                                        <a:ln w="17463">
                                          <a:solidFill>
                                            <a:srgbClr val="00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19" name="Freeform 1450"/>
                                        <a:cNvSpPr>
                                          <a:spLocks/>
                                        </a:cNvSpPr>
                                      </a:nvSpPr>
                                      <a:spPr bwMode="auto">
                                        <a:xfrm>
                                          <a:off x="5334" y="1738"/>
                                          <a:ext cx="50" cy="45"/>
                                        </a:xfrm>
                                        <a:custGeom>
                                          <a:avLst/>
                                          <a:gdLst>
                                            <a:gd name="T0" fmla="*/ 0 w 50"/>
                                            <a:gd name="T1" fmla="*/ 25 h 45"/>
                                            <a:gd name="T2" fmla="*/ 28 w 50"/>
                                            <a:gd name="T3" fmla="*/ 45 h 45"/>
                                            <a:gd name="T4" fmla="*/ 50 w 50"/>
                                            <a:gd name="T5" fmla="*/ 25 h 45"/>
                                            <a:gd name="T6" fmla="*/ 28 w 50"/>
                                            <a:gd name="T7" fmla="*/ 0 h 45"/>
                                            <a:gd name="T8" fmla="*/ 0 w 50"/>
                                            <a:gd name="T9" fmla="*/ 25 h 45"/>
                                            <a:gd name="T10" fmla="*/ 0 60000 65536"/>
                                            <a:gd name="T11" fmla="*/ 0 60000 65536"/>
                                            <a:gd name="T12" fmla="*/ 0 60000 65536"/>
                                            <a:gd name="T13" fmla="*/ 0 60000 65536"/>
                                            <a:gd name="T14" fmla="*/ 0 60000 65536"/>
                                            <a:gd name="T15" fmla="*/ 0 w 50"/>
                                            <a:gd name="T16" fmla="*/ 0 h 45"/>
                                            <a:gd name="T17" fmla="*/ 50 w 50"/>
                                            <a:gd name="T18" fmla="*/ 45 h 45"/>
                                          </a:gdLst>
                                          <a:ahLst/>
                                          <a:cxnLst>
                                            <a:cxn ang="T10">
                                              <a:pos x="T0" y="T1"/>
                                            </a:cxn>
                                            <a:cxn ang="T11">
                                              <a:pos x="T2" y="T3"/>
                                            </a:cxn>
                                            <a:cxn ang="T12">
                                              <a:pos x="T4" y="T5"/>
                                            </a:cxn>
                                            <a:cxn ang="T13">
                                              <a:pos x="T6" y="T7"/>
                                            </a:cxn>
                                            <a:cxn ang="T14">
                                              <a:pos x="T8" y="T9"/>
                                            </a:cxn>
                                          </a:cxnLst>
                                          <a:rect l="T15" t="T16" r="T17" b="T18"/>
                                          <a:pathLst>
                                            <a:path w="50" h="45">
                                              <a:moveTo>
                                                <a:pt x="0" y="25"/>
                                              </a:moveTo>
                                              <a:lnTo>
                                                <a:pt x="28" y="45"/>
                                              </a:lnTo>
                                              <a:lnTo>
                                                <a:pt x="50" y="25"/>
                                              </a:lnTo>
                                              <a:lnTo>
                                                <a:pt x="28" y="0"/>
                                              </a:lnTo>
                                              <a:lnTo>
                                                <a:pt x="0" y="25"/>
                                              </a:lnTo>
                                              <a:close/>
                                            </a:path>
                                          </a:pathLst>
                                        </a:custGeom>
                                        <a:solidFill>
                                          <a:srgbClr val="009900"/>
                                        </a:solidFill>
                                        <a:ln w="9525">
                                          <a:no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sp>
                                    <a:nvSpPr>
                                      <a:cNvPr id="2383" name="Rectangle 1452"/>
                                      <a:cNvSpPr>
                                        <a:spLocks noChangeArrowheads="1"/>
                                      </a:cNvSpPr>
                                    </a:nvSpPr>
                                    <a:spPr bwMode="auto">
                                      <a:xfrm>
                                        <a:off x="4313238" y="2212975"/>
                                        <a:ext cx="412750"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84" name="Rectangle 1454"/>
                                      <a:cNvSpPr>
                                        <a:spLocks noChangeArrowheads="1"/>
                                      </a:cNvSpPr>
                                    </a:nvSpPr>
                                    <a:spPr bwMode="auto">
                                      <a:xfrm>
                                        <a:off x="5086350" y="2220913"/>
                                        <a:ext cx="1422400" cy="18415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85" name="Rectangle 1455"/>
                                      <a:cNvSpPr>
                                        <a:spLocks noChangeArrowheads="1"/>
                                      </a:cNvSpPr>
                                    </a:nvSpPr>
                                    <a:spPr bwMode="auto">
                                      <a:xfrm>
                                        <a:off x="5192713" y="2262188"/>
                                        <a:ext cx="469900"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LRIP Lot 1 </a:t>
                                          </a:r>
                                          <a:endParaRPr lang="en-US"/>
                                        </a:p>
                                      </a:txBody>
                                      <a:useSpRect/>
                                    </a:txSp>
                                  </a:sp>
                                  <a:sp>
                                    <a:nvSpPr>
                                      <a:cNvPr id="2386" name="Rectangle 1456"/>
                                      <a:cNvSpPr>
                                        <a:spLocks noChangeArrowheads="1"/>
                                      </a:cNvSpPr>
                                    </a:nvSpPr>
                                    <a:spPr bwMode="auto">
                                      <a:xfrm>
                                        <a:off x="5694363" y="2254250"/>
                                        <a:ext cx="28575" cy="12382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a:solidFill>
                                                <a:srgbClr val="000000"/>
                                              </a:solidFill>
                                            </a:rPr>
                                            <a:t>/</a:t>
                                          </a:r>
                                          <a:endParaRPr lang="en-US"/>
                                        </a:p>
                                      </a:txBody>
                                      <a:useSpRect/>
                                    </a:txSp>
                                  </a:sp>
                                  <a:sp>
                                    <a:nvSpPr>
                                      <a:cNvPr id="2387" name="Rectangle 1457"/>
                                      <a:cNvSpPr>
                                        <a:spLocks noChangeArrowheads="1"/>
                                      </a:cNvSpPr>
                                    </a:nvSpPr>
                                    <a:spPr bwMode="auto">
                                      <a:xfrm>
                                        <a:off x="5773738" y="2262188"/>
                                        <a:ext cx="59531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IOTE support </a:t>
                                          </a:r>
                                          <a:endParaRPr lang="en-US"/>
                                        </a:p>
                                      </a:txBody>
                                      <a:useSpRect/>
                                    </a:txSp>
                                  </a:sp>
                                  <a:sp>
                                    <a:nvSpPr>
                                      <a:cNvPr id="2388" name="Rectangle 1462"/>
                                      <a:cNvSpPr>
                                        <a:spLocks noChangeArrowheads="1"/>
                                      </a:cNvSpPr>
                                    </a:nvSpPr>
                                    <a:spPr bwMode="auto">
                                      <a:xfrm>
                                        <a:off x="5465763" y="3022600"/>
                                        <a:ext cx="928687" cy="96838"/>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89" name="Rectangle 1463"/>
                                      <a:cNvSpPr>
                                        <a:spLocks noChangeArrowheads="1"/>
                                      </a:cNvSpPr>
                                    </a:nvSpPr>
                                    <a:spPr bwMode="auto">
                                      <a:xfrm>
                                        <a:off x="5454650" y="2982913"/>
                                        <a:ext cx="387350"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90" name="Rectangle 1464"/>
                                      <a:cNvSpPr>
                                        <a:spLocks noChangeArrowheads="1"/>
                                      </a:cNvSpPr>
                                    </a:nvSpPr>
                                    <a:spPr bwMode="auto">
                                      <a:xfrm>
                                        <a:off x="5535613" y="3024188"/>
                                        <a:ext cx="21431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Lot 2</a:t>
                                          </a:r>
                                          <a:endParaRPr lang="en-US"/>
                                        </a:p>
                                      </a:txBody>
                                      <a:useSpRect/>
                                    </a:txSp>
                                  </a:sp>
                                  <a:sp>
                                    <a:nvSpPr>
                                      <a:cNvPr id="2391" name="Rectangle 1465"/>
                                      <a:cNvSpPr>
                                        <a:spLocks noChangeArrowheads="1"/>
                                      </a:cNvSpPr>
                                    </a:nvSpPr>
                                    <a:spPr bwMode="auto">
                                      <a:xfrm>
                                        <a:off x="6132513" y="2982913"/>
                                        <a:ext cx="288925"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92" name="Rectangle 1466"/>
                                      <a:cNvSpPr>
                                        <a:spLocks noChangeArrowheads="1"/>
                                      </a:cNvSpPr>
                                    </a:nvSpPr>
                                    <a:spPr bwMode="auto">
                                      <a:xfrm>
                                        <a:off x="6210300" y="3024188"/>
                                        <a:ext cx="125413"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x 9</a:t>
                                          </a:r>
                                          <a:endParaRPr lang="en-US"/>
                                        </a:p>
                                      </a:txBody>
                                      <a:useSpRect/>
                                    </a:txSp>
                                  </a:sp>
                                  <a:sp>
                                    <a:nvSpPr>
                                      <a:cNvPr id="2393" name="Rectangle 1467"/>
                                      <a:cNvSpPr>
                                        <a:spLocks noChangeArrowheads="1"/>
                                      </a:cNvSpPr>
                                    </a:nvSpPr>
                                    <a:spPr bwMode="auto">
                                      <a:xfrm>
                                        <a:off x="5780088" y="3119438"/>
                                        <a:ext cx="895350" cy="104775"/>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94" name="Rectangle 1468"/>
                                      <a:cNvSpPr>
                                        <a:spLocks noChangeArrowheads="1"/>
                                      </a:cNvSpPr>
                                    </a:nvSpPr>
                                    <a:spPr bwMode="auto">
                                      <a:xfrm>
                                        <a:off x="5745163" y="3087688"/>
                                        <a:ext cx="387350"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95" name="Rectangle 1469"/>
                                      <a:cNvSpPr>
                                        <a:spLocks noChangeArrowheads="1"/>
                                      </a:cNvSpPr>
                                    </a:nvSpPr>
                                    <a:spPr bwMode="auto">
                                      <a:xfrm>
                                        <a:off x="5824538" y="3128963"/>
                                        <a:ext cx="21431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Lot 3</a:t>
                                          </a:r>
                                          <a:endParaRPr lang="en-US"/>
                                        </a:p>
                                      </a:txBody>
                                      <a:useSpRect/>
                                    </a:txSp>
                                  </a:sp>
                                  <a:sp>
                                    <a:nvSpPr>
                                      <a:cNvPr id="2396" name="Rectangle 1470"/>
                                      <a:cNvSpPr>
                                        <a:spLocks noChangeArrowheads="1"/>
                                      </a:cNvSpPr>
                                    </a:nvSpPr>
                                    <a:spPr bwMode="auto">
                                      <a:xfrm>
                                        <a:off x="6369050" y="3087688"/>
                                        <a:ext cx="341313"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97" name="Rectangle 1471"/>
                                      <a:cNvSpPr>
                                        <a:spLocks noChangeArrowheads="1"/>
                                      </a:cNvSpPr>
                                    </a:nvSpPr>
                                    <a:spPr bwMode="auto">
                                      <a:xfrm>
                                        <a:off x="6446838" y="3128963"/>
                                        <a:ext cx="1746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x 14</a:t>
                                          </a:r>
                                          <a:endParaRPr lang="en-US"/>
                                        </a:p>
                                      </a:txBody>
                                      <a:useSpRect/>
                                    </a:txSp>
                                  </a:sp>
                                  <a:sp>
                                    <a:nvSpPr>
                                      <a:cNvPr id="2398" name="Rectangle 1472"/>
                                      <a:cNvSpPr>
                                        <a:spLocks noChangeArrowheads="1"/>
                                      </a:cNvSpPr>
                                    </a:nvSpPr>
                                    <a:spPr bwMode="auto">
                                      <a:xfrm>
                                        <a:off x="6227763" y="3279775"/>
                                        <a:ext cx="922337" cy="96838"/>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399" name="Rectangle 1473"/>
                                      <a:cNvSpPr>
                                        <a:spLocks noChangeArrowheads="1"/>
                                      </a:cNvSpPr>
                                    </a:nvSpPr>
                                    <a:spPr bwMode="auto">
                                      <a:xfrm>
                                        <a:off x="6589713" y="3376613"/>
                                        <a:ext cx="920750" cy="103187"/>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00" name="Rectangle 1474"/>
                                      <a:cNvSpPr>
                                        <a:spLocks noChangeArrowheads="1"/>
                                      </a:cNvSpPr>
                                    </a:nvSpPr>
                                    <a:spPr bwMode="auto">
                                      <a:xfrm>
                                        <a:off x="6553200" y="3343275"/>
                                        <a:ext cx="379413" cy="1778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01" name="Rectangle 1475"/>
                                      <a:cNvSpPr>
                                        <a:spLocks noChangeArrowheads="1"/>
                                      </a:cNvSpPr>
                                    </a:nvSpPr>
                                    <a:spPr bwMode="auto">
                                      <a:xfrm>
                                        <a:off x="6634163" y="3384550"/>
                                        <a:ext cx="21431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Lot 5</a:t>
                                          </a:r>
                                          <a:endParaRPr lang="en-US"/>
                                        </a:p>
                                      </a:txBody>
                                      <a:useSpRect/>
                                    </a:txSp>
                                  </a:sp>
                                  <a:sp>
                                    <a:nvSpPr>
                                      <a:cNvPr id="2402" name="Rectangle 1476"/>
                                      <a:cNvSpPr>
                                        <a:spLocks noChangeArrowheads="1"/>
                                      </a:cNvSpPr>
                                    </a:nvSpPr>
                                    <a:spPr bwMode="auto">
                                      <a:xfrm>
                                        <a:off x="7237413" y="3343275"/>
                                        <a:ext cx="342900" cy="1778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03" name="Rectangle 1477"/>
                                      <a:cNvSpPr>
                                        <a:spLocks noChangeArrowheads="1"/>
                                      </a:cNvSpPr>
                                    </a:nvSpPr>
                                    <a:spPr bwMode="auto">
                                      <a:xfrm>
                                        <a:off x="7316788" y="3384550"/>
                                        <a:ext cx="1746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x 24</a:t>
                                          </a:r>
                                          <a:endParaRPr lang="en-US"/>
                                        </a:p>
                                      </a:txBody>
                                      <a:useSpRect/>
                                    </a:txSp>
                                  </a:sp>
                                  <a:sp>
                                    <a:nvSpPr>
                                      <a:cNvPr id="2404" name="Rectangle 1478"/>
                                      <a:cNvSpPr>
                                        <a:spLocks noChangeArrowheads="1"/>
                                      </a:cNvSpPr>
                                    </a:nvSpPr>
                                    <a:spPr bwMode="auto">
                                      <a:xfrm>
                                        <a:off x="5834063" y="3279775"/>
                                        <a:ext cx="384175" cy="96838"/>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05" name="Rectangle 1479"/>
                                      <a:cNvSpPr>
                                        <a:spLocks noChangeArrowheads="1"/>
                                      </a:cNvSpPr>
                                    </a:nvSpPr>
                                    <a:spPr bwMode="auto">
                                      <a:xfrm>
                                        <a:off x="5764213" y="3248025"/>
                                        <a:ext cx="630237"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06" name="Rectangle 1480"/>
                                      <a:cNvSpPr>
                                        <a:spLocks noChangeArrowheads="1"/>
                                      </a:cNvSpPr>
                                    </a:nvSpPr>
                                    <a:spPr bwMode="auto">
                                      <a:xfrm>
                                        <a:off x="5867400" y="3281363"/>
                                        <a:ext cx="3143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L/Lead </a:t>
                                          </a:r>
                                          <a:endParaRPr lang="en-US"/>
                                        </a:p>
                                      </a:txBody>
                                      <a:useSpRect/>
                                    </a:txSp>
                                  </a:sp>
                                  <a:sp>
                                    <a:nvSpPr>
                                      <a:cNvPr id="2407" name="Rectangle 1481"/>
                                      <a:cNvSpPr>
                                        <a:spLocks noChangeArrowheads="1"/>
                                      </a:cNvSpPr>
                                    </a:nvSpPr>
                                    <a:spPr bwMode="auto">
                                      <a:xfrm>
                                        <a:off x="6958013" y="3479800"/>
                                        <a:ext cx="920750" cy="88900"/>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08" name="Rectangle 1482"/>
                                      <a:cNvSpPr>
                                        <a:spLocks noChangeArrowheads="1"/>
                                      </a:cNvSpPr>
                                    </a:nvSpPr>
                                    <a:spPr bwMode="auto">
                                      <a:xfrm>
                                        <a:off x="7316788" y="3576638"/>
                                        <a:ext cx="939800" cy="88900"/>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09" name="Rectangle 1483"/>
                                      <a:cNvSpPr>
                                        <a:spLocks noChangeArrowheads="1"/>
                                      </a:cNvSpPr>
                                    </a:nvSpPr>
                                    <a:spPr bwMode="auto">
                                      <a:xfrm>
                                        <a:off x="7272338" y="3544888"/>
                                        <a:ext cx="377825"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10" name="Rectangle 1484"/>
                                      <a:cNvSpPr>
                                        <a:spLocks noChangeArrowheads="1"/>
                                      </a:cNvSpPr>
                                    </a:nvSpPr>
                                    <a:spPr bwMode="auto">
                                      <a:xfrm>
                                        <a:off x="7351713" y="3576638"/>
                                        <a:ext cx="21431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Lot 7</a:t>
                                          </a:r>
                                          <a:endParaRPr lang="en-US"/>
                                        </a:p>
                                      </a:txBody>
                                      <a:useSpRect/>
                                    </a:txSp>
                                  </a:sp>
                                  <a:sp>
                                    <a:nvSpPr>
                                      <a:cNvPr id="2411" name="Rectangle 1485"/>
                                      <a:cNvSpPr>
                                        <a:spLocks noChangeArrowheads="1"/>
                                      </a:cNvSpPr>
                                    </a:nvSpPr>
                                    <a:spPr bwMode="auto">
                                      <a:xfrm>
                                        <a:off x="7975600" y="3536950"/>
                                        <a:ext cx="342900"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12" name="Rectangle 1486"/>
                                      <a:cNvSpPr>
                                        <a:spLocks noChangeArrowheads="1"/>
                                      </a:cNvSpPr>
                                    </a:nvSpPr>
                                    <a:spPr bwMode="auto">
                                      <a:xfrm>
                                        <a:off x="8056563" y="3568700"/>
                                        <a:ext cx="1746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x 24</a:t>
                                          </a:r>
                                          <a:endParaRPr lang="en-US"/>
                                        </a:p>
                                      </a:txBody>
                                      <a:useSpRect/>
                                    </a:txSp>
                                  </a:sp>
                                  <a:sp>
                                    <a:nvSpPr>
                                      <a:cNvPr id="2413" name="Rectangle 1487"/>
                                      <a:cNvSpPr>
                                        <a:spLocks noChangeArrowheads="1"/>
                                      </a:cNvSpPr>
                                    </a:nvSpPr>
                                    <a:spPr bwMode="auto">
                                      <a:xfrm>
                                        <a:off x="6921500" y="3440113"/>
                                        <a:ext cx="379413"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14" name="Rectangle 1488"/>
                                      <a:cNvSpPr>
                                        <a:spLocks noChangeArrowheads="1"/>
                                      </a:cNvSpPr>
                                    </a:nvSpPr>
                                    <a:spPr bwMode="auto">
                                      <a:xfrm>
                                        <a:off x="7002463" y="3473450"/>
                                        <a:ext cx="21431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Lot 6</a:t>
                                          </a:r>
                                          <a:endParaRPr lang="en-US"/>
                                        </a:p>
                                      </a:txBody>
                                      <a:useSpRect/>
                                    </a:txSp>
                                  </a:sp>
                                  <a:sp>
                                    <a:nvSpPr>
                                      <a:cNvPr id="2415" name="Rectangle 1489"/>
                                      <a:cNvSpPr>
                                        <a:spLocks noChangeArrowheads="1"/>
                                      </a:cNvSpPr>
                                    </a:nvSpPr>
                                    <a:spPr bwMode="auto">
                                      <a:xfrm>
                                        <a:off x="7599363" y="3440113"/>
                                        <a:ext cx="342900"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16" name="Rectangle 1490"/>
                                      <a:cNvSpPr>
                                        <a:spLocks noChangeArrowheads="1"/>
                                      </a:cNvSpPr>
                                    </a:nvSpPr>
                                    <a:spPr bwMode="auto">
                                      <a:xfrm>
                                        <a:off x="7677150" y="3473450"/>
                                        <a:ext cx="1746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x 24</a:t>
                                          </a:r>
                                          <a:endParaRPr lang="en-US"/>
                                        </a:p>
                                      </a:txBody>
                                      <a:useSpRect/>
                                    </a:txSp>
                                  </a:sp>
                                  <a:sp>
                                    <a:nvSpPr>
                                      <a:cNvPr id="2417" name="Rectangle 1491"/>
                                      <a:cNvSpPr>
                                        <a:spLocks noChangeArrowheads="1"/>
                                      </a:cNvSpPr>
                                    </a:nvSpPr>
                                    <a:spPr bwMode="auto">
                                      <a:xfrm>
                                        <a:off x="6202363" y="3648075"/>
                                        <a:ext cx="342900" cy="1778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18" name="Rectangle 1492"/>
                                      <a:cNvSpPr>
                                        <a:spLocks noChangeArrowheads="1"/>
                                      </a:cNvSpPr>
                                    </a:nvSpPr>
                                    <a:spPr bwMode="auto">
                                      <a:xfrm>
                                        <a:off x="5608638" y="3286125"/>
                                        <a:ext cx="177800"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FRP</a:t>
                                          </a:r>
                                          <a:endParaRPr lang="en-US"/>
                                        </a:p>
                                      </a:txBody>
                                      <a:useSpRect/>
                                    </a:txSp>
                                  </a:sp>
                                  <a:sp>
                                    <a:nvSpPr>
                                      <a:cNvPr id="2419" name="Rectangle 1493"/>
                                      <a:cNvSpPr>
                                        <a:spLocks noChangeArrowheads="1"/>
                                      </a:cNvSpPr>
                                    </a:nvSpPr>
                                    <a:spPr bwMode="auto">
                                      <a:xfrm>
                                        <a:off x="5078413" y="3151188"/>
                                        <a:ext cx="368300"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20" name="Rectangle 1494"/>
                                      <a:cNvSpPr>
                                        <a:spLocks noChangeArrowheads="1"/>
                                      </a:cNvSpPr>
                                    </a:nvSpPr>
                                    <a:spPr bwMode="auto">
                                      <a:xfrm>
                                        <a:off x="5160963" y="3132138"/>
                                        <a:ext cx="203200"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LRIP</a:t>
                                          </a:r>
                                          <a:endParaRPr lang="en-US"/>
                                        </a:p>
                                      </a:txBody>
                                      <a:useSpRect/>
                                    </a:txSp>
                                  </a:sp>
                                  <a:sp>
                                    <a:nvSpPr>
                                      <a:cNvPr id="2421" name="Rectangle 1495"/>
                                      <a:cNvSpPr>
                                        <a:spLocks noChangeArrowheads="1"/>
                                      </a:cNvSpPr>
                                    </a:nvSpPr>
                                    <a:spPr bwMode="auto">
                                      <a:xfrm>
                                        <a:off x="6165850" y="3248025"/>
                                        <a:ext cx="387350"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22" name="Rectangle 1496"/>
                                      <a:cNvSpPr>
                                        <a:spLocks noChangeArrowheads="1"/>
                                      </a:cNvSpPr>
                                    </a:nvSpPr>
                                    <a:spPr bwMode="auto">
                                      <a:xfrm>
                                        <a:off x="6246813" y="3281363"/>
                                        <a:ext cx="21431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Lot 4</a:t>
                                          </a:r>
                                          <a:endParaRPr lang="en-US"/>
                                        </a:p>
                                      </a:txBody>
                                      <a:useSpRect/>
                                    </a:txSp>
                                  </a:sp>
                                  <a:sp>
                                    <a:nvSpPr>
                                      <a:cNvPr id="2423" name="Rectangle 1497"/>
                                      <a:cNvSpPr>
                                        <a:spLocks noChangeArrowheads="1"/>
                                      </a:cNvSpPr>
                                    </a:nvSpPr>
                                    <a:spPr bwMode="auto">
                                      <a:xfrm>
                                        <a:off x="6851650" y="3248025"/>
                                        <a:ext cx="342900"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24" name="Rectangle 1498"/>
                                      <a:cNvSpPr>
                                        <a:spLocks noChangeArrowheads="1"/>
                                      </a:cNvSpPr>
                                    </a:nvSpPr>
                                    <a:spPr bwMode="auto">
                                      <a:xfrm>
                                        <a:off x="6932613" y="3281363"/>
                                        <a:ext cx="1746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x 21</a:t>
                                          </a:r>
                                          <a:endParaRPr lang="en-US"/>
                                        </a:p>
                                      </a:txBody>
                                      <a:useSpRect/>
                                    </a:txSp>
                                  </a:sp>
                                  <a:sp>
                                    <a:nvSpPr>
                                      <a:cNvPr id="2425" name="Freeform 1499"/>
                                      <a:cNvSpPr>
                                        <a:spLocks/>
                                      </a:cNvSpPr>
                                    </a:nvSpPr>
                                    <a:spPr bwMode="auto">
                                      <a:xfrm>
                                        <a:off x="5813425" y="3040063"/>
                                        <a:ext cx="69850" cy="63500"/>
                                      </a:xfrm>
                                      <a:custGeom>
                                        <a:avLst/>
                                        <a:gdLst>
                                          <a:gd name="T0" fmla="*/ 34925 w 44"/>
                                          <a:gd name="T1" fmla="*/ 0 h 40"/>
                                          <a:gd name="T2" fmla="*/ 0 w 44"/>
                                          <a:gd name="T3" fmla="*/ 31750 h 40"/>
                                          <a:gd name="T4" fmla="*/ 34925 w 44"/>
                                          <a:gd name="T5" fmla="*/ 63500 h 40"/>
                                          <a:gd name="T6" fmla="*/ 69850 w 44"/>
                                          <a:gd name="T7" fmla="*/ 31750 h 40"/>
                                          <a:gd name="T8" fmla="*/ 34925 w 44"/>
                                          <a:gd name="T9" fmla="*/ 0 h 40"/>
                                          <a:gd name="T10" fmla="*/ 0 60000 65536"/>
                                          <a:gd name="T11" fmla="*/ 0 60000 65536"/>
                                          <a:gd name="T12" fmla="*/ 0 60000 65536"/>
                                          <a:gd name="T13" fmla="*/ 0 60000 65536"/>
                                          <a:gd name="T14" fmla="*/ 0 60000 65536"/>
                                          <a:gd name="T15" fmla="*/ 0 w 44"/>
                                          <a:gd name="T16" fmla="*/ 0 h 40"/>
                                          <a:gd name="T17" fmla="*/ 44 w 44"/>
                                          <a:gd name="T18" fmla="*/ 40 h 40"/>
                                        </a:gdLst>
                                        <a:ahLst/>
                                        <a:cxnLst>
                                          <a:cxn ang="T10">
                                            <a:pos x="T0" y="T1"/>
                                          </a:cxn>
                                          <a:cxn ang="T11">
                                            <a:pos x="T2" y="T3"/>
                                          </a:cxn>
                                          <a:cxn ang="T12">
                                            <a:pos x="T4" y="T5"/>
                                          </a:cxn>
                                          <a:cxn ang="T13">
                                            <a:pos x="T6" y="T7"/>
                                          </a:cxn>
                                          <a:cxn ang="T14">
                                            <a:pos x="T8" y="T9"/>
                                          </a:cxn>
                                        </a:cxnLst>
                                        <a:rect l="T15" t="T16" r="T17" b="T18"/>
                                        <a:pathLst>
                                          <a:path w="44" h="40">
                                            <a:moveTo>
                                              <a:pt x="22" y="0"/>
                                            </a:moveTo>
                                            <a:lnTo>
                                              <a:pt x="0" y="20"/>
                                            </a:lnTo>
                                            <a:lnTo>
                                              <a:pt x="22" y="40"/>
                                            </a:lnTo>
                                            <a:lnTo>
                                              <a:pt x="44" y="20"/>
                                            </a:lnTo>
                                            <a:lnTo>
                                              <a:pt x="22"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26" name="Freeform 1500"/>
                                      <a:cNvSpPr>
                                        <a:spLocks/>
                                      </a:cNvSpPr>
                                    </a:nvSpPr>
                                    <a:spPr bwMode="auto">
                                      <a:xfrm>
                                        <a:off x="6192838" y="3135313"/>
                                        <a:ext cx="61912" cy="65087"/>
                                      </a:xfrm>
                                      <a:custGeom>
                                        <a:avLst/>
                                        <a:gdLst>
                                          <a:gd name="T0" fmla="*/ 34925 w 39"/>
                                          <a:gd name="T1" fmla="*/ 0 h 41"/>
                                          <a:gd name="T2" fmla="*/ 0 w 39"/>
                                          <a:gd name="T3" fmla="*/ 31750 h 41"/>
                                          <a:gd name="T4" fmla="*/ 34925 w 39"/>
                                          <a:gd name="T5" fmla="*/ 65087 h 41"/>
                                          <a:gd name="T6" fmla="*/ 61912 w 39"/>
                                          <a:gd name="T7" fmla="*/ 31750 h 41"/>
                                          <a:gd name="T8" fmla="*/ 34925 w 39"/>
                                          <a:gd name="T9" fmla="*/ 0 h 41"/>
                                          <a:gd name="T10" fmla="*/ 0 60000 65536"/>
                                          <a:gd name="T11" fmla="*/ 0 60000 65536"/>
                                          <a:gd name="T12" fmla="*/ 0 60000 65536"/>
                                          <a:gd name="T13" fmla="*/ 0 60000 65536"/>
                                          <a:gd name="T14" fmla="*/ 0 60000 65536"/>
                                          <a:gd name="T15" fmla="*/ 0 w 39"/>
                                          <a:gd name="T16" fmla="*/ 0 h 41"/>
                                          <a:gd name="T17" fmla="*/ 39 w 39"/>
                                          <a:gd name="T18" fmla="*/ 41 h 41"/>
                                        </a:gdLst>
                                        <a:ahLst/>
                                        <a:cxnLst>
                                          <a:cxn ang="T10">
                                            <a:pos x="T0" y="T1"/>
                                          </a:cxn>
                                          <a:cxn ang="T11">
                                            <a:pos x="T2" y="T3"/>
                                          </a:cxn>
                                          <a:cxn ang="T12">
                                            <a:pos x="T4" y="T5"/>
                                          </a:cxn>
                                          <a:cxn ang="T13">
                                            <a:pos x="T6" y="T7"/>
                                          </a:cxn>
                                          <a:cxn ang="T14">
                                            <a:pos x="T8" y="T9"/>
                                          </a:cxn>
                                        </a:cxnLst>
                                        <a:rect l="T15" t="T16" r="T17" b="T18"/>
                                        <a:pathLst>
                                          <a:path w="39" h="41">
                                            <a:moveTo>
                                              <a:pt x="22" y="0"/>
                                            </a:moveTo>
                                            <a:lnTo>
                                              <a:pt x="0" y="20"/>
                                            </a:lnTo>
                                            <a:lnTo>
                                              <a:pt x="22" y="41"/>
                                            </a:lnTo>
                                            <a:lnTo>
                                              <a:pt x="39" y="20"/>
                                            </a:lnTo>
                                            <a:lnTo>
                                              <a:pt x="22"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27" name="Freeform 1501"/>
                                      <a:cNvSpPr>
                                        <a:spLocks/>
                                      </a:cNvSpPr>
                                    </a:nvSpPr>
                                    <a:spPr bwMode="auto">
                                      <a:xfrm>
                                        <a:off x="6781800" y="3287713"/>
                                        <a:ext cx="69850" cy="65087"/>
                                      </a:xfrm>
                                      <a:custGeom>
                                        <a:avLst/>
                                        <a:gdLst>
                                          <a:gd name="T0" fmla="*/ 34925 w 44"/>
                                          <a:gd name="T1" fmla="*/ 0 h 41"/>
                                          <a:gd name="T2" fmla="*/ 0 w 44"/>
                                          <a:gd name="T3" fmla="*/ 31750 h 41"/>
                                          <a:gd name="T4" fmla="*/ 34925 w 44"/>
                                          <a:gd name="T5" fmla="*/ 65087 h 41"/>
                                          <a:gd name="T6" fmla="*/ 69850 w 44"/>
                                          <a:gd name="T7" fmla="*/ 31750 h 41"/>
                                          <a:gd name="T8" fmla="*/ 34925 w 44"/>
                                          <a:gd name="T9" fmla="*/ 0 h 41"/>
                                          <a:gd name="T10" fmla="*/ 0 60000 65536"/>
                                          <a:gd name="T11" fmla="*/ 0 60000 65536"/>
                                          <a:gd name="T12" fmla="*/ 0 60000 65536"/>
                                          <a:gd name="T13" fmla="*/ 0 60000 65536"/>
                                          <a:gd name="T14" fmla="*/ 0 60000 65536"/>
                                          <a:gd name="T15" fmla="*/ 0 w 44"/>
                                          <a:gd name="T16" fmla="*/ 0 h 41"/>
                                          <a:gd name="T17" fmla="*/ 44 w 44"/>
                                          <a:gd name="T18" fmla="*/ 41 h 41"/>
                                        </a:gdLst>
                                        <a:ahLst/>
                                        <a:cxnLst>
                                          <a:cxn ang="T10">
                                            <a:pos x="T0" y="T1"/>
                                          </a:cxn>
                                          <a:cxn ang="T11">
                                            <a:pos x="T2" y="T3"/>
                                          </a:cxn>
                                          <a:cxn ang="T12">
                                            <a:pos x="T4" y="T5"/>
                                          </a:cxn>
                                          <a:cxn ang="T13">
                                            <a:pos x="T6" y="T7"/>
                                          </a:cxn>
                                          <a:cxn ang="T14">
                                            <a:pos x="T8" y="T9"/>
                                          </a:cxn>
                                        </a:cxnLst>
                                        <a:rect l="T15" t="T16" r="T17" b="T18"/>
                                        <a:pathLst>
                                          <a:path w="44" h="41">
                                            <a:moveTo>
                                              <a:pt x="22" y="0"/>
                                            </a:moveTo>
                                            <a:lnTo>
                                              <a:pt x="0" y="20"/>
                                            </a:lnTo>
                                            <a:lnTo>
                                              <a:pt x="22" y="41"/>
                                            </a:lnTo>
                                            <a:lnTo>
                                              <a:pt x="44" y="20"/>
                                            </a:lnTo>
                                            <a:lnTo>
                                              <a:pt x="22"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28" name="Freeform 1502"/>
                                      <a:cNvSpPr>
                                        <a:spLocks/>
                                      </a:cNvSpPr>
                                    </a:nvSpPr>
                                    <a:spPr bwMode="auto">
                                      <a:xfrm>
                                        <a:off x="7072313" y="3400425"/>
                                        <a:ext cx="60325" cy="63500"/>
                                      </a:xfrm>
                                      <a:custGeom>
                                        <a:avLst/>
                                        <a:gdLst>
                                          <a:gd name="T0" fmla="*/ 34029 w 39"/>
                                          <a:gd name="T1" fmla="*/ 0 h 40"/>
                                          <a:gd name="T2" fmla="*/ 0 w 39"/>
                                          <a:gd name="T3" fmla="*/ 31750 h 40"/>
                                          <a:gd name="T4" fmla="*/ 34029 w 39"/>
                                          <a:gd name="T5" fmla="*/ 63500 h 40"/>
                                          <a:gd name="T6" fmla="*/ 60325 w 39"/>
                                          <a:gd name="T7" fmla="*/ 31750 h 40"/>
                                          <a:gd name="T8" fmla="*/ 34029 w 39"/>
                                          <a:gd name="T9" fmla="*/ 0 h 40"/>
                                          <a:gd name="T10" fmla="*/ 0 60000 65536"/>
                                          <a:gd name="T11" fmla="*/ 0 60000 65536"/>
                                          <a:gd name="T12" fmla="*/ 0 60000 65536"/>
                                          <a:gd name="T13" fmla="*/ 0 60000 65536"/>
                                          <a:gd name="T14" fmla="*/ 0 60000 65536"/>
                                          <a:gd name="T15" fmla="*/ 0 w 39"/>
                                          <a:gd name="T16" fmla="*/ 0 h 40"/>
                                          <a:gd name="T17" fmla="*/ 39 w 39"/>
                                          <a:gd name="T18" fmla="*/ 40 h 40"/>
                                        </a:gdLst>
                                        <a:ahLst/>
                                        <a:cxnLst>
                                          <a:cxn ang="T10">
                                            <a:pos x="T0" y="T1"/>
                                          </a:cxn>
                                          <a:cxn ang="T11">
                                            <a:pos x="T2" y="T3"/>
                                          </a:cxn>
                                          <a:cxn ang="T12">
                                            <a:pos x="T4" y="T5"/>
                                          </a:cxn>
                                          <a:cxn ang="T13">
                                            <a:pos x="T6" y="T7"/>
                                          </a:cxn>
                                          <a:cxn ang="T14">
                                            <a:pos x="T8" y="T9"/>
                                          </a:cxn>
                                        </a:cxnLst>
                                        <a:rect l="T15" t="T16" r="T17" b="T18"/>
                                        <a:pathLst>
                                          <a:path w="39" h="40">
                                            <a:moveTo>
                                              <a:pt x="22" y="0"/>
                                            </a:moveTo>
                                            <a:lnTo>
                                              <a:pt x="0" y="20"/>
                                            </a:lnTo>
                                            <a:lnTo>
                                              <a:pt x="22" y="40"/>
                                            </a:lnTo>
                                            <a:lnTo>
                                              <a:pt x="39" y="20"/>
                                            </a:lnTo>
                                            <a:lnTo>
                                              <a:pt x="22"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29" name="Freeform 1503"/>
                                      <a:cNvSpPr>
                                        <a:spLocks/>
                                      </a:cNvSpPr>
                                    </a:nvSpPr>
                                    <a:spPr bwMode="auto">
                                      <a:xfrm>
                                        <a:off x="7448550" y="3487738"/>
                                        <a:ext cx="61913" cy="65087"/>
                                      </a:xfrm>
                                      <a:custGeom>
                                        <a:avLst/>
                                        <a:gdLst>
                                          <a:gd name="T0" fmla="*/ 34925 w 39"/>
                                          <a:gd name="T1" fmla="*/ 0 h 41"/>
                                          <a:gd name="T2" fmla="*/ 0 w 39"/>
                                          <a:gd name="T3" fmla="*/ 33337 h 41"/>
                                          <a:gd name="T4" fmla="*/ 34925 w 39"/>
                                          <a:gd name="T5" fmla="*/ 65087 h 41"/>
                                          <a:gd name="T6" fmla="*/ 61913 w 39"/>
                                          <a:gd name="T7" fmla="*/ 33337 h 41"/>
                                          <a:gd name="T8" fmla="*/ 34925 w 39"/>
                                          <a:gd name="T9" fmla="*/ 0 h 41"/>
                                          <a:gd name="T10" fmla="*/ 0 60000 65536"/>
                                          <a:gd name="T11" fmla="*/ 0 60000 65536"/>
                                          <a:gd name="T12" fmla="*/ 0 60000 65536"/>
                                          <a:gd name="T13" fmla="*/ 0 60000 65536"/>
                                          <a:gd name="T14" fmla="*/ 0 60000 65536"/>
                                          <a:gd name="T15" fmla="*/ 0 w 39"/>
                                          <a:gd name="T16" fmla="*/ 0 h 41"/>
                                          <a:gd name="T17" fmla="*/ 39 w 39"/>
                                          <a:gd name="T18" fmla="*/ 41 h 41"/>
                                        </a:gdLst>
                                        <a:ahLst/>
                                        <a:cxnLst>
                                          <a:cxn ang="T10">
                                            <a:pos x="T0" y="T1"/>
                                          </a:cxn>
                                          <a:cxn ang="T11">
                                            <a:pos x="T2" y="T3"/>
                                          </a:cxn>
                                          <a:cxn ang="T12">
                                            <a:pos x="T4" y="T5"/>
                                          </a:cxn>
                                          <a:cxn ang="T13">
                                            <a:pos x="T6" y="T7"/>
                                          </a:cxn>
                                          <a:cxn ang="T14">
                                            <a:pos x="T8" y="T9"/>
                                          </a:cxn>
                                        </a:cxnLst>
                                        <a:rect l="T15" t="T16" r="T17" b="T18"/>
                                        <a:pathLst>
                                          <a:path w="39" h="41">
                                            <a:moveTo>
                                              <a:pt x="22" y="0"/>
                                            </a:moveTo>
                                            <a:lnTo>
                                              <a:pt x="0" y="21"/>
                                            </a:lnTo>
                                            <a:lnTo>
                                              <a:pt x="22" y="41"/>
                                            </a:lnTo>
                                            <a:lnTo>
                                              <a:pt x="39" y="21"/>
                                            </a:lnTo>
                                            <a:lnTo>
                                              <a:pt x="22"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30" name="Freeform 1504"/>
                                      <a:cNvSpPr>
                                        <a:spLocks/>
                                      </a:cNvSpPr>
                                    </a:nvSpPr>
                                    <a:spPr bwMode="auto">
                                      <a:xfrm>
                                        <a:off x="7816850" y="3584575"/>
                                        <a:ext cx="71438" cy="63500"/>
                                      </a:xfrm>
                                      <a:custGeom>
                                        <a:avLst/>
                                        <a:gdLst>
                                          <a:gd name="T0" fmla="*/ 36513 w 45"/>
                                          <a:gd name="T1" fmla="*/ 0 h 40"/>
                                          <a:gd name="T2" fmla="*/ 0 w 45"/>
                                          <a:gd name="T3" fmla="*/ 31750 h 40"/>
                                          <a:gd name="T4" fmla="*/ 36513 w 45"/>
                                          <a:gd name="T5" fmla="*/ 63500 h 40"/>
                                          <a:gd name="T6" fmla="*/ 71438 w 45"/>
                                          <a:gd name="T7" fmla="*/ 31750 h 40"/>
                                          <a:gd name="T8" fmla="*/ 36513 w 45"/>
                                          <a:gd name="T9" fmla="*/ 0 h 40"/>
                                          <a:gd name="T10" fmla="*/ 0 60000 65536"/>
                                          <a:gd name="T11" fmla="*/ 0 60000 65536"/>
                                          <a:gd name="T12" fmla="*/ 0 60000 65536"/>
                                          <a:gd name="T13" fmla="*/ 0 60000 65536"/>
                                          <a:gd name="T14" fmla="*/ 0 60000 65536"/>
                                          <a:gd name="T15" fmla="*/ 0 w 45"/>
                                          <a:gd name="T16" fmla="*/ 0 h 40"/>
                                          <a:gd name="T17" fmla="*/ 45 w 45"/>
                                          <a:gd name="T18" fmla="*/ 40 h 40"/>
                                        </a:gdLst>
                                        <a:ahLst/>
                                        <a:cxnLst>
                                          <a:cxn ang="T10">
                                            <a:pos x="T0" y="T1"/>
                                          </a:cxn>
                                          <a:cxn ang="T11">
                                            <a:pos x="T2" y="T3"/>
                                          </a:cxn>
                                          <a:cxn ang="T12">
                                            <a:pos x="T4" y="T5"/>
                                          </a:cxn>
                                          <a:cxn ang="T13">
                                            <a:pos x="T6" y="T7"/>
                                          </a:cxn>
                                          <a:cxn ang="T14">
                                            <a:pos x="T8" y="T9"/>
                                          </a:cxn>
                                        </a:cxnLst>
                                        <a:rect l="T15" t="T16" r="T17" b="T18"/>
                                        <a:pathLst>
                                          <a:path w="45" h="40">
                                            <a:moveTo>
                                              <a:pt x="23" y="0"/>
                                            </a:moveTo>
                                            <a:lnTo>
                                              <a:pt x="0" y="20"/>
                                            </a:lnTo>
                                            <a:lnTo>
                                              <a:pt x="23" y="40"/>
                                            </a:lnTo>
                                            <a:lnTo>
                                              <a:pt x="45" y="20"/>
                                            </a:lnTo>
                                            <a:lnTo>
                                              <a:pt x="23"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31" name="Rectangle 1505"/>
                                      <a:cNvSpPr>
                                        <a:spLocks noChangeArrowheads="1"/>
                                      </a:cNvSpPr>
                                    </a:nvSpPr>
                                    <a:spPr bwMode="auto">
                                      <a:xfrm>
                                        <a:off x="5454650" y="3119438"/>
                                        <a:ext cx="342900" cy="104775"/>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32" name="Rectangle 1506"/>
                                      <a:cNvSpPr>
                                        <a:spLocks noChangeArrowheads="1"/>
                                      </a:cNvSpPr>
                                    </a:nvSpPr>
                                    <a:spPr bwMode="auto">
                                      <a:xfrm>
                                        <a:off x="5322888" y="3087688"/>
                                        <a:ext cx="606425"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33" name="Rectangle 1507"/>
                                      <a:cNvSpPr>
                                        <a:spLocks noChangeArrowheads="1"/>
                                      </a:cNvSpPr>
                                    </a:nvSpPr>
                                    <a:spPr bwMode="auto">
                                      <a:xfrm>
                                        <a:off x="5481638" y="3128963"/>
                                        <a:ext cx="3143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L/Lead </a:t>
                                          </a:r>
                                          <a:endParaRPr lang="en-US"/>
                                        </a:p>
                                      </a:txBody>
                                      <a:useSpRect/>
                                    </a:txSp>
                                  </a:sp>
                                  <a:sp>
                                    <a:nvSpPr>
                                      <a:cNvPr id="2434" name="Rectangle 1508"/>
                                      <a:cNvSpPr>
                                        <a:spLocks noChangeArrowheads="1"/>
                                      </a:cNvSpPr>
                                    </a:nvSpPr>
                                    <a:spPr bwMode="auto">
                                      <a:xfrm>
                                        <a:off x="6254750" y="3376613"/>
                                        <a:ext cx="334963" cy="103187"/>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35" name="Rectangle 1509"/>
                                      <a:cNvSpPr>
                                        <a:spLocks noChangeArrowheads="1"/>
                                      </a:cNvSpPr>
                                    </a:nvSpPr>
                                    <a:spPr bwMode="auto">
                                      <a:xfrm>
                                        <a:off x="6113463" y="3343275"/>
                                        <a:ext cx="623887" cy="16986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36" name="Rectangle 1510"/>
                                      <a:cNvSpPr>
                                        <a:spLocks noChangeArrowheads="1"/>
                                      </a:cNvSpPr>
                                    </a:nvSpPr>
                                    <a:spPr bwMode="auto">
                                      <a:xfrm>
                                        <a:off x="6272213" y="3376613"/>
                                        <a:ext cx="3143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L/Lead </a:t>
                                          </a:r>
                                          <a:endParaRPr lang="en-US"/>
                                        </a:p>
                                      </a:txBody>
                                      <a:useSpRect/>
                                    </a:txSp>
                                  </a:sp>
                                  <a:sp>
                                    <a:nvSpPr>
                                      <a:cNvPr id="2437" name="Rectangle 1511"/>
                                      <a:cNvSpPr>
                                        <a:spLocks noChangeArrowheads="1"/>
                                      </a:cNvSpPr>
                                    </a:nvSpPr>
                                    <a:spPr bwMode="auto">
                                      <a:xfrm>
                                        <a:off x="6589713" y="3471863"/>
                                        <a:ext cx="358775" cy="104775"/>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38" name="Rectangle 1512"/>
                                      <a:cNvSpPr>
                                        <a:spLocks noChangeArrowheads="1"/>
                                      </a:cNvSpPr>
                                    </a:nvSpPr>
                                    <a:spPr bwMode="auto">
                                      <a:xfrm>
                                        <a:off x="6464300" y="3440113"/>
                                        <a:ext cx="633413"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39" name="Rectangle 1513"/>
                                      <a:cNvSpPr>
                                        <a:spLocks noChangeArrowheads="1"/>
                                      </a:cNvSpPr>
                                    </a:nvSpPr>
                                    <a:spPr bwMode="auto">
                                      <a:xfrm>
                                        <a:off x="6623050" y="3473450"/>
                                        <a:ext cx="3143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L/Lead </a:t>
                                          </a:r>
                                          <a:endParaRPr lang="en-US"/>
                                        </a:p>
                                      </a:txBody>
                                      <a:useSpRect/>
                                    </a:txSp>
                                  </a:sp>
                                  <a:sp>
                                    <a:nvSpPr>
                                      <a:cNvPr id="2440" name="Rectangle 1514"/>
                                      <a:cNvSpPr>
                                        <a:spLocks noChangeArrowheads="1"/>
                                      </a:cNvSpPr>
                                    </a:nvSpPr>
                                    <a:spPr bwMode="auto">
                                      <a:xfrm>
                                        <a:off x="6948488" y="3576638"/>
                                        <a:ext cx="360362" cy="88900"/>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41" name="Rectangle 1515"/>
                                      <a:cNvSpPr>
                                        <a:spLocks noChangeArrowheads="1"/>
                                      </a:cNvSpPr>
                                    </a:nvSpPr>
                                    <a:spPr bwMode="auto">
                                      <a:xfrm>
                                        <a:off x="6818313" y="3544888"/>
                                        <a:ext cx="630237"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42" name="Rectangle 1516"/>
                                      <a:cNvSpPr>
                                        <a:spLocks noChangeArrowheads="1"/>
                                      </a:cNvSpPr>
                                    </a:nvSpPr>
                                    <a:spPr bwMode="auto">
                                      <a:xfrm>
                                        <a:off x="6973888" y="3576638"/>
                                        <a:ext cx="3143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L/Lead </a:t>
                                          </a:r>
                                          <a:endParaRPr lang="en-US"/>
                                        </a:p>
                                      </a:txBody>
                                      <a:useSpRect/>
                                    </a:txSp>
                                  </a:sp>
                                  <a:sp>
                                    <a:nvSpPr>
                                      <a:cNvPr id="2443" name="Rectangle 1523"/>
                                      <a:cNvSpPr>
                                        <a:spLocks noChangeArrowheads="1"/>
                                      </a:cNvSpPr>
                                    </a:nvSpPr>
                                    <a:spPr bwMode="auto">
                                      <a:xfrm>
                                        <a:off x="4271963" y="5300663"/>
                                        <a:ext cx="2116137" cy="111125"/>
                                      </a:xfrm>
                                      <a:prstGeom prst="rect">
                                        <a:avLst/>
                                      </a:prstGeom>
                                      <a:solidFill>
                                        <a:srgbClr val="FFFFFF"/>
                                      </a:solidFill>
                                      <a:ln w="9525">
                                        <a:solidFill>
                                          <a:srgbClr val="FF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44" name="Freeform 1524"/>
                                      <a:cNvSpPr>
                                        <a:spLocks/>
                                      </a:cNvSpPr>
                                    </a:nvSpPr>
                                    <a:spPr bwMode="auto">
                                      <a:xfrm>
                                        <a:off x="4214813" y="5305425"/>
                                        <a:ext cx="107950" cy="87313"/>
                                      </a:xfrm>
                                      <a:custGeom>
                                        <a:avLst/>
                                        <a:gdLst>
                                          <a:gd name="T0" fmla="*/ 53169 w 67"/>
                                          <a:gd name="T1" fmla="*/ 0 h 55"/>
                                          <a:gd name="T2" fmla="*/ 45113 w 67"/>
                                          <a:gd name="T3" fmla="*/ 31750 h 55"/>
                                          <a:gd name="T4" fmla="*/ 0 w 67"/>
                                          <a:gd name="T5" fmla="*/ 31750 h 55"/>
                                          <a:gd name="T6" fmla="*/ 35446 w 67"/>
                                          <a:gd name="T7" fmla="*/ 55562 h 55"/>
                                          <a:gd name="T8" fmla="*/ 27390 w 67"/>
                                          <a:gd name="T9" fmla="*/ 87312 h 55"/>
                                          <a:gd name="T10" fmla="*/ 53169 w 67"/>
                                          <a:gd name="T11" fmla="*/ 63500 h 55"/>
                                          <a:gd name="T12" fmla="*/ 80560 w 67"/>
                                          <a:gd name="T13" fmla="*/ 87312 h 55"/>
                                          <a:gd name="T14" fmla="*/ 70893 w 67"/>
                                          <a:gd name="T15" fmla="*/ 55562 h 55"/>
                                          <a:gd name="T16" fmla="*/ 107950 w 67"/>
                                          <a:gd name="T17" fmla="*/ 31750 h 55"/>
                                          <a:gd name="T18" fmla="*/ 62837 w 67"/>
                                          <a:gd name="T19" fmla="*/ 31750 h 55"/>
                                          <a:gd name="T20" fmla="*/ 53169 w 67"/>
                                          <a:gd name="T21" fmla="*/ 0 h 55"/>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67"/>
                                          <a:gd name="T34" fmla="*/ 0 h 55"/>
                                          <a:gd name="T35" fmla="*/ 67 w 67"/>
                                          <a:gd name="T36" fmla="*/ 55 h 55"/>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67" h="55">
                                            <a:moveTo>
                                              <a:pt x="33" y="0"/>
                                            </a:moveTo>
                                            <a:lnTo>
                                              <a:pt x="28" y="20"/>
                                            </a:lnTo>
                                            <a:lnTo>
                                              <a:pt x="0" y="20"/>
                                            </a:lnTo>
                                            <a:lnTo>
                                              <a:pt x="22" y="35"/>
                                            </a:lnTo>
                                            <a:lnTo>
                                              <a:pt x="17" y="55"/>
                                            </a:lnTo>
                                            <a:lnTo>
                                              <a:pt x="33" y="40"/>
                                            </a:lnTo>
                                            <a:lnTo>
                                              <a:pt x="50" y="55"/>
                                            </a:lnTo>
                                            <a:lnTo>
                                              <a:pt x="44" y="35"/>
                                            </a:lnTo>
                                            <a:lnTo>
                                              <a:pt x="67" y="20"/>
                                            </a:lnTo>
                                            <a:lnTo>
                                              <a:pt x="39" y="20"/>
                                            </a:lnTo>
                                            <a:lnTo>
                                              <a:pt x="33" y="0"/>
                                            </a:lnTo>
                                            <a:close/>
                                          </a:path>
                                        </a:pathLst>
                                      </a:custGeom>
                                      <a:solidFill>
                                        <a:srgbClr val="FFFF66"/>
                                      </a:solidFill>
                                      <a:ln w="9525" cap="rnd">
                                        <a:solidFill>
                                          <a:srgbClr val="FF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45" name="Rectangle 1530"/>
                                      <a:cNvSpPr>
                                        <a:spLocks noChangeArrowheads="1"/>
                                      </a:cNvSpPr>
                                    </a:nvSpPr>
                                    <a:spPr bwMode="auto">
                                      <a:xfrm>
                                        <a:off x="3046413" y="4359275"/>
                                        <a:ext cx="134937"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OA</a:t>
                                          </a:r>
                                          <a:endParaRPr lang="en-US"/>
                                        </a:p>
                                      </a:txBody>
                                      <a:useSpRect/>
                                    </a:txSp>
                                  </a:sp>
                                  <a:sp>
                                    <a:nvSpPr>
                                      <a:cNvPr id="2446" name="Rectangle 1535"/>
                                      <a:cNvSpPr>
                                        <a:spLocks noChangeArrowheads="1"/>
                                      </a:cNvSpPr>
                                    </a:nvSpPr>
                                    <a:spPr bwMode="auto">
                                      <a:xfrm>
                                        <a:off x="5129213" y="4386263"/>
                                        <a:ext cx="133350"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OA</a:t>
                                          </a:r>
                                          <a:endParaRPr lang="en-US"/>
                                        </a:p>
                                      </a:txBody>
                                      <a:useSpRect/>
                                    </a:txSp>
                                  </a:sp>
                                  <a:sp>
                                    <a:nvSpPr>
                                      <a:cNvPr id="2447" name="Rectangle 1538"/>
                                      <a:cNvSpPr>
                                        <a:spLocks noChangeArrowheads="1"/>
                                      </a:cNvSpPr>
                                    </a:nvSpPr>
                                    <a:spPr bwMode="auto">
                                      <a:xfrm>
                                        <a:off x="5846763" y="5487988"/>
                                        <a:ext cx="176212" cy="80962"/>
                                      </a:xfrm>
                                      <a:prstGeom prst="rect">
                                        <a:avLst/>
                                      </a:prstGeom>
                                      <a:solidFill>
                                        <a:srgbClr val="FFFFFF"/>
                                      </a:solidFill>
                                      <a:ln w="9525">
                                        <a:solidFill>
                                          <a:srgbClr val="9900FF"/>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48" name="Rectangle 1540"/>
                                      <a:cNvSpPr>
                                        <a:spLocks noChangeArrowheads="1"/>
                                      </a:cNvSpPr>
                                    </a:nvSpPr>
                                    <a:spPr bwMode="auto">
                                      <a:xfrm>
                                        <a:off x="5826125" y="5575300"/>
                                        <a:ext cx="273050"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IOT&amp;E</a:t>
                                          </a:r>
                                          <a:endParaRPr lang="en-US"/>
                                        </a:p>
                                      </a:txBody>
                                      <a:useSpRect/>
                                    </a:txSp>
                                  </a:sp>
                                  <a:sp>
                                    <a:nvSpPr>
                                      <a:cNvPr id="2449" name="Freeform 1546"/>
                                      <a:cNvSpPr>
                                        <a:spLocks/>
                                      </a:cNvSpPr>
                                    </a:nvSpPr>
                                    <a:spPr bwMode="auto">
                                      <a:xfrm>
                                        <a:off x="5819775" y="5445125"/>
                                        <a:ext cx="52388" cy="46038"/>
                                      </a:xfrm>
                                      <a:custGeom>
                                        <a:avLst/>
                                        <a:gdLst>
                                          <a:gd name="T0" fmla="*/ 28341 w 61"/>
                                          <a:gd name="T1" fmla="*/ 45719 h 56"/>
                                          <a:gd name="T2" fmla="*/ 52388 w 61"/>
                                          <a:gd name="T3" fmla="*/ 0 h 56"/>
                                          <a:gd name="T4" fmla="*/ 0 w 61"/>
                                          <a:gd name="T5" fmla="*/ 0 h 56"/>
                                          <a:gd name="T6" fmla="*/ 28341 w 61"/>
                                          <a:gd name="T7" fmla="*/ 45719 h 56"/>
                                          <a:gd name="T8" fmla="*/ 0 60000 65536"/>
                                          <a:gd name="T9" fmla="*/ 0 60000 65536"/>
                                          <a:gd name="T10" fmla="*/ 0 60000 65536"/>
                                          <a:gd name="T11" fmla="*/ 0 60000 65536"/>
                                          <a:gd name="T12" fmla="*/ 0 w 61"/>
                                          <a:gd name="T13" fmla="*/ 0 h 56"/>
                                          <a:gd name="T14" fmla="*/ 61 w 61"/>
                                          <a:gd name="T15" fmla="*/ 56 h 56"/>
                                        </a:gdLst>
                                        <a:ahLst/>
                                        <a:cxnLst>
                                          <a:cxn ang="T8">
                                            <a:pos x="T0" y="T1"/>
                                          </a:cxn>
                                          <a:cxn ang="T9">
                                            <a:pos x="T2" y="T3"/>
                                          </a:cxn>
                                          <a:cxn ang="T10">
                                            <a:pos x="T4" y="T5"/>
                                          </a:cxn>
                                          <a:cxn ang="T11">
                                            <a:pos x="T6" y="T7"/>
                                          </a:cxn>
                                        </a:cxnLst>
                                        <a:rect l="T12" t="T13" r="T14" b="T15"/>
                                        <a:pathLst>
                                          <a:path w="61" h="56">
                                            <a:moveTo>
                                              <a:pt x="33" y="56"/>
                                            </a:moveTo>
                                            <a:lnTo>
                                              <a:pt x="61" y="0"/>
                                            </a:lnTo>
                                            <a:lnTo>
                                              <a:pt x="0" y="0"/>
                                            </a:lnTo>
                                            <a:lnTo>
                                              <a:pt x="33" y="56"/>
                                            </a:lnTo>
                                            <a:close/>
                                          </a:path>
                                        </a:pathLst>
                                      </a:custGeom>
                                      <a:solidFill>
                                        <a:srgbClr val="FFFFFF"/>
                                      </a:solidFill>
                                      <a:ln w="9525" cap="rnd">
                                        <a:solidFill>
                                          <a:srgbClr val="9900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50" name="Rectangle 1548"/>
                                      <a:cNvSpPr>
                                        <a:spLocks noChangeArrowheads="1"/>
                                      </a:cNvSpPr>
                                    </a:nvSpPr>
                                    <a:spPr bwMode="auto">
                                      <a:xfrm>
                                        <a:off x="5257800" y="5440363"/>
                                        <a:ext cx="582613"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AOTR / OTRR</a:t>
                                          </a:r>
                                          <a:endParaRPr lang="en-US"/>
                                        </a:p>
                                      </a:txBody>
                                      <a:useSpRect/>
                                    </a:txSp>
                                  </a:sp>
                                  <a:sp>
                                    <a:nvSpPr>
                                      <a:cNvPr id="2451" name="Rectangle 1553"/>
                                      <a:cNvSpPr>
                                        <a:spLocks noChangeArrowheads="1"/>
                                      </a:cNvSpPr>
                                    </a:nvSpPr>
                                    <a:spPr bwMode="auto">
                                      <a:xfrm>
                                        <a:off x="6194425" y="4383088"/>
                                        <a:ext cx="582613" cy="106362"/>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BLRIP Report</a:t>
                                          </a:r>
                                          <a:endParaRPr lang="en-US"/>
                                        </a:p>
                                      </a:txBody>
                                      <a:useSpRect/>
                                    </a:txSp>
                                  </a:sp>
                                  <a:sp>
                                    <a:nvSpPr>
                                      <a:cNvPr id="2452" name="Freeform 1554"/>
                                      <a:cNvSpPr>
                                        <a:spLocks/>
                                      </a:cNvSpPr>
                                    </a:nvSpPr>
                                    <a:spPr bwMode="auto">
                                      <a:xfrm>
                                        <a:off x="6088063" y="4397375"/>
                                        <a:ext cx="61912" cy="65088"/>
                                      </a:xfrm>
                                      <a:custGeom>
                                        <a:avLst/>
                                        <a:gdLst>
                                          <a:gd name="T0" fmla="*/ 0 w 7"/>
                                          <a:gd name="T1" fmla="*/ 56952 h 8"/>
                                          <a:gd name="T2" fmla="*/ 8845 w 7"/>
                                          <a:gd name="T3" fmla="*/ 65088 h 8"/>
                                          <a:gd name="T4" fmla="*/ 8845 w 7"/>
                                          <a:gd name="T5" fmla="*/ 65088 h 8"/>
                                          <a:gd name="T6" fmla="*/ 17689 w 7"/>
                                          <a:gd name="T7" fmla="*/ 65088 h 8"/>
                                          <a:gd name="T8" fmla="*/ 26534 w 7"/>
                                          <a:gd name="T9" fmla="*/ 65088 h 8"/>
                                          <a:gd name="T10" fmla="*/ 35379 w 7"/>
                                          <a:gd name="T11" fmla="*/ 56952 h 8"/>
                                          <a:gd name="T12" fmla="*/ 35379 w 7"/>
                                          <a:gd name="T13" fmla="*/ 56952 h 8"/>
                                          <a:gd name="T14" fmla="*/ 44224 w 7"/>
                                          <a:gd name="T15" fmla="*/ 56952 h 8"/>
                                          <a:gd name="T16" fmla="*/ 44224 w 7"/>
                                          <a:gd name="T17" fmla="*/ 56952 h 8"/>
                                          <a:gd name="T18" fmla="*/ 53068 w 7"/>
                                          <a:gd name="T19" fmla="*/ 48816 h 8"/>
                                          <a:gd name="T20" fmla="*/ 61913 w 7"/>
                                          <a:gd name="T21" fmla="*/ 48816 h 8"/>
                                          <a:gd name="T22" fmla="*/ 61913 w 7"/>
                                          <a:gd name="T23" fmla="*/ 0 h 8"/>
                                          <a:gd name="T24" fmla="*/ 0 w 7"/>
                                          <a:gd name="T25" fmla="*/ 0 h 8"/>
                                          <a:gd name="T26" fmla="*/ 0 w 7"/>
                                          <a:gd name="T27" fmla="*/ 56952 h 8"/>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7"/>
                                          <a:gd name="T43" fmla="*/ 0 h 8"/>
                                          <a:gd name="T44" fmla="*/ 7 w 7"/>
                                          <a:gd name="T45" fmla="*/ 8 h 8"/>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7" h="8">
                                            <a:moveTo>
                                              <a:pt x="0" y="7"/>
                                            </a:moveTo>
                                            <a:cubicBezTo>
                                              <a:pt x="0" y="8"/>
                                              <a:pt x="0" y="8"/>
                                              <a:pt x="1" y="8"/>
                                            </a:cubicBezTo>
                                            <a:cubicBezTo>
                                              <a:pt x="1" y="8"/>
                                              <a:pt x="1" y="8"/>
                                              <a:pt x="1" y="8"/>
                                            </a:cubicBezTo>
                                            <a:cubicBezTo>
                                              <a:pt x="2" y="8"/>
                                              <a:pt x="2" y="8"/>
                                              <a:pt x="2" y="8"/>
                                            </a:cubicBezTo>
                                            <a:cubicBezTo>
                                              <a:pt x="3" y="8"/>
                                              <a:pt x="3" y="8"/>
                                              <a:pt x="3" y="8"/>
                                            </a:cubicBezTo>
                                            <a:cubicBezTo>
                                              <a:pt x="3" y="8"/>
                                              <a:pt x="3" y="8"/>
                                              <a:pt x="4" y="7"/>
                                            </a:cubicBezTo>
                                            <a:cubicBezTo>
                                              <a:pt x="4" y="7"/>
                                              <a:pt x="4" y="7"/>
                                              <a:pt x="4" y="7"/>
                                            </a:cubicBezTo>
                                            <a:cubicBezTo>
                                              <a:pt x="4" y="7"/>
                                              <a:pt x="5" y="7"/>
                                              <a:pt x="5" y="7"/>
                                            </a:cubicBezTo>
                                            <a:cubicBezTo>
                                              <a:pt x="5" y="7"/>
                                              <a:pt x="5" y="7"/>
                                              <a:pt x="5" y="7"/>
                                            </a:cubicBezTo>
                                            <a:cubicBezTo>
                                              <a:pt x="6" y="7"/>
                                              <a:pt x="6" y="7"/>
                                              <a:pt x="6" y="6"/>
                                            </a:cubicBezTo>
                                            <a:cubicBezTo>
                                              <a:pt x="6" y="6"/>
                                              <a:pt x="7" y="6"/>
                                              <a:pt x="7" y="6"/>
                                            </a:cubicBezTo>
                                            <a:lnTo>
                                              <a:pt x="7" y="0"/>
                                            </a:lnTo>
                                            <a:lnTo>
                                              <a:pt x="0" y="0"/>
                                            </a:lnTo>
                                            <a:lnTo>
                                              <a:pt x="0" y="7"/>
                                            </a:lnTo>
                                            <a:close/>
                                          </a:path>
                                        </a:pathLst>
                                      </a:custGeom>
                                      <a:solidFill>
                                        <a:srgbClr val="FFFFFF"/>
                                      </a:solidFill>
                                      <a:ln w="9525" cap="rnd">
                                        <a:solidFill>
                                          <a:srgbClr val="9900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53" name="Line 1555"/>
                                      <a:cNvSpPr>
                                        <a:spLocks noChangeShapeType="1"/>
                                      </a:cNvSpPr>
                                    </a:nvSpPr>
                                    <a:spPr bwMode="auto">
                                      <a:xfrm>
                                        <a:off x="4465638" y="5299075"/>
                                        <a:ext cx="0" cy="111125"/>
                                      </a:xfrm>
                                      <a:prstGeom prst="line">
                                        <a:avLst/>
                                      </a:prstGeom>
                                      <a:noFill/>
                                      <a:ln w="17463">
                                        <a:solidFill>
                                          <a:srgbClr val="FF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54" name="Rectangle 1558"/>
                                      <a:cNvSpPr>
                                        <a:spLocks noChangeArrowheads="1"/>
                                      </a:cNvSpPr>
                                    </a:nvSpPr>
                                    <a:spPr bwMode="auto">
                                      <a:xfrm>
                                        <a:off x="4498975" y="5303838"/>
                                        <a:ext cx="13017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IT2</a:t>
                                          </a:r>
                                          <a:endParaRPr lang="en-US"/>
                                        </a:p>
                                      </a:txBody>
                                      <a:useSpRect/>
                                    </a:txSp>
                                  </a:sp>
                                  <a:sp>
                                    <a:nvSpPr>
                                      <a:cNvPr id="2455" name="Rectangle 1561"/>
                                      <a:cNvSpPr>
                                        <a:spLocks noChangeArrowheads="1"/>
                                      </a:cNvSpPr>
                                    </a:nvSpPr>
                                    <a:spPr bwMode="auto">
                                      <a:xfrm>
                                        <a:off x="4813300" y="4302125"/>
                                        <a:ext cx="792163"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56" name="Rectangle 1562"/>
                                      <a:cNvSpPr>
                                        <a:spLocks noChangeArrowheads="1"/>
                                      </a:cNvSpPr>
                                    </a:nvSpPr>
                                    <a:spPr bwMode="auto">
                                      <a:xfrm>
                                        <a:off x="4802188" y="5305425"/>
                                        <a:ext cx="13017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IT3</a:t>
                                          </a:r>
                                          <a:endParaRPr lang="en-US"/>
                                        </a:p>
                                      </a:txBody>
                                      <a:useSpRect/>
                                    </a:txSp>
                                  </a:sp>
                                  <a:sp>
                                    <a:nvSpPr>
                                      <a:cNvPr id="2457" name="Line 1565"/>
                                      <a:cNvSpPr>
                                        <a:spLocks noChangeShapeType="1"/>
                                      </a:cNvSpPr>
                                    </a:nvSpPr>
                                    <a:spPr bwMode="auto">
                                      <a:xfrm>
                                        <a:off x="4702175" y="5300663"/>
                                        <a:ext cx="0" cy="111125"/>
                                      </a:xfrm>
                                      <a:prstGeom prst="line">
                                        <a:avLst/>
                                      </a:prstGeom>
                                      <a:noFill/>
                                      <a:ln w="17463">
                                        <a:solidFill>
                                          <a:srgbClr val="FF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58" name="Line 1566"/>
                                      <a:cNvSpPr>
                                        <a:spLocks noChangeShapeType="1"/>
                                      </a:cNvSpPr>
                                    </a:nvSpPr>
                                    <a:spPr bwMode="auto">
                                      <a:xfrm>
                                        <a:off x="5835650" y="5300663"/>
                                        <a:ext cx="0" cy="111125"/>
                                      </a:xfrm>
                                      <a:prstGeom prst="line">
                                        <a:avLst/>
                                      </a:prstGeom>
                                      <a:noFill/>
                                      <a:ln w="17463">
                                        <a:solidFill>
                                          <a:srgbClr val="FF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59" name="Rectangle 1583"/>
                                      <a:cNvSpPr>
                                        <a:spLocks noChangeArrowheads="1"/>
                                      </a:cNvSpPr>
                                    </a:nvSpPr>
                                    <a:spPr bwMode="auto">
                                      <a:xfrm>
                                        <a:off x="5797550" y="4302125"/>
                                        <a:ext cx="544513"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60" name="Rectangle 1588"/>
                                      <a:cNvSpPr>
                                        <a:spLocks noChangeArrowheads="1"/>
                                      </a:cNvSpPr>
                                    </a:nvSpPr>
                                    <a:spPr bwMode="auto">
                                      <a:xfrm>
                                        <a:off x="6122988" y="5540375"/>
                                        <a:ext cx="790575" cy="1778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61" name="Freeform 1590"/>
                                      <a:cNvSpPr>
                                        <a:spLocks/>
                                      </a:cNvSpPr>
                                    </a:nvSpPr>
                                    <a:spPr bwMode="auto">
                                      <a:xfrm>
                                        <a:off x="2952750" y="4386263"/>
                                        <a:ext cx="61913" cy="63500"/>
                                      </a:xfrm>
                                      <a:custGeom>
                                        <a:avLst/>
                                        <a:gdLst>
                                          <a:gd name="T0" fmla="*/ 0 w 7"/>
                                          <a:gd name="T1" fmla="*/ 55562 h 8"/>
                                          <a:gd name="T2" fmla="*/ 8845 w 7"/>
                                          <a:gd name="T3" fmla="*/ 55562 h 8"/>
                                          <a:gd name="T4" fmla="*/ 8845 w 7"/>
                                          <a:gd name="T5" fmla="*/ 63500 h 8"/>
                                          <a:gd name="T6" fmla="*/ 17689 w 7"/>
                                          <a:gd name="T7" fmla="*/ 63500 h 8"/>
                                          <a:gd name="T8" fmla="*/ 26534 w 7"/>
                                          <a:gd name="T9" fmla="*/ 55562 h 8"/>
                                          <a:gd name="T10" fmla="*/ 35379 w 7"/>
                                          <a:gd name="T11" fmla="*/ 55562 h 8"/>
                                          <a:gd name="T12" fmla="*/ 35379 w 7"/>
                                          <a:gd name="T13" fmla="*/ 55562 h 8"/>
                                          <a:gd name="T14" fmla="*/ 44224 w 7"/>
                                          <a:gd name="T15" fmla="*/ 55562 h 8"/>
                                          <a:gd name="T16" fmla="*/ 44224 w 7"/>
                                          <a:gd name="T17" fmla="*/ 47625 h 8"/>
                                          <a:gd name="T18" fmla="*/ 53068 w 7"/>
                                          <a:gd name="T19" fmla="*/ 47625 h 8"/>
                                          <a:gd name="T20" fmla="*/ 61913 w 7"/>
                                          <a:gd name="T21" fmla="*/ 47625 h 8"/>
                                          <a:gd name="T22" fmla="*/ 61913 w 7"/>
                                          <a:gd name="T23" fmla="*/ 0 h 8"/>
                                          <a:gd name="T24" fmla="*/ 0 w 7"/>
                                          <a:gd name="T25" fmla="*/ 0 h 8"/>
                                          <a:gd name="T26" fmla="*/ 0 w 7"/>
                                          <a:gd name="T27" fmla="*/ 55562 h 8"/>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7"/>
                                          <a:gd name="T43" fmla="*/ 0 h 8"/>
                                          <a:gd name="T44" fmla="*/ 7 w 7"/>
                                          <a:gd name="T45" fmla="*/ 8 h 8"/>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7" h="8">
                                            <a:moveTo>
                                              <a:pt x="0" y="7"/>
                                            </a:moveTo>
                                            <a:cubicBezTo>
                                              <a:pt x="0" y="7"/>
                                              <a:pt x="0" y="7"/>
                                              <a:pt x="1" y="7"/>
                                            </a:cubicBezTo>
                                            <a:cubicBezTo>
                                              <a:pt x="1" y="8"/>
                                              <a:pt x="1" y="8"/>
                                              <a:pt x="1" y="8"/>
                                            </a:cubicBezTo>
                                            <a:cubicBezTo>
                                              <a:pt x="2" y="8"/>
                                              <a:pt x="2" y="8"/>
                                              <a:pt x="2" y="8"/>
                                            </a:cubicBezTo>
                                            <a:cubicBezTo>
                                              <a:pt x="3" y="8"/>
                                              <a:pt x="3" y="7"/>
                                              <a:pt x="3" y="7"/>
                                            </a:cubicBezTo>
                                            <a:cubicBezTo>
                                              <a:pt x="3" y="7"/>
                                              <a:pt x="3" y="7"/>
                                              <a:pt x="4" y="7"/>
                                            </a:cubicBezTo>
                                            <a:cubicBezTo>
                                              <a:pt x="4" y="7"/>
                                              <a:pt x="4" y="7"/>
                                              <a:pt x="4" y="7"/>
                                            </a:cubicBezTo>
                                            <a:cubicBezTo>
                                              <a:pt x="4" y="7"/>
                                              <a:pt x="5" y="7"/>
                                              <a:pt x="5" y="7"/>
                                            </a:cubicBezTo>
                                            <a:cubicBezTo>
                                              <a:pt x="5" y="7"/>
                                              <a:pt x="5" y="6"/>
                                              <a:pt x="5" y="6"/>
                                            </a:cubicBezTo>
                                            <a:cubicBezTo>
                                              <a:pt x="6" y="6"/>
                                              <a:pt x="6" y="6"/>
                                              <a:pt x="6" y="6"/>
                                            </a:cubicBezTo>
                                            <a:cubicBezTo>
                                              <a:pt x="6" y="6"/>
                                              <a:pt x="7" y="6"/>
                                              <a:pt x="7" y="6"/>
                                            </a:cubicBezTo>
                                            <a:lnTo>
                                              <a:pt x="7" y="0"/>
                                            </a:lnTo>
                                            <a:lnTo>
                                              <a:pt x="0" y="0"/>
                                            </a:lnTo>
                                            <a:lnTo>
                                              <a:pt x="0" y="7"/>
                                            </a:lnTo>
                                            <a:close/>
                                          </a:path>
                                        </a:pathLst>
                                      </a:custGeom>
                                      <a:solidFill>
                                        <a:srgbClr val="FFFFFF"/>
                                      </a:solidFill>
                                      <a:ln w="9525" cap="rnd">
                                        <a:solidFill>
                                          <a:srgbClr val="9900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62" name="Rectangle 1591"/>
                                      <a:cNvSpPr>
                                        <a:spLocks noChangeArrowheads="1"/>
                                      </a:cNvSpPr>
                                    </a:nvSpPr>
                                    <a:spPr bwMode="auto">
                                      <a:xfrm>
                                        <a:off x="6122988" y="5540375"/>
                                        <a:ext cx="790575" cy="1778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63" name="Rectangle 1592"/>
                                      <a:cNvSpPr>
                                        <a:spLocks noChangeArrowheads="1"/>
                                      </a:cNvSpPr>
                                    </a:nvSpPr>
                                    <a:spPr bwMode="auto">
                                      <a:xfrm>
                                        <a:off x="5611813" y="4451350"/>
                                        <a:ext cx="53657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LFTE Report</a:t>
                                          </a:r>
                                          <a:endParaRPr lang="en-US"/>
                                        </a:p>
                                      </a:txBody>
                                      <a:useSpRect/>
                                    </a:txSp>
                                  </a:sp>
                                  <a:sp>
                                    <a:nvSpPr>
                                      <a:cNvPr id="2464" name="Freeform 1593"/>
                                      <a:cNvSpPr>
                                        <a:spLocks/>
                                      </a:cNvSpPr>
                                    </a:nvSpPr>
                                    <a:spPr bwMode="auto">
                                      <a:xfrm>
                                        <a:off x="5505450" y="4459288"/>
                                        <a:ext cx="61913" cy="63500"/>
                                      </a:xfrm>
                                      <a:custGeom>
                                        <a:avLst/>
                                        <a:gdLst>
                                          <a:gd name="T0" fmla="*/ 0 w 7"/>
                                          <a:gd name="T1" fmla="*/ 55562 h 8"/>
                                          <a:gd name="T2" fmla="*/ 8845 w 7"/>
                                          <a:gd name="T3" fmla="*/ 55562 h 8"/>
                                          <a:gd name="T4" fmla="*/ 8845 w 7"/>
                                          <a:gd name="T5" fmla="*/ 63500 h 8"/>
                                          <a:gd name="T6" fmla="*/ 17689 w 7"/>
                                          <a:gd name="T7" fmla="*/ 63500 h 8"/>
                                          <a:gd name="T8" fmla="*/ 26534 w 7"/>
                                          <a:gd name="T9" fmla="*/ 55562 h 8"/>
                                          <a:gd name="T10" fmla="*/ 35379 w 7"/>
                                          <a:gd name="T11" fmla="*/ 55562 h 8"/>
                                          <a:gd name="T12" fmla="*/ 35379 w 7"/>
                                          <a:gd name="T13" fmla="*/ 55562 h 8"/>
                                          <a:gd name="T14" fmla="*/ 44224 w 7"/>
                                          <a:gd name="T15" fmla="*/ 55562 h 8"/>
                                          <a:gd name="T16" fmla="*/ 44224 w 7"/>
                                          <a:gd name="T17" fmla="*/ 47625 h 8"/>
                                          <a:gd name="T18" fmla="*/ 53068 w 7"/>
                                          <a:gd name="T19" fmla="*/ 47625 h 8"/>
                                          <a:gd name="T20" fmla="*/ 61913 w 7"/>
                                          <a:gd name="T21" fmla="*/ 47625 h 8"/>
                                          <a:gd name="T22" fmla="*/ 61913 w 7"/>
                                          <a:gd name="T23" fmla="*/ 0 h 8"/>
                                          <a:gd name="T24" fmla="*/ 0 w 7"/>
                                          <a:gd name="T25" fmla="*/ 0 h 8"/>
                                          <a:gd name="T26" fmla="*/ 0 w 7"/>
                                          <a:gd name="T27" fmla="*/ 55562 h 8"/>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7"/>
                                          <a:gd name="T43" fmla="*/ 0 h 8"/>
                                          <a:gd name="T44" fmla="*/ 7 w 7"/>
                                          <a:gd name="T45" fmla="*/ 8 h 8"/>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7" h="8">
                                            <a:moveTo>
                                              <a:pt x="0" y="7"/>
                                            </a:moveTo>
                                            <a:cubicBezTo>
                                              <a:pt x="0" y="7"/>
                                              <a:pt x="0" y="7"/>
                                              <a:pt x="1" y="7"/>
                                            </a:cubicBezTo>
                                            <a:cubicBezTo>
                                              <a:pt x="1" y="8"/>
                                              <a:pt x="1" y="8"/>
                                              <a:pt x="1" y="8"/>
                                            </a:cubicBezTo>
                                            <a:cubicBezTo>
                                              <a:pt x="2" y="8"/>
                                              <a:pt x="2" y="8"/>
                                              <a:pt x="2" y="8"/>
                                            </a:cubicBezTo>
                                            <a:cubicBezTo>
                                              <a:pt x="3" y="8"/>
                                              <a:pt x="3" y="7"/>
                                              <a:pt x="3" y="7"/>
                                            </a:cubicBezTo>
                                            <a:cubicBezTo>
                                              <a:pt x="3" y="7"/>
                                              <a:pt x="3" y="7"/>
                                              <a:pt x="4" y="7"/>
                                            </a:cubicBezTo>
                                            <a:cubicBezTo>
                                              <a:pt x="4" y="7"/>
                                              <a:pt x="4" y="7"/>
                                              <a:pt x="4" y="7"/>
                                            </a:cubicBezTo>
                                            <a:cubicBezTo>
                                              <a:pt x="4" y="7"/>
                                              <a:pt x="5" y="7"/>
                                              <a:pt x="5" y="7"/>
                                            </a:cubicBezTo>
                                            <a:cubicBezTo>
                                              <a:pt x="5" y="7"/>
                                              <a:pt x="5" y="6"/>
                                              <a:pt x="5" y="6"/>
                                            </a:cubicBezTo>
                                            <a:cubicBezTo>
                                              <a:pt x="6" y="6"/>
                                              <a:pt x="6" y="6"/>
                                              <a:pt x="6" y="6"/>
                                            </a:cubicBezTo>
                                            <a:cubicBezTo>
                                              <a:pt x="6" y="6"/>
                                              <a:pt x="7" y="6"/>
                                              <a:pt x="7" y="6"/>
                                            </a:cubicBezTo>
                                            <a:lnTo>
                                              <a:pt x="7" y="0"/>
                                            </a:lnTo>
                                            <a:lnTo>
                                              <a:pt x="0" y="0"/>
                                            </a:lnTo>
                                            <a:lnTo>
                                              <a:pt x="0" y="7"/>
                                            </a:lnTo>
                                            <a:close/>
                                          </a:path>
                                        </a:pathLst>
                                      </a:custGeom>
                                      <a:solidFill>
                                        <a:srgbClr val="FFFFFF"/>
                                      </a:solidFill>
                                      <a:ln w="9525" cap="rnd">
                                        <a:solidFill>
                                          <a:srgbClr val="9900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65" name="Line 1594"/>
                                      <a:cNvSpPr>
                                        <a:spLocks noChangeShapeType="1"/>
                                      </a:cNvSpPr>
                                    </a:nvSpPr>
                                    <a:spPr bwMode="auto">
                                      <a:xfrm>
                                        <a:off x="468313" y="2911475"/>
                                        <a:ext cx="1193800"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66" name="Line 1595"/>
                                      <a:cNvSpPr>
                                        <a:spLocks noChangeShapeType="1"/>
                                      </a:cNvSpPr>
                                    </a:nvSpPr>
                                    <a:spPr bwMode="auto">
                                      <a:xfrm>
                                        <a:off x="1670050" y="2911475"/>
                                        <a:ext cx="703421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67" name="Line 1596"/>
                                      <a:cNvSpPr>
                                        <a:spLocks noChangeShapeType="1"/>
                                      </a:cNvSpPr>
                                    </a:nvSpPr>
                                    <a:spPr bwMode="auto">
                                      <a:xfrm>
                                        <a:off x="468313" y="2911475"/>
                                        <a:ext cx="1193800"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68" name="Line 1597"/>
                                      <a:cNvSpPr>
                                        <a:spLocks noChangeShapeType="1"/>
                                      </a:cNvSpPr>
                                    </a:nvSpPr>
                                    <a:spPr bwMode="auto">
                                      <a:xfrm>
                                        <a:off x="1670050" y="2911475"/>
                                        <a:ext cx="703421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69" name="Line 1598"/>
                                      <a:cNvSpPr>
                                        <a:spLocks noChangeShapeType="1"/>
                                      </a:cNvSpPr>
                                    </a:nvSpPr>
                                    <a:spPr bwMode="auto">
                                      <a:xfrm>
                                        <a:off x="468313" y="1931988"/>
                                        <a:ext cx="1201737"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70" name="Line 1599"/>
                                      <a:cNvSpPr>
                                        <a:spLocks noChangeShapeType="1"/>
                                      </a:cNvSpPr>
                                    </a:nvSpPr>
                                    <a:spPr bwMode="auto">
                                      <a:xfrm>
                                        <a:off x="1670050" y="1931988"/>
                                        <a:ext cx="703421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71" name="Line 1600"/>
                                      <a:cNvSpPr>
                                        <a:spLocks noChangeShapeType="1"/>
                                      </a:cNvSpPr>
                                    </a:nvSpPr>
                                    <a:spPr bwMode="auto">
                                      <a:xfrm>
                                        <a:off x="468313" y="1931988"/>
                                        <a:ext cx="1201737"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72" name="Line 1601"/>
                                      <a:cNvSpPr>
                                        <a:spLocks noChangeShapeType="1"/>
                                      </a:cNvSpPr>
                                    </a:nvSpPr>
                                    <a:spPr bwMode="auto">
                                      <a:xfrm>
                                        <a:off x="1670050" y="1931988"/>
                                        <a:ext cx="703421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73" name="Line 1602"/>
                                      <a:cNvSpPr>
                                        <a:spLocks noChangeShapeType="1"/>
                                      </a:cNvSpPr>
                                    </a:nvSpPr>
                                    <a:spPr bwMode="auto">
                                      <a:xfrm>
                                        <a:off x="468313" y="2109788"/>
                                        <a:ext cx="1201737"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74" name="Line 1603"/>
                                      <a:cNvSpPr>
                                        <a:spLocks noChangeShapeType="1"/>
                                      </a:cNvSpPr>
                                    </a:nvSpPr>
                                    <a:spPr bwMode="auto">
                                      <a:xfrm>
                                        <a:off x="1662113" y="2109788"/>
                                        <a:ext cx="704215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75" name="Line 1604"/>
                                      <a:cNvSpPr>
                                        <a:spLocks noChangeShapeType="1"/>
                                      </a:cNvSpPr>
                                    </a:nvSpPr>
                                    <a:spPr bwMode="auto">
                                      <a:xfrm>
                                        <a:off x="468313" y="2109788"/>
                                        <a:ext cx="1201737"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76" name="Line 1605"/>
                                      <a:cNvSpPr>
                                        <a:spLocks noChangeShapeType="1"/>
                                      </a:cNvSpPr>
                                    </a:nvSpPr>
                                    <a:spPr bwMode="auto">
                                      <a:xfrm>
                                        <a:off x="1662113" y="2109788"/>
                                        <a:ext cx="704215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77" name="Line 1606"/>
                                      <a:cNvSpPr>
                                        <a:spLocks noChangeShapeType="1"/>
                                      </a:cNvSpPr>
                                    </a:nvSpPr>
                                    <a:spPr bwMode="auto">
                                      <a:xfrm>
                                        <a:off x="468313" y="3873500"/>
                                        <a:ext cx="1201737"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78" name="Line 1607"/>
                                      <a:cNvSpPr>
                                        <a:spLocks noChangeShapeType="1"/>
                                      </a:cNvSpPr>
                                    </a:nvSpPr>
                                    <a:spPr bwMode="auto">
                                      <a:xfrm>
                                        <a:off x="1670050" y="3873500"/>
                                        <a:ext cx="703421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79" name="Line 1608"/>
                                      <a:cNvSpPr>
                                        <a:spLocks noChangeShapeType="1"/>
                                      </a:cNvSpPr>
                                    </a:nvSpPr>
                                    <a:spPr bwMode="auto">
                                      <a:xfrm>
                                        <a:off x="468313" y="3873500"/>
                                        <a:ext cx="1201737"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80" name="Line 1609"/>
                                      <a:cNvSpPr>
                                        <a:spLocks noChangeShapeType="1"/>
                                      </a:cNvSpPr>
                                    </a:nvSpPr>
                                    <a:spPr bwMode="auto">
                                      <a:xfrm>
                                        <a:off x="1670050" y="3873500"/>
                                        <a:ext cx="703421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81" name="Line 1610"/>
                                      <a:cNvSpPr>
                                        <a:spLocks noChangeShapeType="1"/>
                                      </a:cNvSpPr>
                                    </a:nvSpPr>
                                    <a:spPr bwMode="auto">
                                      <a:xfrm>
                                        <a:off x="474663" y="4257675"/>
                                        <a:ext cx="1195387"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82" name="Line 1611"/>
                                      <a:cNvSpPr>
                                        <a:spLocks noChangeShapeType="1"/>
                                      </a:cNvSpPr>
                                    </a:nvSpPr>
                                    <a:spPr bwMode="auto">
                                      <a:xfrm>
                                        <a:off x="1677988" y="4257675"/>
                                        <a:ext cx="703580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83" name="Line 1612"/>
                                      <a:cNvSpPr>
                                        <a:spLocks noChangeShapeType="1"/>
                                      </a:cNvSpPr>
                                    </a:nvSpPr>
                                    <a:spPr bwMode="auto">
                                      <a:xfrm>
                                        <a:off x="474663" y="4257675"/>
                                        <a:ext cx="1195387"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84" name="Line 1613"/>
                                      <a:cNvSpPr>
                                        <a:spLocks noChangeShapeType="1"/>
                                      </a:cNvSpPr>
                                    </a:nvSpPr>
                                    <a:spPr bwMode="auto">
                                      <a:xfrm>
                                        <a:off x="1677988" y="4257675"/>
                                        <a:ext cx="703580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85" name="Line 1614"/>
                                      <a:cNvSpPr>
                                        <a:spLocks noChangeShapeType="1"/>
                                      </a:cNvSpPr>
                                    </a:nvSpPr>
                                    <a:spPr bwMode="auto">
                                      <a:xfrm>
                                        <a:off x="474663" y="5726113"/>
                                        <a:ext cx="1195387"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86" name="Line 1615"/>
                                      <a:cNvSpPr>
                                        <a:spLocks noChangeShapeType="1"/>
                                      </a:cNvSpPr>
                                    </a:nvSpPr>
                                    <a:spPr bwMode="auto">
                                      <a:xfrm>
                                        <a:off x="1677988" y="5726113"/>
                                        <a:ext cx="703580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87" name="Line 1616"/>
                                      <a:cNvSpPr>
                                        <a:spLocks noChangeShapeType="1"/>
                                      </a:cNvSpPr>
                                    </a:nvSpPr>
                                    <a:spPr bwMode="auto">
                                      <a:xfrm>
                                        <a:off x="474663" y="5726113"/>
                                        <a:ext cx="1195387"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88" name="Line 1617"/>
                                      <a:cNvSpPr>
                                        <a:spLocks noChangeShapeType="1"/>
                                      </a:cNvSpPr>
                                    </a:nvSpPr>
                                    <a:spPr bwMode="auto">
                                      <a:xfrm>
                                        <a:off x="1677988" y="5726113"/>
                                        <a:ext cx="703580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89" name="Freeform 1618"/>
                                      <a:cNvSpPr>
                                        <a:spLocks/>
                                      </a:cNvSpPr>
                                    </a:nvSpPr>
                                    <a:spPr bwMode="auto">
                                      <a:xfrm>
                                        <a:off x="5894388" y="1981200"/>
                                        <a:ext cx="104775" cy="95250"/>
                                      </a:xfrm>
                                      <a:custGeom>
                                        <a:avLst/>
                                        <a:gdLst>
                                          <a:gd name="T0" fmla="*/ 52388 w 66"/>
                                          <a:gd name="T1" fmla="*/ 95250 h 60"/>
                                          <a:gd name="T2" fmla="*/ 104775 w 66"/>
                                          <a:gd name="T3" fmla="*/ 0 h 60"/>
                                          <a:gd name="T4" fmla="*/ 0 w 66"/>
                                          <a:gd name="T5" fmla="*/ 0 h 60"/>
                                          <a:gd name="T6" fmla="*/ 52388 w 66"/>
                                          <a:gd name="T7" fmla="*/ 95250 h 60"/>
                                          <a:gd name="T8" fmla="*/ 0 60000 65536"/>
                                          <a:gd name="T9" fmla="*/ 0 60000 65536"/>
                                          <a:gd name="T10" fmla="*/ 0 60000 65536"/>
                                          <a:gd name="T11" fmla="*/ 0 60000 65536"/>
                                          <a:gd name="T12" fmla="*/ 0 w 66"/>
                                          <a:gd name="T13" fmla="*/ 0 h 60"/>
                                          <a:gd name="T14" fmla="*/ 66 w 66"/>
                                          <a:gd name="T15" fmla="*/ 60 h 60"/>
                                        </a:gdLst>
                                        <a:ahLst/>
                                        <a:cxnLst>
                                          <a:cxn ang="T8">
                                            <a:pos x="T0" y="T1"/>
                                          </a:cxn>
                                          <a:cxn ang="T9">
                                            <a:pos x="T2" y="T3"/>
                                          </a:cxn>
                                          <a:cxn ang="T10">
                                            <a:pos x="T4" y="T5"/>
                                          </a:cxn>
                                          <a:cxn ang="T11">
                                            <a:pos x="T6" y="T7"/>
                                          </a:cxn>
                                        </a:cxnLst>
                                        <a:rect l="T12" t="T13" r="T14" b="T15"/>
                                        <a:pathLst>
                                          <a:path w="66" h="60">
                                            <a:moveTo>
                                              <a:pt x="33" y="60"/>
                                            </a:moveTo>
                                            <a:lnTo>
                                              <a:pt x="66" y="0"/>
                                            </a:lnTo>
                                            <a:lnTo>
                                              <a:pt x="0" y="0"/>
                                            </a:lnTo>
                                            <a:lnTo>
                                              <a:pt x="33"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90" name="Freeform 1619"/>
                                      <a:cNvSpPr>
                                        <a:spLocks/>
                                      </a:cNvSpPr>
                                    </a:nvSpPr>
                                    <a:spPr bwMode="auto">
                                      <a:xfrm>
                                        <a:off x="5894388" y="1981200"/>
                                        <a:ext cx="104775" cy="95250"/>
                                      </a:xfrm>
                                      <a:custGeom>
                                        <a:avLst/>
                                        <a:gdLst>
                                          <a:gd name="T0" fmla="*/ 52388 w 66"/>
                                          <a:gd name="T1" fmla="*/ 95250 h 60"/>
                                          <a:gd name="T2" fmla="*/ 104775 w 66"/>
                                          <a:gd name="T3" fmla="*/ 0 h 60"/>
                                          <a:gd name="T4" fmla="*/ 0 w 66"/>
                                          <a:gd name="T5" fmla="*/ 0 h 60"/>
                                          <a:gd name="T6" fmla="*/ 52388 w 66"/>
                                          <a:gd name="T7" fmla="*/ 95250 h 60"/>
                                          <a:gd name="T8" fmla="*/ 0 60000 65536"/>
                                          <a:gd name="T9" fmla="*/ 0 60000 65536"/>
                                          <a:gd name="T10" fmla="*/ 0 60000 65536"/>
                                          <a:gd name="T11" fmla="*/ 0 60000 65536"/>
                                          <a:gd name="T12" fmla="*/ 0 w 66"/>
                                          <a:gd name="T13" fmla="*/ 0 h 60"/>
                                          <a:gd name="T14" fmla="*/ 66 w 66"/>
                                          <a:gd name="T15" fmla="*/ 60 h 60"/>
                                        </a:gdLst>
                                        <a:ahLst/>
                                        <a:cxnLst>
                                          <a:cxn ang="T8">
                                            <a:pos x="T0" y="T1"/>
                                          </a:cxn>
                                          <a:cxn ang="T9">
                                            <a:pos x="T2" y="T3"/>
                                          </a:cxn>
                                          <a:cxn ang="T10">
                                            <a:pos x="T4" y="T5"/>
                                          </a:cxn>
                                          <a:cxn ang="T11">
                                            <a:pos x="T6" y="T7"/>
                                          </a:cxn>
                                        </a:cxnLst>
                                        <a:rect l="T12" t="T13" r="T14" b="T15"/>
                                        <a:pathLst>
                                          <a:path w="66" h="60">
                                            <a:moveTo>
                                              <a:pt x="33" y="60"/>
                                            </a:moveTo>
                                            <a:lnTo>
                                              <a:pt x="66" y="0"/>
                                            </a:lnTo>
                                            <a:lnTo>
                                              <a:pt x="0" y="0"/>
                                            </a:lnTo>
                                            <a:lnTo>
                                              <a:pt x="33"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91" name="Freeform 1620"/>
                                      <a:cNvSpPr>
                                        <a:spLocks/>
                                      </a:cNvSpPr>
                                    </a:nvSpPr>
                                    <a:spPr bwMode="auto">
                                      <a:xfrm>
                                        <a:off x="5894388" y="1981200"/>
                                        <a:ext cx="104775" cy="95250"/>
                                      </a:xfrm>
                                      <a:custGeom>
                                        <a:avLst/>
                                        <a:gdLst>
                                          <a:gd name="T0" fmla="*/ 52388 w 66"/>
                                          <a:gd name="T1" fmla="*/ 95250 h 60"/>
                                          <a:gd name="T2" fmla="*/ 104775 w 66"/>
                                          <a:gd name="T3" fmla="*/ 0 h 60"/>
                                          <a:gd name="T4" fmla="*/ 0 w 66"/>
                                          <a:gd name="T5" fmla="*/ 0 h 60"/>
                                          <a:gd name="T6" fmla="*/ 52388 w 66"/>
                                          <a:gd name="T7" fmla="*/ 95250 h 60"/>
                                          <a:gd name="T8" fmla="*/ 0 60000 65536"/>
                                          <a:gd name="T9" fmla="*/ 0 60000 65536"/>
                                          <a:gd name="T10" fmla="*/ 0 60000 65536"/>
                                          <a:gd name="T11" fmla="*/ 0 60000 65536"/>
                                          <a:gd name="T12" fmla="*/ 0 w 66"/>
                                          <a:gd name="T13" fmla="*/ 0 h 60"/>
                                          <a:gd name="T14" fmla="*/ 66 w 66"/>
                                          <a:gd name="T15" fmla="*/ 60 h 60"/>
                                        </a:gdLst>
                                        <a:ahLst/>
                                        <a:cxnLst>
                                          <a:cxn ang="T8">
                                            <a:pos x="T0" y="T1"/>
                                          </a:cxn>
                                          <a:cxn ang="T9">
                                            <a:pos x="T2" y="T3"/>
                                          </a:cxn>
                                          <a:cxn ang="T10">
                                            <a:pos x="T4" y="T5"/>
                                          </a:cxn>
                                          <a:cxn ang="T11">
                                            <a:pos x="T6" y="T7"/>
                                          </a:cxn>
                                        </a:cxnLst>
                                        <a:rect l="T12" t="T13" r="T14" b="T15"/>
                                        <a:pathLst>
                                          <a:path w="66" h="60">
                                            <a:moveTo>
                                              <a:pt x="33" y="60"/>
                                            </a:moveTo>
                                            <a:lnTo>
                                              <a:pt x="66" y="0"/>
                                            </a:lnTo>
                                            <a:lnTo>
                                              <a:pt x="0" y="0"/>
                                            </a:lnTo>
                                            <a:lnTo>
                                              <a:pt x="33"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92" name="Freeform 1621"/>
                                      <a:cNvSpPr>
                                        <a:spLocks/>
                                      </a:cNvSpPr>
                                    </a:nvSpPr>
                                    <a:spPr bwMode="auto">
                                      <a:xfrm>
                                        <a:off x="5894388" y="1981200"/>
                                        <a:ext cx="104775" cy="95250"/>
                                      </a:xfrm>
                                      <a:custGeom>
                                        <a:avLst/>
                                        <a:gdLst>
                                          <a:gd name="T0" fmla="*/ 52388 w 66"/>
                                          <a:gd name="T1" fmla="*/ 95250 h 60"/>
                                          <a:gd name="T2" fmla="*/ 104775 w 66"/>
                                          <a:gd name="T3" fmla="*/ 0 h 60"/>
                                          <a:gd name="T4" fmla="*/ 0 w 66"/>
                                          <a:gd name="T5" fmla="*/ 0 h 60"/>
                                          <a:gd name="T6" fmla="*/ 52388 w 66"/>
                                          <a:gd name="T7" fmla="*/ 95250 h 60"/>
                                          <a:gd name="T8" fmla="*/ 0 60000 65536"/>
                                          <a:gd name="T9" fmla="*/ 0 60000 65536"/>
                                          <a:gd name="T10" fmla="*/ 0 60000 65536"/>
                                          <a:gd name="T11" fmla="*/ 0 60000 65536"/>
                                          <a:gd name="T12" fmla="*/ 0 w 66"/>
                                          <a:gd name="T13" fmla="*/ 0 h 60"/>
                                          <a:gd name="T14" fmla="*/ 66 w 66"/>
                                          <a:gd name="T15" fmla="*/ 60 h 60"/>
                                        </a:gdLst>
                                        <a:ahLst/>
                                        <a:cxnLst>
                                          <a:cxn ang="T8">
                                            <a:pos x="T0" y="T1"/>
                                          </a:cxn>
                                          <a:cxn ang="T9">
                                            <a:pos x="T2" y="T3"/>
                                          </a:cxn>
                                          <a:cxn ang="T10">
                                            <a:pos x="T4" y="T5"/>
                                          </a:cxn>
                                          <a:cxn ang="T11">
                                            <a:pos x="T6" y="T7"/>
                                          </a:cxn>
                                        </a:cxnLst>
                                        <a:rect l="T12" t="T13" r="T14" b="T15"/>
                                        <a:pathLst>
                                          <a:path w="66" h="60">
                                            <a:moveTo>
                                              <a:pt x="33" y="60"/>
                                            </a:moveTo>
                                            <a:lnTo>
                                              <a:pt x="66" y="0"/>
                                            </a:lnTo>
                                            <a:lnTo>
                                              <a:pt x="0" y="0"/>
                                            </a:lnTo>
                                            <a:lnTo>
                                              <a:pt x="33"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93" name="Rectangle 1622"/>
                                      <a:cNvSpPr>
                                        <a:spLocks noChangeArrowheads="1"/>
                                      </a:cNvSpPr>
                                    </a:nvSpPr>
                                    <a:spPr bwMode="auto">
                                      <a:xfrm>
                                        <a:off x="5507038" y="1949450"/>
                                        <a:ext cx="457200"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94" name="Rectangle 1623"/>
                                      <a:cNvSpPr>
                                        <a:spLocks noChangeArrowheads="1"/>
                                      </a:cNvSpPr>
                                    </a:nvSpPr>
                                    <a:spPr bwMode="auto">
                                      <a:xfrm>
                                        <a:off x="5586413" y="1989138"/>
                                        <a:ext cx="28416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IOCSR</a:t>
                                          </a:r>
                                          <a:endParaRPr lang="en-US"/>
                                        </a:p>
                                      </a:txBody>
                                      <a:useSpRect/>
                                    </a:txSp>
                                  </a:sp>
                                  <a:sp>
                                    <a:nvSpPr>
                                      <a:cNvPr id="2495" name="Freeform 1624"/>
                                      <a:cNvSpPr>
                                        <a:spLocks/>
                                      </a:cNvSpPr>
                                    </a:nvSpPr>
                                    <a:spPr bwMode="auto">
                                      <a:xfrm>
                                        <a:off x="4884738" y="1981200"/>
                                        <a:ext cx="104775" cy="95250"/>
                                      </a:xfrm>
                                      <a:custGeom>
                                        <a:avLst/>
                                        <a:gdLst>
                                          <a:gd name="T0" fmla="*/ 52388 w 66"/>
                                          <a:gd name="T1" fmla="*/ 95250 h 60"/>
                                          <a:gd name="T2" fmla="*/ 104775 w 66"/>
                                          <a:gd name="T3" fmla="*/ 0 h 60"/>
                                          <a:gd name="T4" fmla="*/ 0 w 66"/>
                                          <a:gd name="T5" fmla="*/ 0 h 60"/>
                                          <a:gd name="T6" fmla="*/ 52388 w 66"/>
                                          <a:gd name="T7" fmla="*/ 95250 h 60"/>
                                          <a:gd name="T8" fmla="*/ 0 60000 65536"/>
                                          <a:gd name="T9" fmla="*/ 0 60000 65536"/>
                                          <a:gd name="T10" fmla="*/ 0 60000 65536"/>
                                          <a:gd name="T11" fmla="*/ 0 60000 65536"/>
                                          <a:gd name="T12" fmla="*/ 0 w 66"/>
                                          <a:gd name="T13" fmla="*/ 0 h 60"/>
                                          <a:gd name="T14" fmla="*/ 66 w 66"/>
                                          <a:gd name="T15" fmla="*/ 60 h 60"/>
                                        </a:gdLst>
                                        <a:ahLst/>
                                        <a:cxnLst>
                                          <a:cxn ang="T8">
                                            <a:pos x="T0" y="T1"/>
                                          </a:cxn>
                                          <a:cxn ang="T9">
                                            <a:pos x="T2" y="T3"/>
                                          </a:cxn>
                                          <a:cxn ang="T10">
                                            <a:pos x="T4" y="T5"/>
                                          </a:cxn>
                                          <a:cxn ang="T11">
                                            <a:pos x="T6" y="T7"/>
                                          </a:cxn>
                                        </a:cxnLst>
                                        <a:rect l="T12" t="T13" r="T14" b="T15"/>
                                        <a:pathLst>
                                          <a:path w="66" h="60">
                                            <a:moveTo>
                                              <a:pt x="33" y="60"/>
                                            </a:moveTo>
                                            <a:lnTo>
                                              <a:pt x="66" y="0"/>
                                            </a:lnTo>
                                            <a:lnTo>
                                              <a:pt x="0" y="0"/>
                                            </a:lnTo>
                                            <a:lnTo>
                                              <a:pt x="33"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96" name="Freeform 1625"/>
                                      <a:cNvSpPr>
                                        <a:spLocks/>
                                      </a:cNvSpPr>
                                    </a:nvSpPr>
                                    <a:spPr bwMode="auto">
                                      <a:xfrm>
                                        <a:off x="4884738" y="1981200"/>
                                        <a:ext cx="104775" cy="95250"/>
                                      </a:xfrm>
                                      <a:custGeom>
                                        <a:avLst/>
                                        <a:gdLst>
                                          <a:gd name="T0" fmla="*/ 52388 w 66"/>
                                          <a:gd name="T1" fmla="*/ 95250 h 60"/>
                                          <a:gd name="T2" fmla="*/ 104775 w 66"/>
                                          <a:gd name="T3" fmla="*/ 0 h 60"/>
                                          <a:gd name="T4" fmla="*/ 0 w 66"/>
                                          <a:gd name="T5" fmla="*/ 0 h 60"/>
                                          <a:gd name="T6" fmla="*/ 52388 w 66"/>
                                          <a:gd name="T7" fmla="*/ 95250 h 60"/>
                                          <a:gd name="T8" fmla="*/ 0 60000 65536"/>
                                          <a:gd name="T9" fmla="*/ 0 60000 65536"/>
                                          <a:gd name="T10" fmla="*/ 0 60000 65536"/>
                                          <a:gd name="T11" fmla="*/ 0 60000 65536"/>
                                          <a:gd name="T12" fmla="*/ 0 w 66"/>
                                          <a:gd name="T13" fmla="*/ 0 h 60"/>
                                          <a:gd name="T14" fmla="*/ 66 w 66"/>
                                          <a:gd name="T15" fmla="*/ 60 h 60"/>
                                        </a:gdLst>
                                        <a:ahLst/>
                                        <a:cxnLst>
                                          <a:cxn ang="T8">
                                            <a:pos x="T0" y="T1"/>
                                          </a:cxn>
                                          <a:cxn ang="T9">
                                            <a:pos x="T2" y="T3"/>
                                          </a:cxn>
                                          <a:cxn ang="T10">
                                            <a:pos x="T4" y="T5"/>
                                          </a:cxn>
                                          <a:cxn ang="T11">
                                            <a:pos x="T6" y="T7"/>
                                          </a:cxn>
                                        </a:cxnLst>
                                        <a:rect l="T12" t="T13" r="T14" b="T15"/>
                                        <a:pathLst>
                                          <a:path w="66" h="60">
                                            <a:moveTo>
                                              <a:pt x="33" y="60"/>
                                            </a:moveTo>
                                            <a:lnTo>
                                              <a:pt x="66" y="0"/>
                                            </a:lnTo>
                                            <a:lnTo>
                                              <a:pt x="0" y="0"/>
                                            </a:lnTo>
                                            <a:lnTo>
                                              <a:pt x="33"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97" name="Freeform 1626"/>
                                      <a:cNvSpPr>
                                        <a:spLocks/>
                                      </a:cNvSpPr>
                                    </a:nvSpPr>
                                    <a:spPr bwMode="auto">
                                      <a:xfrm>
                                        <a:off x="4884738" y="1981200"/>
                                        <a:ext cx="104775" cy="95250"/>
                                      </a:xfrm>
                                      <a:custGeom>
                                        <a:avLst/>
                                        <a:gdLst>
                                          <a:gd name="T0" fmla="*/ 52388 w 66"/>
                                          <a:gd name="T1" fmla="*/ 95250 h 60"/>
                                          <a:gd name="T2" fmla="*/ 104775 w 66"/>
                                          <a:gd name="T3" fmla="*/ 0 h 60"/>
                                          <a:gd name="T4" fmla="*/ 0 w 66"/>
                                          <a:gd name="T5" fmla="*/ 0 h 60"/>
                                          <a:gd name="T6" fmla="*/ 52388 w 66"/>
                                          <a:gd name="T7" fmla="*/ 95250 h 60"/>
                                          <a:gd name="T8" fmla="*/ 0 60000 65536"/>
                                          <a:gd name="T9" fmla="*/ 0 60000 65536"/>
                                          <a:gd name="T10" fmla="*/ 0 60000 65536"/>
                                          <a:gd name="T11" fmla="*/ 0 60000 65536"/>
                                          <a:gd name="T12" fmla="*/ 0 w 66"/>
                                          <a:gd name="T13" fmla="*/ 0 h 60"/>
                                          <a:gd name="T14" fmla="*/ 66 w 66"/>
                                          <a:gd name="T15" fmla="*/ 60 h 60"/>
                                        </a:gdLst>
                                        <a:ahLst/>
                                        <a:cxnLst>
                                          <a:cxn ang="T8">
                                            <a:pos x="T0" y="T1"/>
                                          </a:cxn>
                                          <a:cxn ang="T9">
                                            <a:pos x="T2" y="T3"/>
                                          </a:cxn>
                                          <a:cxn ang="T10">
                                            <a:pos x="T4" y="T5"/>
                                          </a:cxn>
                                          <a:cxn ang="T11">
                                            <a:pos x="T6" y="T7"/>
                                          </a:cxn>
                                        </a:cxnLst>
                                        <a:rect l="T12" t="T13" r="T14" b="T15"/>
                                        <a:pathLst>
                                          <a:path w="66" h="60">
                                            <a:moveTo>
                                              <a:pt x="33" y="60"/>
                                            </a:moveTo>
                                            <a:lnTo>
                                              <a:pt x="66" y="0"/>
                                            </a:lnTo>
                                            <a:lnTo>
                                              <a:pt x="0" y="0"/>
                                            </a:lnTo>
                                            <a:lnTo>
                                              <a:pt x="33"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98" name="Freeform 1627"/>
                                      <a:cNvSpPr>
                                        <a:spLocks/>
                                      </a:cNvSpPr>
                                    </a:nvSpPr>
                                    <a:spPr bwMode="auto">
                                      <a:xfrm>
                                        <a:off x="4884738" y="1981200"/>
                                        <a:ext cx="104775" cy="95250"/>
                                      </a:xfrm>
                                      <a:custGeom>
                                        <a:avLst/>
                                        <a:gdLst>
                                          <a:gd name="T0" fmla="*/ 52388 w 66"/>
                                          <a:gd name="T1" fmla="*/ 95250 h 60"/>
                                          <a:gd name="T2" fmla="*/ 104775 w 66"/>
                                          <a:gd name="T3" fmla="*/ 0 h 60"/>
                                          <a:gd name="T4" fmla="*/ 0 w 66"/>
                                          <a:gd name="T5" fmla="*/ 0 h 60"/>
                                          <a:gd name="T6" fmla="*/ 52388 w 66"/>
                                          <a:gd name="T7" fmla="*/ 95250 h 60"/>
                                          <a:gd name="T8" fmla="*/ 0 60000 65536"/>
                                          <a:gd name="T9" fmla="*/ 0 60000 65536"/>
                                          <a:gd name="T10" fmla="*/ 0 60000 65536"/>
                                          <a:gd name="T11" fmla="*/ 0 60000 65536"/>
                                          <a:gd name="T12" fmla="*/ 0 w 66"/>
                                          <a:gd name="T13" fmla="*/ 0 h 60"/>
                                          <a:gd name="T14" fmla="*/ 66 w 66"/>
                                          <a:gd name="T15" fmla="*/ 60 h 60"/>
                                        </a:gdLst>
                                        <a:ahLst/>
                                        <a:cxnLst>
                                          <a:cxn ang="T8">
                                            <a:pos x="T0" y="T1"/>
                                          </a:cxn>
                                          <a:cxn ang="T9">
                                            <a:pos x="T2" y="T3"/>
                                          </a:cxn>
                                          <a:cxn ang="T10">
                                            <a:pos x="T4" y="T5"/>
                                          </a:cxn>
                                          <a:cxn ang="T11">
                                            <a:pos x="T6" y="T7"/>
                                          </a:cxn>
                                        </a:cxnLst>
                                        <a:rect l="T12" t="T13" r="T14" b="T15"/>
                                        <a:pathLst>
                                          <a:path w="66" h="60">
                                            <a:moveTo>
                                              <a:pt x="33" y="60"/>
                                            </a:moveTo>
                                            <a:lnTo>
                                              <a:pt x="66" y="0"/>
                                            </a:lnTo>
                                            <a:lnTo>
                                              <a:pt x="0" y="0"/>
                                            </a:lnTo>
                                            <a:lnTo>
                                              <a:pt x="33"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499" name="Rectangle 1628"/>
                                      <a:cNvSpPr>
                                        <a:spLocks noChangeArrowheads="1"/>
                                      </a:cNvSpPr>
                                    </a:nvSpPr>
                                    <a:spPr bwMode="auto">
                                      <a:xfrm>
                                        <a:off x="4640263" y="1941513"/>
                                        <a:ext cx="304800"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00" name="Rectangle 1629"/>
                                      <a:cNvSpPr>
                                        <a:spLocks noChangeArrowheads="1"/>
                                      </a:cNvSpPr>
                                    </a:nvSpPr>
                                    <a:spPr bwMode="auto">
                                      <a:xfrm>
                                        <a:off x="4716463" y="1973263"/>
                                        <a:ext cx="14446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ILA</a:t>
                                          </a:r>
                                          <a:endParaRPr lang="en-US"/>
                                        </a:p>
                                      </a:txBody>
                                      <a:useSpRect/>
                                    </a:txSp>
                                  </a:sp>
                                  <a:grpSp>
                                    <a:nvGrpSpPr>
                                      <a:cNvPr id="2501" name="Group 1632"/>
                                      <a:cNvGrpSpPr>
                                        <a:grpSpLocks/>
                                      </a:cNvGrpSpPr>
                                    </a:nvGrpSpPr>
                                    <a:grpSpPr bwMode="auto">
                                      <a:xfrm>
                                        <a:off x="6069013" y="1700213"/>
                                        <a:ext cx="88900" cy="96837"/>
                                        <a:chOff x="3823" y="1081"/>
                                        <a:chExt cx="56" cy="61"/>
                                      </a:xfrm>
                                    </a:grpSpPr>
                                    <a:sp>
                                      <a:nvSpPr>
                                        <a:cNvPr id="2916" name="Freeform 1630"/>
                                        <a:cNvSpPr>
                                          <a:spLocks/>
                                        </a:cNvSpPr>
                                      </a:nvSpPr>
                                      <a:spPr bwMode="auto">
                                        <a:xfrm>
                                          <a:off x="3823" y="1081"/>
                                          <a:ext cx="56" cy="61"/>
                                        </a:xfrm>
                                        <a:custGeom>
                                          <a:avLst/>
                                          <a:gdLst>
                                            <a:gd name="T0" fmla="*/ 28 w 56"/>
                                            <a:gd name="T1" fmla="*/ 0 h 61"/>
                                            <a:gd name="T2" fmla="*/ 0 w 56"/>
                                            <a:gd name="T3" fmla="*/ 30 h 61"/>
                                            <a:gd name="T4" fmla="*/ 28 w 56"/>
                                            <a:gd name="T5" fmla="*/ 61 h 61"/>
                                            <a:gd name="T6" fmla="*/ 56 w 56"/>
                                            <a:gd name="T7" fmla="*/ 30 h 61"/>
                                            <a:gd name="T8" fmla="*/ 28 w 56"/>
                                            <a:gd name="T9" fmla="*/ 0 h 61"/>
                                            <a:gd name="T10" fmla="*/ 0 60000 65536"/>
                                            <a:gd name="T11" fmla="*/ 0 60000 65536"/>
                                            <a:gd name="T12" fmla="*/ 0 60000 65536"/>
                                            <a:gd name="T13" fmla="*/ 0 60000 65536"/>
                                            <a:gd name="T14" fmla="*/ 0 60000 65536"/>
                                            <a:gd name="T15" fmla="*/ 0 w 56"/>
                                            <a:gd name="T16" fmla="*/ 0 h 61"/>
                                            <a:gd name="T17" fmla="*/ 56 w 56"/>
                                            <a:gd name="T18" fmla="*/ 61 h 61"/>
                                          </a:gdLst>
                                          <a:ahLst/>
                                          <a:cxnLst>
                                            <a:cxn ang="T10">
                                              <a:pos x="T0" y="T1"/>
                                            </a:cxn>
                                            <a:cxn ang="T11">
                                              <a:pos x="T2" y="T3"/>
                                            </a:cxn>
                                            <a:cxn ang="T12">
                                              <a:pos x="T4" y="T5"/>
                                            </a:cxn>
                                            <a:cxn ang="T13">
                                              <a:pos x="T6" y="T7"/>
                                            </a:cxn>
                                            <a:cxn ang="T14">
                                              <a:pos x="T8" y="T9"/>
                                            </a:cxn>
                                          </a:cxnLst>
                                          <a:rect l="T15" t="T16" r="T17" b="T18"/>
                                          <a:pathLst>
                                            <a:path w="56" h="61">
                                              <a:moveTo>
                                                <a:pt x="28" y="0"/>
                                              </a:moveTo>
                                              <a:lnTo>
                                                <a:pt x="0" y="30"/>
                                              </a:lnTo>
                                              <a:lnTo>
                                                <a:pt x="28" y="61"/>
                                              </a:lnTo>
                                              <a:lnTo>
                                                <a:pt x="56" y="30"/>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17" name="Freeform 1631"/>
                                        <a:cNvSpPr>
                                          <a:spLocks/>
                                        </a:cNvSpPr>
                                      </a:nvSpPr>
                                      <a:spPr bwMode="auto">
                                        <a:xfrm>
                                          <a:off x="3823" y="1081"/>
                                          <a:ext cx="56" cy="61"/>
                                        </a:xfrm>
                                        <a:custGeom>
                                          <a:avLst/>
                                          <a:gdLst>
                                            <a:gd name="T0" fmla="*/ 28 w 56"/>
                                            <a:gd name="T1" fmla="*/ 0 h 61"/>
                                            <a:gd name="T2" fmla="*/ 0 w 56"/>
                                            <a:gd name="T3" fmla="*/ 30 h 61"/>
                                            <a:gd name="T4" fmla="*/ 28 w 56"/>
                                            <a:gd name="T5" fmla="*/ 61 h 61"/>
                                            <a:gd name="T6" fmla="*/ 56 w 56"/>
                                            <a:gd name="T7" fmla="*/ 30 h 61"/>
                                            <a:gd name="T8" fmla="*/ 28 w 56"/>
                                            <a:gd name="T9" fmla="*/ 0 h 61"/>
                                            <a:gd name="T10" fmla="*/ 0 60000 65536"/>
                                            <a:gd name="T11" fmla="*/ 0 60000 65536"/>
                                            <a:gd name="T12" fmla="*/ 0 60000 65536"/>
                                            <a:gd name="T13" fmla="*/ 0 60000 65536"/>
                                            <a:gd name="T14" fmla="*/ 0 60000 65536"/>
                                            <a:gd name="T15" fmla="*/ 0 w 56"/>
                                            <a:gd name="T16" fmla="*/ 0 h 61"/>
                                            <a:gd name="T17" fmla="*/ 56 w 56"/>
                                            <a:gd name="T18" fmla="*/ 61 h 61"/>
                                          </a:gdLst>
                                          <a:ahLst/>
                                          <a:cxnLst>
                                            <a:cxn ang="T10">
                                              <a:pos x="T0" y="T1"/>
                                            </a:cxn>
                                            <a:cxn ang="T11">
                                              <a:pos x="T2" y="T3"/>
                                            </a:cxn>
                                            <a:cxn ang="T12">
                                              <a:pos x="T4" y="T5"/>
                                            </a:cxn>
                                            <a:cxn ang="T13">
                                              <a:pos x="T6" y="T7"/>
                                            </a:cxn>
                                            <a:cxn ang="T14">
                                              <a:pos x="T8" y="T9"/>
                                            </a:cxn>
                                          </a:cxnLst>
                                          <a:rect l="T15" t="T16" r="T17" b="T18"/>
                                          <a:pathLst>
                                            <a:path w="56" h="61">
                                              <a:moveTo>
                                                <a:pt x="28" y="0"/>
                                              </a:moveTo>
                                              <a:lnTo>
                                                <a:pt x="0" y="30"/>
                                              </a:lnTo>
                                              <a:lnTo>
                                                <a:pt x="28" y="61"/>
                                              </a:lnTo>
                                              <a:lnTo>
                                                <a:pt x="56" y="30"/>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sp>
                                    <a:nvSpPr>
                                      <a:cNvPr id="2502" name="Rectangle 1633"/>
                                      <a:cNvSpPr>
                                        <a:spLocks noChangeArrowheads="1"/>
                                      </a:cNvSpPr>
                                    </a:nvSpPr>
                                    <a:spPr bwMode="auto">
                                      <a:xfrm>
                                        <a:off x="5948363" y="1755775"/>
                                        <a:ext cx="358775"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03" name="Rectangle 1635"/>
                                      <a:cNvSpPr>
                                        <a:spLocks noChangeArrowheads="1"/>
                                      </a:cNvSpPr>
                                    </a:nvSpPr>
                                    <a:spPr bwMode="auto">
                                      <a:xfrm>
                                        <a:off x="5929313" y="1660525"/>
                                        <a:ext cx="211137"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04" name="Rectangle 1636"/>
                                      <a:cNvSpPr>
                                        <a:spLocks noChangeArrowheads="1"/>
                                      </a:cNvSpPr>
                                    </a:nvSpPr>
                                    <a:spPr bwMode="auto">
                                      <a:xfrm>
                                        <a:off x="6018213" y="1692275"/>
                                        <a:ext cx="79375" cy="10636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r>
                                            <a:rPr lang="en-US" sz="700">
                                              <a:solidFill>
                                                <a:srgbClr val="FFA953"/>
                                              </a:solidFill>
                                            </a:rPr>
                                            <a:t>x</a:t>
                                          </a:r>
                                          <a:endParaRPr lang="en-US"/>
                                        </a:p>
                                      </a:txBody>
                                      <a:useSpRect/>
                                    </a:txSp>
                                  </a:sp>
                                  <a:sp>
                                    <a:nvSpPr>
                                      <a:cNvPr id="2505" name="Freeform 1637"/>
                                      <a:cNvSpPr>
                                        <a:spLocks/>
                                      </a:cNvSpPr>
                                    </a:nvSpPr>
                                    <a:spPr bwMode="auto">
                                      <a:xfrm>
                                        <a:off x="6069013" y="1700213"/>
                                        <a:ext cx="88900" cy="96837"/>
                                      </a:xfrm>
                                      <a:custGeom>
                                        <a:avLst/>
                                        <a:gdLst>
                                          <a:gd name="T0" fmla="*/ 44450 w 56"/>
                                          <a:gd name="T1" fmla="*/ 0 h 61"/>
                                          <a:gd name="T2" fmla="*/ 0 w 56"/>
                                          <a:gd name="T3" fmla="*/ 47625 h 61"/>
                                          <a:gd name="T4" fmla="*/ 44450 w 56"/>
                                          <a:gd name="T5" fmla="*/ 96837 h 61"/>
                                          <a:gd name="T6" fmla="*/ 88900 w 56"/>
                                          <a:gd name="T7" fmla="*/ 47625 h 61"/>
                                          <a:gd name="T8" fmla="*/ 44450 w 56"/>
                                          <a:gd name="T9" fmla="*/ 0 h 61"/>
                                          <a:gd name="T10" fmla="*/ 0 60000 65536"/>
                                          <a:gd name="T11" fmla="*/ 0 60000 65536"/>
                                          <a:gd name="T12" fmla="*/ 0 60000 65536"/>
                                          <a:gd name="T13" fmla="*/ 0 60000 65536"/>
                                          <a:gd name="T14" fmla="*/ 0 60000 65536"/>
                                          <a:gd name="T15" fmla="*/ 0 w 56"/>
                                          <a:gd name="T16" fmla="*/ 0 h 61"/>
                                          <a:gd name="T17" fmla="*/ 56 w 56"/>
                                          <a:gd name="T18" fmla="*/ 61 h 61"/>
                                        </a:gdLst>
                                        <a:ahLst/>
                                        <a:cxnLst>
                                          <a:cxn ang="T10">
                                            <a:pos x="T0" y="T1"/>
                                          </a:cxn>
                                          <a:cxn ang="T11">
                                            <a:pos x="T2" y="T3"/>
                                          </a:cxn>
                                          <a:cxn ang="T12">
                                            <a:pos x="T4" y="T5"/>
                                          </a:cxn>
                                          <a:cxn ang="T13">
                                            <a:pos x="T6" y="T7"/>
                                          </a:cxn>
                                          <a:cxn ang="T14">
                                            <a:pos x="T8" y="T9"/>
                                          </a:cxn>
                                        </a:cxnLst>
                                        <a:rect l="T15" t="T16" r="T17" b="T18"/>
                                        <a:pathLst>
                                          <a:path w="56" h="61">
                                            <a:moveTo>
                                              <a:pt x="28" y="0"/>
                                            </a:moveTo>
                                            <a:lnTo>
                                              <a:pt x="0" y="30"/>
                                            </a:lnTo>
                                            <a:lnTo>
                                              <a:pt x="28" y="61"/>
                                            </a:lnTo>
                                            <a:lnTo>
                                              <a:pt x="56" y="30"/>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06" name="Freeform 1638"/>
                                      <a:cNvSpPr>
                                        <a:spLocks/>
                                      </a:cNvSpPr>
                                    </a:nvSpPr>
                                    <a:spPr bwMode="auto">
                                      <a:xfrm>
                                        <a:off x="6069013" y="1700213"/>
                                        <a:ext cx="88900" cy="96837"/>
                                      </a:xfrm>
                                      <a:custGeom>
                                        <a:avLst/>
                                        <a:gdLst>
                                          <a:gd name="T0" fmla="*/ 44450 w 56"/>
                                          <a:gd name="T1" fmla="*/ 0 h 61"/>
                                          <a:gd name="T2" fmla="*/ 0 w 56"/>
                                          <a:gd name="T3" fmla="*/ 47625 h 61"/>
                                          <a:gd name="T4" fmla="*/ 44450 w 56"/>
                                          <a:gd name="T5" fmla="*/ 96837 h 61"/>
                                          <a:gd name="T6" fmla="*/ 88900 w 56"/>
                                          <a:gd name="T7" fmla="*/ 47625 h 61"/>
                                          <a:gd name="T8" fmla="*/ 44450 w 56"/>
                                          <a:gd name="T9" fmla="*/ 0 h 61"/>
                                          <a:gd name="T10" fmla="*/ 0 60000 65536"/>
                                          <a:gd name="T11" fmla="*/ 0 60000 65536"/>
                                          <a:gd name="T12" fmla="*/ 0 60000 65536"/>
                                          <a:gd name="T13" fmla="*/ 0 60000 65536"/>
                                          <a:gd name="T14" fmla="*/ 0 60000 65536"/>
                                          <a:gd name="T15" fmla="*/ 0 w 56"/>
                                          <a:gd name="T16" fmla="*/ 0 h 61"/>
                                          <a:gd name="T17" fmla="*/ 56 w 56"/>
                                          <a:gd name="T18" fmla="*/ 61 h 61"/>
                                        </a:gdLst>
                                        <a:ahLst/>
                                        <a:cxnLst>
                                          <a:cxn ang="T10">
                                            <a:pos x="T0" y="T1"/>
                                          </a:cxn>
                                          <a:cxn ang="T11">
                                            <a:pos x="T2" y="T3"/>
                                          </a:cxn>
                                          <a:cxn ang="T12">
                                            <a:pos x="T4" y="T5"/>
                                          </a:cxn>
                                          <a:cxn ang="T13">
                                            <a:pos x="T6" y="T7"/>
                                          </a:cxn>
                                          <a:cxn ang="T14">
                                            <a:pos x="T8" y="T9"/>
                                          </a:cxn>
                                        </a:cxnLst>
                                        <a:rect l="T15" t="T16" r="T17" b="T18"/>
                                        <a:pathLst>
                                          <a:path w="56" h="61">
                                            <a:moveTo>
                                              <a:pt x="28" y="0"/>
                                            </a:moveTo>
                                            <a:lnTo>
                                              <a:pt x="0" y="30"/>
                                            </a:lnTo>
                                            <a:lnTo>
                                              <a:pt x="28" y="61"/>
                                            </a:lnTo>
                                            <a:lnTo>
                                              <a:pt x="56" y="30"/>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07" name="Freeform 1639"/>
                                      <a:cNvSpPr>
                                        <a:spLocks/>
                                      </a:cNvSpPr>
                                    </a:nvSpPr>
                                    <a:spPr bwMode="auto">
                                      <a:xfrm>
                                        <a:off x="6069013" y="1700213"/>
                                        <a:ext cx="88900" cy="96837"/>
                                      </a:xfrm>
                                      <a:custGeom>
                                        <a:avLst/>
                                        <a:gdLst>
                                          <a:gd name="T0" fmla="*/ 44450 w 56"/>
                                          <a:gd name="T1" fmla="*/ 0 h 61"/>
                                          <a:gd name="T2" fmla="*/ 0 w 56"/>
                                          <a:gd name="T3" fmla="*/ 47625 h 61"/>
                                          <a:gd name="T4" fmla="*/ 44450 w 56"/>
                                          <a:gd name="T5" fmla="*/ 96837 h 61"/>
                                          <a:gd name="T6" fmla="*/ 88900 w 56"/>
                                          <a:gd name="T7" fmla="*/ 47625 h 61"/>
                                          <a:gd name="T8" fmla="*/ 44450 w 56"/>
                                          <a:gd name="T9" fmla="*/ 0 h 61"/>
                                          <a:gd name="T10" fmla="*/ 0 60000 65536"/>
                                          <a:gd name="T11" fmla="*/ 0 60000 65536"/>
                                          <a:gd name="T12" fmla="*/ 0 60000 65536"/>
                                          <a:gd name="T13" fmla="*/ 0 60000 65536"/>
                                          <a:gd name="T14" fmla="*/ 0 60000 65536"/>
                                          <a:gd name="T15" fmla="*/ 0 w 56"/>
                                          <a:gd name="T16" fmla="*/ 0 h 61"/>
                                          <a:gd name="T17" fmla="*/ 56 w 56"/>
                                          <a:gd name="T18" fmla="*/ 61 h 61"/>
                                        </a:gdLst>
                                        <a:ahLst/>
                                        <a:cxnLst>
                                          <a:cxn ang="T10">
                                            <a:pos x="T0" y="T1"/>
                                          </a:cxn>
                                          <a:cxn ang="T11">
                                            <a:pos x="T2" y="T3"/>
                                          </a:cxn>
                                          <a:cxn ang="T12">
                                            <a:pos x="T4" y="T5"/>
                                          </a:cxn>
                                          <a:cxn ang="T13">
                                            <a:pos x="T6" y="T7"/>
                                          </a:cxn>
                                          <a:cxn ang="T14">
                                            <a:pos x="T8" y="T9"/>
                                          </a:cxn>
                                        </a:cxnLst>
                                        <a:rect l="T15" t="T16" r="T17" b="T18"/>
                                        <a:pathLst>
                                          <a:path w="56" h="61">
                                            <a:moveTo>
                                              <a:pt x="28" y="0"/>
                                            </a:moveTo>
                                            <a:lnTo>
                                              <a:pt x="0" y="30"/>
                                            </a:lnTo>
                                            <a:lnTo>
                                              <a:pt x="28" y="61"/>
                                            </a:lnTo>
                                            <a:lnTo>
                                              <a:pt x="56" y="30"/>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08" name="Freeform 1640"/>
                                      <a:cNvSpPr>
                                        <a:spLocks/>
                                      </a:cNvSpPr>
                                    </a:nvSpPr>
                                    <a:spPr bwMode="auto">
                                      <a:xfrm>
                                        <a:off x="6069013" y="1700213"/>
                                        <a:ext cx="88900" cy="96837"/>
                                      </a:xfrm>
                                      <a:custGeom>
                                        <a:avLst/>
                                        <a:gdLst>
                                          <a:gd name="T0" fmla="*/ 44450 w 56"/>
                                          <a:gd name="T1" fmla="*/ 0 h 61"/>
                                          <a:gd name="T2" fmla="*/ 0 w 56"/>
                                          <a:gd name="T3" fmla="*/ 47625 h 61"/>
                                          <a:gd name="T4" fmla="*/ 44450 w 56"/>
                                          <a:gd name="T5" fmla="*/ 96837 h 61"/>
                                          <a:gd name="T6" fmla="*/ 88900 w 56"/>
                                          <a:gd name="T7" fmla="*/ 47625 h 61"/>
                                          <a:gd name="T8" fmla="*/ 44450 w 56"/>
                                          <a:gd name="T9" fmla="*/ 0 h 61"/>
                                          <a:gd name="T10" fmla="*/ 0 60000 65536"/>
                                          <a:gd name="T11" fmla="*/ 0 60000 65536"/>
                                          <a:gd name="T12" fmla="*/ 0 60000 65536"/>
                                          <a:gd name="T13" fmla="*/ 0 60000 65536"/>
                                          <a:gd name="T14" fmla="*/ 0 60000 65536"/>
                                          <a:gd name="T15" fmla="*/ 0 w 56"/>
                                          <a:gd name="T16" fmla="*/ 0 h 61"/>
                                          <a:gd name="T17" fmla="*/ 56 w 56"/>
                                          <a:gd name="T18" fmla="*/ 61 h 61"/>
                                        </a:gdLst>
                                        <a:ahLst/>
                                        <a:cxnLst>
                                          <a:cxn ang="T10">
                                            <a:pos x="T0" y="T1"/>
                                          </a:cxn>
                                          <a:cxn ang="T11">
                                            <a:pos x="T2" y="T3"/>
                                          </a:cxn>
                                          <a:cxn ang="T12">
                                            <a:pos x="T4" y="T5"/>
                                          </a:cxn>
                                          <a:cxn ang="T13">
                                            <a:pos x="T6" y="T7"/>
                                          </a:cxn>
                                          <a:cxn ang="T14">
                                            <a:pos x="T8" y="T9"/>
                                          </a:cxn>
                                        </a:cxnLst>
                                        <a:rect l="T15" t="T16" r="T17" b="T18"/>
                                        <a:pathLst>
                                          <a:path w="56" h="61">
                                            <a:moveTo>
                                              <a:pt x="28" y="0"/>
                                            </a:moveTo>
                                            <a:lnTo>
                                              <a:pt x="0" y="30"/>
                                            </a:lnTo>
                                            <a:lnTo>
                                              <a:pt x="28" y="61"/>
                                            </a:lnTo>
                                            <a:lnTo>
                                              <a:pt x="56" y="30"/>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09" name="Rectangle 1641"/>
                                      <a:cNvSpPr>
                                        <a:spLocks noChangeArrowheads="1"/>
                                      </a:cNvSpPr>
                                    </a:nvSpPr>
                                    <a:spPr bwMode="auto">
                                      <a:xfrm>
                                        <a:off x="5948363" y="1755775"/>
                                        <a:ext cx="358775"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10" name="Rectangle 1642"/>
                                      <a:cNvSpPr>
                                        <a:spLocks noChangeArrowheads="1"/>
                                      </a:cNvSpPr>
                                    </a:nvSpPr>
                                    <a:spPr bwMode="auto">
                                      <a:xfrm>
                                        <a:off x="6049963" y="1801813"/>
                                        <a:ext cx="1873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PCR</a:t>
                                          </a:r>
                                          <a:endParaRPr lang="en-US"/>
                                        </a:p>
                                      </a:txBody>
                                      <a:useSpRect/>
                                    </a:txSp>
                                  </a:sp>
                                  <a:sp>
                                    <a:nvSpPr>
                                      <a:cNvPr id="2511" name="Rectangle 1643"/>
                                      <a:cNvSpPr>
                                        <a:spLocks noChangeArrowheads="1"/>
                                      </a:cNvSpPr>
                                    </a:nvSpPr>
                                    <a:spPr bwMode="auto">
                                      <a:xfrm>
                                        <a:off x="5929313" y="1660525"/>
                                        <a:ext cx="211137"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12" name="Rectangle 1644"/>
                                      <a:cNvSpPr>
                                        <a:spLocks noChangeArrowheads="1"/>
                                      </a:cNvSpPr>
                                    </a:nvSpPr>
                                    <a:spPr bwMode="auto">
                                      <a:xfrm>
                                        <a:off x="6018213" y="1692275"/>
                                        <a:ext cx="79375" cy="10636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r>
                                            <a:rPr lang="en-US" sz="700">
                                              <a:solidFill>
                                                <a:srgbClr val="FFA953"/>
                                              </a:solidFill>
                                            </a:rPr>
                                            <a:t>x</a:t>
                                          </a:r>
                                          <a:endParaRPr lang="en-US"/>
                                        </a:p>
                                      </a:txBody>
                                      <a:useSpRect/>
                                    </a:txSp>
                                  </a:sp>
                                  <a:sp>
                                    <a:nvSpPr>
                                      <a:cNvPr id="2513" name="Rectangle 1645"/>
                                      <a:cNvSpPr>
                                        <a:spLocks noChangeArrowheads="1"/>
                                      </a:cNvSpPr>
                                    </a:nvSpPr>
                                    <a:spPr bwMode="auto">
                                      <a:xfrm>
                                        <a:off x="2214563" y="1676400"/>
                                        <a:ext cx="358775"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14" name="Rectangle 1646"/>
                                      <a:cNvSpPr>
                                        <a:spLocks noChangeArrowheads="1"/>
                                      </a:cNvSpPr>
                                    </a:nvSpPr>
                                    <a:spPr bwMode="auto">
                                      <a:xfrm>
                                        <a:off x="2292350" y="1709738"/>
                                        <a:ext cx="1873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SRR</a:t>
                                          </a:r>
                                          <a:endParaRPr lang="en-US"/>
                                        </a:p>
                                      </a:txBody>
                                      <a:useSpRect/>
                                    </a:txSp>
                                  </a:sp>
                                  <a:grpSp>
                                    <a:nvGrpSpPr>
                                      <a:cNvPr id="2515" name="Group 1649"/>
                                      <a:cNvGrpSpPr>
                                        <a:grpSpLocks/>
                                      </a:cNvGrpSpPr>
                                    </a:nvGrpSpPr>
                                    <a:grpSpPr bwMode="auto">
                                      <a:xfrm>
                                        <a:off x="2705100" y="1684338"/>
                                        <a:ext cx="88900" cy="95250"/>
                                        <a:chOff x="1704" y="1071"/>
                                        <a:chExt cx="56" cy="60"/>
                                      </a:xfrm>
                                    </a:grpSpPr>
                                    <a:sp>
                                      <a:nvSpPr>
                                        <a:cNvPr id="2914" name="Freeform 1647"/>
                                        <a:cNvSpPr>
                                          <a:spLocks/>
                                        </a:cNvSpPr>
                                      </a:nvSpPr>
                                      <a:spPr bwMode="auto">
                                        <a:xfrm>
                                          <a:off x="1704" y="1071"/>
                                          <a:ext cx="56" cy="60"/>
                                        </a:xfrm>
                                        <a:custGeom>
                                          <a:avLst/>
                                          <a:gdLst>
                                            <a:gd name="T0" fmla="*/ 28 w 56"/>
                                            <a:gd name="T1" fmla="*/ 0 h 60"/>
                                            <a:gd name="T2" fmla="*/ 0 w 56"/>
                                            <a:gd name="T3" fmla="*/ 30 h 60"/>
                                            <a:gd name="T4" fmla="*/ 28 w 56"/>
                                            <a:gd name="T5" fmla="*/ 60 h 60"/>
                                            <a:gd name="T6" fmla="*/ 56 w 56"/>
                                            <a:gd name="T7" fmla="*/ 30 h 60"/>
                                            <a:gd name="T8" fmla="*/ 28 w 56"/>
                                            <a:gd name="T9" fmla="*/ 0 h 60"/>
                                            <a:gd name="T10" fmla="*/ 0 60000 65536"/>
                                            <a:gd name="T11" fmla="*/ 0 60000 65536"/>
                                            <a:gd name="T12" fmla="*/ 0 60000 65536"/>
                                            <a:gd name="T13" fmla="*/ 0 60000 65536"/>
                                            <a:gd name="T14" fmla="*/ 0 60000 65536"/>
                                            <a:gd name="T15" fmla="*/ 0 w 56"/>
                                            <a:gd name="T16" fmla="*/ 0 h 60"/>
                                            <a:gd name="T17" fmla="*/ 56 w 56"/>
                                            <a:gd name="T18" fmla="*/ 60 h 60"/>
                                          </a:gdLst>
                                          <a:ahLst/>
                                          <a:cxnLst>
                                            <a:cxn ang="T10">
                                              <a:pos x="T0" y="T1"/>
                                            </a:cxn>
                                            <a:cxn ang="T11">
                                              <a:pos x="T2" y="T3"/>
                                            </a:cxn>
                                            <a:cxn ang="T12">
                                              <a:pos x="T4" y="T5"/>
                                            </a:cxn>
                                            <a:cxn ang="T13">
                                              <a:pos x="T6" y="T7"/>
                                            </a:cxn>
                                            <a:cxn ang="T14">
                                              <a:pos x="T8" y="T9"/>
                                            </a:cxn>
                                          </a:cxnLst>
                                          <a:rect l="T15" t="T16" r="T17" b="T18"/>
                                          <a:pathLst>
                                            <a:path w="56" h="60">
                                              <a:moveTo>
                                                <a:pt x="28" y="0"/>
                                              </a:moveTo>
                                              <a:lnTo>
                                                <a:pt x="0" y="30"/>
                                              </a:lnTo>
                                              <a:lnTo>
                                                <a:pt x="28" y="60"/>
                                              </a:lnTo>
                                              <a:lnTo>
                                                <a:pt x="56" y="30"/>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15" name="Freeform 1648"/>
                                        <a:cNvSpPr>
                                          <a:spLocks/>
                                        </a:cNvSpPr>
                                      </a:nvSpPr>
                                      <a:spPr bwMode="auto">
                                        <a:xfrm>
                                          <a:off x="1704" y="1071"/>
                                          <a:ext cx="56" cy="60"/>
                                        </a:xfrm>
                                        <a:custGeom>
                                          <a:avLst/>
                                          <a:gdLst>
                                            <a:gd name="T0" fmla="*/ 28 w 56"/>
                                            <a:gd name="T1" fmla="*/ 0 h 60"/>
                                            <a:gd name="T2" fmla="*/ 0 w 56"/>
                                            <a:gd name="T3" fmla="*/ 30 h 60"/>
                                            <a:gd name="T4" fmla="*/ 28 w 56"/>
                                            <a:gd name="T5" fmla="*/ 60 h 60"/>
                                            <a:gd name="T6" fmla="*/ 56 w 56"/>
                                            <a:gd name="T7" fmla="*/ 30 h 60"/>
                                            <a:gd name="T8" fmla="*/ 28 w 56"/>
                                            <a:gd name="T9" fmla="*/ 0 h 60"/>
                                            <a:gd name="T10" fmla="*/ 0 60000 65536"/>
                                            <a:gd name="T11" fmla="*/ 0 60000 65536"/>
                                            <a:gd name="T12" fmla="*/ 0 60000 65536"/>
                                            <a:gd name="T13" fmla="*/ 0 60000 65536"/>
                                            <a:gd name="T14" fmla="*/ 0 60000 65536"/>
                                            <a:gd name="T15" fmla="*/ 0 w 56"/>
                                            <a:gd name="T16" fmla="*/ 0 h 60"/>
                                            <a:gd name="T17" fmla="*/ 56 w 56"/>
                                            <a:gd name="T18" fmla="*/ 60 h 60"/>
                                          </a:gdLst>
                                          <a:ahLst/>
                                          <a:cxnLst>
                                            <a:cxn ang="T10">
                                              <a:pos x="T0" y="T1"/>
                                            </a:cxn>
                                            <a:cxn ang="T11">
                                              <a:pos x="T2" y="T3"/>
                                            </a:cxn>
                                            <a:cxn ang="T12">
                                              <a:pos x="T4" y="T5"/>
                                            </a:cxn>
                                            <a:cxn ang="T13">
                                              <a:pos x="T6" y="T7"/>
                                            </a:cxn>
                                            <a:cxn ang="T14">
                                              <a:pos x="T8" y="T9"/>
                                            </a:cxn>
                                          </a:cxnLst>
                                          <a:rect l="T15" t="T16" r="T17" b="T18"/>
                                          <a:pathLst>
                                            <a:path w="56" h="60">
                                              <a:moveTo>
                                                <a:pt x="28" y="0"/>
                                              </a:moveTo>
                                              <a:lnTo>
                                                <a:pt x="0" y="30"/>
                                              </a:lnTo>
                                              <a:lnTo>
                                                <a:pt x="28" y="60"/>
                                              </a:lnTo>
                                              <a:lnTo>
                                                <a:pt x="56" y="30"/>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sp>
                                    <a:nvSpPr>
                                      <a:cNvPr id="2516" name="Rectangle 1650"/>
                                      <a:cNvSpPr>
                                        <a:spLocks noChangeArrowheads="1"/>
                                      </a:cNvSpPr>
                                    </a:nvSpPr>
                                    <a:spPr bwMode="auto">
                                      <a:xfrm>
                                        <a:off x="2573338" y="1755775"/>
                                        <a:ext cx="352425"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17" name="Rectangle 1652"/>
                                      <a:cNvSpPr>
                                        <a:spLocks noChangeArrowheads="1"/>
                                      </a:cNvSpPr>
                                    </a:nvSpPr>
                                    <a:spPr bwMode="auto">
                                      <a:xfrm>
                                        <a:off x="2573338" y="1644650"/>
                                        <a:ext cx="212725" cy="18415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18" name="Rectangle 1653"/>
                                      <a:cNvSpPr>
                                        <a:spLocks noChangeArrowheads="1"/>
                                      </a:cNvSpPr>
                                    </a:nvSpPr>
                                    <a:spPr bwMode="auto">
                                      <a:xfrm>
                                        <a:off x="2662238" y="1684338"/>
                                        <a:ext cx="80962" cy="106362"/>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r>
                                            <a:rPr lang="en-US" sz="700">
                                              <a:solidFill>
                                                <a:srgbClr val="FFA953"/>
                                              </a:solidFill>
                                            </a:rPr>
                                            <a:t>x</a:t>
                                          </a:r>
                                          <a:endParaRPr lang="en-US"/>
                                        </a:p>
                                      </a:txBody>
                                      <a:useSpRect/>
                                    </a:txSp>
                                  </a:sp>
                                  <a:sp>
                                    <a:nvSpPr>
                                      <a:cNvPr id="2519" name="Freeform 1654"/>
                                      <a:cNvSpPr>
                                        <a:spLocks/>
                                      </a:cNvSpPr>
                                    </a:nvSpPr>
                                    <a:spPr bwMode="auto">
                                      <a:xfrm>
                                        <a:off x="2705100" y="1684338"/>
                                        <a:ext cx="88900" cy="95250"/>
                                      </a:xfrm>
                                      <a:custGeom>
                                        <a:avLst/>
                                        <a:gdLst>
                                          <a:gd name="T0" fmla="*/ 44450 w 56"/>
                                          <a:gd name="T1" fmla="*/ 0 h 60"/>
                                          <a:gd name="T2" fmla="*/ 0 w 56"/>
                                          <a:gd name="T3" fmla="*/ 47625 h 60"/>
                                          <a:gd name="T4" fmla="*/ 44450 w 56"/>
                                          <a:gd name="T5" fmla="*/ 95250 h 60"/>
                                          <a:gd name="T6" fmla="*/ 88900 w 56"/>
                                          <a:gd name="T7" fmla="*/ 47625 h 60"/>
                                          <a:gd name="T8" fmla="*/ 44450 w 56"/>
                                          <a:gd name="T9" fmla="*/ 0 h 60"/>
                                          <a:gd name="T10" fmla="*/ 0 60000 65536"/>
                                          <a:gd name="T11" fmla="*/ 0 60000 65536"/>
                                          <a:gd name="T12" fmla="*/ 0 60000 65536"/>
                                          <a:gd name="T13" fmla="*/ 0 60000 65536"/>
                                          <a:gd name="T14" fmla="*/ 0 60000 65536"/>
                                          <a:gd name="T15" fmla="*/ 0 w 56"/>
                                          <a:gd name="T16" fmla="*/ 0 h 60"/>
                                          <a:gd name="T17" fmla="*/ 56 w 56"/>
                                          <a:gd name="T18" fmla="*/ 60 h 60"/>
                                        </a:gdLst>
                                        <a:ahLst/>
                                        <a:cxnLst>
                                          <a:cxn ang="T10">
                                            <a:pos x="T0" y="T1"/>
                                          </a:cxn>
                                          <a:cxn ang="T11">
                                            <a:pos x="T2" y="T3"/>
                                          </a:cxn>
                                          <a:cxn ang="T12">
                                            <a:pos x="T4" y="T5"/>
                                          </a:cxn>
                                          <a:cxn ang="T13">
                                            <a:pos x="T6" y="T7"/>
                                          </a:cxn>
                                          <a:cxn ang="T14">
                                            <a:pos x="T8" y="T9"/>
                                          </a:cxn>
                                        </a:cxnLst>
                                        <a:rect l="T15" t="T16" r="T17" b="T18"/>
                                        <a:pathLst>
                                          <a:path w="56" h="60">
                                            <a:moveTo>
                                              <a:pt x="28" y="0"/>
                                            </a:moveTo>
                                            <a:lnTo>
                                              <a:pt x="0" y="30"/>
                                            </a:lnTo>
                                            <a:lnTo>
                                              <a:pt x="28" y="60"/>
                                            </a:lnTo>
                                            <a:lnTo>
                                              <a:pt x="56" y="30"/>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20" name="Freeform 1655"/>
                                      <a:cNvSpPr>
                                        <a:spLocks/>
                                      </a:cNvSpPr>
                                    </a:nvSpPr>
                                    <a:spPr bwMode="auto">
                                      <a:xfrm>
                                        <a:off x="2705100" y="1684338"/>
                                        <a:ext cx="88900" cy="95250"/>
                                      </a:xfrm>
                                      <a:custGeom>
                                        <a:avLst/>
                                        <a:gdLst>
                                          <a:gd name="T0" fmla="*/ 44450 w 56"/>
                                          <a:gd name="T1" fmla="*/ 0 h 60"/>
                                          <a:gd name="T2" fmla="*/ 0 w 56"/>
                                          <a:gd name="T3" fmla="*/ 47625 h 60"/>
                                          <a:gd name="T4" fmla="*/ 44450 w 56"/>
                                          <a:gd name="T5" fmla="*/ 95250 h 60"/>
                                          <a:gd name="T6" fmla="*/ 88900 w 56"/>
                                          <a:gd name="T7" fmla="*/ 47625 h 60"/>
                                          <a:gd name="T8" fmla="*/ 44450 w 56"/>
                                          <a:gd name="T9" fmla="*/ 0 h 60"/>
                                          <a:gd name="T10" fmla="*/ 0 60000 65536"/>
                                          <a:gd name="T11" fmla="*/ 0 60000 65536"/>
                                          <a:gd name="T12" fmla="*/ 0 60000 65536"/>
                                          <a:gd name="T13" fmla="*/ 0 60000 65536"/>
                                          <a:gd name="T14" fmla="*/ 0 60000 65536"/>
                                          <a:gd name="T15" fmla="*/ 0 w 56"/>
                                          <a:gd name="T16" fmla="*/ 0 h 60"/>
                                          <a:gd name="T17" fmla="*/ 56 w 56"/>
                                          <a:gd name="T18" fmla="*/ 60 h 60"/>
                                        </a:gdLst>
                                        <a:ahLst/>
                                        <a:cxnLst>
                                          <a:cxn ang="T10">
                                            <a:pos x="T0" y="T1"/>
                                          </a:cxn>
                                          <a:cxn ang="T11">
                                            <a:pos x="T2" y="T3"/>
                                          </a:cxn>
                                          <a:cxn ang="T12">
                                            <a:pos x="T4" y="T5"/>
                                          </a:cxn>
                                          <a:cxn ang="T13">
                                            <a:pos x="T6" y="T7"/>
                                          </a:cxn>
                                          <a:cxn ang="T14">
                                            <a:pos x="T8" y="T9"/>
                                          </a:cxn>
                                        </a:cxnLst>
                                        <a:rect l="T15" t="T16" r="T17" b="T18"/>
                                        <a:pathLst>
                                          <a:path w="56" h="60">
                                            <a:moveTo>
                                              <a:pt x="28" y="0"/>
                                            </a:moveTo>
                                            <a:lnTo>
                                              <a:pt x="0" y="30"/>
                                            </a:lnTo>
                                            <a:lnTo>
                                              <a:pt x="28" y="60"/>
                                            </a:lnTo>
                                            <a:lnTo>
                                              <a:pt x="56" y="30"/>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21" name="Freeform 1656"/>
                                      <a:cNvSpPr>
                                        <a:spLocks/>
                                      </a:cNvSpPr>
                                    </a:nvSpPr>
                                    <a:spPr bwMode="auto">
                                      <a:xfrm>
                                        <a:off x="2705100" y="1684338"/>
                                        <a:ext cx="88900" cy="95250"/>
                                      </a:xfrm>
                                      <a:custGeom>
                                        <a:avLst/>
                                        <a:gdLst>
                                          <a:gd name="T0" fmla="*/ 44450 w 56"/>
                                          <a:gd name="T1" fmla="*/ 0 h 60"/>
                                          <a:gd name="T2" fmla="*/ 0 w 56"/>
                                          <a:gd name="T3" fmla="*/ 47625 h 60"/>
                                          <a:gd name="T4" fmla="*/ 44450 w 56"/>
                                          <a:gd name="T5" fmla="*/ 95250 h 60"/>
                                          <a:gd name="T6" fmla="*/ 88900 w 56"/>
                                          <a:gd name="T7" fmla="*/ 47625 h 60"/>
                                          <a:gd name="T8" fmla="*/ 44450 w 56"/>
                                          <a:gd name="T9" fmla="*/ 0 h 60"/>
                                          <a:gd name="T10" fmla="*/ 0 60000 65536"/>
                                          <a:gd name="T11" fmla="*/ 0 60000 65536"/>
                                          <a:gd name="T12" fmla="*/ 0 60000 65536"/>
                                          <a:gd name="T13" fmla="*/ 0 60000 65536"/>
                                          <a:gd name="T14" fmla="*/ 0 60000 65536"/>
                                          <a:gd name="T15" fmla="*/ 0 w 56"/>
                                          <a:gd name="T16" fmla="*/ 0 h 60"/>
                                          <a:gd name="T17" fmla="*/ 56 w 56"/>
                                          <a:gd name="T18" fmla="*/ 60 h 60"/>
                                        </a:gdLst>
                                        <a:ahLst/>
                                        <a:cxnLst>
                                          <a:cxn ang="T10">
                                            <a:pos x="T0" y="T1"/>
                                          </a:cxn>
                                          <a:cxn ang="T11">
                                            <a:pos x="T2" y="T3"/>
                                          </a:cxn>
                                          <a:cxn ang="T12">
                                            <a:pos x="T4" y="T5"/>
                                          </a:cxn>
                                          <a:cxn ang="T13">
                                            <a:pos x="T6" y="T7"/>
                                          </a:cxn>
                                          <a:cxn ang="T14">
                                            <a:pos x="T8" y="T9"/>
                                          </a:cxn>
                                        </a:cxnLst>
                                        <a:rect l="T15" t="T16" r="T17" b="T18"/>
                                        <a:pathLst>
                                          <a:path w="56" h="60">
                                            <a:moveTo>
                                              <a:pt x="28" y="0"/>
                                            </a:moveTo>
                                            <a:lnTo>
                                              <a:pt x="0" y="30"/>
                                            </a:lnTo>
                                            <a:lnTo>
                                              <a:pt x="28" y="60"/>
                                            </a:lnTo>
                                            <a:lnTo>
                                              <a:pt x="56" y="30"/>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22" name="Freeform 1657"/>
                                      <a:cNvSpPr>
                                        <a:spLocks/>
                                      </a:cNvSpPr>
                                    </a:nvSpPr>
                                    <a:spPr bwMode="auto">
                                      <a:xfrm>
                                        <a:off x="2705100" y="1684338"/>
                                        <a:ext cx="88900" cy="95250"/>
                                      </a:xfrm>
                                      <a:custGeom>
                                        <a:avLst/>
                                        <a:gdLst>
                                          <a:gd name="T0" fmla="*/ 44450 w 56"/>
                                          <a:gd name="T1" fmla="*/ 0 h 60"/>
                                          <a:gd name="T2" fmla="*/ 0 w 56"/>
                                          <a:gd name="T3" fmla="*/ 47625 h 60"/>
                                          <a:gd name="T4" fmla="*/ 44450 w 56"/>
                                          <a:gd name="T5" fmla="*/ 95250 h 60"/>
                                          <a:gd name="T6" fmla="*/ 88900 w 56"/>
                                          <a:gd name="T7" fmla="*/ 47625 h 60"/>
                                          <a:gd name="T8" fmla="*/ 44450 w 56"/>
                                          <a:gd name="T9" fmla="*/ 0 h 60"/>
                                          <a:gd name="T10" fmla="*/ 0 60000 65536"/>
                                          <a:gd name="T11" fmla="*/ 0 60000 65536"/>
                                          <a:gd name="T12" fmla="*/ 0 60000 65536"/>
                                          <a:gd name="T13" fmla="*/ 0 60000 65536"/>
                                          <a:gd name="T14" fmla="*/ 0 60000 65536"/>
                                          <a:gd name="T15" fmla="*/ 0 w 56"/>
                                          <a:gd name="T16" fmla="*/ 0 h 60"/>
                                          <a:gd name="T17" fmla="*/ 56 w 56"/>
                                          <a:gd name="T18" fmla="*/ 60 h 60"/>
                                        </a:gdLst>
                                        <a:ahLst/>
                                        <a:cxnLst>
                                          <a:cxn ang="T10">
                                            <a:pos x="T0" y="T1"/>
                                          </a:cxn>
                                          <a:cxn ang="T11">
                                            <a:pos x="T2" y="T3"/>
                                          </a:cxn>
                                          <a:cxn ang="T12">
                                            <a:pos x="T4" y="T5"/>
                                          </a:cxn>
                                          <a:cxn ang="T13">
                                            <a:pos x="T6" y="T7"/>
                                          </a:cxn>
                                          <a:cxn ang="T14">
                                            <a:pos x="T8" y="T9"/>
                                          </a:cxn>
                                        </a:cxnLst>
                                        <a:rect l="T15" t="T16" r="T17" b="T18"/>
                                        <a:pathLst>
                                          <a:path w="56" h="60">
                                            <a:moveTo>
                                              <a:pt x="28" y="0"/>
                                            </a:moveTo>
                                            <a:lnTo>
                                              <a:pt x="0" y="30"/>
                                            </a:lnTo>
                                            <a:lnTo>
                                              <a:pt x="28" y="60"/>
                                            </a:lnTo>
                                            <a:lnTo>
                                              <a:pt x="56" y="30"/>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23" name="Rectangle 1658"/>
                                      <a:cNvSpPr>
                                        <a:spLocks noChangeArrowheads="1"/>
                                      </a:cNvSpPr>
                                    </a:nvSpPr>
                                    <a:spPr bwMode="auto">
                                      <a:xfrm>
                                        <a:off x="2573338" y="1755775"/>
                                        <a:ext cx="352425"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24" name="Rectangle 1659"/>
                                      <a:cNvSpPr>
                                        <a:spLocks noChangeArrowheads="1"/>
                                      </a:cNvSpPr>
                                    </a:nvSpPr>
                                    <a:spPr bwMode="auto">
                                      <a:xfrm>
                                        <a:off x="2667000" y="1806575"/>
                                        <a:ext cx="177800"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SFR</a:t>
                                          </a:r>
                                          <a:endParaRPr lang="en-US"/>
                                        </a:p>
                                      </a:txBody>
                                      <a:useSpRect/>
                                    </a:txSp>
                                  </a:sp>
                                  <a:sp>
                                    <a:nvSpPr>
                                      <a:cNvPr id="2525" name="Rectangle 1660"/>
                                      <a:cNvSpPr>
                                        <a:spLocks noChangeArrowheads="1"/>
                                      </a:cNvSpPr>
                                    </a:nvSpPr>
                                    <a:spPr bwMode="auto">
                                      <a:xfrm>
                                        <a:off x="2573338" y="1644650"/>
                                        <a:ext cx="212725" cy="18415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26" name="Rectangle 1661"/>
                                      <a:cNvSpPr>
                                        <a:spLocks noChangeArrowheads="1"/>
                                      </a:cNvSpPr>
                                    </a:nvSpPr>
                                    <a:spPr bwMode="auto">
                                      <a:xfrm>
                                        <a:off x="2662238" y="1684338"/>
                                        <a:ext cx="80962" cy="106362"/>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r>
                                            <a:rPr lang="en-US" sz="700">
                                              <a:solidFill>
                                                <a:srgbClr val="FFA953"/>
                                              </a:solidFill>
                                            </a:rPr>
                                            <a:t>x</a:t>
                                          </a:r>
                                          <a:endParaRPr lang="en-US"/>
                                        </a:p>
                                      </a:txBody>
                                      <a:useSpRect/>
                                    </a:txSp>
                                  </a:sp>
                                  <a:sp>
                                    <a:nvSpPr>
                                      <a:cNvPr id="2527" name="Rectangle 1665"/>
                                      <a:cNvSpPr>
                                        <a:spLocks noChangeArrowheads="1"/>
                                      </a:cNvSpPr>
                                    </a:nvSpPr>
                                    <a:spPr bwMode="auto">
                                      <a:xfrm>
                                        <a:off x="2874963" y="1755775"/>
                                        <a:ext cx="357187"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28" name="Rectangle 1667"/>
                                      <a:cNvSpPr>
                                        <a:spLocks noChangeArrowheads="1"/>
                                      </a:cNvSpPr>
                                    </a:nvSpPr>
                                    <a:spPr bwMode="auto">
                                      <a:xfrm>
                                        <a:off x="2925763" y="1660525"/>
                                        <a:ext cx="211137"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29" name="Freeform 1672"/>
                                      <a:cNvSpPr>
                                        <a:spLocks/>
                                      </a:cNvSpPr>
                                    </a:nvSpPr>
                                    <a:spPr bwMode="auto">
                                      <a:xfrm>
                                        <a:off x="2887663" y="1689100"/>
                                        <a:ext cx="95250" cy="88900"/>
                                      </a:xfrm>
                                      <a:custGeom>
                                        <a:avLst/>
                                        <a:gdLst>
                                          <a:gd name="T0" fmla="*/ 51529 w 61"/>
                                          <a:gd name="T1" fmla="*/ 88900 h 56"/>
                                          <a:gd name="T2" fmla="*/ 95250 w 61"/>
                                          <a:gd name="T3" fmla="*/ 0 h 56"/>
                                          <a:gd name="T4" fmla="*/ 0 w 61"/>
                                          <a:gd name="T5" fmla="*/ 0 h 56"/>
                                          <a:gd name="T6" fmla="*/ 51529 w 61"/>
                                          <a:gd name="T7" fmla="*/ 88900 h 56"/>
                                          <a:gd name="T8" fmla="*/ 0 60000 65536"/>
                                          <a:gd name="T9" fmla="*/ 0 60000 65536"/>
                                          <a:gd name="T10" fmla="*/ 0 60000 65536"/>
                                          <a:gd name="T11" fmla="*/ 0 60000 65536"/>
                                          <a:gd name="T12" fmla="*/ 0 w 61"/>
                                          <a:gd name="T13" fmla="*/ 0 h 56"/>
                                          <a:gd name="T14" fmla="*/ 61 w 61"/>
                                          <a:gd name="T15" fmla="*/ 56 h 56"/>
                                        </a:gdLst>
                                        <a:ahLst/>
                                        <a:cxnLst>
                                          <a:cxn ang="T8">
                                            <a:pos x="T0" y="T1"/>
                                          </a:cxn>
                                          <a:cxn ang="T9">
                                            <a:pos x="T2" y="T3"/>
                                          </a:cxn>
                                          <a:cxn ang="T10">
                                            <a:pos x="T4" y="T5"/>
                                          </a:cxn>
                                          <a:cxn ang="T11">
                                            <a:pos x="T6" y="T7"/>
                                          </a:cxn>
                                        </a:cxnLst>
                                        <a:rect l="T12" t="T13" r="T14" b="T15"/>
                                        <a:pathLst>
                                          <a:path w="61" h="56">
                                            <a:moveTo>
                                              <a:pt x="33" y="56"/>
                                            </a:moveTo>
                                            <a:lnTo>
                                              <a:pt x="61" y="0"/>
                                            </a:lnTo>
                                            <a:lnTo>
                                              <a:pt x="0" y="0"/>
                                            </a:lnTo>
                                            <a:lnTo>
                                              <a:pt x="33" y="56"/>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30" name="Rectangle 1674"/>
                                      <a:cNvSpPr>
                                        <a:spLocks noChangeArrowheads="1"/>
                                      </a:cNvSpPr>
                                    </a:nvSpPr>
                                    <a:spPr bwMode="auto">
                                      <a:xfrm>
                                        <a:off x="2927350" y="1811338"/>
                                        <a:ext cx="1873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PDR</a:t>
                                          </a:r>
                                          <a:endParaRPr lang="en-US"/>
                                        </a:p>
                                      </a:txBody>
                                      <a:useSpRect/>
                                    </a:txSp>
                                  </a:sp>
                                  <a:grpSp>
                                    <a:nvGrpSpPr>
                                      <a:cNvPr id="2531" name="Group 1679"/>
                                      <a:cNvGrpSpPr>
                                        <a:grpSpLocks/>
                                      </a:cNvGrpSpPr>
                                    </a:nvGrpSpPr>
                                    <a:grpSpPr bwMode="auto">
                                      <a:xfrm>
                                        <a:off x="3663950" y="1700213"/>
                                        <a:ext cx="95250" cy="88900"/>
                                        <a:chOff x="2308" y="1081"/>
                                        <a:chExt cx="60" cy="56"/>
                                      </a:xfrm>
                                    </a:grpSpPr>
                                    <a:sp>
                                      <a:nvSpPr>
                                        <a:cNvPr id="2912" name="Freeform 1677"/>
                                        <a:cNvSpPr>
                                          <a:spLocks/>
                                        </a:cNvSpPr>
                                      </a:nvSpPr>
                                      <a:spPr bwMode="auto">
                                        <a:xfrm>
                                          <a:off x="2308" y="1081"/>
                                          <a:ext cx="60" cy="56"/>
                                        </a:xfrm>
                                        <a:custGeom>
                                          <a:avLst/>
                                          <a:gdLst>
                                            <a:gd name="T0" fmla="*/ 27 w 60"/>
                                            <a:gd name="T1" fmla="*/ 56 h 56"/>
                                            <a:gd name="T2" fmla="*/ 60 w 60"/>
                                            <a:gd name="T3" fmla="*/ 0 h 56"/>
                                            <a:gd name="T4" fmla="*/ 0 w 60"/>
                                            <a:gd name="T5" fmla="*/ 0 h 56"/>
                                            <a:gd name="T6" fmla="*/ 27 w 60"/>
                                            <a:gd name="T7" fmla="*/ 56 h 56"/>
                                            <a:gd name="T8" fmla="*/ 0 60000 65536"/>
                                            <a:gd name="T9" fmla="*/ 0 60000 65536"/>
                                            <a:gd name="T10" fmla="*/ 0 60000 65536"/>
                                            <a:gd name="T11" fmla="*/ 0 60000 65536"/>
                                            <a:gd name="T12" fmla="*/ 0 w 60"/>
                                            <a:gd name="T13" fmla="*/ 0 h 56"/>
                                            <a:gd name="T14" fmla="*/ 60 w 60"/>
                                            <a:gd name="T15" fmla="*/ 56 h 56"/>
                                          </a:gdLst>
                                          <a:ahLst/>
                                          <a:cxnLst>
                                            <a:cxn ang="T8">
                                              <a:pos x="T0" y="T1"/>
                                            </a:cxn>
                                            <a:cxn ang="T9">
                                              <a:pos x="T2" y="T3"/>
                                            </a:cxn>
                                            <a:cxn ang="T10">
                                              <a:pos x="T4" y="T5"/>
                                            </a:cxn>
                                            <a:cxn ang="T11">
                                              <a:pos x="T6" y="T7"/>
                                            </a:cxn>
                                          </a:cxnLst>
                                          <a:rect l="T12" t="T13" r="T14" b="T15"/>
                                          <a:pathLst>
                                            <a:path w="60" h="56">
                                              <a:moveTo>
                                                <a:pt x="27" y="56"/>
                                              </a:moveTo>
                                              <a:lnTo>
                                                <a:pt x="60" y="0"/>
                                              </a:lnTo>
                                              <a:lnTo>
                                                <a:pt x="0" y="0"/>
                                              </a:lnTo>
                                              <a:lnTo>
                                                <a:pt x="27" y="56"/>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13" name="Freeform 1678"/>
                                        <a:cNvSpPr>
                                          <a:spLocks/>
                                        </a:cNvSpPr>
                                      </a:nvSpPr>
                                      <a:spPr bwMode="auto">
                                        <a:xfrm>
                                          <a:off x="2308" y="1081"/>
                                          <a:ext cx="60" cy="56"/>
                                        </a:xfrm>
                                        <a:custGeom>
                                          <a:avLst/>
                                          <a:gdLst>
                                            <a:gd name="T0" fmla="*/ 27 w 60"/>
                                            <a:gd name="T1" fmla="*/ 56 h 56"/>
                                            <a:gd name="T2" fmla="*/ 60 w 60"/>
                                            <a:gd name="T3" fmla="*/ 0 h 56"/>
                                            <a:gd name="T4" fmla="*/ 0 w 60"/>
                                            <a:gd name="T5" fmla="*/ 0 h 56"/>
                                            <a:gd name="T6" fmla="*/ 27 w 60"/>
                                            <a:gd name="T7" fmla="*/ 56 h 56"/>
                                            <a:gd name="T8" fmla="*/ 0 60000 65536"/>
                                            <a:gd name="T9" fmla="*/ 0 60000 65536"/>
                                            <a:gd name="T10" fmla="*/ 0 60000 65536"/>
                                            <a:gd name="T11" fmla="*/ 0 60000 65536"/>
                                            <a:gd name="T12" fmla="*/ 0 w 60"/>
                                            <a:gd name="T13" fmla="*/ 0 h 56"/>
                                            <a:gd name="T14" fmla="*/ 60 w 60"/>
                                            <a:gd name="T15" fmla="*/ 56 h 56"/>
                                          </a:gdLst>
                                          <a:ahLst/>
                                          <a:cxnLst>
                                            <a:cxn ang="T8">
                                              <a:pos x="T0" y="T1"/>
                                            </a:cxn>
                                            <a:cxn ang="T9">
                                              <a:pos x="T2" y="T3"/>
                                            </a:cxn>
                                            <a:cxn ang="T10">
                                              <a:pos x="T4" y="T5"/>
                                            </a:cxn>
                                            <a:cxn ang="T11">
                                              <a:pos x="T6" y="T7"/>
                                            </a:cxn>
                                          </a:cxnLst>
                                          <a:rect l="T12" t="T13" r="T14" b="T15"/>
                                          <a:pathLst>
                                            <a:path w="60" h="56">
                                              <a:moveTo>
                                                <a:pt x="27" y="56"/>
                                              </a:moveTo>
                                              <a:lnTo>
                                                <a:pt x="60" y="0"/>
                                              </a:lnTo>
                                              <a:lnTo>
                                                <a:pt x="0" y="0"/>
                                              </a:lnTo>
                                              <a:lnTo>
                                                <a:pt x="27" y="56"/>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sp>
                                    <a:nvSpPr>
                                      <a:cNvPr id="2532" name="Rectangle 1680"/>
                                      <a:cNvSpPr>
                                        <a:spLocks noChangeArrowheads="1"/>
                                      </a:cNvSpPr>
                                    </a:nvSpPr>
                                    <a:spPr bwMode="auto">
                                      <a:xfrm>
                                        <a:off x="3532188" y="1755775"/>
                                        <a:ext cx="358775"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33" name="Rectangle 1682"/>
                                      <a:cNvSpPr>
                                        <a:spLocks noChangeArrowheads="1"/>
                                      </a:cNvSpPr>
                                    </a:nvSpPr>
                                    <a:spPr bwMode="auto">
                                      <a:xfrm>
                                        <a:off x="3532188" y="1644650"/>
                                        <a:ext cx="209550"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34" name="Freeform 1684"/>
                                      <a:cNvSpPr>
                                        <a:spLocks/>
                                      </a:cNvSpPr>
                                    </a:nvSpPr>
                                    <a:spPr bwMode="auto">
                                      <a:xfrm>
                                        <a:off x="3663950" y="1700213"/>
                                        <a:ext cx="95250" cy="88900"/>
                                      </a:xfrm>
                                      <a:custGeom>
                                        <a:avLst/>
                                        <a:gdLst>
                                          <a:gd name="T0" fmla="*/ 42863 w 60"/>
                                          <a:gd name="T1" fmla="*/ 88900 h 56"/>
                                          <a:gd name="T2" fmla="*/ 95250 w 60"/>
                                          <a:gd name="T3" fmla="*/ 0 h 56"/>
                                          <a:gd name="T4" fmla="*/ 0 w 60"/>
                                          <a:gd name="T5" fmla="*/ 0 h 56"/>
                                          <a:gd name="T6" fmla="*/ 42863 w 60"/>
                                          <a:gd name="T7" fmla="*/ 88900 h 56"/>
                                          <a:gd name="T8" fmla="*/ 0 60000 65536"/>
                                          <a:gd name="T9" fmla="*/ 0 60000 65536"/>
                                          <a:gd name="T10" fmla="*/ 0 60000 65536"/>
                                          <a:gd name="T11" fmla="*/ 0 60000 65536"/>
                                          <a:gd name="T12" fmla="*/ 0 w 60"/>
                                          <a:gd name="T13" fmla="*/ 0 h 56"/>
                                          <a:gd name="T14" fmla="*/ 60 w 60"/>
                                          <a:gd name="T15" fmla="*/ 56 h 56"/>
                                        </a:gdLst>
                                        <a:ahLst/>
                                        <a:cxnLst>
                                          <a:cxn ang="T8">
                                            <a:pos x="T0" y="T1"/>
                                          </a:cxn>
                                          <a:cxn ang="T9">
                                            <a:pos x="T2" y="T3"/>
                                          </a:cxn>
                                          <a:cxn ang="T10">
                                            <a:pos x="T4" y="T5"/>
                                          </a:cxn>
                                          <a:cxn ang="T11">
                                            <a:pos x="T6" y="T7"/>
                                          </a:cxn>
                                        </a:cxnLst>
                                        <a:rect l="T12" t="T13" r="T14" b="T15"/>
                                        <a:pathLst>
                                          <a:path w="60" h="56">
                                            <a:moveTo>
                                              <a:pt x="27" y="56"/>
                                            </a:moveTo>
                                            <a:lnTo>
                                              <a:pt x="60" y="0"/>
                                            </a:lnTo>
                                            <a:lnTo>
                                              <a:pt x="0" y="0"/>
                                            </a:lnTo>
                                            <a:lnTo>
                                              <a:pt x="27" y="56"/>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35" name="Freeform 1685"/>
                                      <a:cNvSpPr>
                                        <a:spLocks/>
                                      </a:cNvSpPr>
                                    </a:nvSpPr>
                                    <a:spPr bwMode="auto">
                                      <a:xfrm>
                                        <a:off x="3663950" y="1700213"/>
                                        <a:ext cx="95250" cy="88900"/>
                                      </a:xfrm>
                                      <a:custGeom>
                                        <a:avLst/>
                                        <a:gdLst>
                                          <a:gd name="T0" fmla="*/ 42863 w 60"/>
                                          <a:gd name="T1" fmla="*/ 88900 h 56"/>
                                          <a:gd name="T2" fmla="*/ 95250 w 60"/>
                                          <a:gd name="T3" fmla="*/ 0 h 56"/>
                                          <a:gd name="T4" fmla="*/ 0 w 60"/>
                                          <a:gd name="T5" fmla="*/ 0 h 56"/>
                                          <a:gd name="T6" fmla="*/ 42863 w 60"/>
                                          <a:gd name="T7" fmla="*/ 88900 h 56"/>
                                          <a:gd name="T8" fmla="*/ 0 60000 65536"/>
                                          <a:gd name="T9" fmla="*/ 0 60000 65536"/>
                                          <a:gd name="T10" fmla="*/ 0 60000 65536"/>
                                          <a:gd name="T11" fmla="*/ 0 60000 65536"/>
                                          <a:gd name="T12" fmla="*/ 0 w 60"/>
                                          <a:gd name="T13" fmla="*/ 0 h 56"/>
                                          <a:gd name="T14" fmla="*/ 60 w 60"/>
                                          <a:gd name="T15" fmla="*/ 56 h 56"/>
                                        </a:gdLst>
                                        <a:ahLst/>
                                        <a:cxnLst>
                                          <a:cxn ang="T8">
                                            <a:pos x="T0" y="T1"/>
                                          </a:cxn>
                                          <a:cxn ang="T9">
                                            <a:pos x="T2" y="T3"/>
                                          </a:cxn>
                                          <a:cxn ang="T10">
                                            <a:pos x="T4" y="T5"/>
                                          </a:cxn>
                                          <a:cxn ang="T11">
                                            <a:pos x="T6" y="T7"/>
                                          </a:cxn>
                                        </a:cxnLst>
                                        <a:rect l="T12" t="T13" r="T14" b="T15"/>
                                        <a:pathLst>
                                          <a:path w="60" h="56">
                                            <a:moveTo>
                                              <a:pt x="27" y="56"/>
                                            </a:moveTo>
                                            <a:lnTo>
                                              <a:pt x="60" y="0"/>
                                            </a:lnTo>
                                            <a:lnTo>
                                              <a:pt x="0" y="0"/>
                                            </a:lnTo>
                                            <a:lnTo>
                                              <a:pt x="27" y="56"/>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36" name="Freeform 1686"/>
                                      <a:cNvSpPr>
                                        <a:spLocks/>
                                      </a:cNvSpPr>
                                    </a:nvSpPr>
                                    <a:spPr bwMode="auto">
                                      <a:xfrm>
                                        <a:off x="3663950" y="1700213"/>
                                        <a:ext cx="95250" cy="88900"/>
                                      </a:xfrm>
                                      <a:custGeom>
                                        <a:avLst/>
                                        <a:gdLst>
                                          <a:gd name="T0" fmla="*/ 42863 w 60"/>
                                          <a:gd name="T1" fmla="*/ 88900 h 56"/>
                                          <a:gd name="T2" fmla="*/ 95250 w 60"/>
                                          <a:gd name="T3" fmla="*/ 0 h 56"/>
                                          <a:gd name="T4" fmla="*/ 0 w 60"/>
                                          <a:gd name="T5" fmla="*/ 0 h 56"/>
                                          <a:gd name="T6" fmla="*/ 42863 w 60"/>
                                          <a:gd name="T7" fmla="*/ 88900 h 56"/>
                                          <a:gd name="T8" fmla="*/ 0 60000 65536"/>
                                          <a:gd name="T9" fmla="*/ 0 60000 65536"/>
                                          <a:gd name="T10" fmla="*/ 0 60000 65536"/>
                                          <a:gd name="T11" fmla="*/ 0 60000 65536"/>
                                          <a:gd name="T12" fmla="*/ 0 w 60"/>
                                          <a:gd name="T13" fmla="*/ 0 h 56"/>
                                          <a:gd name="T14" fmla="*/ 60 w 60"/>
                                          <a:gd name="T15" fmla="*/ 56 h 56"/>
                                        </a:gdLst>
                                        <a:ahLst/>
                                        <a:cxnLst>
                                          <a:cxn ang="T8">
                                            <a:pos x="T0" y="T1"/>
                                          </a:cxn>
                                          <a:cxn ang="T9">
                                            <a:pos x="T2" y="T3"/>
                                          </a:cxn>
                                          <a:cxn ang="T10">
                                            <a:pos x="T4" y="T5"/>
                                          </a:cxn>
                                          <a:cxn ang="T11">
                                            <a:pos x="T6" y="T7"/>
                                          </a:cxn>
                                        </a:cxnLst>
                                        <a:rect l="T12" t="T13" r="T14" b="T15"/>
                                        <a:pathLst>
                                          <a:path w="60" h="56">
                                            <a:moveTo>
                                              <a:pt x="27" y="56"/>
                                            </a:moveTo>
                                            <a:lnTo>
                                              <a:pt x="60" y="0"/>
                                            </a:lnTo>
                                            <a:lnTo>
                                              <a:pt x="0" y="0"/>
                                            </a:lnTo>
                                            <a:lnTo>
                                              <a:pt x="27" y="56"/>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37" name="Freeform 1687"/>
                                      <a:cNvSpPr>
                                        <a:spLocks/>
                                      </a:cNvSpPr>
                                    </a:nvSpPr>
                                    <a:spPr bwMode="auto">
                                      <a:xfrm>
                                        <a:off x="3663950" y="1700213"/>
                                        <a:ext cx="95250" cy="88900"/>
                                      </a:xfrm>
                                      <a:custGeom>
                                        <a:avLst/>
                                        <a:gdLst>
                                          <a:gd name="T0" fmla="*/ 42863 w 60"/>
                                          <a:gd name="T1" fmla="*/ 88900 h 56"/>
                                          <a:gd name="T2" fmla="*/ 95250 w 60"/>
                                          <a:gd name="T3" fmla="*/ 0 h 56"/>
                                          <a:gd name="T4" fmla="*/ 0 w 60"/>
                                          <a:gd name="T5" fmla="*/ 0 h 56"/>
                                          <a:gd name="T6" fmla="*/ 42863 w 60"/>
                                          <a:gd name="T7" fmla="*/ 88900 h 56"/>
                                          <a:gd name="T8" fmla="*/ 0 60000 65536"/>
                                          <a:gd name="T9" fmla="*/ 0 60000 65536"/>
                                          <a:gd name="T10" fmla="*/ 0 60000 65536"/>
                                          <a:gd name="T11" fmla="*/ 0 60000 65536"/>
                                          <a:gd name="T12" fmla="*/ 0 w 60"/>
                                          <a:gd name="T13" fmla="*/ 0 h 56"/>
                                          <a:gd name="T14" fmla="*/ 60 w 60"/>
                                          <a:gd name="T15" fmla="*/ 56 h 56"/>
                                        </a:gdLst>
                                        <a:ahLst/>
                                        <a:cxnLst>
                                          <a:cxn ang="T8">
                                            <a:pos x="T0" y="T1"/>
                                          </a:cxn>
                                          <a:cxn ang="T9">
                                            <a:pos x="T2" y="T3"/>
                                          </a:cxn>
                                          <a:cxn ang="T10">
                                            <a:pos x="T4" y="T5"/>
                                          </a:cxn>
                                          <a:cxn ang="T11">
                                            <a:pos x="T6" y="T7"/>
                                          </a:cxn>
                                        </a:cxnLst>
                                        <a:rect l="T12" t="T13" r="T14" b="T15"/>
                                        <a:pathLst>
                                          <a:path w="60" h="56">
                                            <a:moveTo>
                                              <a:pt x="27" y="56"/>
                                            </a:moveTo>
                                            <a:lnTo>
                                              <a:pt x="60" y="0"/>
                                            </a:lnTo>
                                            <a:lnTo>
                                              <a:pt x="0" y="0"/>
                                            </a:lnTo>
                                            <a:lnTo>
                                              <a:pt x="27" y="56"/>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38" name="Rectangle 1688"/>
                                      <a:cNvSpPr>
                                        <a:spLocks noChangeArrowheads="1"/>
                                      </a:cNvSpPr>
                                    </a:nvSpPr>
                                    <a:spPr bwMode="auto">
                                      <a:xfrm>
                                        <a:off x="3532188" y="1755775"/>
                                        <a:ext cx="358775"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39" name="Rectangle 1689"/>
                                      <a:cNvSpPr>
                                        <a:spLocks noChangeArrowheads="1"/>
                                      </a:cNvSpPr>
                                    </a:nvSpPr>
                                    <a:spPr bwMode="auto">
                                      <a:xfrm>
                                        <a:off x="3621088" y="1797050"/>
                                        <a:ext cx="192087"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CDR</a:t>
                                          </a:r>
                                          <a:endParaRPr lang="en-US"/>
                                        </a:p>
                                      </a:txBody>
                                      <a:useSpRect/>
                                    </a:txSp>
                                  </a:sp>
                                  <a:sp>
                                    <a:nvSpPr>
                                      <a:cNvPr id="2540" name="Rectangle 1690"/>
                                      <a:cNvSpPr>
                                        <a:spLocks noChangeArrowheads="1"/>
                                      </a:cNvSpPr>
                                    </a:nvSpPr>
                                    <a:spPr bwMode="auto">
                                      <a:xfrm>
                                        <a:off x="3532188" y="1644650"/>
                                        <a:ext cx="209550"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nvGrpSpPr>
                                      <a:cNvPr id="2541" name="Group 1694"/>
                                      <a:cNvGrpSpPr>
                                        <a:grpSpLocks/>
                                      </a:cNvGrpSpPr>
                                    </a:nvGrpSpPr>
                                    <a:grpSpPr bwMode="auto">
                                      <a:xfrm>
                                        <a:off x="4233863" y="1684338"/>
                                        <a:ext cx="79375" cy="104775"/>
                                        <a:chOff x="2667" y="1071"/>
                                        <a:chExt cx="50" cy="66"/>
                                      </a:xfrm>
                                    </a:grpSpPr>
                                    <a:sp>
                                      <a:nvSpPr>
                                        <a:cNvPr id="2910" name="Freeform 1692"/>
                                        <a:cNvSpPr>
                                          <a:spLocks/>
                                        </a:cNvSpPr>
                                      </a:nvSpPr>
                                      <a:spPr bwMode="auto">
                                        <a:xfrm>
                                          <a:off x="2667" y="1071"/>
                                          <a:ext cx="50" cy="66"/>
                                        </a:xfrm>
                                        <a:custGeom>
                                          <a:avLst/>
                                          <a:gdLst>
                                            <a:gd name="T0" fmla="*/ 28 w 50"/>
                                            <a:gd name="T1" fmla="*/ 0 h 66"/>
                                            <a:gd name="T2" fmla="*/ 0 w 50"/>
                                            <a:gd name="T3" fmla="*/ 35 h 66"/>
                                            <a:gd name="T4" fmla="*/ 28 w 50"/>
                                            <a:gd name="T5" fmla="*/ 66 h 66"/>
                                            <a:gd name="T6" fmla="*/ 50 w 50"/>
                                            <a:gd name="T7" fmla="*/ 35 h 66"/>
                                            <a:gd name="T8" fmla="*/ 28 w 50"/>
                                            <a:gd name="T9" fmla="*/ 0 h 66"/>
                                            <a:gd name="T10" fmla="*/ 0 60000 65536"/>
                                            <a:gd name="T11" fmla="*/ 0 60000 65536"/>
                                            <a:gd name="T12" fmla="*/ 0 60000 65536"/>
                                            <a:gd name="T13" fmla="*/ 0 60000 65536"/>
                                            <a:gd name="T14" fmla="*/ 0 60000 65536"/>
                                            <a:gd name="T15" fmla="*/ 0 w 50"/>
                                            <a:gd name="T16" fmla="*/ 0 h 66"/>
                                            <a:gd name="T17" fmla="*/ 50 w 50"/>
                                            <a:gd name="T18" fmla="*/ 66 h 66"/>
                                          </a:gdLst>
                                          <a:ahLst/>
                                          <a:cxnLst>
                                            <a:cxn ang="T10">
                                              <a:pos x="T0" y="T1"/>
                                            </a:cxn>
                                            <a:cxn ang="T11">
                                              <a:pos x="T2" y="T3"/>
                                            </a:cxn>
                                            <a:cxn ang="T12">
                                              <a:pos x="T4" y="T5"/>
                                            </a:cxn>
                                            <a:cxn ang="T13">
                                              <a:pos x="T6" y="T7"/>
                                            </a:cxn>
                                            <a:cxn ang="T14">
                                              <a:pos x="T8" y="T9"/>
                                            </a:cxn>
                                          </a:cxnLst>
                                          <a:rect l="T15" t="T16" r="T17" b="T18"/>
                                          <a:pathLst>
                                            <a:path w="50" h="66">
                                              <a:moveTo>
                                                <a:pt x="28" y="0"/>
                                              </a:moveTo>
                                              <a:lnTo>
                                                <a:pt x="0" y="35"/>
                                              </a:lnTo>
                                              <a:lnTo>
                                                <a:pt x="28" y="66"/>
                                              </a:lnTo>
                                              <a:lnTo>
                                                <a:pt x="50" y="35"/>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11" name="Freeform 1693"/>
                                        <a:cNvSpPr>
                                          <a:spLocks/>
                                        </a:cNvSpPr>
                                      </a:nvSpPr>
                                      <a:spPr bwMode="auto">
                                        <a:xfrm>
                                          <a:off x="2667" y="1071"/>
                                          <a:ext cx="50" cy="66"/>
                                        </a:xfrm>
                                        <a:custGeom>
                                          <a:avLst/>
                                          <a:gdLst>
                                            <a:gd name="T0" fmla="*/ 28 w 50"/>
                                            <a:gd name="T1" fmla="*/ 0 h 66"/>
                                            <a:gd name="T2" fmla="*/ 0 w 50"/>
                                            <a:gd name="T3" fmla="*/ 35 h 66"/>
                                            <a:gd name="T4" fmla="*/ 28 w 50"/>
                                            <a:gd name="T5" fmla="*/ 66 h 66"/>
                                            <a:gd name="T6" fmla="*/ 50 w 50"/>
                                            <a:gd name="T7" fmla="*/ 35 h 66"/>
                                            <a:gd name="T8" fmla="*/ 28 w 50"/>
                                            <a:gd name="T9" fmla="*/ 0 h 66"/>
                                            <a:gd name="T10" fmla="*/ 0 60000 65536"/>
                                            <a:gd name="T11" fmla="*/ 0 60000 65536"/>
                                            <a:gd name="T12" fmla="*/ 0 60000 65536"/>
                                            <a:gd name="T13" fmla="*/ 0 60000 65536"/>
                                            <a:gd name="T14" fmla="*/ 0 60000 65536"/>
                                            <a:gd name="T15" fmla="*/ 0 w 50"/>
                                            <a:gd name="T16" fmla="*/ 0 h 66"/>
                                            <a:gd name="T17" fmla="*/ 50 w 50"/>
                                            <a:gd name="T18" fmla="*/ 66 h 66"/>
                                          </a:gdLst>
                                          <a:ahLst/>
                                          <a:cxnLst>
                                            <a:cxn ang="T10">
                                              <a:pos x="T0" y="T1"/>
                                            </a:cxn>
                                            <a:cxn ang="T11">
                                              <a:pos x="T2" y="T3"/>
                                            </a:cxn>
                                            <a:cxn ang="T12">
                                              <a:pos x="T4" y="T5"/>
                                            </a:cxn>
                                            <a:cxn ang="T13">
                                              <a:pos x="T6" y="T7"/>
                                            </a:cxn>
                                            <a:cxn ang="T14">
                                              <a:pos x="T8" y="T9"/>
                                            </a:cxn>
                                          </a:cxnLst>
                                          <a:rect l="T15" t="T16" r="T17" b="T18"/>
                                          <a:pathLst>
                                            <a:path w="50" h="66">
                                              <a:moveTo>
                                                <a:pt x="28" y="0"/>
                                              </a:moveTo>
                                              <a:lnTo>
                                                <a:pt x="0" y="35"/>
                                              </a:lnTo>
                                              <a:lnTo>
                                                <a:pt x="28" y="66"/>
                                              </a:lnTo>
                                              <a:lnTo>
                                                <a:pt x="50" y="35"/>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sp>
                                    <a:nvSpPr>
                                      <a:cNvPr id="2542" name="Rectangle 1695"/>
                                      <a:cNvSpPr>
                                        <a:spLocks noChangeArrowheads="1"/>
                                      </a:cNvSpPr>
                                    </a:nvSpPr>
                                    <a:spPr bwMode="auto">
                                      <a:xfrm>
                                        <a:off x="4119563" y="1755775"/>
                                        <a:ext cx="352425"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43" name="Rectangle 1697"/>
                                      <a:cNvSpPr>
                                        <a:spLocks noChangeArrowheads="1"/>
                                      </a:cNvSpPr>
                                    </a:nvSpPr>
                                    <a:spPr bwMode="auto">
                                      <a:xfrm>
                                        <a:off x="4102100" y="1644650"/>
                                        <a:ext cx="211138" cy="18415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44" name="Rectangle 1698"/>
                                      <a:cNvSpPr>
                                        <a:spLocks noChangeArrowheads="1"/>
                                      </a:cNvSpPr>
                                    </a:nvSpPr>
                                    <a:spPr bwMode="auto">
                                      <a:xfrm>
                                        <a:off x="4189413" y="1684338"/>
                                        <a:ext cx="82550" cy="106362"/>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r>
                                            <a:rPr lang="en-US" sz="700">
                                              <a:solidFill>
                                                <a:srgbClr val="FFA953"/>
                                              </a:solidFill>
                                            </a:rPr>
                                            <a:t>x</a:t>
                                          </a:r>
                                          <a:endParaRPr lang="en-US"/>
                                        </a:p>
                                      </a:txBody>
                                      <a:useSpRect/>
                                    </a:txSp>
                                  </a:sp>
                                  <a:sp>
                                    <a:nvSpPr>
                                      <a:cNvPr id="2545" name="Freeform 1699"/>
                                      <a:cNvSpPr>
                                        <a:spLocks/>
                                      </a:cNvSpPr>
                                    </a:nvSpPr>
                                    <a:spPr bwMode="auto">
                                      <a:xfrm>
                                        <a:off x="4233863" y="1684338"/>
                                        <a:ext cx="79375" cy="104775"/>
                                      </a:xfrm>
                                      <a:custGeom>
                                        <a:avLst/>
                                        <a:gdLst>
                                          <a:gd name="T0" fmla="*/ 44450 w 50"/>
                                          <a:gd name="T1" fmla="*/ 0 h 66"/>
                                          <a:gd name="T2" fmla="*/ 0 w 50"/>
                                          <a:gd name="T3" fmla="*/ 55562 h 66"/>
                                          <a:gd name="T4" fmla="*/ 44450 w 50"/>
                                          <a:gd name="T5" fmla="*/ 104775 h 66"/>
                                          <a:gd name="T6" fmla="*/ 79375 w 50"/>
                                          <a:gd name="T7" fmla="*/ 55562 h 66"/>
                                          <a:gd name="T8" fmla="*/ 44450 w 50"/>
                                          <a:gd name="T9" fmla="*/ 0 h 66"/>
                                          <a:gd name="T10" fmla="*/ 0 60000 65536"/>
                                          <a:gd name="T11" fmla="*/ 0 60000 65536"/>
                                          <a:gd name="T12" fmla="*/ 0 60000 65536"/>
                                          <a:gd name="T13" fmla="*/ 0 60000 65536"/>
                                          <a:gd name="T14" fmla="*/ 0 60000 65536"/>
                                          <a:gd name="T15" fmla="*/ 0 w 50"/>
                                          <a:gd name="T16" fmla="*/ 0 h 66"/>
                                          <a:gd name="T17" fmla="*/ 50 w 50"/>
                                          <a:gd name="T18" fmla="*/ 66 h 66"/>
                                        </a:gdLst>
                                        <a:ahLst/>
                                        <a:cxnLst>
                                          <a:cxn ang="T10">
                                            <a:pos x="T0" y="T1"/>
                                          </a:cxn>
                                          <a:cxn ang="T11">
                                            <a:pos x="T2" y="T3"/>
                                          </a:cxn>
                                          <a:cxn ang="T12">
                                            <a:pos x="T4" y="T5"/>
                                          </a:cxn>
                                          <a:cxn ang="T13">
                                            <a:pos x="T6" y="T7"/>
                                          </a:cxn>
                                          <a:cxn ang="T14">
                                            <a:pos x="T8" y="T9"/>
                                          </a:cxn>
                                        </a:cxnLst>
                                        <a:rect l="T15" t="T16" r="T17" b="T18"/>
                                        <a:pathLst>
                                          <a:path w="50" h="66">
                                            <a:moveTo>
                                              <a:pt x="28" y="0"/>
                                            </a:moveTo>
                                            <a:lnTo>
                                              <a:pt x="0" y="35"/>
                                            </a:lnTo>
                                            <a:lnTo>
                                              <a:pt x="28" y="66"/>
                                            </a:lnTo>
                                            <a:lnTo>
                                              <a:pt x="50" y="35"/>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46" name="Freeform 1700"/>
                                      <a:cNvSpPr>
                                        <a:spLocks/>
                                      </a:cNvSpPr>
                                    </a:nvSpPr>
                                    <a:spPr bwMode="auto">
                                      <a:xfrm>
                                        <a:off x="4233863" y="1684338"/>
                                        <a:ext cx="79375" cy="104775"/>
                                      </a:xfrm>
                                      <a:custGeom>
                                        <a:avLst/>
                                        <a:gdLst>
                                          <a:gd name="T0" fmla="*/ 44450 w 50"/>
                                          <a:gd name="T1" fmla="*/ 0 h 66"/>
                                          <a:gd name="T2" fmla="*/ 0 w 50"/>
                                          <a:gd name="T3" fmla="*/ 55562 h 66"/>
                                          <a:gd name="T4" fmla="*/ 44450 w 50"/>
                                          <a:gd name="T5" fmla="*/ 104775 h 66"/>
                                          <a:gd name="T6" fmla="*/ 79375 w 50"/>
                                          <a:gd name="T7" fmla="*/ 55562 h 66"/>
                                          <a:gd name="T8" fmla="*/ 44450 w 50"/>
                                          <a:gd name="T9" fmla="*/ 0 h 66"/>
                                          <a:gd name="T10" fmla="*/ 0 60000 65536"/>
                                          <a:gd name="T11" fmla="*/ 0 60000 65536"/>
                                          <a:gd name="T12" fmla="*/ 0 60000 65536"/>
                                          <a:gd name="T13" fmla="*/ 0 60000 65536"/>
                                          <a:gd name="T14" fmla="*/ 0 60000 65536"/>
                                          <a:gd name="T15" fmla="*/ 0 w 50"/>
                                          <a:gd name="T16" fmla="*/ 0 h 66"/>
                                          <a:gd name="T17" fmla="*/ 50 w 50"/>
                                          <a:gd name="T18" fmla="*/ 66 h 66"/>
                                        </a:gdLst>
                                        <a:ahLst/>
                                        <a:cxnLst>
                                          <a:cxn ang="T10">
                                            <a:pos x="T0" y="T1"/>
                                          </a:cxn>
                                          <a:cxn ang="T11">
                                            <a:pos x="T2" y="T3"/>
                                          </a:cxn>
                                          <a:cxn ang="T12">
                                            <a:pos x="T4" y="T5"/>
                                          </a:cxn>
                                          <a:cxn ang="T13">
                                            <a:pos x="T6" y="T7"/>
                                          </a:cxn>
                                          <a:cxn ang="T14">
                                            <a:pos x="T8" y="T9"/>
                                          </a:cxn>
                                        </a:cxnLst>
                                        <a:rect l="T15" t="T16" r="T17" b="T18"/>
                                        <a:pathLst>
                                          <a:path w="50" h="66">
                                            <a:moveTo>
                                              <a:pt x="28" y="0"/>
                                            </a:moveTo>
                                            <a:lnTo>
                                              <a:pt x="0" y="35"/>
                                            </a:lnTo>
                                            <a:lnTo>
                                              <a:pt x="28" y="66"/>
                                            </a:lnTo>
                                            <a:lnTo>
                                              <a:pt x="50" y="35"/>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47" name="Freeform 1701"/>
                                      <a:cNvSpPr>
                                        <a:spLocks/>
                                      </a:cNvSpPr>
                                    </a:nvSpPr>
                                    <a:spPr bwMode="auto">
                                      <a:xfrm>
                                        <a:off x="4233863" y="1684338"/>
                                        <a:ext cx="79375" cy="104775"/>
                                      </a:xfrm>
                                      <a:custGeom>
                                        <a:avLst/>
                                        <a:gdLst>
                                          <a:gd name="T0" fmla="*/ 44450 w 50"/>
                                          <a:gd name="T1" fmla="*/ 0 h 66"/>
                                          <a:gd name="T2" fmla="*/ 0 w 50"/>
                                          <a:gd name="T3" fmla="*/ 55562 h 66"/>
                                          <a:gd name="T4" fmla="*/ 44450 w 50"/>
                                          <a:gd name="T5" fmla="*/ 104775 h 66"/>
                                          <a:gd name="T6" fmla="*/ 79375 w 50"/>
                                          <a:gd name="T7" fmla="*/ 55562 h 66"/>
                                          <a:gd name="T8" fmla="*/ 44450 w 50"/>
                                          <a:gd name="T9" fmla="*/ 0 h 66"/>
                                          <a:gd name="T10" fmla="*/ 0 60000 65536"/>
                                          <a:gd name="T11" fmla="*/ 0 60000 65536"/>
                                          <a:gd name="T12" fmla="*/ 0 60000 65536"/>
                                          <a:gd name="T13" fmla="*/ 0 60000 65536"/>
                                          <a:gd name="T14" fmla="*/ 0 60000 65536"/>
                                          <a:gd name="T15" fmla="*/ 0 w 50"/>
                                          <a:gd name="T16" fmla="*/ 0 h 66"/>
                                          <a:gd name="T17" fmla="*/ 50 w 50"/>
                                          <a:gd name="T18" fmla="*/ 66 h 66"/>
                                        </a:gdLst>
                                        <a:ahLst/>
                                        <a:cxnLst>
                                          <a:cxn ang="T10">
                                            <a:pos x="T0" y="T1"/>
                                          </a:cxn>
                                          <a:cxn ang="T11">
                                            <a:pos x="T2" y="T3"/>
                                          </a:cxn>
                                          <a:cxn ang="T12">
                                            <a:pos x="T4" y="T5"/>
                                          </a:cxn>
                                          <a:cxn ang="T13">
                                            <a:pos x="T6" y="T7"/>
                                          </a:cxn>
                                          <a:cxn ang="T14">
                                            <a:pos x="T8" y="T9"/>
                                          </a:cxn>
                                        </a:cxnLst>
                                        <a:rect l="T15" t="T16" r="T17" b="T18"/>
                                        <a:pathLst>
                                          <a:path w="50" h="66">
                                            <a:moveTo>
                                              <a:pt x="28" y="0"/>
                                            </a:moveTo>
                                            <a:lnTo>
                                              <a:pt x="0" y="35"/>
                                            </a:lnTo>
                                            <a:lnTo>
                                              <a:pt x="28" y="66"/>
                                            </a:lnTo>
                                            <a:lnTo>
                                              <a:pt x="50" y="35"/>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48" name="Freeform 1702"/>
                                      <a:cNvSpPr>
                                        <a:spLocks/>
                                      </a:cNvSpPr>
                                    </a:nvSpPr>
                                    <a:spPr bwMode="auto">
                                      <a:xfrm>
                                        <a:off x="4233863" y="1684338"/>
                                        <a:ext cx="79375" cy="104775"/>
                                      </a:xfrm>
                                      <a:custGeom>
                                        <a:avLst/>
                                        <a:gdLst>
                                          <a:gd name="T0" fmla="*/ 44450 w 50"/>
                                          <a:gd name="T1" fmla="*/ 0 h 66"/>
                                          <a:gd name="T2" fmla="*/ 0 w 50"/>
                                          <a:gd name="T3" fmla="*/ 55562 h 66"/>
                                          <a:gd name="T4" fmla="*/ 44450 w 50"/>
                                          <a:gd name="T5" fmla="*/ 104775 h 66"/>
                                          <a:gd name="T6" fmla="*/ 79375 w 50"/>
                                          <a:gd name="T7" fmla="*/ 55562 h 66"/>
                                          <a:gd name="T8" fmla="*/ 44450 w 50"/>
                                          <a:gd name="T9" fmla="*/ 0 h 66"/>
                                          <a:gd name="T10" fmla="*/ 0 60000 65536"/>
                                          <a:gd name="T11" fmla="*/ 0 60000 65536"/>
                                          <a:gd name="T12" fmla="*/ 0 60000 65536"/>
                                          <a:gd name="T13" fmla="*/ 0 60000 65536"/>
                                          <a:gd name="T14" fmla="*/ 0 60000 65536"/>
                                          <a:gd name="T15" fmla="*/ 0 w 50"/>
                                          <a:gd name="T16" fmla="*/ 0 h 66"/>
                                          <a:gd name="T17" fmla="*/ 50 w 50"/>
                                          <a:gd name="T18" fmla="*/ 66 h 66"/>
                                        </a:gdLst>
                                        <a:ahLst/>
                                        <a:cxnLst>
                                          <a:cxn ang="T10">
                                            <a:pos x="T0" y="T1"/>
                                          </a:cxn>
                                          <a:cxn ang="T11">
                                            <a:pos x="T2" y="T3"/>
                                          </a:cxn>
                                          <a:cxn ang="T12">
                                            <a:pos x="T4" y="T5"/>
                                          </a:cxn>
                                          <a:cxn ang="T13">
                                            <a:pos x="T6" y="T7"/>
                                          </a:cxn>
                                          <a:cxn ang="T14">
                                            <a:pos x="T8" y="T9"/>
                                          </a:cxn>
                                        </a:cxnLst>
                                        <a:rect l="T15" t="T16" r="T17" b="T18"/>
                                        <a:pathLst>
                                          <a:path w="50" h="66">
                                            <a:moveTo>
                                              <a:pt x="28" y="0"/>
                                            </a:moveTo>
                                            <a:lnTo>
                                              <a:pt x="0" y="35"/>
                                            </a:lnTo>
                                            <a:lnTo>
                                              <a:pt x="28" y="66"/>
                                            </a:lnTo>
                                            <a:lnTo>
                                              <a:pt x="50" y="35"/>
                                            </a:lnTo>
                                            <a:lnTo>
                                              <a:pt x="28"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49" name="Rectangle 1703"/>
                                      <a:cNvSpPr>
                                        <a:spLocks noChangeArrowheads="1"/>
                                      </a:cNvSpPr>
                                    </a:nvSpPr>
                                    <a:spPr bwMode="auto">
                                      <a:xfrm>
                                        <a:off x="4119563" y="1755775"/>
                                        <a:ext cx="352425"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50" name="Rectangle 1704"/>
                                      <a:cNvSpPr>
                                        <a:spLocks noChangeArrowheads="1"/>
                                      </a:cNvSpPr>
                                    </a:nvSpPr>
                                    <a:spPr bwMode="auto">
                                      <a:xfrm>
                                        <a:off x="4203700" y="1801813"/>
                                        <a:ext cx="182563"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FRR</a:t>
                                          </a:r>
                                          <a:endParaRPr lang="en-US"/>
                                        </a:p>
                                      </a:txBody>
                                      <a:useSpRect/>
                                    </a:txSp>
                                  </a:sp>
                                  <a:sp>
                                    <a:nvSpPr>
                                      <a:cNvPr id="2551" name="Rectangle 1705"/>
                                      <a:cNvSpPr>
                                        <a:spLocks noChangeArrowheads="1"/>
                                      </a:cNvSpPr>
                                    </a:nvSpPr>
                                    <a:spPr bwMode="auto">
                                      <a:xfrm>
                                        <a:off x="4102100" y="1644650"/>
                                        <a:ext cx="211138" cy="18415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52" name="Rectangle 1706"/>
                                      <a:cNvSpPr>
                                        <a:spLocks noChangeArrowheads="1"/>
                                      </a:cNvSpPr>
                                    </a:nvSpPr>
                                    <a:spPr bwMode="auto">
                                      <a:xfrm>
                                        <a:off x="4189413" y="1684338"/>
                                        <a:ext cx="82550" cy="106362"/>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r>
                                            <a:rPr lang="en-US" sz="700">
                                              <a:solidFill>
                                                <a:srgbClr val="FFA953"/>
                                              </a:solidFill>
                                            </a:rPr>
                                            <a:t>x</a:t>
                                          </a:r>
                                          <a:endParaRPr lang="en-US"/>
                                        </a:p>
                                      </a:txBody>
                                      <a:useSpRect/>
                                    </a:txSp>
                                  </a:sp>
                                  <a:sp>
                                    <a:nvSpPr>
                                      <a:cNvPr id="2553" name="Rectangle 1710"/>
                                      <a:cNvSpPr>
                                        <a:spLocks noChangeArrowheads="1"/>
                                      </a:cNvSpPr>
                                    </a:nvSpPr>
                                    <a:spPr bwMode="auto">
                                      <a:xfrm>
                                        <a:off x="4710113" y="1755775"/>
                                        <a:ext cx="384175"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54" name="Rectangle 1712"/>
                                      <a:cNvSpPr>
                                        <a:spLocks noChangeArrowheads="1"/>
                                      </a:cNvSpPr>
                                    </a:nvSpPr>
                                    <a:spPr bwMode="auto">
                                      <a:xfrm>
                                        <a:off x="4735513" y="1652588"/>
                                        <a:ext cx="219075"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55" name="Rectangle 1713"/>
                                      <a:cNvSpPr>
                                        <a:spLocks noChangeArrowheads="1"/>
                                      </a:cNvSpPr>
                                    </a:nvSpPr>
                                    <a:spPr bwMode="auto">
                                      <a:xfrm>
                                        <a:off x="4824413" y="1684338"/>
                                        <a:ext cx="79375" cy="106362"/>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r>
                                            <a:rPr lang="en-US" sz="700">
                                              <a:solidFill>
                                                <a:srgbClr val="FFA953"/>
                                              </a:solidFill>
                                            </a:rPr>
                                            <a:t>x</a:t>
                                          </a:r>
                                          <a:endParaRPr lang="en-US"/>
                                        </a:p>
                                      </a:txBody>
                                      <a:useSpRect/>
                                    </a:txSp>
                                  </a:sp>
                                  <a:sp>
                                    <a:nvSpPr>
                                      <a:cNvPr id="2556" name="Freeform 1717"/>
                                      <a:cNvSpPr>
                                        <a:spLocks/>
                                      </a:cNvSpPr>
                                    </a:nvSpPr>
                                    <a:spPr bwMode="auto">
                                      <a:xfrm>
                                        <a:off x="4972050" y="1697038"/>
                                        <a:ext cx="79375" cy="96837"/>
                                      </a:xfrm>
                                      <a:custGeom>
                                        <a:avLst/>
                                        <a:gdLst>
                                          <a:gd name="T0" fmla="*/ 34925 w 50"/>
                                          <a:gd name="T1" fmla="*/ 0 h 61"/>
                                          <a:gd name="T2" fmla="*/ 0 w 50"/>
                                          <a:gd name="T3" fmla="*/ 47625 h 61"/>
                                          <a:gd name="T4" fmla="*/ 34925 w 50"/>
                                          <a:gd name="T5" fmla="*/ 96838 h 61"/>
                                          <a:gd name="T6" fmla="*/ 79375 w 50"/>
                                          <a:gd name="T7" fmla="*/ 47625 h 61"/>
                                          <a:gd name="T8" fmla="*/ 34925 w 50"/>
                                          <a:gd name="T9" fmla="*/ 0 h 61"/>
                                          <a:gd name="T10" fmla="*/ 0 60000 65536"/>
                                          <a:gd name="T11" fmla="*/ 0 60000 65536"/>
                                          <a:gd name="T12" fmla="*/ 0 60000 65536"/>
                                          <a:gd name="T13" fmla="*/ 0 60000 65536"/>
                                          <a:gd name="T14" fmla="*/ 0 60000 65536"/>
                                          <a:gd name="T15" fmla="*/ 0 w 50"/>
                                          <a:gd name="T16" fmla="*/ 0 h 61"/>
                                          <a:gd name="T17" fmla="*/ 50 w 50"/>
                                          <a:gd name="T18" fmla="*/ 61 h 61"/>
                                        </a:gdLst>
                                        <a:ahLst/>
                                        <a:cxnLst>
                                          <a:cxn ang="T10">
                                            <a:pos x="T0" y="T1"/>
                                          </a:cxn>
                                          <a:cxn ang="T11">
                                            <a:pos x="T2" y="T3"/>
                                          </a:cxn>
                                          <a:cxn ang="T12">
                                            <a:pos x="T4" y="T5"/>
                                          </a:cxn>
                                          <a:cxn ang="T13">
                                            <a:pos x="T6" y="T7"/>
                                          </a:cxn>
                                          <a:cxn ang="T14">
                                            <a:pos x="T8" y="T9"/>
                                          </a:cxn>
                                        </a:cxnLst>
                                        <a:rect l="T15" t="T16" r="T17" b="T18"/>
                                        <a:pathLst>
                                          <a:path w="50" h="61">
                                            <a:moveTo>
                                              <a:pt x="22" y="0"/>
                                            </a:moveTo>
                                            <a:lnTo>
                                              <a:pt x="0" y="30"/>
                                            </a:lnTo>
                                            <a:lnTo>
                                              <a:pt x="22" y="61"/>
                                            </a:lnTo>
                                            <a:lnTo>
                                              <a:pt x="50" y="30"/>
                                            </a:lnTo>
                                            <a:lnTo>
                                              <a:pt x="22"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57" name="Rectangle 1718"/>
                                      <a:cNvSpPr>
                                        <a:spLocks noChangeArrowheads="1"/>
                                      </a:cNvSpPr>
                                    </a:nvSpPr>
                                    <a:spPr bwMode="auto">
                                      <a:xfrm>
                                        <a:off x="4710113" y="1755775"/>
                                        <a:ext cx="384175"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58" name="Rectangle 1719"/>
                                      <a:cNvSpPr>
                                        <a:spLocks noChangeArrowheads="1"/>
                                      </a:cNvSpPr>
                                    </a:nvSpPr>
                                    <a:spPr bwMode="auto">
                                      <a:xfrm>
                                        <a:off x="5022850" y="1793875"/>
                                        <a:ext cx="1873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PRR</a:t>
                                          </a:r>
                                          <a:endParaRPr lang="en-US"/>
                                        </a:p>
                                      </a:txBody>
                                      <a:useSpRect/>
                                    </a:txSp>
                                  </a:sp>
                                  <a:sp>
                                    <a:nvSpPr>
                                      <a:cNvPr id="2559" name="Rectangle 1720"/>
                                      <a:cNvSpPr>
                                        <a:spLocks noChangeArrowheads="1"/>
                                      </a:cNvSpPr>
                                    </a:nvSpPr>
                                    <a:spPr bwMode="auto">
                                      <a:xfrm>
                                        <a:off x="4735513" y="1652588"/>
                                        <a:ext cx="219075"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60" name="Rectangle 1721"/>
                                      <a:cNvSpPr>
                                        <a:spLocks noChangeArrowheads="1"/>
                                      </a:cNvSpPr>
                                    </a:nvSpPr>
                                    <a:spPr bwMode="auto">
                                      <a:xfrm>
                                        <a:off x="4824413" y="1684338"/>
                                        <a:ext cx="79375" cy="106362"/>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r>
                                            <a:rPr lang="en-US" sz="700">
                                              <a:solidFill>
                                                <a:srgbClr val="FFA953"/>
                                              </a:solidFill>
                                            </a:rPr>
                                            <a:t>x</a:t>
                                          </a:r>
                                          <a:endParaRPr lang="en-US"/>
                                        </a:p>
                                      </a:txBody>
                                      <a:useSpRect/>
                                    </a:txSp>
                                  </a:sp>
                                  <a:sp>
                                    <a:nvSpPr>
                                      <a:cNvPr id="2561" name="Rectangle 1722"/>
                                      <a:cNvSpPr>
                                        <a:spLocks noChangeArrowheads="1"/>
                                      </a:cNvSpPr>
                                    </a:nvSpPr>
                                    <a:spPr bwMode="auto">
                                      <a:xfrm>
                                        <a:off x="3381375" y="4895850"/>
                                        <a:ext cx="2470150" cy="104775"/>
                                      </a:xfrm>
                                      <a:prstGeom prst="rect">
                                        <a:avLst/>
                                      </a:prstGeom>
                                      <a:solidFill>
                                        <a:srgbClr val="FFFFFF"/>
                                      </a:solidFill>
                                      <a:ln w="9525">
                                        <a:solidFill>
                                          <a:srgbClr val="FF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62" name="Rectangle 1723"/>
                                      <a:cNvSpPr>
                                        <a:spLocks noChangeArrowheads="1"/>
                                      </a:cNvSpPr>
                                    </a:nvSpPr>
                                    <a:spPr bwMode="auto">
                                      <a:xfrm>
                                        <a:off x="3929063" y="4892675"/>
                                        <a:ext cx="198437"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HITL</a:t>
                                          </a:r>
                                          <a:endParaRPr lang="en-US"/>
                                        </a:p>
                                      </a:txBody>
                                      <a:useSpRect/>
                                    </a:txSp>
                                  </a:sp>
                                  <a:sp>
                                    <a:nvSpPr>
                                      <a:cNvPr id="2563" name="Rectangle 1724"/>
                                      <a:cNvSpPr>
                                        <a:spLocks noChangeArrowheads="1"/>
                                      </a:cNvSpPr>
                                    </a:nvSpPr>
                                    <a:spPr bwMode="auto">
                                      <a:xfrm>
                                        <a:off x="3114675" y="4784725"/>
                                        <a:ext cx="2362200" cy="98425"/>
                                      </a:xfrm>
                                      <a:prstGeom prst="rect">
                                        <a:avLst/>
                                      </a:prstGeom>
                                      <a:solidFill>
                                        <a:srgbClr val="FFFFFF"/>
                                      </a:solidFill>
                                      <a:ln w="9525">
                                        <a:solidFill>
                                          <a:srgbClr val="FF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endParaRPr lang="en-US" sz="700"/>
                                        </a:p>
                                      </a:txBody>
                                      <a:useSpRect/>
                                    </a:txSp>
                                  </a:sp>
                                  <a:sp>
                                    <a:nvSpPr>
                                      <a:cNvPr id="2564" name="Rectangle 1725"/>
                                      <a:cNvSpPr>
                                        <a:spLocks noChangeArrowheads="1"/>
                                      </a:cNvSpPr>
                                    </a:nvSpPr>
                                    <a:spPr bwMode="auto">
                                      <a:xfrm>
                                        <a:off x="4095750" y="4776788"/>
                                        <a:ext cx="781050" cy="107950"/>
                                      </a:xfrm>
                                      <a:prstGeom prst="rect">
                                        <a:avLst/>
                                      </a:prstGeom>
                                      <a:noFill/>
                                      <a:ln w="9525">
                                        <a:noFill/>
                                        <a:miter lim="800000"/>
                                        <a:headEnd/>
                                        <a:tailEnd/>
                                      </a:ln>
                                    </a:spPr>
                                    <a:txSp>
                                      <a:txBody>
                                        <a:bodyPr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SIL</a:t>
                                          </a:r>
                                          <a:endParaRPr lang="en-US"/>
                                        </a:p>
                                      </a:txBody>
                                      <a:useSpRect/>
                                    </a:txSp>
                                  </a:sp>
                                  <a:sp>
                                    <a:nvSpPr>
                                      <a:cNvPr id="2565" name="Rectangle 1726"/>
                                      <a:cNvSpPr>
                                        <a:spLocks noChangeArrowheads="1"/>
                                      </a:cNvSpPr>
                                    </a:nvSpPr>
                                    <a:spPr bwMode="auto">
                                      <a:xfrm>
                                        <a:off x="4032250" y="3159125"/>
                                        <a:ext cx="298450" cy="14446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66" name="Rectangle 1728"/>
                                      <a:cNvSpPr>
                                        <a:spLocks noChangeArrowheads="1"/>
                                      </a:cNvSpPr>
                                    </a:nvSpPr>
                                    <a:spPr bwMode="auto">
                                      <a:xfrm>
                                        <a:off x="3910013" y="3249613"/>
                                        <a:ext cx="1198562" cy="111125"/>
                                      </a:xfrm>
                                      <a:prstGeom prst="rect">
                                        <a:avLst/>
                                      </a:prstGeom>
                                      <a:solidFill>
                                        <a:srgbClr val="FFFFFF"/>
                                      </a:solidFill>
                                      <a:ln w="9525">
                                        <a:solidFill>
                                          <a:srgbClr val="FF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67" name="Freeform 1729"/>
                                      <a:cNvSpPr>
                                        <a:spLocks/>
                                      </a:cNvSpPr>
                                    </a:nvSpPr>
                                    <a:spPr bwMode="auto">
                                      <a:xfrm>
                                        <a:off x="5046663" y="3278188"/>
                                        <a:ext cx="73025" cy="63500"/>
                                      </a:xfrm>
                                      <a:custGeom>
                                        <a:avLst/>
                                        <a:gdLst>
                                          <a:gd name="T0" fmla="*/ 35701 w 45"/>
                                          <a:gd name="T1" fmla="*/ 0 h 40"/>
                                          <a:gd name="T2" fmla="*/ 0 w 45"/>
                                          <a:gd name="T3" fmla="*/ 31750 h 40"/>
                                          <a:gd name="T4" fmla="*/ 35701 w 45"/>
                                          <a:gd name="T5" fmla="*/ 63500 h 40"/>
                                          <a:gd name="T6" fmla="*/ 73025 w 45"/>
                                          <a:gd name="T7" fmla="*/ 31750 h 40"/>
                                          <a:gd name="T8" fmla="*/ 35701 w 45"/>
                                          <a:gd name="T9" fmla="*/ 0 h 40"/>
                                          <a:gd name="T10" fmla="*/ 0 60000 65536"/>
                                          <a:gd name="T11" fmla="*/ 0 60000 65536"/>
                                          <a:gd name="T12" fmla="*/ 0 60000 65536"/>
                                          <a:gd name="T13" fmla="*/ 0 60000 65536"/>
                                          <a:gd name="T14" fmla="*/ 0 60000 65536"/>
                                          <a:gd name="T15" fmla="*/ 0 w 45"/>
                                          <a:gd name="T16" fmla="*/ 0 h 40"/>
                                          <a:gd name="T17" fmla="*/ 45 w 45"/>
                                          <a:gd name="T18" fmla="*/ 40 h 40"/>
                                        </a:gdLst>
                                        <a:ahLst/>
                                        <a:cxnLst>
                                          <a:cxn ang="T10">
                                            <a:pos x="T0" y="T1"/>
                                          </a:cxn>
                                          <a:cxn ang="T11">
                                            <a:pos x="T2" y="T3"/>
                                          </a:cxn>
                                          <a:cxn ang="T12">
                                            <a:pos x="T4" y="T5"/>
                                          </a:cxn>
                                          <a:cxn ang="T13">
                                            <a:pos x="T6" y="T7"/>
                                          </a:cxn>
                                          <a:cxn ang="T14">
                                            <a:pos x="T8" y="T9"/>
                                          </a:cxn>
                                        </a:cxnLst>
                                        <a:rect l="T15" t="T16" r="T17" b="T18"/>
                                        <a:pathLst>
                                          <a:path w="45" h="40">
                                            <a:moveTo>
                                              <a:pt x="22" y="0"/>
                                            </a:moveTo>
                                            <a:lnTo>
                                              <a:pt x="0" y="20"/>
                                            </a:lnTo>
                                            <a:lnTo>
                                              <a:pt x="22" y="40"/>
                                            </a:lnTo>
                                            <a:lnTo>
                                              <a:pt x="45" y="20"/>
                                            </a:lnTo>
                                            <a:lnTo>
                                              <a:pt x="22"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68" name="Freeform 1730"/>
                                      <a:cNvSpPr>
                                        <a:spLocks/>
                                      </a:cNvSpPr>
                                    </a:nvSpPr>
                                    <a:spPr bwMode="auto">
                                      <a:xfrm>
                                        <a:off x="4879975" y="3278188"/>
                                        <a:ext cx="69850" cy="63500"/>
                                      </a:xfrm>
                                      <a:custGeom>
                                        <a:avLst/>
                                        <a:gdLst>
                                          <a:gd name="T0" fmla="*/ 34925 w 44"/>
                                          <a:gd name="T1" fmla="*/ 0 h 40"/>
                                          <a:gd name="T2" fmla="*/ 0 w 44"/>
                                          <a:gd name="T3" fmla="*/ 31750 h 40"/>
                                          <a:gd name="T4" fmla="*/ 34925 w 44"/>
                                          <a:gd name="T5" fmla="*/ 63500 h 40"/>
                                          <a:gd name="T6" fmla="*/ 69850 w 44"/>
                                          <a:gd name="T7" fmla="*/ 31750 h 40"/>
                                          <a:gd name="T8" fmla="*/ 34925 w 44"/>
                                          <a:gd name="T9" fmla="*/ 0 h 40"/>
                                          <a:gd name="T10" fmla="*/ 0 60000 65536"/>
                                          <a:gd name="T11" fmla="*/ 0 60000 65536"/>
                                          <a:gd name="T12" fmla="*/ 0 60000 65536"/>
                                          <a:gd name="T13" fmla="*/ 0 60000 65536"/>
                                          <a:gd name="T14" fmla="*/ 0 60000 65536"/>
                                          <a:gd name="T15" fmla="*/ 0 w 44"/>
                                          <a:gd name="T16" fmla="*/ 0 h 40"/>
                                          <a:gd name="T17" fmla="*/ 44 w 44"/>
                                          <a:gd name="T18" fmla="*/ 40 h 40"/>
                                        </a:gdLst>
                                        <a:ahLst/>
                                        <a:cxnLst>
                                          <a:cxn ang="T10">
                                            <a:pos x="T0" y="T1"/>
                                          </a:cxn>
                                          <a:cxn ang="T11">
                                            <a:pos x="T2" y="T3"/>
                                          </a:cxn>
                                          <a:cxn ang="T12">
                                            <a:pos x="T4" y="T5"/>
                                          </a:cxn>
                                          <a:cxn ang="T13">
                                            <a:pos x="T6" y="T7"/>
                                          </a:cxn>
                                          <a:cxn ang="T14">
                                            <a:pos x="T8" y="T9"/>
                                          </a:cxn>
                                        </a:cxnLst>
                                        <a:rect l="T15" t="T16" r="T17" b="T18"/>
                                        <a:pathLst>
                                          <a:path w="44" h="40">
                                            <a:moveTo>
                                              <a:pt x="22" y="0"/>
                                            </a:moveTo>
                                            <a:lnTo>
                                              <a:pt x="0" y="20"/>
                                            </a:lnTo>
                                            <a:lnTo>
                                              <a:pt x="22" y="40"/>
                                            </a:lnTo>
                                            <a:lnTo>
                                              <a:pt x="44" y="20"/>
                                            </a:lnTo>
                                            <a:lnTo>
                                              <a:pt x="22"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69" name="Freeform 1731"/>
                                      <a:cNvSpPr>
                                        <a:spLocks/>
                                      </a:cNvSpPr>
                                    </a:nvSpPr>
                                    <a:spPr bwMode="auto">
                                      <a:xfrm>
                                        <a:off x="4705350" y="3273425"/>
                                        <a:ext cx="60325" cy="63500"/>
                                      </a:xfrm>
                                      <a:custGeom>
                                        <a:avLst/>
                                        <a:gdLst>
                                          <a:gd name="T0" fmla="*/ 34925 w 38"/>
                                          <a:gd name="T1" fmla="*/ 0 h 40"/>
                                          <a:gd name="T2" fmla="*/ 0 w 38"/>
                                          <a:gd name="T3" fmla="*/ 31750 h 40"/>
                                          <a:gd name="T4" fmla="*/ 34925 w 38"/>
                                          <a:gd name="T5" fmla="*/ 63500 h 40"/>
                                          <a:gd name="T6" fmla="*/ 60325 w 38"/>
                                          <a:gd name="T7" fmla="*/ 31750 h 40"/>
                                          <a:gd name="T8" fmla="*/ 34925 w 38"/>
                                          <a:gd name="T9" fmla="*/ 0 h 40"/>
                                          <a:gd name="T10" fmla="*/ 0 60000 65536"/>
                                          <a:gd name="T11" fmla="*/ 0 60000 65536"/>
                                          <a:gd name="T12" fmla="*/ 0 60000 65536"/>
                                          <a:gd name="T13" fmla="*/ 0 60000 65536"/>
                                          <a:gd name="T14" fmla="*/ 0 60000 65536"/>
                                          <a:gd name="T15" fmla="*/ 0 w 38"/>
                                          <a:gd name="T16" fmla="*/ 0 h 40"/>
                                          <a:gd name="T17" fmla="*/ 38 w 38"/>
                                          <a:gd name="T18" fmla="*/ 40 h 40"/>
                                        </a:gdLst>
                                        <a:ahLst/>
                                        <a:cxnLst>
                                          <a:cxn ang="T10">
                                            <a:pos x="T0" y="T1"/>
                                          </a:cxn>
                                          <a:cxn ang="T11">
                                            <a:pos x="T2" y="T3"/>
                                          </a:cxn>
                                          <a:cxn ang="T12">
                                            <a:pos x="T4" y="T5"/>
                                          </a:cxn>
                                          <a:cxn ang="T13">
                                            <a:pos x="T6" y="T7"/>
                                          </a:cxn>
                                          <a:cxn ang="T14">
                                            <a:pos x="T8" y="T9"/>
                                          </a:cxn>
                                        </a:cxnLst>
                                        <a:rect l="T15" t="T16" r="T17" b="T18"/>
                                        <a:pathLst>
                                          <a:path w="38" h="40">
                                            <a:moveTo>
                                              <a:pt x="22" y="0"/>
                                            </a:moveTo>
                                            <a:lnTo>
                                              <a:pt x="0" y="20"/>
                                            </a:lnTo>
                                            <a:lnTo>
                                              <a:pt x="22" y="40"/>
                                            </a:lnTo>
                                            <a:lnTo>
                                              <a:pt x="38" y="20"/>
                                            </a:lnTo>
                                            <a:lnTo>
                                              <a:pt x="22"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70" name="Freeform 1732"/>
                                      <a:cNvSpPr>
                                        <a:spLocks/>
                                      </a:cNvSpPr>
                                    </a:nvSpPr>
                                    <a:spPr bwMode="auto">
                                      <a:xfrm>
                                        <a:off x="4471988" y="3273425"/>
                                        <a:ext cx="69850" cy="63500"/>
                                      </a:xfrm>
                                      <a:custGeom>
                                        <a:avLst/>
                                        <a:gdLst>
                                          <a:gd name="T0" fmla="*/ 34925 w 44"/>
                                          <a:gd name="T1" fmla="*/ 0 h 40"/>
                                          <a:gd name="T2" fmla="*/ 0 w 44"/>
                                          <a:gd name="T3" fmla="*/ 31750 h 40"/>
                                          <a:gd name="T4" fmla="*/ 34925 w 44"/>
                                          <a:gd name="T5" fmla="*/ 63500 h 40"/>
                                          <a:gd name="T6" fmla="*/ 69850 w 44"/>
                                          <a:gd name="T7" fmla="*/ 31750 h 40"/>
                                          <a:gd name="T8" fmla="*/ 34925 w 44"/>
                                          <a:gd name="T9" fmla="*/ 0 h 40"/>
                                          <a:gd name="T10" fmla="*/ 0 60000 65536"/>
                                          <a:gd name="T11" fmla="*/ 0 60000 65536"/>
                                          <a:gd name="T12" fmla="*/ 0 60000 65536"/>
                                          <a:gd name="T13" fmla="*/ 0 60000 65536"/>
                                          <a:gd name="T14" fmla="*/ 0 60000 65536"/>
                                          <a:gd name="T15" fmla="*/ 0 w 44"/>
                                          <a:gd name="T16" fmla="*/ 0 h 40"/>
                                          <a:gd name="T17" fmla="*/ 44 w 44"/>
                                          <a:gd name="T18" fmla="*/ 40 h 40"/>
                                        </a:gdLst>
                                        <a:ahLst/>
                                        <a:cxnLst>
                                          <a:cxn ang="T10">
                                            <a:pos x="T0" y="T1"/>
                                          </a:cxn>
                                          <a:cxn ang="T11">
                                            <a:pos x="T2" y="T3"/>
                                          </a:cxn>
                                          <a:cxn ang="T12">
                                            <a:pos x="T4" y="T5"/>
                                          </a:cxn>
                                          <a:cxn ang="T13">
                                            <a:pos x="T6" y="T7"/>
                                          </a:cxn>
                                          <a:cxn ang="T14">
                                            <a:pos x="T8" y="T9"/>
                                          </a:cxn>
                                        </a:cxnLst>
                                        <a:rect l="T15" t="T16" r="T17" b="T18"/>
                                        <a:pathLst>
                                          <a:path w="44" h="40">
                                            <a:moveTo>
                                              <a:pt x="22" y="0"/>
                                            </a:moveTo>
                                            <a:lnTo>
                                              <a:pt x="0" y="20"/>
                                            </a:lnTo>
                                            <a:lnTo>
                                              <a:pt x="22" y="40"/>
                                            </a:lnTo>
                                            <a:lnTo>
                                              <a:pt x="44" y="20"/>
                                            </a:lnTo>
                                            <a:lnTo>
                                              <a:pt x="22"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71" name="Freeform 1733"/>
                                      <a:cNvSpPr>
                                        <a:spLocks/>
                                      </a:cNvSpPr>
                                    </a:nvSpPr>
                                    <a:spPr bwMode="auto">
                                      <a:xfrm>
                                        <a:off x="4183063" y="3273425"/>
                                        <a:ext cx="69850" cy="63500"/>
                                      </a:xfrm>
                                      <a:custGeom>
                                        <a:avLst/>
                                        <a:gdLst>
                                          <a:gd name="T0" fmla="*/ 34925 w 44"/>
                                          <a:gd name="T1" fmla="*/ 0 h 40"/>
                                          <a:gd name="T2" fmla="*/ 0 w 44"/>
                                          <a:gd name="T3" fmla="*/ 31750 h 40"/>
                                          <a:gd name="T4" fmla="*/ 34925 w 44"/>
                                          <a:gd name="T5" fmla="*/ 63500 h 40"/>
                                          <a:gd name="T6" fmla="*/ 69850 w 44"/>
                                          <a:gd name="T7" fmla="*/ 31750 h 40"/>
                                          <a:gd name="T8" fmla="*/ 34925 w 44"/>
                                          <a:gd name="T9" fmla="*/ 0 h 40"/>
                                          <a:gd name="T10" fmla="*/ 0 60000 65536"/>
                                          <a:gd name="T11" fmla="*/ 0 60000 65536"/>
                                          <a:gd name="T12" fmla="*/ 0 60000 65536"/>
                                          <a:gd name="T13" fmla="*/ 0 60000 65536"/>
                                          <a:gd name="T14" fmla="*/ 0 60000 65536"/>
                                          <a:gd name="T15" fmla="*/ 0 w 44"/>
                                          <a:gd name="T16" fmla="*/ 0 h 40"/>
                                          <a:gd name="T17" fmla="*/ 44 w 44"/>
                                          <a:gd name="T18" fmla="*/ 40 h 40"/>
                                        </a:gdLst>
                                        <a:ahLst/>
                                        <a:cxnLst>
                                          <a:cxn ang="T10">
                                            <a:pos x="T0" y="T1"/>
                                          </a:cxn>
                                          <a:cxn ang="T11">
                                            <a:pos x="T2" y="T3"/>
                                          </a:cxn>
                                          <a:cxn ang="T12">
                                            <a:pos x="T4" y="T5"/>
                                          </a:cxn>
                                          <a:cxn ang="T13">
                                            <a:pos x="T6" y="T7"/>
                                          </a:cxn>
                                          <a:cxn ang="T14">
                                            <a:pos x="T8" y="T9"/>
                                          </a:cxn>
                                        </a:cxnLst>
                                        <a:rect l="T15" t="T16" r="T17" b="T18"/>
                                        <a:pathLst>
                                          <a:path w="44" h="40">
                                            <a:moveTo>
                                              <a:pt x="22" y="0"/>
                                            </a:moveTo>
                                            <a:lnTo>
                                              <a:pt x="0" y="20"/>
                                            </a:lnTo>
                                            <a:lnTo>
                                              <a:pt x="22" y="40"/>
                                            </a:lnTo>
                                            <a:lnTo>
                                              <a:pt x="44" y="20"/>
                                            </a:lnTo>
                                            <a:lnTo>
                                              <a:pt x="22"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72" name="Line 1734"/>
                                      <a:cNvSpPr>
                                        <a:spLocks noChangeShapeType="1"/>
                                      </a:cNvSpPr>
                                    </a:nvSpPr>
                                    <a:spPr bwMode="auto">
                                      <a:xfrm>
                                        <a:off x="8343900"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73" name="Line 1735"/>
                                      <a:cNvSpPr>
                                        <a:spLocks noChangeShapeType="1"/>
                                      </a:cNvSpPr>
                                    </a:nvSpPr>
                                    <a:spPr bwMode="auto">
                                      <a:xfrm>
                                        <a:off x="1652588" y="801688"/>
                                        <a:ext cx="0" cy="5237162"/>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74" name="Rectangle 1736"/>
                                      <a:cNvSpPr>
                                        <a:spLocks noChangeArrowheads="1"/>
                                      </a:cNvSpPr>
                                    </a:nvSpPr>
                                    <a:spPr bwMode="auto">
                                      <a:xfrm>
                                        <a:off x="5099050" y="1227138"/>
                                        <a:ext cx="3624263" cy="119062"/>
                                      </a:xfrm>
                                      <a:prstGeom prst="rect">
                                        <a:avLst/>
                                      </a:prstGeom>
                                      <a:solidFill>
                                        <a:srgbClr val="FFFFCC"/>
                                      </a:solidFill>
                                      <a:ln w="9525">
                                        <a:solidFill>
                                          <a:srgbClr val="0000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75" name="Rectangle 1737"/>
                                      <a:cNvSpPr>
                                        <a:spLocks noChangeArrowheads="1"/>
                                      </a:cNvSpPr>
                                    </a:nvSpPr>
                                    <a:spPr bwMode="auto">
                                      <a:xfrm>
                                        <a:off x="6561138" y="1195388"/>
                                        <a:ext cx="1273175"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76" name="Rectangle 1738"/>
                                      <a:cNvSpPr>
                                        <a:spLocks noChangeArrowheads="1"/>
                                      </a:cNvSpPr>
                                    </a:nvSpPr>
                                    <a:spPr bwMode="auto">
                                      <a:xfrm>
                                        <a:off x="5226050" y="1222375"/>
                                        <a:ext cx="11271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Production  &amp; Deployment</a:t>
                                          </a:r>
                                          <a:endParaRPr lang="en-US"/>
                                        </a:p>
                                      </a:txBody>
                                      <a:useSpRect/>
                                    </a:txSp>
                                  </a:sp>
                                  <a:sp>
                                    <a:nvSpPr>
                                      <a:cNvPr id="2577" name="Rectangle 1739"/>
                                      <a:cNvSpPr>
                                        <a:spLocks noChangeArrowheads="1"/>
                                      </a:cNvSpPr>
                                    </a:nvSpPr>
                                    <a:spPr bwMode="auto">
                                      <a:xfrm>
                                        <a:off x="5111750" y="1339850"/>
                                        <a:ext cx="1125538" cy="100013"/>
                                      </a:xfrm>
                                      <a:prstGeom prst="rect">
                                        <a:avLst/>
                                      </a:prstGeom>
                                      <a:solidFill>
                                        <a:srgbClr val="FFFFFF"/>
                                      </a:solidFill>
                                      <a:ln w="9525">
                                        <a:solidFill>
                                          <a:srgbClr val="0000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endParaRPr lang="en-US"/>
                                        </a:p>
                                      </a:txBody>
                                      <a:useSpRect/>
                                    </a:txSp>
                                  </a:sp>
                                  <a:sp>
                                    <a:nvSpPr>
                                      <a:cNvPr id="2578" name="Rectangle 1740"/>
                                      <a:cNvSpPr>
                                        <a:spLocks noChangeArrowheads="1"/>
                                      </a:cNvSpPr>
                                    </a:nvSpPr>
                                    <a:spPr bwMode="auto">
                                      <a:xfrm>
                                        <a:off x="5262563" y="1298575"/>
                                        <a:ext cx="666750" cy="1778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79" name="Rectangle 1741"/>
                                      <a:cNvSpPr>
                                        <a:spLocks noChangeArrowheads="1"/>
                                      </a:cNvSpPr>
                                    </a:nvSpPr>
                                    <a:spPr bwMode="auto">
                                      <a:xfrm>
                                        <a:off x="5340350" y="1339850"/>
                                        <a:ext cx="549275" cy="10636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LRIP / IOT&amp;E</a:t>
                                          </a:r>
                                          <a:endParaRPr lang="en-US"/>
                                        </a:p>
                                      </a:txBody>
                                      <a:useSpRect/>
                                    </a:txSp>
                                  </a:sp>
                                  <a:sp>
                                    <a:nvSpPr>
                                      <a:cNvPr id="2580" name="Rectangle 1743"/>
                                      <a:cNvSpPr>
                                        <a:spLocks noChangeArrowheads="1"/>
                                      </a:cNvSpPr>
                                    </a:nvSpPr>
                                    <a:spPr bwMode="auto">
                                      <a:xfrm>
                                        <a:off x="6218238" y="1298575"/>
                                        <a:ext cx="342900" cy="1778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81" name="Rectangle 1744"/>
                                      <a:cNvSpPr>
                                        <a:spLocks noChangeArrowheads="1"/>
                                      </a:cNvSpPr>
                                    </a:nvSpPr>
                                    <a:spPr bwMode="auto">
                                      <a:xfrm>
                                        <a:off x="6297613" y="1339850"/>
                                        <a:ext cx="177800"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FRP</a:t>
                                          </a:r>
                                          <a:endParaRPr lang="en-US"/>
                                        </a:p>
                                      </a:txBody>
                                      <a:useSpRect/>
                                    </a:txSp>
                                  </a:sp>
                                  <a:sp>
                                    <a:nvSpPr>
                                      <a:cNvPr id="2582" name="Rectangle 1745"/>
                                      <a:cNvSpPr>
                                        <a:spLocks noChangeArrowheads="1"/>
                                      </a:cNvSpPr>
                                    </a:nvSpPr>
                                    <a:spPr bwMode="auto">
                                      <a:xfrm>
                                        <a:off x="8037513" y="3760788"/>
                                        <a:ext cx="676275" cy="104775"/>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83" name="Freeform 1746"/>
                                      <a:cNvSpPr>
                                        <a:spLocks/>
                                      </a:cNvSpPr>
                                    </a:nvSpPr>
                                    <a:spPr bwMode="auto">
                                      <a:xfrm>
                                        <a:off x="8555038" y="3776663"/>
                                        <a:ext cx="69850" cy="65087"/>
                                      </a:xfrm>
                                      <a:custGeom>
                                        <a:avLst/>
                                        <a:gdLst>
                                          <a:gd name="T0" fmla="*/ 34925 w 44"/>
                                          <a:gd name="T1" fmla="*/ 0 h 41"/>
                                          <a:gd name="T2" fmla="*/ 0 w 44"/>
                                          <a:gd name="T3" fmla="*/ 31750 h 41"/>
                                          <a:gd name="T4" fmla="*/ 34925 w 44"/>
                                          <a:gd name="T5" fmla="*/ 65087 h 41"/>
                                          <a:gd name="T6" fmla="*/ 69850 w 44"/>
                                          <a:gd name="T7" fmla="*/ 31750 h 41"/>
                                          <a:gd name="T8" fmla="*/ 34925 w 44"/>
                                          <a:gd name="T9" fmla="*/ 0 h 41"/>
                                          <a:gd name="T10" fmla="*/ 0 60000 65536"/>
                                          <a:gd name="T11" fmla="*/ 0 60000 65536"/>
                                          <a:gd name="T12" fmla="*/ 0 60000 65536"/>
                                          <a:gd name="T13" fmla="*/ 0 60000 65536"/>
                                          <a:gd name="T14" fmla="*/ 0 60000 65536"/>
                                          <a:gd name="T15" fmla="*/ 0 w 44"/>
                                          <a:gd name="T16" fmla="*/ 0 h 41"/>
                                          <a:gd name="T17" fmla="*/ 44 w 44"/>
                                          <a:gd name="T18" fmla="*/ 41 h 41"/>
                                        </a:gdLst>
                                        <a:ahLst/>
                                        <a:cxnLst>
                                          <a:cxn ang="T10">
                                            <a:pos x="T0" y="T1"/>
                                          </a:cxn>
                                          <a:cxn ang="T11">
                                            <a:pos x="T2" y="T3"/>
                                          </a:cxn>
                                          <a:cxn ang="T12">
                                            <a:pos x="T4" y="T5"/>
                                          </a:cxn>
                                          <a:cxn ang="T13">
                                            <a:pos x="T6" y="T7"/>
                                          </a:cxn>
                                          <a:cxn ang="T14">
                                            <a:pos x="T8" y="T9"/>
                                          </a:cxn>
                                        </a:cxnLst>
                                        <a:rect l="T15" t="T16" r="T17" b="T18"/>
                                        <a:pathLst>
                                          <a:path w="44" h="41">
                                            <a:moveTo>
                                              <a:pt x="22" y="0"/>
                                            </a:moveTo>
                                            <a:lnTo>
                                              <a:pt x="0" y="20"/>
                                            </a:lnTo>
                                            <a:lnTo>
                                              <a:pt x="22" y="41"/>
                                            </a:lnTo>
                                            <a:lnTo>
                                              <a:pt x="44" y="20"/>
                                            </a:lnTo>
                                            <a:lnTo>
                                              <a:pt x="22"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84" name="Rectangle 1747"/>
                                      <a:cNvSpPr>
                                        <a:spLocks noChangeArrowheads="1"/>
                                      </a:cNvSpPr>
                                    </a:nvSpPr>
                                    <a:spPr bwMode="auto">
                                      <a:xfrm>
                                        <a:off x="7986713" y="3729038"/>
                                        <a:ext cx="384175"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85" name="Rectangle 1748"/>
                                      <a:cNvSpPr>
                                        <a:spLocks noChangeArrowheads="1"/>
                                      </a:cNvSpPr>
                                    </a:nvSpPr>
                                    <a:spPr bwMode="auto">
                                      <a:xfrm>
                                        <a:off x="8062913" y="3762375"/>
                                        <a:ext cx="21431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Lot 9</a:t>
                                          </a:r>
                                          <a:endParaRPr lang="en-US"/>
                                        </a:p>
                                      </a:txBody>
                                      <a:useSpRect/>
                                    </a:txSp>
                                  </a:sp>
                                  <a:sp>
                                    <a:nvSpPr>
                                      <a:cNvPr id="2586" name="Rectangle 1749"/>
                                      <a:cNvSpPr>
                                        <a:spLocks noChangeArrowheads="1"/>
                                      </a:cNvSpPr>
                                    </a:nvSpPr>
                                    <a:spPr bwMode="auto">
                                      <a:xfrm>
                                        <a:off x="8285163" y="3729038"/>
                                        <a:ext cx="339725"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87" name="Rectangle 1750"/>
                                      <a:cNvSpPr>
                                        <a:spLocks noChangeArrowheads="1"/>
                                      </a:cNvSpPr>
                                    </a:nvSpPr>
                                    <a:spPr bwMode="auto">
                                      <a:xfrm>
                                        <a:off x="8361363" y="3762375"/>
                                        <a:ext cx="1746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x 10</a:t>
                                          </a:r>
                                          <a:endParaRPr lang="en-US"/>
                                        </a:p>
                                      </a:txBody>
                                      <a:useSpRect/>
                                    </a:txSp>
                                  </a:sp>
                                  <a:sp>
                                    <a:nvSpPr>
                                      <a:cNvPr id="2588" name="Rectangle 1751"/>
                                      <a:cNvSpPr>
                                        <a:spLocks noChangeArrowheads="1"/>
                                      </a:cNvSpPr>
                                    </a:nvSpPr>
                                    <a:spPr bwMode="auto">
                                      <a:xfrm>
                                        <a:off x="7316788" y="3665538"/>
                                        <a:ext cx="360362" cy="103187"/>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89" name="Rectangle 1752"/>
                                      <a:cNvSpPr>
                                        <a:spLocks noChangeArrowheads="1"/>
                                      </a:cNvSpPr>
                                    </a:nvSpPr>
                                    <a:spPr bwMode="auto">
                                      <a:xfrm>
                                        <a:off x="7677150" y="3760788"/>
                                        <a:ext cx="360363" cy="104775"/>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90" name="Rectangle 1753"/>
                                      <a:cNvSpPr>
                                        <a:spLocks noChangeArrowheads="1"/>
                                      </a:cNvSpPr>
                                    </a:nvSpPr>
                                    <a:spPr bwMode="auto">
                                      <a:xfrm>
                                        <a:off x="7545388" y="3729038"/>
                                        <a:ext cx="631825"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91" name="Rectangle 1754"/>
                                      <a:cNvSpPr>
                                        <a:spLocks noChangeArrowheads="1"/>
                                      </a:cNvSpPr>
                                    </a:nvSpPr>
                                    <a:spPr bwMode="auto">
                                      <a:xfrm>
                                        <a:off x="7704138" y="3762375"/>
                                        <a:ext cx="3143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L/Lead </a:t>
                                          </a:r>
                                          <a:endParaRPr lang="en-US"/>
                                        </a:p>
                                      </a:txBody>
                                      <a:useSpRect/>
                                    </a:txSp>
                                  </a:sp>
                                  <a:sp>
                                    <a:nvSpPr>
                                      <a:cNvPr id="2592" name="Rectangle 1755"/>
                                      <a:cNvSpPr>
                                        <a:spLocks noChangeArrowheads="1"/>
                                      </a:cNvSpPr>
                                    </a:nvSpPr>
                                    <a:spPr bwMode="auto">
                                      <a:xfrm>
                                        <a:off x="7677150" y="3665538"/>
                                        <a:ext cx="939800" cy="95250"/>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93" name="Rectangle 1756"/>
                                      <a:cNvSpPr>
                                        <a:spLocks noChangeArrowheads="1"/>
                                      </a:cNvSpPr>
                                    </a:nvSpPr>
                                    <a:spPr bwMode="auto">
                                      <a:xfrm>
                                        <a:off x="8335963" y="3632200"/>
                                        <a:ext cx="342900"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94" name="Rectangle 1757"/>
                                      <a:cNvSpPr>
                                        <a:spLocks noChangeArrowheads="1"/>
                                      </a:cNvSpPr>
                                    </a:nvSpPr>
                                    <a:spPr bwMode="auto">
                                      <a:xfrm>
                                        <a:off x="8415338" y="3665538"/>
                                        <a:ext cx="1746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x 24</a:t>
                                          </a:r>
                                          <a:endParaRPr lang="en-US"/>
                                        </a:p>
                                      </a:txBody>
                                      <a:useSpRect/>
                                    </a:txSp>
                                  </a:sp>
                                  <a:sp>
                                    <a:nvSpPr>
                                      <a:cNvPr id="2595" name="Freeform 1758"/>
                                      <a:cNvSpPr>
                                        <a:spLocks/>
                                      </a:cNvSpPr>
                                    </a:nvSpPr>
                                    <a:spPr bwMode="auto">
                                      <a:xfrm>
                                        <a:off x="8196263" y="3681413"/>
                                        <a:ext cx="60325" cy="63500"/>
                                      </a:xfrm>
                                      <a:custGeom>
                                        <a:avLst/>
                                        <a:gdLst>
                                          <a:gd name="T0" fmla="*/ 34029 w 39"/>
                                          <a:gd name="T1" fmla="*/ 0 h 40"/>
                                          <a:gd name="T2" fmla="*/ 0 w 39"/>
                                          <a:gd name="T3" fmla="*/ 31750 h 40"/>
                                          <a:gd name="T4" fmla="*/ 34029 w 39"/>
                                          <a:gd name="T5" fmla="*/ 63500 h 40"/>
                                          <a:gd name="T6" fmla="*/ 60325 w 39"/>
                                          <a:gd name="T7" fmla="*/ 31750 h 40"/>
                                          <a:gd name="T8" fmla="*/ 34029 w 39"/>
                                          <a:gd name="T9" fmla="*/ 0 h 40"/>
                                          <a:gd name="T10" fmla="*/ 0 60000 65536"/>
                                          <a:gd name="T11" fmla="*/ 0 60000 65536"/>
                                          <a:gd name="T12" fmla="*/ 0 60000 65536"/>
                                          <a:gd name="T13" fmla="*/ 0 60000 65536"/>
                                          <a:gd name="T14" fmla="*/ 0 60000 65536"/>
                                          <a:gd name="T15" fmla="*/ 0 w 39"/>
                                          <a:gd name="T16" fmla="*/ 0 h 40"/>
                                          <a:gd name="T17" fmla="*/ 39 w 39"/>
                                          <a:gd name="T18" fmla="*/ 40 h 40"/>
                                        </a:gdLst>
                                        <a:ahLst/>
                                        <a:cxnLst>
                                          <a:cxn ang="T10">
                                            <a:pos x="T0" y="T1"/>
                                          </a:cxn>
                                          <a:cxn ang="T11">
                                            <a:pos x="T2" y="T3"/>
                                          </a:cxn>
                                          <a:cxn ang="T12">
                                            <a:pos x="T4" y="T5"/>
                                          </a:cxn>
                                          <a:cxn ang="T13">
                                            <a:pos x="T6" y="T7"/>
                                          </a:cxn>
                                          <a:cxn ang="T14">
                                            <a:pos x="T8" y="T9"/>
                                          </a:cxn>
                                        </a:cxnLst>
                                        <a:rect l="T15" t="T16" r="T17" b="T18"/>
                                        <a:pathLst>
                                          <a:path w="39" h="40">
                                            <a:moveTo>
                                              <a:pt x="22" y="0"/>
                                            </a:moveTo>
                                            <a:lnTo>
                                              <a:pt x="0" y="20"/>
                                            </a:lnTo>
                                            <a:lnTo>
                                              <a:pt x="22" y="40"/>
                                            </a:lnTo>
                                            <a:lnTo>
                                              <a:pt x="39" y="20"/>
                                            </a:lnTo>
                                            <a:lnTo>
                                              <a:pt x="22"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96" name="Rectangle 1759"/>
                                      <a:cNvSpPr>
                                        <a:spLocks noChangeArrowheads="1"/>
                                      </a:cNvSpPr>
                                    </a:nvSpPr>
                                    <a:spPr bwMode="auto">
                                      <a:xfrm>
                                        <a:off x="7659688" y="3640138"/>
                                        <a:ext cx="377825"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97" name="Rectangle 1760"/>
                                      <a:cNvSpPr>
                                        <a:spLocks noChangeArrowheads="1"/>
                                      </a:cNvSpPr>
                                    </a:nvSpPr>
                                    <a:spPr bwMode="auto">
                                      <a:xfrm>
                                        <a:off x="7739063" y="3673475"/>
                                        <a:ext cx="21431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Lot 8</a:t>
                                          </a:r>
                                          <a:endParaRPr lang="en-US"/>
                                        </a:p>
                                      </a:txBody>
                                      <a:useSpRect/>
                                    </a:txSp>
                                  </a:sp>
                                  <a:sp>
                                    <a:nvSpPr>
                                      <a:cNvPr id="2598" name="Rectangle 1761"/>
                                      <a:cNvSpPr>
                                        <a:spLocks noChangeArrowheads="1"/>
                                      </a:cNvSpPr>
                                    </a:nvSpPr>
                                    <a:spPr bwMode="auto">
                                      <a:xfrm>
                                        <a:off x="7194550" y="3640138"/>
                                        <a:ext cx="622300"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599" name="Rectangle 1762"/>
                                      <a:cNvSpPr>
                                        <a:spLocks noChangeArrowheads="1"/>
                                      </a:cNvSpPr>
                                    </a:nvSpPr>
                                    <a:spPr bwMode="auto">
                                      <a:xfrm>
                                        <a:off x="7351713" y="3673475"/>
                                        <a:ext cx="3143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L/Lead </a:t>
                                          </a:r>
                                          <a:endParaRPr lang="en-US"/>
                                        </a:p>
                                      </a:txBody>
                                      <a:useSpRect/>
                                    </a:txSp>
                                  </a:sp>
                                  <a:sp>
                                    <a:nvSpPr>
                                      <a:cNvPr id="2600" name="Freeform 1763"/>
                                      <a:cNvSpPr>
                                        <a:spLocks/>
                                      </a:cNvSpPr>
                                    </a:nvSpPr>
                                    <a:spPr bwMode="auto">
                                      <a:xfrm>
                                        <a:off x="571500" y="4573588"/>
                                        <a:ext cx="96838" cy="88900"/>
                                      </a:xfrm>
                                      <a:custGeom>
                                        <a:avLst/>
                                        <a:gdLst>
                                          <a:gd name="T0" fmla="*/ 52388 w 61"/>
                                          <a:gd name="T1" fmla="*/ 0 h 56"/>
                                          <a:gd name="T2" fmla="*/ 34925 w 61"/>
                                          <a:gd name="T3" fmla="*/ 33338 h 56"/>
                                          <a:gd name="T4" fmla="*/ 0 w 61"/>
                                          <a:gd name="T5" fmla="*/ 33338 h 56"/>
                                          <a:gd name="T6" fmla="*/ 34925 w 61"/>
                                          <a:gd name="T7" fmla="*/ 57150 h 56"/>
                                          <a:gd name="T8" fmla="*/ 17463 w 61"/>
                                          <a:gd name="T9" fmla="*/ 88900 h 56"/>
                                          <a:gd name="T10" fmla="*/ 52388 w 61"/>
                                          <a:gd name="T11" fmla="*/ 73025 h 56"/>
                                          <a:gd name="T12" fmla="*/ 79375 w 61"/>
                                          <a:gd name="T13" fmla="*/ 88900 h 56"/>
                                          <a:gd name="T14" fmla="*/ 69850 w 61"/>
                                          <a:gd name="T15" fmla="*/ 57150 h 56"/>
                                          <a:gd name="T16" fmla="*/ 96838 w 61"/>
                                          <a:gd name="T17" fmla="*/ 33338 h 56"/>
                                          <a:gd name="T18" fmla="*/ 61913 w 61"/>
                                          <a:gd name="T19" fmla="*/ 33338 h 56"/>
                                          <a:gd name="T20" fmla="*/ 52388 w 61"/>
                                          <a:gd name="T21" fmla="*/ 0 h 56"/>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61"/>
                                          <a:gd name="T34" fmla="*/ 0 h 56"/>
                                          <a:gd name="T35" fmla="*/ 61 w 61"/>
                                          <a:gd name="T36" fmla="*/ 56 h 5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61" h="56">
                                            <a:moveTo>
                                              <a:pt x="33" y="0"/>
                                            </a:moveTo>
                                            <a:lnTo>
                                              <a:pt x="22" y="21"/>
                                            </a:lnTo>
                                            <a:lnTo>
                                              <a:pt x="0" y="21"/>
                                            </a:lnTo>
                                            <a:lnTo>
                                              <a:pt x="22" y="36"/>
                                            </a:lnTo>
                                            <a:lnTo>
                                              <a:pt x="11" y="56"/>
                                            </a:lnTo>
                                            <a:lnTo>
                                              <a:pt x="33" y="46"/>
                                            </a:lnTo>
                                            <a:lnTo>
                                              <a:pt x="50" y="56"/>
                                            </a:lnTo>
                                            <a:lnTo>
                                              <a:pt x="44" y="36"/>
                                            </a:lnTo>
                                            <a:lnTo>
                                              <a:pt x="61" y="21"/>
                                            </a:lnTo>
                                            <a:lnTo>
                                              <a:pt x="39" y="21"/>
                                            </a:lnTo>
                                            <a:lnTo>
                                              <a:pt x="33" y="0"/>
                                            </a:lnTo>
                                            <a:close/>
                                          </a:path>
                                        </a:pathLst>
                                      </a:custGeom>
                                      <a:solidFill>
                                        <a:srgbClr val="FFFF66"/>
                                      </a:solidFill>
                                      <a:ln w="9525" cap="rnd">
                                        <a:solidFill>
                                          <a:srgbClr val="FF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01" name="Rectangle 1765"/>
                                      <a:cNvSpPr>
                                        <a:spLocks noChangeArrowheads="1"/>
                                      </a:cNvSpPr>
                                    </a:nvSpPr>
                                    <a:spPr bwMode="auto">
                                      <a:xfrm>
                                        <a:off x="738188" y="4606925"/>
                                        <a:ext cx="425450"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 First Flight</a:t>
                                          </a:r>
                                          <a:endParaRPr lang="en-US"/>
                                        </a:p>
                                      </a:txBody>
                                      <a:useSpRect/>
                                    </a:txSp>
                                  </a:sp>
                                  <a:sp>
                                    <a:nvSpPr>
                                      <a:cNvPr id="2602" name="Rectangle 1766"/>
                                      <a:cNvSpPr>
                                        <a:spLocks noChangeArrowheads="1"/>
                                      </a:cNvSpPr>
                                    </a:nvSpPr>
                                    <a:spPr bwMode="auto">
                                      <a:xfrm>
                                        <a:off x="5111750" y="3030538"/>
                                        <a:ext cx="342900" cy="88900"/>
                                      </a:xfrm>
                                      <a:prstGeom prst="rect">
                                        <a:avLst/>
                                      </a:prstGeom>
                                      <a:solidFill>
                                        <a:srgbClr val="FFFFFF"/>
                                      </a:solidFill>
                                      <a:ln w="9525">
                                        <a:solidFill>
                                          <a:srgbClr val="00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03" name="Rectangle 1768"/>
                                      <a:cNvSpPr>
                                        <a:spLocks noChangeArrowheads="1"/>
                                      </a:cNvSpPr>
                                    </a:nvSpPr>
                                    <a:spPr bwMode="auto">
                                      <a:xfrm>
                                        <a:off x="5148263" y="3024188"/>
                                        <a:ext cx="3143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L/Lead </a:t>
                                          </a:r>
                                          <a:endParaRPr lang="en-US"/>
                                        </a:p>
                                      </a:txBody>
                                      <a:useSpRect/>
                                    </a:txSp>
                                  </a:sp>
                                  <a:sp>
                                    <a:nvSpPr>
                                      <a:cNvPr id="2604" name="Rectangle 1770"/>
                                      <a:cNvSpPr>
                                        <a:spLocks noChangeArrowheads="1"/>
                                      </a:cNvSpPr>
                                    </a:nvSpPr>
                                    <a:spPr bwMode="auto">
                                      <a:xfrm>
                                        <a:off x="4322763" y="5305425"/>
                                        <a:ext cx="13017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IT1</a:t>
                                          </a:r>
                                          <a:endParaRPr lang="en-US"/>
                                        </a:p>
                                      </a:txBody>
                                      <a:useSpRect/>
                                    </a:txSp>
                                  </a:sp>
                                  <a:sp>
                                    <a:nvSpPr>
                                      <a:cNvPr id="2605" name="Rectangle 1774"/>
                                      <a:cNvSpPr>
                                        <a:spLocks noChangeArrowheads="1"/>
                                      </a:cNvSpPr>
                                    </a:nvSpPr>
                                    <a:spPr bwMode="auto">
                                      <a:xfrm>
                                        <a:off x="6224588" y="5475288"/>
                                        <a:ext cx="1879600" cy="103187"/>
                                      </a:xfrm>
                                      <a:prstGeom prst="rect">
                                        <a:avLst/>
                                      </a:prstGeom>
                                      <a:solidFill>
                                        <a:srgbClr val="FFFFFF"/>
                                      </a:solidFill>
                                      <a:ln w="9525">
                                        <a:solidFill>
                                          <a:srgbClr val="9900FF"/>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06" name="Rectangle 1776"/>
                                      <a:cNvSpPr>
                                        <a:spLocks noChangeArrowheads="1"/>
                                      </a:cNvSpPr>
                                    </a:nvSpPr>
                                    <a:spPr bwMode="auto">
                                      <a:xfrm>
                                        <a:off x="6294438" y="5475288"/>
                                        <a:ext cx="2381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FOTE</a:t>
                                          </a:r>
                                          <a:endParaRPr lang="en-US"/>
                                        </a:p>
                                      </a:txBody>
                                      <a:useSpRect/>
                                    </a:txSp>
                                  </a:sp>
                                  <a:sp>
                                    <a:nvSpPr>
                                      <a:cNvPr id="2607" name="Rectangle 1777"/>
                                      <a:cNvSpPr>
                                        <a:spLocks noChangeArrowheads="1"/>
                                      </a:cNvSpPr>
                                    </a:nvSpPr>
                                    <a:spPr bwMode="auto">
                                      <a:xfrm>
                                        <a:off x="6210300" y="4421188"/>
                                        <a:ext cx="633413" cy="1778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08" name="Line 1779"/>
                                      <a:cNvSpPr>
                                        <a:spLocks noChangeShapeType="1"/>
                                      </a:cNvSpPr>
                                    </a:nvSpPr>
                                    <a:spPr bwMode="auto">
                                      <a:xfrm>
                                        <a:off x="474663" y="6038850"/>
                                        <a:ext cx="1195387"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09" name="Line 1780"/>
                                      <a:cNvSpPr>
                                        <a:spLocks noChangeShapeType="1"/>
                                      </a:cNvSpPr>
                                    </a:nvSpPr>
                                    <a:spPr bwMode="auto">
                                      <a:xfrm>
                                        <a:off x="1677988" y="6038850"/>
                                        <a:ext cx="360362"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10" name="Line 1781"/>
                                      <a:cNvSpPr>
                                        <a:spLocks noChangeShapeType="1"/>
                                      </a:cNvSpPr>
                                    </a:nvSpPr>
                                    <a:spPr bwMode="auto">
                                      <a:xfrm>
                                        <a:off x="2049463" y="6038850"/>
                                        <a:ext cx="357187"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11" name="Line 1782"/>
                                      <a:cNvSpPr>
                                        <a:spLocks noChangeShapeType="1"/>
                                      </a:cNvSpPr>
                                    </a:nvSpPr>
                                    <a:spPr bwMode="auto">
                                      <a:xfrm>
                                        <a:off x="2417763" y="6038850"/>
                                        <a:ext cx="36830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12" name="Line 1783"/>
                                      <a:cNvSpPr>
                                        <a:spLocks noChangeShapeType="1"/>
                                      </a:cNvSpPr>
                                    </a:nvSpPr>
                                    <a:spPr bwMode="auto">
                                      <a:xfrm>
                                        <a:off x="2794000" y="6038850"/>
                                        <a:ext cx="36036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13" name="Line 1784"/>
                                      <a:cNvSpPr>
                                        <a:spLocks noChangeShapeType="1"/>
                                      </a:cNvSpPr>
                                    </a:nvSpPr>
                                    <a:spPr bwMode="auto">
                                      <a:xfrm>
                                        <a:off x="3162300" y="6038850"/>
                                        <a:ext cx="36036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14" name="Line 1785"/>
                                      <a:cNvSpPr>
                                        <a:spLocks noChangeShapeType="1"/>
                                      </a:cNvSpPr>
                                    </a:nvSpPr>
                                    <a:spPr bwMode="auto">
                                      <a:xfrm>
                                        <a:off x="3532188" y="6038850"/>
                                        <a:ext cx="358775"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15" name="Line 1786"/>
                                      <a:cNvSpPr>
                                        <a:spLocks noChangeShapeType="1"/>
                                      </a:cNvSpPr>
                                    </a:nvSpPr>
                                    <a:spPr bwMode="auto">
                                      <a:xfrm>
                                        <a:off x="3900488" y="6038850"/>
                                        <a:ext cx="36830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16" name="Line 1787"/>
                                      <a:cNvSpPr>
                                        <a:spLocks noChangeShapeType="1"/>
                                      </a:cNvSpPr>
                                    </a:nvSpPr>
                                    <a:spPr bwMode="auto">
                                      <a:xfrm>
                                        <a:off x="4268788" y="6038850"/>
                                        <a:ext cx="371475"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17" name="Line 1788"/>
                                      <a:cNvSpPr>
                                        <a:spLocks noChangeShapeType="1"/>
                                      </a:cNvSpPr>
                                    </a:nvSpPr>
                                    <a:spPr bwMode="auto">
                                      <a:xfrm>
                                        <a:off x="4646613" y="6038850"/>
                                        <a:ext cx="36195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18" name="Line 1789"/>
                                      <a:cNvSpPr>
                                        <a:spLocks noChangeShapeType="1"/>
                                      </a:cNvSpPr>
                                    </a:nvSpPr>
                                    <a:spPr bwMode="auto">
                                      <a:xfrm>
                                        <a:off x="5016500" y="6038850"/>
                                        <a:ext cx="36036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19" name="Line 1790"/>
                                      <a:cNvSpPr>
                                        <a:spLocks noChangeShapeType="1"/>
                                      </a:cNvSpPr>
                                    </a:nvSpPr>
                                    <a:spPr bwMode="auto">
                                      <a:xfrm>
                                        <a:off x="5384800" y="6038850"/>
                                        <a:ext cx="36036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20" name="Line 1791"/>
                                      <a:cNvSpPr>
                                        <a:spLocks noChangeShapeType="1"/>
                                      </a:cNvSpPr>
                                    </a:nvSpPr>
                                    <a:spPr bwMode="auto">
                                      <a:xfrm>
                                        <a:off x="5753100" y="6038850"/>
                                        <a:ext cx="369888"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21" name="Line 1792"/>
                                      <a:cNvSpPr>
                                        <a:spLocks noChangeShapeType="1"/>
                                      </a:cNvSpPr>
                                    </a:nvSpPr>
                                    <a:spPr bwMode="auto">
                                      <a:xfrm>
                                        <a:off x="6132513" y="6038850"/>
                                        <a:ext cx="358775"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22" name="Line 1793"/>
                                      <a:cNvSpPr>
                                        <a:spLocks noChangeShapeType="1"/>
                                      </a:cNvSpPr>
                                    </a:nvSpPr>
                                    <a:spPr bwMode="auto">
                                      <a:xfrm>
                                        <a:off x="6500813" y="6038850"/>
                                        <a:ext cx="358775"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23" name="Line 1794"/>
                                      <a:cNvSpPr>
                                        <a:spLocks noChangeShapeType="1"/>
                                      </a:cNvSpPr>
                                    </a:nvSpPr>
                                    <a:spPr bwMode="auto">
                                      <a:xfrm>
                                        <a:off x="6869113" y="6038850"/>
                                        <a:ext cx="36195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24" name="Line 1795"/>
                                      <a:cNvSpPr>
                                        <a:spLocks noChangeShapeType="1"/>
                                      </a:cNvSpPr>
                                    </a:nvSpPr>
                                    <a:spPr bwMode="auto">
                                      <a:xfrm>
                                        <a:off x="7237413" y="6038850"/>
                                        <a:ext cx="36195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25" name="Line 1796"/>
                                      <a:cNvSpPr>
                                        <a:spLocks noChangeShapeType="1"/>
                                      </a:cNvSpPr>
                                    </a:nvSpPr>
                                    <a:spPr bwMode="auto">
                                      <a:xfrm>
                                        <a:off x="7607300" y="6038850"/>
                                        <a:ext cx="36830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26" name="Line 1797"/>
                                      <a:cNvSpPr>
                                        <a:spLocks noChangeShapeType="1"/>
                                      </a:cNvSpPr>
                                    </a:nvSpPr>
                                    <a:spPr bwMode="auto">
                                      <a:xfrm>
                                        <a:off x="7986713" y="6038850"/>
                                        <a:ext cx="357187"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27" name="Line 1798"/>
                                      <a:cNvSpPr>
                                        <a:spLocks noChangeShapeType="1"/>
                                      </a:cNvSpPr>
                                    </a:nvSpPr>
                                    <a:spPr bwMode="auto">
                                      <a:xfrm>
                                        <a:off x="8355013" y="6038850"/>
                                        <a:ext cx="358775"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28" name="Line 1799"/>
                                      <a:cNvSpPr>
                                        <a:spLocks noChangeShapeType="1"/>
                                      </a:cNvSpPr>
                                    </a:nvSpPr>
                                    <a:spPr bwMode="auto">
                                      <a:xfrm>
                                        <a:off x="474663" y="6038850"/>
                                        <a:ext cx="1195387"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29" name="Line 1800"/>
                                      <a:cNvSpPr>
                                        <a:spLocks noChangeShapeType="1"/>
                                      </a:cNvSpPr>
                                    </a:nvSpPr>
                                    <a:spPr bwMode="auto">
                                      <a:xfrm>
                                        <a:off x="1677988" y="6038850"/>
                                        <a:ext cx="360362"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30" name="Line 1801"/>
                                      <a:cNvSpPr>
                                        <a:spLocks noChangeShapeType="1"/>
                                      </a:cNvSpPr>
                                    </a:nvSpPr>
                                    <a:spPr bwMode="auto">
                                      <a:xfrm>
                                        <a:off x="2049463" y="6038850"/>
                                        <a:ext cx="357187"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31" name="Line 1802"/>
                                      <a:cNvSpPr>
                                        <a:spLocks noChangeShapeType="1"/>
                                      </a:cNvSpPr>
                                    </a:nvSpPr>
                                    <a:spPr bwMode="auto">
                                      <a:xfrm>
                                        <a:off x="2417763" y="6038850"/>
                                        <a:ext cx="36830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32" name="Line 1803"/>
                                      <a:cNvSpPr>
                                        <a:spLocks noChangeShapeType="1"/>
                                      </a:cNvSpPr>
                                    </a:nvSpPr>
                                    <a:spPr bwMode="auto">
                                      <a:xfrm>
                                        <a:off x="2794000" y="6038850"/>
                                        <a:ext cx="36036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33" name="Line 1804"/>
                                      <a:cNvSpPr>
                                        <a:spLocks noChangeShapeType="1"/>
                                      </a:cNvSpPr>
                                    </a:nvSpPr>
                                    <a:spPr bwMode="auto">
                                      <a:xfrm>
                                        <a:off x="3162300" y="6038850"/>
                                        <a:ext cx="36036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34" name="Line 1805"/>
                                      <a:cNvSpPr>
                                        <a:spLocks noChangeShapeType="1"/>
                                      </a:cNvSpPr>
                                    </a:nvSpPr>
                                    <a:spPr bwMode="auto">
                                      <a:xfrm>
                                        <a:off x="3532188" y="6038850"/>
                                        <a:ext cx="358775"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35" name="Line 1806"/>
                                      <a:cNvSpPr>
                                        <a:spLocks noChangeShapeType="1"/>
                                      </a:cNvSpPr>
                                    </a:nvSpPr>
                                    <a:spPr bwMode="auto">
                                      <a:xfrm>
                                        <a:off x="3900488" y="6038850"/>
                                        <a:ext cx="36830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36" name="Line 1807"/>
                                      <a:cNvSpPr>
                                        <a:spLocks noChangeShapeType="1"/>
                                      </a:cNvSpPr>
                                    </a:nvSpPr>
                                    <a:spPr bwMode="auto">
                                      <a:xfrm>
                                        <a:off x="4268788" y="6038850"/>
                                        <a:ext cx="371475"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37" name="Line 1808"/>
                                      <a:cNvSpPr>
                                        <a:spLocks noChangeShapeType="1"/>
                                      </a:cNvSpPr>
                                    </a:nvSpPr>
                                    <a:spPr bwMode="auto">
                                      <a:xfrm>
                                        <a:off x="4646613" y="6038850"/>
                                        <a:ext cx="36195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38" name="Line 1809"/>
                                      <a:cNvSpPr>
                                        <a:spLocks noChangeShapeType="1"/>
                                      </a:cNvSpPr>
                                    </a:nvSpPr>
                                    <a:spPr bwMode="auto">
                                      <a:xfrm>
                                        <a:off x="5016500" y="6038850"/>
                                        <a:ext cx="36036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39" name="Line 1810"/>
                                      <a:cNvSpPr>
                                        <a:spLocks noChangeShapeType="1"/>
                                      </a:cNvSpPr>
                                    </a:nvSpPr>
                                    <a:spPr bwMode="auto">
                                      <a:xfrm>
                                        <a:off x="5384800" y="6038850"/>
                                        <a:ext cx="36036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40" name="Line 1811"/>
                                      <a:cNvSpPr>
                                        <a:spLocks noChangeShapeType="1"/>
                                      </a:cNvSpPr>
                                    </a:nvSpPr>
                                    <a:spPr bwMode="auto">
                                      <a:xfrm>
                                        <a:off x="5753100" y="6038850"/>
                                        <a:ext cx="369888"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41" name="Line 1812"/>
                                      <a:cNvSpPr>
                                        <a:spLocks noChangeShapeType="1"/>
                                      </a:cNvSpPr>
                                    </a:nvSpPr>
                                    <a:spPr bwMode="auto">
                                      <a:xfrm>
                                        <a:off x="6132513" y="6038850"/>
                                        <a:ext cx="358775"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42" name="Line 1813"/>
                                      <a:cNvSpPr>
                                        <a:spLocks noChangeShapeType="1"/>
                                      </a:cNvSpPr>
                                    </a:nvSpPr>
                                    <a:spPr bwMode="auto">
                                      <a:xfrm>
                                        <a:off x="6500813" y="6038850"/>
                                        <a:ext cx="358775"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43" name="Line 1814"/>
                                      <a:cNvSpPr>
                                        <a:spLocks noChangeShapeType="1"/>
                                      </a:cNvSpPr>
                                    </a:nvSpPr>
                                    <a:spPr bwMode="auto">
                                      <a:xfrm>
                                        <a:off x="6869113" y="6038850"/>
                                        <a:ext cx="36195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44" name="Line 1815"/>
                                      <a:cNvSpPr>
                                        <a:spLocks noChangeShapeType="1"/>
                                      </a:cNvSpPr>
                                    </a:nvSpPr>
                                    <a:spPr bwMode="auto">
                                      <a:xfrm>
                                        <a:off x="7237413" y="6038850"/>
                                        <a:ext cx="36195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45" name="Line 1816"/>
                                      <a:cNvSpPr>
                                        <a:spLocks noChangeShapeType="1"/>
                                      </a:cNvSpPr>
                                    </a:nvSpPr>
                                    <a:spPr bwMode="auto">
                                      <a:xfrm>
                                        <a:off x="7607300" y="6038850"/>
                                        <a:ext cx="368300"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46" name="Line 1817"/>
                                      <a:cNvSpPr>
                                        <a:spLocks noChangeShapeType="1"/>
                                      </a:cNvSpPr>
                                    </a:nvSpPr>
                                    <a:spPr bwMode="auto">
                                      <a:xfrm>
                                        <a:off x="7986713" y="6038850"/>
                                        <a:ext cx="357187"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47" name="Line 1818"/>
                                      <a:cNvSpPr>
                                        <a:spLocks noChangeShapeType="1"/>
                                      </a:cNvSpPr>
                                    </a:nvSpPr>
                                    <a:spPr bwMode="auto">
                                      <a:xfrm>
                                        <a:off x="8355013" y="6038850"/>
                                        <a:ext cx="358775"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48" name="Rectangle 1821"/>
                                      <a:cNvSpPr>
                                        <a:spLocks noChangeArrowheads="1"/>
                                      </a:cNvSpPr>
                                    </a:nvSpPr>
                                    <a:spPr bwMode="auto">
                                      <a:xfrm>
                                        <a:off x="4735513" y="3857625"/>
                                        <a:ext cx="755650"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49" name="Freeform 1823"/>
                                      <a:cNvSpPr>
                                        <a:spLocks/>
                                      </a:cNvSpPr>
                                    </a:nvSpPr>
                                    <a:spPr bwMode="auto">
                                      <a:xfrm>
                                        <a:off x="5162550" y="3925888"/>
                                        <a:ext cx="61913" cy="65087"/>
                                      </a:xfrm>
                                      <a:custGeom>
                                        <a:avLst/>
                                        <a:gdLst>
                                          <a:gd name="T0" fmla="*/ 34925 w 39"/>
                                          <a:gd name="T1" fmla="*/ 0 h 41"/>
                                          <a:gd name="T2" fmla="*/ 0 w 39"/>
                                          <a:gd name="T3" fmla="*/ 31750 h 41"/>
                                          <a:gd name="T4" fmla="*/ 34925 w 39"/>
                                          <a:gd name="T5" fmla="*/ 65087 h 41"/>
                                          <a:gd name="T6" fmla="*/ 61912 w 39"/>
                                          <a:gd name="T7" fmla="*/ 31750 h 41"/>
                                          <a:gd name="T8" fmla="*/ 34925 w 39"/>
                                          <a:gd name="T9" fmla="*/ 0 h 41"/>
                                          <a:gd name="T10" fmla="*/ 0 60000 65536"/>
                                          <a:gd name="T11" fmla="*/ 0 60000 65536"/>
                                          <a:gd name="T12" fmla="*/ 0 60000 65536"/>
                                          <a:gd name="T13" fmla="*/ 0 60000 65536"/>
                                          <a:gd name="T14" fmla="*/ 0 60000 65536"/>
                                          <a:gd name="T15" fmla="*/ 0 w 39"/>
                                          <a:gd name="T16" fmla="*/ 0 h 41"/>
                                          <a:gd name="T17" fmla="*/ 39 w 39"/>
                                          <a:gd name="T18" fmla="*/ 41 h 41"/>
                                        </a:gdLst>
                                        <a:ahLst/>
                                        <a:cxnLst>
                                          <a:cxn ang="T10">
                                            <a:pos x="T0" y="T1"/>
                                          </a:cxn>
                                          <a:cxn ang="T11">
                                            <a:pos x="T2" y="T3"/>
                                          </a:cxn>
                                          <a:cxn ang="T12">
                                            <a:pos x="T4" y="T5"/>
                                          </a:cxn>
                                          <a:cxn ang="T13">
                                            <a:pos x="T6" y="T7"/>
                                          </a:cxn>
                                          <a:cxn ang="T14">
                                            <a:pos x="T8" y="T9"/>
                                          </a:cxn>
                                        </a:cxnLst>
                                        <a:rect l="T15" t="T16" r="T17" b="T18"/>
                                        <a:pathLst>
                                          <a:path w="39" h="41">
                                            <a:moveTo>
                                              <a:pt x="22" y="0"/>
                                            </a:moveTo>
                                            <a:lnTo>
                                              <a:pt x="0" y="20"/>
                                            </a:lnTo>
                                            <a:lnTo>
                                              <a:pt x="22" y="41"/>
                                            </a:lnTo>
                                            <a:lnTo>
                                              <a:pt x="39" y="20"/>
                                            </a:lnTo>
                                            <a:lnTo>
                                              <a:pt x="22" y="0"/>
                                            </a:lnTo>
                                            <a:close/>
                                          </a:path>
                                        </a:pathLst>
                                      </a:custGeom>
                                      <a:solidFill>
                                        <a:srgbClr val="FFFFFF"/>
                                      </a:solidFill>
                                      <a:ln w="9525" cap="rnd">
                                        <a:solidFill>
                                          <a:srgbClr val="CC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50" name="Rectangle 1825"/>
                                      <a:cNvSpPr>
                                        <a:spLocks noChangeArrowheads="1"/>
                                      </a:cNvSpPr>
                                    </a:nvSpPr>
                                    <a:spPr bwMode="auto">
                                      <a:xfrm>
                                        <a:off x="4705350" y="3902075"/>
                                        <a:ext cx="43497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Flight Sim</a:t>
                                          </a:r>
                                          <a:endParaRPr lang="en-US"/>
                                        </a:p>
                                      </a:txBody>
                                      <a:useSpRect/>
                                    </a:txSp>
                                  </a:sp>
                                  <a:sp>
                                    <a:nvSpPr>
                                      <a:cNvPr id="2651" name="Rectangle 1827"/>
                                      <a:cNvSpPr>
                                        <a:spLocks noChangeArrowheads="1"/>
                                      </a:cNvSpPr>
                                    </a:nvSpPr>
                                    <a:spPr bwMode="auto">
                                      <a:xfrm>
                                        <a:off x="6107113" y="3857625"/>
                                        <a:ext cx="876300"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52" name="Rectangle 1830"/>
                                      <a:cNvSpPr>
                                        <a:spLocks noChangeArrowheads="1"/>
                                      </a:cNvSpPr>
                                    </a:nvSpPr>
                                    <a:spPr bwMode="auto">
                                      <a:xfrm>
                                        <a:off x="6107113" y="3857625"/>
                                        <a:ext cx="876300"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53" name="Rectangle 1832"/>
                                      <a:cNvSpPr>
                                        <a:spLocks noChangeArrowheads="1"/>
                                      </a:cNvSpPr>
                                    </a:nvSpPr>
                                    <a:spPr bwMode="auto">
                                      <a:xfrm>
                                        <a:off x="519113" y="4002088"/>
                                        <a:ext cx="1193800" cy="160337"/>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54" name="Rectangle 1833"/>
                                      <a:cNvSpPr>
                                        <a:spLocks noChangeArrowheads="1"/>
                                      </a:cNvSpPr>
                                    </a:nvSpPr>
                                    <a:spPr bwMode="auto">
                                      <a:xfrm>
                                        <a:off x="623888" y="4049713"/>
                                        <a:ext cx="933450"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 training device deliveries</a:t>
                                          </a:r>
                                          <a:endParaRPr lang="en-US"/>
                                        </a:p>
                                      </a:txBody>
                                      <a:useSpRect/>
                                    </a:txSp>
                                  </a:sp>
                                  <a:sp>
                                    <a:nvSpPr>
                                      <a:cNvPr id="2655" name="Rectangle 1835"/>
                                      <a:cNvSpPr>
                                        <a:spLocks noChangeArrowheads="1"/>
                                      </a:cNvSpPr>
                                    </a:nvSpPr>
                                    <a:spPr bwMode="auto">
                                      <a:xfrm>
                                        <a:off x="5376863" y="3986213"/>
                                        <a:ext cx="833437"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56" name="Freeform 1837"/>
                                      <a:cNvSpPr>
                                        <a:spLocks/>
                                      </a:cNvSpPr>
                                    </a:nvSpPr>
                                    <a:spPr bwMode="auto">
                                      <a:xfrm>
                                        <a:off x="5341938" y="3957638"/>
                                        <a:ext cx="69850" cy="65087"/>
                                      </a:xfrm>
                                      <a:custGeom>
                                        <a:avLst/>
                                        <a:gdLst>
                                          <a:gd name="T0" fmla="*/ 34925 w 44"/>
                                          <a:gd name="T1" fmla="*/ 0 h 41"/>
                                          <a:gd name="T2" fmla="*/ 0 w 44"/>
                                          <a:gd name="T3" fmla="*/ 33338 h 41"/>
                                          <a:gd name="T4" fmla="*/ 34925 w 44"/>
                                          <a:gd name="T5" fmla="*/ 65088 h 41"/>
                                          <a:gd name="T6" fmla="*/ 69850 w 44"/>
                                          <a:gd name="T7" fmla="*/ 33338 h 41"/>
                                          <a:gd name="T8" fmla="*/ 34925 w 44"/>
                                          <a:gd name="T9" fmla="*/ 0 h 41"/>
                                          <a:gd name="T10" fmla="*/ 0 60000 65536"/>
                                          <a:gd name="T11" fmla="*/ 0 60000 65536"/>
                                          <a:gd name="T12" fmla="*/ 0 60000 65536"/>
                                          <a:gd name="T13" fmla="*/ 0 60000 65536"/>
                                          <a:gd name="T14" fmla="*/ 0 60000 65536"/>
                                          <a:gd name="T15" fmla="*/ 0 w 44"/>
                                          <a:gd name="T16" fmla="*/ 0 h 41"/>
                                          <a:gd name="T17" fmla="*/ 44 w 44"/>
                                          <a:gd name="T18" fmla="*/ 41 h 41"/>
                                        </a:gdLst>
                                        <a:ahLst/>
                                        <a:cxnLst>
                                          <a:cxn ang="T10">
                                            <a:pos x="T0" y="T1"/>
                                          </a:cxn>
                                          <a:cxn ang="T11">
                                            <a:pos x="T2" y="T3"/>
                                          </a:cxn>
                                          <a:cxn ang="T12">
                                            <a:pos x="T4" y="T5"/>
                                          </a:cxn>
                                          <a:cxn ang="T13">
                                            <a:pos x="T6" y="T7"/>
                                          </a:cxn>
                                          <a:cxn ang="T14">
                                            <a:pos x="T8" y="T9"/>
                                          </a:cxn>
                                        </a:cxnLst>
                                        <a:rect l="T15" t="T16" r="T17" b="T18"/>
                                        <a:pathLst>
                                          <a:path w="44" h="41">
                                            <a:moveTo>
                                              <a:pt x="22" y="0"/>
                                            </a:moveTo>
                                            <a:lnTo>
                                              <a:pt x="0" y="21"/>
                                            </a:lnTo>
                                            <a:lnTo>
                                              <a:pt x="22" y="41"/>
                                            </a:lnTo>
                                            <a:lnTo>
                                              <a:pt x="44" y="21"/>
                                            </a:lnTo>
                                            <a:lnTo>
                                              <a:pt x="22" y="0"/>
                                            </a:lnTo>
                                            <a:close/>
                                          </a:path>
                                        </a:pathLst>
                                      </a:custGeom>
                                      <a:solidFill>
                                        <a:srgbClr val="FFFFFF"/>
                                      </a:solidFill>
                                      <a:ln w="9525" cap="rnd">
                                        <a:solidFill>
                                          <a:srgbClr val="CC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57" name="Rectangle 1839"/>
                                      <a:cNvSpPr>
                                        <a:spLocks noChangeArrowheads="1"/>
                                      </a:cNvSpPr>
                                    </a:nvSpPr>
                                    <a:spPr bwMode="auto">
                                      <a:xfrm>
                                        <a:off x="5426075" y="3933825"/>
                                        <a:ext cx="641350"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Maint. Trainers</a:t>
                                          </a:r>
                                          <a:endParaRPr lang="en-US"/>
                                        </a:p>
                                      </a:txBody>
                                      <a:useSpRect/>
                                    </a:txSp>
                                  </a:sp>
                                  <a:sp>
                                    <a:nvSpPr>
                                      <a:cNvPr id="2658" name="Freeform 1840"/>
                                      <a:cNvSpPr>
                                        <a:spLocks/>
                                      </a:cNvSpPr>
                                    </a:nvSpPr>
                                    <a:spPr bwMode="auto">
                                      <a:xfrm>
                                        <a:off x="538163" y="4049713"/>
                                        <a:ext cx="69850" cy="63500"/>
                                      </a:xfrm>
                                      <a:custGeom>
                                        <a:avLst/>
                                        <a:gdLst>
                                          <a:gd name="T0" fmla="*/ 34925 w 44"/>
                                          <a:gd name="T1" fmla="*/ 0 h 40"/>
                                          <a:gd name="T2" fmla="*/ 0 w 44"/>
                                          <a:gd name="T3" fmla="*/ 31750 h 40"/>
                                          <a:gd name="T4" fmla="*/ 34925 w 44"/>
                                          <a:gd name="T5" fmla="*/ 63500 h 40"/>
                                          <a:gd name="T6" fmla="*/ 69850 w 44"/>
                                          <a:gd name="T7" fmla="*/ 31750 h 40"/>
                                          <a:gd name="T8" fmla="*/ 34925 w 44"/>
                                          <a:gd name="T9" fmla="*/ 0 h 40"/>
                                          <a:gd name="T10" fmla="*/ 0 60000 65536"/>
                                          <a:gd name="T11" fmla="*/ 0 60000 65536"/>
                                          <a:gd name="T12" fmla="*/ 0 60000 65536"/>
                                          <a:gd name="T13" fmla="*/ 0 60000 65536"/>
                                          <a:gd name="T14" fmla="*/ 0 60000 65536"/>
                                          <a:gd name="T15" fmla="*/ 0 w 44"/>
                                          <a:gd name="T16" fmla="*/ 0 h 40"/>
                                          <a:gd name="T17" fmla="*/ 44 w 44"/>
                                          <a:gd name="T18" fmla="*/ 40 h 40"/>
                                        </a:gdLst>
                                        <a:ahLst/>
                                        <a:cxnLst>
                                          <a:cxn ang="T10">
                                            <a:pos x="T0" y="T1"/>
                                          </a:cxn>
                                          <a:cxn ang="T11">
                                            <a:pos x="T2" y="T3"/>
                                          </a:cxn>
                                          <a:cxn ang="T12">
                                            <a:pos x="T4" y="T5"/>
                                          </a:cxn>
                                          <a:cxn ang="T13">
                                            <a:pos x="T6" y="T7"/>
                                          </a:cxn>
                                          <a:cxn ang="T14">
                                            <a:pos x="T8" y="T9"/>
                                          </a:cxn>
                                        </a:cxnLst>
                                        <a:rect l="T15" t="T16" r="T17" b="T18"/>
                                        <a:pathLst>
                                          <a:path w="44" h="40">
                                            <a:moveTo>
                                              <a:pt x="22" y="0"/>
                                            </a:moveTo>
                                            <a:lnTo>
                                              <a:pt x="0" y="20"/>
                                            </a:lnTo>
                                            <a:lnTo>
                                              <a:pt x="22" y="40"/>
                                            </a:lnTo>
                                            <a:lnTo>
                                              <a:pt x="44" y="20"/>
                                            </a:lnTo>
                                            <a:lnTo>
                                              <a:pt x="22" y="0"/>
                                            </a:lnTo>
                                            <a:close/>
                                          </a:path>
                                        </a:pathLst>
                                      </a:custGeom>
                                      <a:solidFill>
                                        <a:srgbClr val="FFFFFF"/>
                                      </a:solidFill>
                                      <a:ln w="9525" cap="rnd">
                                        <a:solidFill>
                                          <a:srgbClr val="CC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59" name="Rectangle 1841"/>
                                      <a:cNvSpPr>
                                        <a:spLocks noChangeArrowheads="1"/>
                                      </a:cNvSpPr>
                                    </a:nvSpPr>
                                    <a:spPr bwMode="auto">
                                      <a:xfrm>
                                        <a:off x="2205038" y="4129088"/>
                                        <a:ext cx="755650" cy="96837"/>
                                      </a:xfrm>
                                      <a:prstGeom prst="rect">
                                        <a:avLst/>
                                      </a:prstGeom>
                                      <a:solidFill>
                                        <a:srgbClr val="FFFFFF"/>
                                      </a:solidFill>
                                      <a:ln w="9525">
                                        <a:solidFill>
                                          <a:srgbClr val="CC00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60" name="Rectangle 1842"/>
                                      <a:cNvSpPr>
                                        <a:spLocks noChangeArrowheads="1"/>
                                      </a:cNvSpPr>
                                    </a:nvSpPr>
                                    <a:spPr bwMode="auto">
                                      <a:xfrm>
                                        <a:off x="2462213" y="4130675"/>
                                        <a:ext cx="236537"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TDFA</a:t>
                                          </a:r>
                                          <a:endParaRPr lang="en-US"/>
                                        </a:p>
                                      </a:txBody>
                                      <a:useSpRect/>
                                    </a:txSp>
                                  </a:sp>
                                  <a:sp>
                                    <a:nvSpPr>
                                      <a:cNvPr id="2661" name="Rectangle 1843"/>
                                      <a:cNvSpPr>
                                        <a:spLocks noChangeArrowheads="1"/>
                                      </a:cNvSpPr>
                                    </a:nvSpPr>
                                    <a:spPr bwMode="auto">
                                      <a:xfrm>
                                        <a:off x="4710113" y="4146550"/>
                                        <a:ext cx="69850" cy="95250"/>
                                      </a:xfrm>
                                      <a:prstGeom prst="rect">
                                        <a:avLst/>
                                      </a:prstGeom>
                                      <a:solidFill>
                                        <a:srgbClr val="FFFFFF"/>
                                      </a:solidFill>
                                      <a:ln w="9525">
                                        <a:solidFill>
                                          <a:srgbClr val="CC00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62" name="Rectangle 1844"/>
                                      <a:cNvSpPr>
                                        <a:spLocks noChangeArrowheads="1"/>
                                      </a:cNvSpPr>
                                    </a:nvSpPr>
                                    <a:spPr bwMode="auto">
                                      <a:xfrm>
                                        <a:off x="5357813" y="4129088"/>
                                        <a:ext cx="466725" cy="96837"/>
                                      </a:xfrm>
                                      <a:prstGeom prst="rect">
                                        <a:avLst/>
                                      </a:prstGeom>
                                      <a:solidFill>
                                        <a:srgbClr val="FFFFFF"/>
                                      </a:solidFill>
                                      <a:ln w="9525">
                                        <a:solidFill>
                                          <a:srgbClr val="CC00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63" name="Rectangle 1845"/>
                                      <a:cNvSpPr>
                                        <a:spLocks noChangeArrowheads="1"/>
                                      </a:cNvSpPr>
                                    </a:nvSpPr>
                                    <a:spPr bwMode="auto">
                                      <a:xfrm>
                                        <a:off x="5364163" y="4137025"/>
                                        <a:ext cx="449262"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a:solidFill>
                                                <a:srgbClr val="000000"/>
                                              </a:solidFill>
                                            </a:rPr>
                                            <a:t>OT Training </a:t>
                                          </a:r>
                                          <a:endParaRPr lang="en-US"/>
                                        </a:p>
                                      </a:txBody>
                                      <a:useSpRect/>
                                    </a:txSp>
                                  </a:sp>
                                  <a:sp>
                                    <a:nvSpPr>
                                      <a:cNvPr id="2664" name="Rectangle 1846"/>
                                      <a:cNvSpPr>
                                        <a:spLocks noChangeArrowheads="1"/>
                                      </a:cNvSpPr>
                                    </a:nvSpPr>
                                    <a:spPr bwMode="auto">
                                      <a:xfrm>
                                        <a:off x="4084638" y="4129088"/>
                                        <a:ext cx="466725" cy="1047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65" name="Rectangle 1847"/>
                                      <a:cNvSpPr>
                                        <a:spLocks noChangeArrowheads="1"/>
                                      </a:cNvSpPr>
                                    </a:nvSpPr>
                                    <a:spPr bwMode="auto">
                                      <a:xfrm>
                                        <a:off x="3935413" y="4130675"/>
                                        <a:ext cx="725487"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Initial Trng (T&amp;E)</a:t>
                                          </a:r>
                                          <a:endParaRPr lang="en-US"/>
                                        </a:p>
                                      </a:txBody>
                                      <a:useSpRect/>
                                    </a:txSp>
                                  </a:sp>
                                  <a:sp>
                                    <a:nvSpPr>
                                      <a:cNvPr id="2666" name="Freeform 1848"/>
                                      <a:cNvSpPr>
                                        <a:spLocks/>
                                      </a:cNvSpPr>
                                    </a:nvSpPr>
                                    <a:spPr bwMode="auto">
                                      <a:xfrm>
                                        <a:off x="3611563" y="1981200"/>
                                        <a:ext cx="104775" cy="95250"/>
                                      </a:xfrm>
                                      <a:custGeom>
                                        <a:avLst/>
                                        <a:gdLst>
                                          <a:gd name="T0" fmla="*/ 53169 w 67"/>
                                          <a:gd name="T1" fmla="*/ 95250 h 60"/>
                                          <a:gd name="T2" fmla="*/ 104775 w 67"/>
                                          <a:gd name="T3" fmla="*/ 0 h 60"/>
                                          <a:gd name="T4" fmla="*/ 0 w 67"/>
                                          <a:gd name="T5" fmla="*/ 0 h 60"/>
                                          <a:gd name="T6" fmla="*/ 53169 w 67"/>
                                          <a:gd name="T7" fmla="*/ 95250 h 60"/>
                                          <a:gd name="T8" fmla="*/ 0 60000 65536"/>
                                          <a:gd name="T9" fmla="*/ 0 60000 65536"/>
                                          <a:gd name="T10" fmla="*/ 0 60000 65536"/>
                                          <a:gd name="T11" fmla="*/ 0 60000 65536"/>
                                          <a:gd name="T12" fmla="*/ 0 w 67"/>
                                          <a:gd name="T13" fmla="*/ 0 h 60"/>
                                          <a:gd name="T14" fmla="*/ 67 w 67"/>
                                          <a:gd name="T15" fmla="*/ 60 h 60"/>
                                        </a:gdLst>
                                        <a:ahLst/>
                                        <a:cxnLst>
                                          <a:cxn ang="T8">
                                            <a:pos x="T0" y="T1"/>
                                          </a:cxn>
                                          <a:cxn ang="T9">
                                            <a:pos x="T2" y="T3"/>
                                          </a:cxn>
                                          <a:cxn ang="T10">
                                            <a:pos x="T4" y="T5"/>
                                          </a:cxn>
                                          <a:cxn ang="T11">
                                            <a:pos x="T6" y="T7"/>
                                          </a:cxn>
                                        </a:cxnLst>
                                        <a:rect l="T12" t="T13" r="T14" b="T15"/>
                                        <a:pathLst>
                                          <a:path w="67" h="60">
                                            <a:moveTo>
                                              <a:pt x="34" y="60"/>
                                            </a:moveTo>
                                            <a:lnTo>
                                              <a:pt x="67" y="0"/>
                                            </a:lnTo>
                                            <a:lnTo>
                                              <a:pt x="0" y="0"/>
                                            </a:lnTo>
                                            <a:lnTo>
                                              <a:pt x="34"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67" name="Freeform 1849"/>
                                      <a:cNvSpPr>
                                        <a:spLocks/>
                                      </a:cNvSpPr>
                                    </a:nvSpPr>
                                    <a:spPr bwMode="auto">
                                      <a:xfrm>
                                        <a:off x="3611563" y="1981200"/>
                                        <a:ext cx="104775" cy="95250"/>
                                      </a:xfrm>
                                      <a:custGeom>
                                        <a:avLst/>
                                        <a:gdLst>
                                          <a:gd name="T0" fmla="*/ 53169 w 67"/>
                                          <a:gd name="T1" fmla="*/ 95250 h 60"/>
                                          <a:gd name="T2" fmla="*/ 104775 w 67"/>
                                          <a:gd name="T3" fmla="*/ 0 h 60"/>
                                          <a:gd name="T4" fmla="*/ 0 w 67"/>
                                          <a:gd name="T5" fmla="*/ 0 h 60"/>
                                          <a:gd name="T6" fmla="*/ 53169 w 67"/>
                                          <a:gd name="T7" fmla="*/ 95250 h 60"/>
                                          <a:gd name="T8" fmla="*/ 0 60000 65536"/>
                                          <a:gd name="T9" fmla="*/ 0 60000 65536"/>
                                          <a:gd name="T10" fmla="*/ 0 60000 65536"/>
                                          <a:gd name="T11" fmla="*/ 0 60000 65536"/>
                                          <a:gd name="T12" fmla="*/ 0 w 67"/>
                                          <a:gd name="T13" fmla="*/ 0 h 60"/>
                                          <a:gd name="T14" fmla="*/ 67 w 67"/>
                                          <a:gd name="T15" fmla="*/ 60 h 60"/>
                                        </a:gdLst>
                                        <a:ahLst/>
                                        <a:cxnLst>
                                          <a:cxn ang="T8">
                                            <a:pos x="T0" y="T1"/>
                                          </a:cxn>
                                          <a:cxn ang="T9">
                                            <a:pos x="T2" y="T3"/>
                                          </a:cxn>
                                          <a:cxn ang="T10">
                                            <a:pos x="T4" y="T5"/>
                                          </a:cxn>
                                          <a:cxn ang="T11">
                                            <a:pos x="T6" y="T7"/>
                                          </a:cxn>
                                        </a:cxnLst>
                                        <a:rect l="T12" t="T13" r="T14" b="T15"/>
                                        <a:pathLst>
                                          <a:path w="67" h="60">
                                            <a:moveTo>
                                              <a:pt x="34" y="60"/>
                                            </a:moveTo>
                                            <a:lnTo>
                                              <a:pt x="67" y="0"/>
                                            </a:lnTo>
                                            <a:lnTo>
                                              <a:pt x="0" y="0"/>
                                            </a:lnTo>
                                            <a:lnTo>
                                              <a:pt x="34"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68" name="Freeform 1850"/>
                                      <a:cNvSpPr>
                                        <a:spLocks/>
                                      </a:cNvSpPr>
                                    </a:nvSpPr>
                                    <a:spPr bwMode="auto">
                                      <a:xfrm>
                                        <a:off x="3611563" y="1981200"/>
                                        <a:ext cx="104775" cy="95250"/>
                                      </a:xfrm>
                                      <a:custGeom>
                                        <a:avLst/>
                                        <a:gdLst>
                                          <a:gd name="T0" fmla="*/ 53169 w 67"/>
                                          <a:gd name="T1" fmla="*/ 95250 h 60"/>
                                          <a:gd name="T2" fmla="*/ 104775 w 67"/>
                                          <a:gd name="T3" fmla="*/ 0 h 60"/>
                                          <a:gd name="T4" fmla="*/ 0 w 67"/>
                                          <a:gd name="T5" fmla="*/ 0 h 60"/>
                                          <a:gd name="T6" fmla="*/ 53169 w 67"/>
                                          <a:gd name="T7" fmla="*/ 95250 h 60"/>
                                          <a:gd name="T8" fmla="*/ 0 60000 65536"/>
                                          <a:gd name="T9" fmla="*/ 0 60000 65536"/>
                                          <a:gd name="T10" fmla="*/ 0 60000 65536"/>
                                          <a:gd name="T11" fmla="*/ 0 60000 65536"/>
                                          <a:gd name="T12" fmla="*/ 0 w 67"/>
                                          <a:gd name="T13" fmla="*/ 0 h 60"/>
                                          <a:gd name="T14" fmla="*/ 67 w 67"/>
                                          <a:gd name="T15" fmla="*/ 60 h 60"/>
                                        </a:gdLst>
                                        <a:ahLst/>
                                        <a:cxnLst>
                                          <a:cxn ang="T8">
                                            <a:pos x="T0" y="T1"/>
                                          </a:cxn>
                                          <a:cxn ang="T9">
                                            <a:pos x="T2" y="T3"/>
                                          </a:cxn>
                                          <a:cxn ang="T10">
                                            <a:pos x="T4" y="T5"/>
                                          </a:cxn>
                                          <a:cxn ang="T11">
                                            <a:pos x="T6" y="T7"/>
                                          </a:cxn>
                                        </a:cxnLst>
                                        <a:rect l="T12" t="T13" r="T14" b="T15"/>
                                        <a:pathLst>
                                          <a:path w="67" h="60">
                                            <a:moveTo>
                                              <a:pt x="34" y="60"/>
                                            </a:moveTo>
                                            <a:lnTo>
                                              <a:pt x="67" y="0"/>
                                            </a:lnTo>
                                            <a:lnTo>
                                              <a:pt x="0" y="0"/>
                                            </a:lnTo>
                                            <a:lnTo>
                                              <a:pt x="34"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69" name="Freeform 1851"/>
                                      <a:cNvSpPr>
                                        <a:spLocks/>
                                      </a:cNvSpPr>
                                    </a:nvSpPr>
                                    <a:spPr bwMode="auto">
                                      <a:xfrm>
                                        <a:off x="3611563" y="1981200"/>
                                        <a:ext cx="104775" cy="95250"/>
                                      </a:xfrm>
                                      <a:custGeom>
                                        <a:avLst/>
                                        <a:gdLst>
                                          <a:gd name="T0" fmla="*/ 53169 w 67"/>
                                          <a:gd name="T1" fmla="*/ 95250 h 60"/>
                                          <a:gd name="T2" fmla="*/ 104775 w 67"/>
                                          <a:gd name="T3" fmla="*/ 0 h 60"/>
                                          <a:gd name="T4" fmla="*/ 0 w 67"/>
                                          <a:gd name="T5" fmla="*/ 0 h 60"/>
                                          <a:gd name="T6" fmla="*/ 53169 w 67"/>
                                          <a:gd name="T7" fmla="*/ 95250 h 60"/>
                                          <a:gd name="T8" fmla="*/ 0 60000 65536"/>
                                          <a:gd name="T9" fmla="*/ 0 60000 65536"/>
                                          <a:gd name="T10" fmla="*/ 0 60000 65536"/>
                                          <a:gd name="T11" fmla="*/ 0 60000 65536"/>
                                          <a:gd name="T12" fmla="*/ 0 w 67"/>
                                          <a:gd name="T13" fmla="*/ 0 h 60"/>
                                          <a:gd name="T14" fmla="*/ 67 w 67"/>
                                          <a:gd name="T15" fmla="*/ 60 h 60"/>
                                        </a:gdLst>
                                        <a:ahLst/>
                                        <a:cxnLst>
                                          <a:cxn ang="T8">
                                            <a:pos x="T0" y="T1"/>
                                          </a:cxn>
                                          <a:cxn ang="T9">
                                            <a:pos x="T2" y="T3"/>
                                          </a:cxn>
                                          <a:cxn ang="T10">
                                            <a:pos x="T4" y="T5"/>
                                          </a:cxn>
                                          <a:cxn ang="T11">
                                            <a:pos x="T6" y="T7"/>
                                          </a:cxn>
                                        </a:cxnLst>
                                        <a:rect l="T12" t="T13" r="T14" b="T15"/>
                                        <a:pathLst>
                                          <a:path w="67" h="60">
                                            <a:moveTo>
                                              <a:pt x="34" y="60"/>
                                            </a:moveTo>
                                            <a:lnTo>
                                              <a:pt x="67" y="0"/>
                                            </a:lnTo>
                                            <a:lnTo>
                                              <a:pt x="0" y="0"/>
                                            </a:lnTo>
                                            <a:lnTo>
                                              <a:pt x="34" y="60"/>
                                            </a:lnTo>
                                            <a:close/>
                                          </a:path>
                                        </a:pathLst>
                                      </a:custGeom>
                                      <a:solidFill>
                                        <a:srgbClr val="FFFFFF"/>
                                      </a:solidFill>
                                      <a:ln w="9525" cap="rnd">
                                        <a:solidFill>
                                          <a:srgbClr val="3333CC"/>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70" name="Rectangle 1852"/>
                                      <a:cNvSpPr>
                                        <a:spLocks noChangeArrowheads="1"/>
                                      </a:cNvSpPr>
                                    </a:nvSpPr>
                                    <a:spPr bwMode="auto">
                                      <a:xfrm>
                                        <a:off x="3656013" y="1931988"/>
                                        <a:ext cx="306387" cy="1778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71" name="Rectangle 1853"/>
                                      <a:cNvSpPr>
                                        <a:spLocks noChangeArrowheads="1"/>
                                      </a:cNvSpPr>
                                    </a:nvSpPr>
                                    <a:spPr bwMode="auto">
                                      <a:xfrm>
                                        <a:off x="3733800" y="1973263"/>
                                        <a:ext cx="144463"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ILA</a:t>
                                          </a:r>
                                          <a:endParaRPr lang="en-US"/>
                                        </a:p>
                                      </a:txBody>
                                      <a:useSpRect/>
                                    </a:txSp>
                                  </a:sp>
                                  <a:sp>
                                    <a:nvSpPr>
                                      <a:cNvPr id="2672" name="Rectangle 1854"/>
                                      <a:cNvSpPr>
                                        <a:spLocks noChangeArrowheads="1"/>
                                      </a:cNvSpPr>
                                    </a:nvSpPr>
                                    <a:spPr bwMode="auto">
                                      <a:xfrm>
                                        <a:off x="6589713" y="2782888"/>
                                        <a:ext cx="1035050" cy="13652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73" name="Rectangle 1855"/>
                                      <a:cNvSpPr>
                                        <a:spLocks noChangeArrowheads="1"/>
                                      </a:cNvSpPr>
                                    </a:nvSpPr>
                                    <a:spPr bwMode="auto">
                                      <a:xfrm>
                                        <a:off x="6667500" y="2782888"/>
                                        <a:ext cx="39687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FRP MYP</a:t>
                                          </a:r>
                                          <a:endParaRPr lang="en-US"/>
                                        </a:p>
                                      </a:txBody>
                                      <a:useSpRect/>
                                    </a:txSp>
                                  </a:sp>
                                  <a:sp>
                                    <a:nvSpPr>
                                      <a:cNvPr id="2674" name="Freeform 1856"/>
                                      <a:cNvSpPr>
                                        <a:spLocks/>
                                      </a:cNvSpPr>
                                    </a:nvSpPr>
                                    <a:spPr bwMode="auto">
                                      <a:xfrm>
                                        <a:off x="2074863" y="2670175"/>
                                        <a:ext cx="60325" cy="57150"/>
                                      </a:xfrm>
                                      <a:custGeom>
                                        <a:avLst/>
                                        <a:gdLst>
                                          <a:gd name="T0" fmla="*/ 26296 w 39"/>
                                          <a:gd name="T1" fmla="*/ 57150 h 36"/>
                                          <a:gd name="T2" fmla="*/ 0 w 39"/>
                                          <a:gd name="T3" fmla="*/ 0 h 36"/>
                                          <a:gd name="T4" fmla="*/ 60325 w 39"/>
                                          <a:gd name="T5" fmla="*/ 0 h 36"/>
                                          <a:gd name="T6" fmla="*/ 26296 w 39"/>
                                          <a:gd name="T7" fmla="*/ 57150 h 36"/>
                                          <a:gd name="T8" fmla="*/ 0 60000 65536"/>
                                          <a:gd name="T9" fmla="*/ 0 60000 65536"/>
                                          <a:gd name="T10" fmla="*/ 0 60000 65536"/>
                                          <a:gd name="T11" fmla="*/ 0 60000 65536"/>
                                          <a:gd name="T12" fmla="*/ 0 w 39"/>
                                          <a:gd name="T13" fmla="*/ 0 h 36"/>
                                          <a:gd name="T14" fmla="*/ 39 w 39"/>
                                          <a:gd name="T15" fmla="*/ 36 h 36"/>
                                        </a:gdLst>
                                        <a:ahLst/>
                                        <a:cxnLst>
                                          <a:cxn ang="T8">
                                            <a:pos x="T0" y="T1"/>
                                          </a:cxn>
                                          <a:cxn ang="T9">
                                            <a:pos x="T2" y="T3"/>
                                          </a:cxn>
                                          <a:cxn ang="T10">
                                            <a:pos x="T4" y="T5"/>
                                          </a:cxn>
                                          <a:cxn ang="T11">
                                            <a:pos x="T6" y="T7"/>
                                          </a:cxn>
                                        </a:cxnLst>
                                        <a:rect l="T12" t="T13" r="T14" b="T15"/>
                                        <a:pathLst>
                                          <a:path w="39" h="36">
                                            <a:moveTo>
                                              <a:pt x="17" y="36"/>
                                            </a:moveTo>
                                            <a:lnTo>
                                              <a:pt x="0" y="0"/>
                                            </a:lnTo>
                                            <a:lnTo>
                                              <a:pt x="39" y="0"/>
                                            </a:lnTo>
                                            <a:lnTo>
                                              <a:pt x="17" y="36"/>
                                            </a:lnTo>
                                            <a:close/>
                                          </a:path>
                                        </a:pathLst>
                                      </a:custGeom>
                                      <a:solidFill>
                                        <a:srgbClr val="C0C0C0"/>
                                      </a:solidFill>
                                      <a:ln w="9525"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75" name="Freeform 1857"/>
                                      <a:cNvSpPr>
                                        <a:spLocks/>
                                      </a:cNvSpPr>
                                    </a:nvSpPr>
                                    <a:spPr bwMode="auto">
                                      <a:xfrm>
                                        <a:off x="2074863" y="2670175"/>
                                        <a:ext cx="60325" cy="57150"/>
                                      </a:xfrm>
                                      <a:custGeom>
                                        <a:avLst/>
                                        <a:gdLst>
                                          <a:gd name="T0" fmla="*/ 26296 w 39"/>
                                          <a:gd name="T1" fmla="*/ 57150 h 36"/>
                                          <a:gd name="T2" fmla="*/ 0 w 39"/>
                                          <a:gd name="T3" fmla="*/ 0 h 36"/>
                                          <a:gd name="T4" fmla="*/ 60325 w 39"/>
                                          <a:gd name="T5" fmla="*/ 0 h 36"/>
                                          <a:gd name="T6" fmla="*/ 26296 w 39"/>
                                          <a:gd name="T7" fmla="*/ 57150 h 36"/>
                                          <a:gd name="T8" fmla="*/ 0 60000 65536"/>
                                          <a:gd name="T9" fmla="*/ 0 60000 65536"/>
                                          <a:gd name="T10" fmla="*/ 0 60000 65536"/>
                                          <a:gd name="T11" fmla="*/ 0 60000 65536"/>
                                          <a:gd name="T12" fmla="*/ 0 w 39"/>
                                          <a:gd name="T13" fmla="*/ 0 h 36"/>
                                          <a:gd name="T14" fmla="*/ 39 w 39"/>
                                          <a:gd name="T15" fmla="*/ 36 h 36"/>
                                        </a:gdLst>
                                        <a:ahLst/>
                                        <a:cxnLst>
                                          <a:cxn ang="T8">
                                            <a:pos x="T0" y="T1"/>
                                          </a:cxn>
                                          <a:cxn ang="T9">
                                            <a:pos x="T2" y="T3"/>
                                          </a:cxn>
                                          <a:cxn ang="T10">
                                            <a:pos x="T4" y="T5"/>
                                          </a:cxn>
                                          <a:cxn ang="T11">
                                            <a:pos x="T6" y="T7"/>
                                          </a:cxn>
                                        </a:cxnLst>
                                        <a:rect l="T12" t="T13" r="T14" b="T15"/>
                                        <a:pathLst>
                                          <a:path w="39" h="36">
                                            <a:moveTo>
                                              <a:pt x="17" y="36"/>
                                            </a:moveTo>
                                            <a:lnTo>
                                              <a:pt x="0" y="0"/>
                                            </a:lnTo>
                                            <a:lnTo>
                                              <a:pt x="39" y="0"/>
                                            </a:lnTo>
                                            <a:lnTo>
                                              <a:pt x="17" y="36"/>
                                            </a:lnTo>
                                            <a:close/>
                                          </a:path>
                                        </a:pathLst>
                                      </a:custGeom>
                                      <a:solidFill>
                                        <a:srgbClr val="C0C0C0"/>
                                      </a:solidFill>
                                      <a:ln w="9525"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76" name="Freeform 1858"/>
                                      <a:cNvSpPr>
                                        <a:spLocks/>
                                      </a:cNvSpPr>
                                    </a:nvSpPr>
                                    <a:spPr bwMode="auto">
                                      <a:xfrm>
                                        <a:off x="2074863" y="2670175"/>
                                        <a:ext cx="60325" cy="57150"/>
                                      </a:xfrm>
                                      <a:custGeom>
                                        <a:avLst/>
                                        <a:gdLst>
                                          <a:gd name="T0" fmla="*/ 26296 w 39"/>
                                          <a:gd name="T1" fmla="*/ 57150 h 36"/>
                                          <a:gd name="T2" fmla="*/ 0 w 39"/>
                                          <a:gd name="T3" fmla="*/ 0 h 36"/>
                                          <a:gd name="T4" fmla="*/ 60325 w 39"/>
                                          <a:gd name="T5" fmla="*/ 0 h 36"/>
                                          <a:gd name="T6" fmla="*/ 26296 w 39"/>
                                          <a:gd name="T7" fmla="*/ 57150 h 36"/>
                                          <a:gd name="T8" fmla="*/ 0 60000 65536"/>
                                          <a:gd name="T9" fmla="*/ 0 60000 65536"/>
                                          <a:gd name="T10" fmla="*/ 0 60000 65536"/>
                                          <a:gd name="T11" fmla="*/ 0 60000 65536"/>
                                          <a:gd name="T12" fmla="*/ 0 w 39"/>
                                          <a:gd name="T13" fmla="*/ 0 h 36"/>
                                          <a:gd name="T14" fmla="*/ 39 w 39"/>
                                          <a:gd name="T15" fmla="*/ 36 h 36"/>
                                        </a:gdLst>
                                        <a:ahLst/>
                                        <a:cxnLst>
                                          <a:cxn ang="T8">
                                            <a:pos x="T0" y="T1"/>
                                          </a:cxn>
                                          <a:cxn ang="T9">
                                            <a:pos x="T2" y="T3"/>
                                          </a:cxn>
                                          <a:cxn ang="T10">
                                            <a:pos x="T4" y="T5"/>
                                          </a:cxn>
                                          <a:cxn ang="T11">
                                            <a:pos x="T6" y="T7"/>
                                          </a:cxn>
                                        </a:cxnLst>
                                        <a:rect l="T12" t="T13" r="T14" b="T15"/>
                                        <a:pathLst>
                                          <a:path w="39" h="36">
                                            <a:moveTo>
                                              <a:pt x="17" y="36"/>
                                            </a:moveTo>
                                            <a:lnTo>
                                              <a:pt x="0" y="0"/>
                                            </a:lnTo>
                                            <a:lnTo>
                                              <a:pt x="39" y="0"/>
                                            </a:lnTo>
                                            <a:lnTo>
                                              <a:pt x="17" y="36"/>
                                            </a:lnTo>
                                            <a:close/>
                                          </a:path>
                                        </a:pathLst>
                                      </a:custGeom>
                                      <a:solidFill>
                                        <a:srgbClr val="C0C0C0"/>
                                      </a:solidFill>
                                      <a:ln w="9525"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77" name="Freeform 1859"/>
                                      <a:cNvSpPr>
                                        <a:spLocks/>
                                      </a:cNvSpPr>
                                    </a:nvSpPr>
                                    <a:spPr bwMode="auto">
                                      <a:xfrm>
                                        <a:off x="2074863" y="2670175"/>
                                        <a:ext cx="60325" cy="57150"/>
                                      </a:xfrm>
                                      <a:custGeom>
                                        <a:avLst/>
                                        <a:gdLst>
                                          <a:gd name="T0" fmla="*/ 26296 w 39"/>
                                          <a:gd name="T1" fmla="*/ 57150 h 36"/>
                                          <a:gd name="T2" fmla="*/ 0 w 39"/>
                                          <a:gd name="T3" fmla="*/ 0 h 36"/>
                                          <a:gd name="T4" fmla="*/ 60325 w 39"/>
                                          <a:gd name="T5" fmla="*/ 0 h 36"/>
                                          <a:gd name="T6" fmla="*/ 26296 w 39"/>
                                          <a:gd name="T7" fmla="*/ 57150 h 36"/>
                                          <a:gd name="T8" fmla="*/ 0 60000 65536"/>
                                          <a:gd name="T9" fmla="*/ 0 60000 65536"/>
                                          <a:gd name="T10" fmla="*/ 0 60000 65536"/>
                                          <a:gd name="T11" fmla="*/ 0 60000 65536"/>
                                          <a:gd name="T12" fmla="*/ 0 w 39"/>
                                          <a:gd name="T13" fmla="*/ 0 h 36"/>
                                          <a:gd name="T14" fmla="*/ 39 w 39"/>
                                          <a:gd name="T15" fmla="*/ 36 h 36"/>
                                        </a:gdLst>
                                        <a:ahLst/>
                                        <a:cxnLst>
                                          <a:cxn ang="T8">
                                            <a:pos x="T0" y="T1"/>
                                          </a:cxn>
                                          <a:cxn ang="T9">
                                            <a:pos x="T2" y="T3"/>
                                          </a:cxn>
                                          <a:cxn ang="T10">
                                            <a:pos x="T4" y="T5"/>
                                          </a:cxn>
                                          <a:cxn ang="T11">
                                            <a:pos x="T6" y="T7"/>
                                          </a:cxn>
                                        </a:cxnLst>
                                        <a:rect l="T12" t="T13" r="T14" b="T15"/>
                                        <a:pathLst>
                                          <a:path w="39" h="36">
                                            <a:moveTo>
                                              <a:pt x="17" y="36"/>
                                            </a:moveTo>
                                            <a:lnTo>
                                              <a:pt x="0" y="0"/>
                                            </a:lnTo>
                                            <a:lnTo>
                                              <a:pt x="39" y="0"/>
                                            </a:lnTo>
                                            <a:lnTo>
                                              <a:pt x="17" y="36"/>
                                            </a:lnTo>
                                            <a:close/>
                                          </a:path>
                                        </a:pathLst>
                                      </a:custGeom>
                                      <a:solidFill>
                                        <a:srgbClr val="C0C0C0"/>
                                      </a:solidFill>
                                      <a:ln w="9525"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78" name="Rectangle 1860"/>
                                      <a:cNvSpPr>
                                        <a:spLocks noChangeArrowheads="1"/>
                                      </a:cNvSpPr>
                                    </a:nvSpPr>
                                    <a:spPr bwMode="auto">
                                      <a:xfrm>
                                        <a:off x="1935163" y="2678113"/>
                                        <a:ext cx="368300" cy="280987"/>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79" name="Line 1865"/>
                                      <a:cNvSpPr>
                                        <a:spLocks noChangeShapeType="1"/>
                                      </a:cNvSpPr>
                                    </a:nvSpPr>
                                    <a:spPr bwMode="auto">
                                      <a:xfrm>
                                        <a:off x="4779963" y="2244725"/>
                                        <a:ext cx="1009650" cy="0"/>
                                      </a:xfrm>
                                      <a:prstGeom prst="line">
                                        <a:avLst/>
                                      </a:prstGeom>
                                      <a:noFill/>
                                      <a:ln w="17463">
                                        <a:solidFill>
                                          <a:srgbClr val="008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nvGrpSpPr>
                                      <a:cNvPr id="2680" name="Group 1878"/>
                                      <a:cNvGrpSpPr>
                                        <a:grpSpLocks/>
                                      </a:cNvGrpSpPr>
                                    </a:nvGrpSpPr>
                                    <a:grpSpPr bwMode="auto">
                                      <a:xfrm>
                                        <a:off x="7102475" y="5499100"/>
                                        <a:ext cx="984250" cy="55563"/>
                                        <a:chOff x="4476" y="3248"/>
                                        <a:chExt cx="620" cy="35"/>
                                      </a:xfrm>
                                    </a:grpSpPr>
                                    <a:sp>
                                      <a:nvSpPr>
                                        <a:cNvPr id="2908" name="Line 1876"/>
                                        <a:cNvSpPr>
                                          <a:spLocks noChangeShapeType="1"/>
                                        </a:cNvSpPr>
                                      </a:nvSpPr>
                                      <a:spPr bwMode="auto">
                                        <a:xfrm>
                                          <a:off x="4476" y="3263"/>
                                          <a:ext cx="609"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09" name="Freeform 1877"/>
                                        <a:cNvSpPr>
                                          <a:spLocks/>
                                        </a:cNvSpPr>
                                      </a:nvSpPr>
                                      <a:spPr bwMode="auto">
                                        <a:xfrm>
                                          <a:off x="5063" y="3248"/>
                                          <a:ext cx="33" cy="35"/>
                                        </a:xfrm>
                                        <a:custGeom>
                                          <a:avLst/>
                                          <a:gdLst>
                                            <a:gd name="T0" fmla="*/ 0 w 33"/>
                                            <a:gd name="T1" fmla="*/ 35 h 35"/>
                                            <a:gd name="T2" fmla="*/ 33 w 33"/>
                                            <a:gd name="T3" fmla="*/ 20 h 35"/>
                                            <a:gd name="T4" fmla="*/ 0 w 33"/>
                                            <a:gd name="T5" fmla="*/ 0 h 35"/>
                                            <a:gd name="T6" fmla="*/ 11 w 33"/>
                                            <a:gd name="T7" fmla="*/ 20 h 35"/>
                                            <a:gd name="T8" fmla="*/ 0 w 33"/>
                                            <a:gd name="T9" fmla="*/ 35 h 35"/>
                                            <a:gd name="T10" fmla="*/ 0 60000 65536"/>
                                            <a:gd name="T11" fmla="*/ 0 60000 65536"/>
                                            <a:gd name="T12" fmla="*/ 0 60000 65536"/>
                                            <a:gd name="T13" fmla="*/ 0 60000 65536"/>
                                            <a:gd name="T14" fmla="*/ 0 60000 65536"/>
                                            <a:gd name="T15" fmla="*/ 0 w 33"/>
                                            <a:gd name="T16" fmla="*/ 0 h 35"/>
                                            <a:gd name="T17" fmla="*/ 33 w 33"/>
                                            <a:gd name="T18" fmla="*/ 35 h 35"/>
                                          </a:gdLst>
                                          <a:ahLst/>
                                          <a:cxnLst>
                                            <a:cxn ang="T10">
                                              <a:pos x="T0" y="T1"/>
                                            </a:cxn>
                                            <a:cxn ang="T11">
                                              <a:pos x="T2" y="T3"/>
                                            </a:cxn>
                                            <a:cxn ang="T12">
                                              <a:pos x="T4" y="T5"/>
                                            </a:cxn>
                                            <a:cxn ang="T13">
                                              <a:pos x="T6" y="T7"/>
                                            </a:cxn>
                                            <a:cxn ang="T14">
                                              <a:pos x="T8" y="T9"/>
                                            </a:cxn>
                                          </a:cxnLst>
                                          <a:rect l="T15" t="T16" r="T17" b="T18"/>
                                          <a:pathLst>
                                            <a:path w="33" h="35">
                                              <a:moveTo>
                                                <a:pt x="0" y="35"/>
                                              </a:moveTo>
                                              <a:lnTo>
                                                <a:pt x="33" y="20"/>
                                              </a:lnTo>
                                              <a:lnTo>
                                                <a:pt x="0" y="0"/>
                                              </a:lnTo>
                                              <a:lnTo>
                                                <a:pt x="11" y="20"/>
                                              </a:lnTo>
                                              <a:lnTo>
                                                <a:pt x="0" y="35"/>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sp>
                                    <a:nvSpPr>
                                      <a:cNvPr id="2681" name="Rectangle 1911"/>
                                      <a:cNvSpPr>
                                        <a:spLocks noChangeArrowheads="1"/>
                                      </a:cNvSpPr>
                                    </a:nvSpPr>
                                    <a:spPr bwMode="auto">
                                      <a:xfrm>
                                        <a:off x="5842000" y="5702300"/>
                                        <a:ext cx="1290638"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82" name="Rectangle 1912"/>
                                      <a:cNvSpPr>
                                        <a:spLocks noChangeArrowheads="1"/>
                                      </a:cNvSpPr>
                                    </a:nvSpPr>
                                    <a:spPr bwMode="auto">
                                      <a:xfrm>
                                        <a:off x="5919788" y="5741988"/>
                                        <a:ext cx="108426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ATO (Type Accreditation)</a:t>
                                          </a:r>
                                          <a:endParaRPr lang="en-US"/>
                                        </a:p>
                                      </a:txBody>
                                      <a:useSpRect/>
                                    </a:txSp>
                                  </a:sp>
                                  <a:sp>
                                    <a:nvSpPr>
                                      <a:cNvPr id="2683" name="Rectangle 1913"/>
                                      <a:cNvSpPr>
                                        <a:spLocks noChangeArrowheads="1"/>
                                      </a:cNvSpPr>
                                    </a:nvSpPr>
                                    <a:spPr bwMode="auto">
                                      <a:xfrm>
                                        <a:off x="2303463" y="5894388"/>
                                        <a:ext cx="2292350" cy="95250"/>
                                      </a:xfrm>
                                      <a:prstGeom prst="rect">
                                        <a:avLst/>
                                      </a:prstGeom>
                                      <a:solidFill>
                                        <a:srgbClr val="FFFFFF"/>
                                      </a:solidFill>
                                      <a:ln w="17463" cap="rnd">
                                        <a:solidFill>
                                          <a:srgbClr val="3399FF"/>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84" name="Rectangle 1914"/>
                                      <a:cNvSpPr>
                                        <a:spLocks noChangeArrowheads="1"/>
                                      </a:cNvSpPr>
                                    </a:nvSpPr>
                                    <a:spPr bwMode="auto">
                                      <a:xfrm>
                                        <a:off x="2389188" y="5886450"/>
                                        <a:ext cx="1936750"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Phase II Verification and Certification Testing</a:t>
                                          </a:r>
                                          <a:endParaRPr lang="en-US"/>
                                        </a:p>
                                      </a:txBody>
                                      <a:useSpRect/>
                                    </a:txSp>
                                  </a:sp>
                                  <a:sp>
                                    <a:nvSpPr>
                                      <a:cNvPr id="2685" name="Rectangle 1915"/>
                                      <a:cNvSpPr>
                                        <a:spLocks noChangeArrowheads="1"/>
                                      </a:cNvSpPr>
                                    </a:nvSpPr>
                                    <a:spPr bwMode="auto">
                                      <a:xfrm>
                                        <a:off x="2065338" y="5765800"/>
                                        <a:ext cx="288925" cy="112713"/>
                                      </a:xfrm>
                                      <a:prstGeom prst="rect">
                                        <a:avLst/>
                                      </a:prstGeom>
                                      <a:solidFill>
                                        <a:srgbClr val="FFFFFF"/>
                                      </a:solidFill>
                                      <a:ln w="17463" cap="rnd">
                                        <a:solidFill>
                                          <a:srgbClr val="3399FF"/>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86" name="Rectangle 1916"/>
                                      <a:cNvSpPr>
                                        <a:spLocks noChangeArrowheads="1"/>
                                      </a:cNvSpPr>
                                    </a:nvSpPr>
                                    <a:spPr bwMode="auto">
                                      <a:xfrm>
                                        <a:off x="1820863" y="5765800"/>
                                        <a:ext cx="755650"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Phase I Definition</a:t>
                                          </a:r>
                                          <a:endParaRPr lang="en-US"/>
                                        </a:p>
                                      </a:txBody>
                                      <a:useSpRect/>
                                    </a:txSp>
                                  </a:sp>
                                  <a:sp>
                                    <a:nvSpPr>
                                      <a:cNvPr id="2687" name="Rectangle 1917"/>
                                      <a:cNvSpPr>
                                        <a:spLocks noChangeArrowheads="1"/>
                                      </a:cNvSpPr>
                                    </a:nvSpPr>
                                    <a:spPr bwMode="auto">
                                      <a:xfrm>
                                        <a:off x="6210300" y="5894388"/>
                                        <a:ext cx="2513013" cy="103187"/>
                                      </a:xfrm>
                                      <a:prstGeom prst="rect">
                                        <a:avLst/>
                                      </a:prstGeom>
                                      <a:solidFill>
                                        <a:srgbClr val="FFFFFF"/>
                                      </a:solidFill>
                                      <a:ln w="17463" cap="rnd">
                                        <a:solidFill>
                                          <a:srgbClr val="3399FF"/>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88" name="Rectangle 1918"/>
                                      <a:cNvSpPr>
                                        <a:spLocks noChangeArrowheads="1"/>
                                      </a:cNvSpPr>
                                    </a:nvSpPr>
                                    <a:spPr bwMode="auto">
                                      <a:xfrm>
                                        <a:off x="6297613" y="5894388"/>
                                        <a:ext cx="121761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Phase IV Post Accreditation </a:t>
                                          </a:r>
                                          <a:endParaRPr lang="en-US"/>
                                        </a:p>
                                      </a:txBody>
                                      <a:useSpRect/>
                                    </a:txSp>
                                  </a:sp>
                                  <a:sp>
                                    <a:nvSpPr>
                                      <a:cNvPr id="2689" name="Rectangle 1920"/>
                                      <a:cNvSpPr>
                                        <a:spLocks noChangeArrowheads="1"/>
                                      </a:cNvSpPr>
                                    </a:nvSpPr>
                                    <a:spPr bwMode="auto">
                                      <a:xfrm>
                                        <a:off x="509588" y="5765800"/>
                                        <a:ext cx="1063625" cy="192088"/>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90" name="Rectangle 1921"/>
                                      <a:cNvSpPr>
                                        <a:spLocks noChangeArrowheads="1"/>
                                      </a:cNvSpPr>
                                    </a:nvSpPr>
                                    <a:spPr bwMode="auto">
                                      <a:xfrm>
                                        <a:off x="588963" y="5807075"/>
                                        <a:ext cx="392112" cy="12382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a:solidFill>
                                                <a:srgbClr val="3399FF"/>
                                              </a:solidFill>
                                            </a:rPr>
                                            <a:t>DIACAP</a:t>
                                          </a:r>
                                          <a:endParaRPr lang="en-US"/>
                                        </a:p>
                                      </a:txBody>
                                      <a:useSpRect/>
                                    </a:txSp>
                                  </a:sp>
                                  <a:sp>
                                    <a:nvSpPr>
                                      <a:cNvPr id="2691" name="Rectangle 1922"/>
                                      <a:cNvSpPr>
                                        <a:spLocks noChangeArrowheads="1"/>
                                      </a:cNvSpPr>
                                    </a:nvSpPr>
                                    <a:spPr bwMode="auto">
                                      <a:xfrm>
                                        <a:off x="4595813" y="5894388"/>
                                        <a:ext cx="1473200" cy="95250"/>
                                      </a:xfrm>
                                      <a:prstGeom prst="rect">
                                        <a:avLst/>
                                      </a:prstGeom>
                                      <a:solidFill>
                                        <a:srgbClr val="FFFFFF"/>
                                      </a:solidFill>
                                      <a:ln w="17463" cap="rnd">
                                        <a:solidFill>
                                          <a:srgbClr val="3399FF"/>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92" name="Rectangle 1923"/>
                                      <a:cNvSpPr>
                                        <a:spLocks noChangeArrowheads="1"/>
                                      </a:cNvSpPr>
                                    </a:nvSpPr>
                                    <a:spPr bwMode="auto">
                                      <a:xfrm>
                                        <a:off x="4681538" y="5886450"/>
                                        <a:ext cx="133667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Phase III Validation / Cert Tests</a:t>
                                          </a:r>
                                          <a:endParaRPr lang="en-US"/>
                                        </a:p>
                                      </a:txBody>
                                      <a:useSpRect/>
                                    </a:txSp>
                                  </a:sp>
                                  <a:sp>
                                    <a:nvSpPr>
                                      <a:cNvPr id="2693" name="Freeform 1924"/>
                                      <a:cNvSpPr>
                                        <a:spLocks/>
                                      </a:cNvSpPr>
                                    </a:nvSpPr>
                                    <a:spPr bwMode="auto">
                                      <a:xfrm>
                                        <a:off x="6034088" y="5829300"/>
                                        <a:ext cx="106362" cy="144463"/>
                                      </a:xfrm>
                                      <a:custGeom>
                                        <a:avLst/>
                                        <a:gdLst>
                                          <a:gd name="T0" fmla="*/ 53975 w 67"/>
                                          <a:gd name="T1" fmla="*/ 0 h 91"/>
                                          <a:gd name="T2" fmla="*/ 0 w 67"/>
                                          <a:gd name="T3" fmla="*/ 73025 h 91"/>
                                          <a:gd name="T4" fmla="*/ 53975 w 67"/>
                                          <a:gd name="T5" fmla="*/ 144463 h 91"/>
                                          <a:gd name="T6" fmla="*/ 106362 w 67"/>
                                          <a:gd name="T7" fmla="*/ 73025 h 91"/>
                                          <a:gd name="T8" fmla="*/ 53975 w 67"/>
                                          <a:gd name="T9" fmla="*/ 0 h 91"/>
                                          <a:gd name="T10" fmla="*/ 0 60000 65536"/>
                                          <a:gd name="T11" fmla="*/ 0 60000 65536"/>
                                          <a:gd name="T12" fmla="*/ 0 60000 65536"/>
                                          <a:gd name="T13" fmla="*/ 0 60000 65536"/>
                                          <a:gd name="T14" fmla="*/ 0 60000 65536"/>
                                          <a:gd name="T15" fmla="*/ 0 w 67"/>
                                          <a:gd name="T16" fmla="*/ 0 h 91"/>
                                          <a:gd name="T17" fmla="*/ 67 w 67"/>
                                          <a:gd name="T18" fmla="*/ 91 h 91"/>
                                        </a:gdLst>
                                        <a:ahLst/>
                                        <a:cxnLst>
                                          <a:cxn ang="T10">
                                            <a:pos x="T0" y="T1"/>
                                          </a:cxn>
                                          <a:cxn ang="T11">
                                            <a:pos x="T2" y="T3"/>
                                          </a:cxn>
                                          <a:cxn ang="T12">
                                            <a:pos x="T4" y="T5"/>
                                          </a:cxn>
                                          <a:cxn ang="T13">
                                            <a:pos x="T6" y="T7"/>
                                          </a:cxn>
                                          <a:cxn ang="T14">
                                            <a:pos x="T8" y="T9"/>
                                          </a:cxn>
                                        </a:cxnLst>
                                        <a:rect l="T15" t="T16" r="T17" b="T18"/>
                                        <a:pathLst>
                                          <a:path w="67" h="91">
                                            <a:moveTo>
                                              <a:pt x="34" y="0"/>
                                            </a:moveTo>
                                            <a:lnTo>
                                              <a:pt x="0" y="46"/>
                                            </a:lnTo>
                                            <a:lnTo>
                                              <a:pt x="34" y="91"/>
                                            </a:lnTo>
                                            <a:lnTo>
                                              <a:pt x="67" y="46"/>
                                            </a:lnTo>
                                            <a:lnTo>
                                              <a:pt x="34" y="0"/>
                                            </a:lnTo>
                                            <a:close/>
                                          </a:path>
                                        </a:pathLst>
                                      </a:custGeom>
                                      <a:solidFill>
                                        <a:srgbClr val="FFFFFF"/>
                                      </a:solidFill>
                                      <a:ln w="9525" cap="rnd">
                                        <a:solidFill>
                                          <a:srgbClr val="3399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94" name="Freeform 1925"/>
                                      <a:cNvSpPr>
                                        <a:spLocks/>
                                      </a:cNvSpPr>
                                    </a:nvSpPr>
                                    <a:spPr bwMode="auto">
                                      <a:xfrm>
                                        <a:off x="6034088" y="5829300"/>
                                        <a:ext cx="106362" cy="144463"/>
                                      </a:xfrm>
                                      <a:custGeom>
                                        <a:avLst/>
                                        <a:gdLst>
                                          <a:gd name="T0" fmla="*/ 53975 w 67"/>
                                          <a:gd name="T1" fmla="*/ 0 h 91"/>
                                          <a:gd name="T2" fmla="*/ 0 w 67"/>
                                          <a:gd name="T3" fmla="*/ 73025 h 91"/>
                                          <a:gd name="T4" fmla="*/ 53975 w 67"/>
                                          <a:gd name="T5" fmla="*/ 144463 h 91"/>
                                          <a:gd name="T6" fmla="*/ 106362 w 67"/>
                                          <a:gd name="T7" fmla="*/ 73025 h 91"/>
                                          <a:gd name="T8" fmla="*/ 53975 w 67"/>
                                          <a:gd name="T9" fmla="*/ 0 h 91"/>
                                          <a:gd name="T10" fmla="*/ 0 60000 65536"/>
                                          <a:gd name="T11" fmla="*/ 0 60000 65536"/>
                                          <a:gd name="T12" fmla="*/ 0 60000 65536"/>
                                          <a:gd name="T13" fmla="*/ 0 60000 65536"/>
                                          <a:gd name="T14" fmla="*/ 0 60000 65536"/>
                                          <a:gd name="T15" fmla="*/ 0 w 67"/>
                                          <a:gd name="T16" fmla="*/ 0 h 91"/>
                                          <a:gd name="T17" fmla="*/ 67 w 67"/>
                                          <a:gd name="T18" fmla="*/ 91 h 91"/>
                                        </a:gdLst>
                                        <a:ahLst/>
                                        <a:cxnLst>
                                          <a:cxn ang="T10">
                                            <a:pos x="T0" y="T1"/>
                                          </a:cxn>
                                          <a:cxn ang="T11">
                                            <a:pos x="T2" y="T3"/>
                                          </a:cxn>
                                          <a:cxn ang="T12">
                                            <a:pos x="T4" y="T5"/>
                                          </a:cxn>
                                          <a:cxn ang="T13">
                                            <a:pos x="T6" y="T7"/>
                                          </a:cxn>
                                          <a:cxn ang="T14">
                                            <a:pos x="T8" y="T9"/>
                                          </a:cxn>
                                        </a:cxnLst>
                                        <a:rect l="T15" t="T16" r="T17" b="T18"/>
                                        <a:pathLst>
                                          <a:path w="67" h="91">
                                            <a:moveTo>
                                              <a:pt x="34" y="0"/>
                                            </a:moveTo>
                                            <a:lnTo>
                                              <a:pt x="0" y="46"/>
                                            </a:lnTo>
                                            <a:lnTo>
                                              <a:pt x="34" y="91"/>
                                            </a:lnTo>
                                            <a:lnTo>
                                              <a:pt x="67" y="46"/>
                                            </a:lnTo>
                                            <a:lnTo>
                                              <a:pt x="34" y="0"/>
                                            </a:lnTo>
                                            <a:close/>
                                          </a:path>
                                        </a:pathLst>
                                      </a:custGeom>
                                      <a:solidFill>
                                        <a:srgbClr val="FFFFFF"/>
                                      </a:solidFill>
                                      <a:ln w="9525" cap="rnd">
                                        <a:solidFill>
                                          <a:srgbClr val="3399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95" name="Freeform 1926"/>
                                      <a:cNvSpPr>
                                        <a:spLocks/>
                                      </a:cNvSpPr>
                                    </a:nvSpPr>
                                    <a:spPr bwMode="auto">
                                      <a:xfrm>
                                        <a:off x="6034088" y="5829300"/>
                                        <a:ext cx="106362" cy="144463"/>
                                      </a:xfrm>
                                      <a:custGeom>
                                        <a:avLst/>
                                        <a:gdLst>
                                          <a:gd name="T0" fmla="*/ 53975 w 67"/>
                                          <a:gd name="T1" fmla="*/ 0 h 91"/>
                                          <a:gd name="T2" fmla="*/ 0 w 67"/>
                                          <a:gd name="T3" fmla="*/ 73025 h 91"/>
                                          <a:gd name="T4" fmla="*/ 53975 w 67"/>
                                          <a:gd name="T5" fmla="*/ 144463 h 91"/>
                                          <a:gd name="T6" fmla="*/ 106362 w 67"/>
                                          <a:gd name="T7" fmla="*/ 73025 h 91"/>
                                          <a:gd name="T8" fmla="*/ 53975 w 67"/>
                                          <a:gd name="T9" fmla="*/ 0 h 91"/>
                                          <a:gd name="T10" fmla="*/ 0 60000 65536"/>
                                          <a:gd name="T11" fmla="*/ 0 60000 65536"/>
                                          <a:gd name="T12" fmla="*/ 0 60000 65536"/>
                                          <a:gd name="T13" fmla="*/ 0 60000 65536"/>
                                          <a:gd name="T14" fmla="*/ 0 60000 65536"/>
                                          <a:gd name="T15" fmla="*/ 0 w 67"/>
                                          <a:gd name="T16" fmla="*/ 0 h 91"/>
                                          <a:gd name="T17" fmla="*/ 67 w 67"/>
                                          <a:gd name="T18" fmla="*/ 91 h 91"/>
                                        </a:gdLst>
                                        <a:ahLst/>
                                        <a:cxnLst>
                                          <a:cxn ang="T10">
                                            <a:pos x="T0" y="T1"/>
                                          </a:cxn>
                                          <a:cxn ang="T11">
                                            <a:pos x="T2" y="T3"/>
                                          </a:cxn>
                                          <a:cxn ang="T12">
                                            <a:pos x="T4" y="T5"/>
                                          </a:cxn>
                                          <a:cxn ang="T13">
                                            <a:pos x="T6" y="T7"/>
                                          </a:cxn>
                                          <a:cxn ang="T14">
                                            <a:pos x="T8" y="T9"/>
                                          </a:cxn>
                                        </a:cxnLst>
                                        <a:rect l="T15" t="T16" r="T17" b="T18"/>
                                        <a:pathLst>
                                          <a:path w="67" h="91">
                                            <a:moveTo>
                                              <a:pt x="34" y="0"/>
                                            </a:moveTo>
                                            <a:lnTo>
                                              <a:pt x="0" y="46"/>
                                            </a:lnTo>
                                            <a:lnTo>
                                              <a:pt x="34" y="91"/>
                                            </a:lnTo>
                                            <a:lnTo>
                                              <a:pt x="67" y="46"/>
                                            </a:lnTo>
                                            <a:lnTo>
                                              <a:pt x="34" y="0"/>
                                            </a:lnTo>
                                            <a:close/>
                                          </a:path>
                                        </a:pathLst>
                                      </a:custGeom>
                                      <a:solidFill>
                                        <a:srgbClr val="FFFFFF"/>
                                      </a:solidFill>
                                      <a:ln w="9525" cap="rnd">
                                        <a:solidFill>
                                          <a:srgbClr val="3399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96" name="Freeform 1927"/>
                                      <a:cNvSpPr>
                                        <a:spLocks/>
                                      </a:cNvSpPr>
                                    </a:nvSpPr>
                                    <a:spPr bwMode="auto">
                                      <a:xfrm>
                                        <a:off x="6034088" y="5829300"/>
                                        <a:ext cx="106362" cy="144463"/>
                                      </a:xfrm>
                                      <a:custGeom>
                                        <a:avLst/>
                                        <a:gdLst>
                                          <a:gd name="T0" fmla="*/ 53975 w 67"/>
                                          <a:gd name="T1" fmla="*/ 0 h 91"/>
                                          <a:gd name="T2" fmla="*/ 0 w 67"/>
                                          <a:gd name="T3" fmla="*/ 73025 h 91"/>
                                          <a:gd name="T4" fmla="*/ 53975 w 67"/>
                                          <a:gd name="T5" fmla="*/ 144463 h 91"/>
                                          <a:gd name="T6" fmla="*/ 106362 w 67"/>
                                          <a:gd name="T7" fmla="*/ 73025 h 91"/>
                                          <a:gd name="T8" fmla="*/ 53975 w 67"/>
                                          <a:gd name="T9" fmla="*/ 0 h 91"/>
                                          <a:gd name="T10" fmla="*/ 0 60000 65536"/>
                                          <a:gd name="T11" fmla="*/ 0 60000 65536"/>
                                          <a:gd name="T12" fmla="*/ 0 60000 65536"/>
                                          <a:gd name="T13" fmla="*/ 0 60000 65536"/>
                                          <a:gd name="T14" fmla="*/ 0 60000 65536"/>
                                          <a:gd name="T15" fmla="*/ 0 w 67"/>
                                          <a:gd name="T16" fmla="*/ 0 h 91"/>
                                          <a:gd name="T17" fmla="*/ 67 w 67"/>
                                          <a:gd name="T18" fmla="*/ 91 h 91"/>
                                        </a:gdLst>
                                        <a:ahLst/>
                                        <a:cxnLst>
                                          <a:cxn ang="T10">
                                            <a:pos x="T0" y="T1"/>
                                          </a:cxn>
                                          <a:cxn ang="T11">
                                            <a:pos x="T2" y="T3"/>
                                          </a:cxn>
                                          <a:cxn ang="T12">
                                            <a:pos x="T4" y="T5"/>
                                          </a:cxn>
                                          <a:cxn ang="T13">
                                            <a:pos x="T6" y="T7"/>
                                          </a:cxn>
                                          <a:cxn ang="T14">
                                            <a:pos x="T8" y="T9"/>
                                          </a:cxn>
                                        </a:cxnLst>
                                        <a:rect l="T15" t="T16" r="T17" b="T18"/>
                                        <a:pathLst>
                                          <a:path w="67" h="91">
                                            <a:moveTo>
                                              <a:pt x="34" y="0"/>
                                            </a:moveTo>
                                            <a:lnTo>
                                              <a:pt x="0" y="46"/>
                                            </a:lnTo>
                                            <a:lnTo>
                                              <a:pt x="34" y="91"/>
                                            </a:lnTo>
                                            <a:lnTo>
                                              <a:pt x="67" y="46"/>
                                            </a:lnTo>
                                            <a:lnTo>
                                              <a:pt x="34" y="0"/>
                                            </a:lnTo>
                                            <a:close/>
                                          </a:path>
                                        </a:pathLst>
                                      </a:custGeom>
                                      <a:solidFill>
                                        <a:srgbClr val="FFFFFF"/>
                                      </a:solidFill>
                                      <a:ln w="9525" cap="rnd">
                                        <a:solidFill>
                                          <a:srgbClr val="3399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97" name="Freeform 1928"/>
                                      <a:cNvSpPr>
                                        <a:spLocks/>
                                      </a:cNvSpPr>
                                    </a:nvSpPr>
                                    <a:spPr bwMode="auto">
                                      <a:xfrm>
                                        <a:off x="4532313" y="5845175"/>
                                        <a:ext cx="107950" cy="128588"/>
                                      </a:xfrm>
                                      <a:custGeom>
                                        <a:avLst/>
                                        <a:gdLst>
                                          <a:gd name="T0" fmla="*/ 53169 w 67"/>
                                          <a:gd name="T1" fmla="*/ 128588 h 81"/>
                                          <a:gd name="T2" fmla="*/ 0 w 67"/>
                                          <a:gd name="T3" fmla="*/ 0 h 81"/>
                                          <a:gd name="T4" fmla="*/ 107950 w 67"/>
                                          <a:gd name="T5" fmla="*/ 0 h 81"/>
                                          <a:gd name="T6" fmla="*/ 53169 w 67"/>
                                          <a:gd name="T7" fmla="*/ 128588 h 81"/>
                                          <a:gd name="T8" fmla="*/ 0 60000 65536"/>
                                          <a:gd name="T9" fmla="*/ 0 60000 65536"/>
                                          <a:gd name="T10" fmla="*/ 0 60000 65536"/>
                                          <a:gd name="T11" fmla="*/ 0 60000 65536"/>
                                          <a:gd name="T12" fmla="*/ 0 w 67"/>
                                          <a:gd name="T13" fmla="*/ 0 h 81"/>
                                          <a:gd name="T14" fmla="*/ 67 w 67"/>
                                          <a:gd name="T15" fmla="*/ 81 h 81"/>
                                        </a:gdLst>
                                        <a:ahLst/>
                                        <a:cxnLst>
                                          <a:cxn ang="T8">
                                            <a:pos x="T0" y="T1"/>
                                          </a:cxn>
                                          <a:cxn ang="T9">
                                            <a:pos x="T2" y="T3"/>
                                          </a:cxn>
                                          <a:cxn ang="T10">
                                            <a:pos x="T4" y="T5"/>
                                          </a:cxn>
                                          <a:cxn ang="T11">
                                            <a:pos x="T6" y="T7"/>
                                          </a:cxn>
                                        </a:cxnLst>
                                        <a:rect l="T12" t="T13" r="T14" b="T15"/>
                                        <a:pathLst>
                                          <a:path w="67" h="81">
                                            <a:moveTo>
                                              <a:pt x="33" y="81"/>
                                            </a:moveTo>
                                            <a:lnTo>
                                              <a:pt x="0" y="0"/>
                                            </a:lnTo>
                                            <a:lnTo>
                                              <a:pt x="67" y="0"/>
                                            </a:lnTo>
                                            <a:lnTo>
                                              <a:pt x="33" y="81"/>
                                            </a:lnTo>
                                            <a:close/>
                                          </a:path>
                                        </a:pathLst>
                                      </a:custGeom>
                                      <a:solidFill>
                                        <a:srgbClr val="FFFFFF"/>
                                      </a:solidFill>
                                      <a:ln w="9525" cap="rnd">
                                        <a:solidFill>
                                          <a:srgbClr val="3399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98" name="Freeform 1929"/>
                                      <a:cNvSpPr>
                                        <a:spLocks/>
                                      </a:cNvSpPr>
                                    </a:nvSpPr>
                                    <a:spPr bwMode="auto">
                                      <a:xfrm>
                                        <a:off x="4532313" y="5845175"/>
                                        <a:ext cx="107950" cy="128588"/>
                                      </a:xfrm>
                                      <a:custGeom>
                                        <a:avLst/>
                                        <a:gdLst>
                                          <a:gd name="T0" fmla="*/ 53169 w 67"/>
                                          <a:gd name="T1" fmla="*/ 128588 h 81"/>
                                          <a:gd name="T2" fmla="*/ 0 w 67"/>
                                          <a:gd name="T3" fmla="*/ 0 h 81"/>
                                          <a:gd name="T4" fmla="*/ 107950 w 67"/>
                                          <a:gd name="T5" fmla="*/ 0 h 81"/>
                                          <a:gd name="T6" fmla="*/ 53169 w 67"/>
                                          <a:gd name="T7" fmla="*/ 128588 h 81"/>
                                          <a:gd name="T8" fmla="*/ 0 60000 65536"/>
                                          <a:gd name="T9" fmla="*/ 0 60000 65536"/>
                                          <a:gd name="T10" fmla="*/ 0 60000 65536"/>
                                          <a:gd name="T11" fmla="*/ 0 60000 65536"/>
                                          <a:gd name="T12" fmla="*/ 0 w 67"/>
                                          <a:gd name="T13" fmla="*/ 0 h 81"/>
                                          <a:gd name="T14" fmla="*/ 67 w 67"/>
                                          <a:gd name="T15" fmla="*/ 81 h 81"/>
                                        </a:gdLst>
                                        <a:ahLst/>
                                        <a:cxnLst>
                                          <a:cxn ang="T8">
                                            <a:pos x="T0" y="T1"/>
                                          </a:cxn>
                                          <a:cxn ang="T9">
                                            <a:pos x="T2" y="T3"/>
                                          </a:cxn>
                                          <a:cxn ang="T10">
                                            <a:pos x="T4" y="T5"/>
                                          </a:cxn>
                                          <a:cxn ang="T11">
                                            <a:pos x="T6" y="T7"/>
                                          </a:cxn>
                                        </a:cxnLst>
                                        <a:rect l="T12" t="T13" r="T14" b="T15"/>
                                        <a:pathLst>
                                          <a:path w="67" h="81">
                                            <a:moveTo>
                                              <a:pt x="33" y="81"/>
                                            </a:moveTo>
                                            <a:lnTo>
                                              <a:pt x="0" y="0"/>
                                            </a:lnTo>
                                            <a:lnTo>
                                              <a:pt x="67" y="0"/>
                                            </a:lnTo>
                                            <a:lnTo>
                                              <a:pt x="33" y="81"/>
                                            </a:lnTo>
                                            <a:close/>
                                          </a:path>
                                        </a:pathLst>
                                      </a:custGeom>
                                      <a:solidFill>
                                        <a:srgbClr val="FFFFFF"/>
                                      </a:solidFill>
                                      <a:ln w="9525" cap="rnd">
                                        <a:solidFill>
                                          <a:srgbClr val="3399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699" name="Freeform 1930"/>
                                      <a:cNvSpPr>
                                        <a:spLocks/>
                                      </a:cNvSpPr>
                                    </a:nvSpPr>
                                    <a:spPr bwMode="auto">
                                      <a:xfrm>
                                        <a:off x="4532313" y="5845175"/>
                                        <a:ext cx="107950" cy="128588"/>
                                      </a:xfrm>
                                      <a:custGeom>
                                        <a:avLst/>
                                        <a:gdLst>
                                          <a:gd name="T0" fmla="*/ 53169 w 67"/>
                                          <a:gd name="T1" fmla="*/ 128588 h 81"/>
                                          <a:gd name="T2" fmla="*/ 0 w 67"/>
                                          <a:gd name="T3" fmla="*/ 0 h 81"/>
                                          <a:gd name="T4" fmla="*/ 107950 w 67"/>
                                          <a:gd name="T5" fmla="*/ 0 h 81"/>
                                          <a:gd name="T6" fmla="*/ 53169 w 67"/>
                                          <a:gd name="T7" fmla="*/ 128588 h 81"/>
                                          <a:gd name="T8" fmla="*/ 0 60000 65536"/>
                                          <a:gd name="T9" fmla="*/ 0 60000 65536"/>
                                          <a:gd name="T10" fmla="*/ 0 60000 65536"/>
                                          <a:gd name="T11" fmla="*/ 0 60000 65536"/>
                                          <a:gd name="T12" fmla="*/ 0 w 67"/>
                                          <a:gd name="T13" fmla="*/ 0 h 81"/>
                                          <a:gd name="T14" fmla="*/ 67 w 67"/>
                                          <a:gd name="T15" fmla="*/ 81 h 81"/>
                                        </a:gdLst>
                                        <a:ahLst/>
                                        <a:cxnLst>
                                          <a:cxn ang="T8">
                                            <a:pos x="T0" y="T1"/>
                                          </a:cxn>
                                          <a:cxn ang="T9">
                                            <a:pos x="T2" y="T3"/>
                                          </a:cxn>
                                          <a:cxn ang="T10">
                                            <a:pos x="T4" y="T5"/>
                                          </a:cxn>
                                          <a:cxn ang="T11">
                                            <a:pos x="T6" y="T7"/>
                                          </a:cxn>
                                        </a:cxnLst>
                                        <a:rect l="T12" t="T13" r="T14" b="T15"/>
                                        <a:pathLst>
                                          <a:path w="67" h="81">
                                            <a:moveTo>
                                              <a:pt x="33" y="81"/>
                                            </a:moveTo>
                                            <a:lnTo>
                                              <a:pt x="0" y="0"/>
                                            </a:lnTo>
                                            <a:lnTo>
                                              <a:pt x="67" y="0"/>
                                            </a:lnTo>
                                            <a:lnTo>
                                              <a:pt x="33" y="81"/>
                                            </a:lnTo>
                                            <a:close/>
                                          </a:path>
                                        </a:pathLst>
                                      </a:custGeom>
                                      <a:solidFill>
                                        <a:srgbClr val="FFFFFF"/>
                                      </a:solidFill>
                                      <a:ln w="9525" cap="rnd">
                                        <a:solidFill>
                                          <a:srgbClr val="3399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00" name="Freeform 1931"/>
                                      <a:cNvSpPr>
                                        <a:spLocks/>
                                      </a:cNvSpPr>
                                    </a:nvSpPr>
                                    <a:spPr bwMode="auto">
                                      <a:xfrm>
                                        <a:off x="4532313" y="5845175"/>
                                        <a:ext cx="107950" cy="128588"/>
                                      </a:xfrm>
                                      <a:custGeom>
                                        <a:avLst/>
                                        <a:gdLst>
                                          <a:gd name="T0" fmla="*/ 53169 w 67"/>
                                          <a:gd name="T1" fmla="*/ 128588 h 81"/>
                                          <a:gd name="T2" fmla="*/ 0 w 67"/>
                                          <a:gd name="T3" fmla="*/ 0 h 81"/>
                                          <a:gd name="T4" fmla="*/ 107950 w 67"/>
                                          <a:gd name="T5" fmla="*/ 0 h 81"/>
                                          <a:gd name="T6" fmla="*/ 53169 w 67"/>
                                          <a:gd name="T7" fmla="*/ 128588 h 81"/>
                                          <a:gd name="T8" fmla="*/ 0 60000 65536"/>
                                          <a:gd name="T9" fmla="*/ 0 60000 65536"/>
                                          <a:gd name="T10" fmla="*/ 0 60000 65536"/>
                                          <a:gd name="T11" fmla="*/ 0 60000 65536"/>
                                          <a:gd name="T12" fmla="*/ 0 w 67"/>
                                          <a:gd name="T13" fmla="*/ 0 h 81"/>
                                          <a:gd name="T14" fmla="*/ 67 w 67"/>
                                          <a:gd name="T15" fmla="*/ 81 h 81"/>
                                        </a:gdLst>
                                        <a:ahLst/>
                                        <a:cxnLst>
                                          <a:cxn ang="T8">
                                            <a:pos x="T0" y="T1"/>
                                          </a:cxn>
                                          <a:cxn ang="T9">
                                            <a:pos x="T2" y="T3"/>
                                          </a:cxn>
                                          <a:cxn ang="T10">
                                            <a:pos x="T4" y="T5"/>
                                          </a:cxn>
                                          <a:cxn ang="T11">
                                            <a:pos x="T6" y="T7"/>
                                          </a:cxn>
                                        </a:cxnLst>
                                        <a:rect l="T12" t="T13" r="T14" b="T15"/>
                                        <a:pathLst>
                                          <a:path w="67" h="81">
                                            <a:moveTo>
                                              <a:pt x="33" y="81"/>
                                            </a:moveTo>
                                            <a:lnTo>
                                              <a:pt x="0" y="0"/>
                                            </a:lnTo>
                                            <a:lnTo>
                                              <a:pt x="67" y="0"/>
                                            </a:lnTo>
                                            <a:lnTo>
                                              <a:pt x="33" y="81"/>
                                            </a:lnTo>
                                            <a:close/>
                                          </a:path>
                                        </a:pathLst>
                                      </a:custGeom>
                                      <a:solidFill>
                                        <a:srgbClr val="FFFFFF"/>
                                      </a:solidFill>
                                      <a:ln w="9525" cap="rnd">
                                        <a:solidFill>
                                          <a:srgbClr val="3399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nvGrpSpPr>
                                      <a:cNvPr id="2701" name="Group 1236"/>
                                      <a:cNvGrpSpPr>
                                        <a:grpSpLocks/>
                                      </a:cNvGrpSpPr>
                                    </a:nvGrpSpPr>
                                    <a:grpSpPr bwMode="auto">
                                      <a:xfrm>
                                        <a:off x="468313" y="769938"/>
                                        <a:ext cx="8359775" cy="344487"/>
                                        <a:chOff x="468313" y="769938"/>
                                        <a:chExt cx="8359775" cy="344487"/>
                                      </a:xfrm>
                                    </a:grpSpPr>
                                    <a:sp>
                                      <a:nvSpPr>
                                        <a:cNvPr id="2824" name="Rectangle 945"/>
                                        <a:cNvSpPr>
                                          <a:spLocks noChangeArrowheads="1"/>
                                        </a:cNvSpPr>
                                      </a:nvSpPr>
                                      <a:spPr bwMode="auto">
                                        <a:xfrm>
                                          <a:off x="468313" y="785813"/>
                                          <a:ext cx="8255000" cy="184150"/>
                                        </a:xfrm>
                                        <a:prstGeom prst="rect">
                                          <a:avLst/>
                                        </a:prstGeom>
                                        <a:solidFill>
                                          <a:srgbClr val="D9D9D9"/>
                                        </a:solidFill>
                                        <a:ln w="9525">
                                          <a:solidFill>
                                            <a:srgbClr val="0000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25" name="Rectangle 946"/>
                                        <a:cNvSpPr>
                                          <a:spLocks noChangeArrowheads="1"/>
                                        </a:cNvSpPr>
                                      </a:nvSpPr>
                                      <a:spPr bwMode="auto">
                                        <a:xfrm>
                                          <a:off x="2787664" y="785813"/>
                                          <a:ext cx="2597150" cy="184150"/>
                                        </a:xfrm>
                                        <a:prstGeom prst="rect">
                                          <a:avLst/>
                                        </a:prstGeom>
                                        <a:solidFill>
                                          <a:srgbClr val="C6C6C6"/>
                                        </a:solidFill>
                                        <a:ln w="9525">
                                          <a:solidFill>
                                            <a:srgbClr val="0000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26" name="Rectangle 1116"/>
                                        <a:cNvSpPr>
                                          <a:spLocks noChangeArrowheads="1"/>
                                        </a:cNvSpPr>
                                      </a:nvSpPr>
                                      <a:spPr bwMode="auto">
                                        <a:xfrm>
                                          <a:off x="862013" y="769938"/>
                                          <a:ext cx="755650"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27" name="Rectangle 1117"/>
                                        <a:cNvSpPr>
                                          <a:spLocks noChangeArrowheads="1"/>
                                        </a:cNvSpPr>
                                      </a:nvSpPr>
                                      <a:spPr bwMode="auto">
                                        <a:xfrm>
                                          <a:off x="939800" y="819150"/>
                                          <a:ext cx="514564"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Fiscal Year</a:t>
                                            </a:r>
                                            <a:endParaRPr lang="en-US"/>
                                          </a:p>
                                        </a:txBody>
                                        <a:useSpRect/>
                                      </a:txSp>
                                    </a:sp>
                                    <a:sp>
                                      <a:nvSpPr>
                                        <a:cNvPr id="2828" name="Rectangle 1118"/>
                                        <a:cNvSpPr>
                                          <a:spLocks noChangeArrowheads="1"/>
                                        </a:cNvSpPr>
                                      </a:nvSpPr>
                                      <a:spPr bwMode="auto">
                                        <a:xfrm>
                                          <a:off x="1677988" y="769938"/>
                                          <a:ext cx="377825"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29" name="Rectangle 1119"/>
                                        <a:cNvSpPr>
                                          <a:spLocks noChangeArrowheads="1"/>
                                        </a:cNvSpPr>
                                      </a:nvSpPr>
                                      <a:spPr bwMode="auto">
                                        <a:xfrm>
                                          <a:off x="1801813"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94</a:t>
                                            </a:r>
                                            <a:endParaRPr lang="en-US"/>
                                          </a:p>
                                        </a:txBody>
                                        <a:useSpRect/>
                                      </a:txSp>
                                    </a:sp>
                                    <a:sp>
                                      <a:nvSpPr>
                                        <a:cNvPr id="2830" name="Rectangle 1120"/>
                                        <a:cNvSpPr>
                                          <a:spLocks noChangeArrowheads="1"/>
                                        </a:cNvSpPr>
                                      </a:nvSpPr>
                                      <a:spPr bwMode="auto">
                                        <a:xfrm>
                                          <a:off x="1617663" y="946150"/>
                                          <a:ext cx="542925"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31" name="Rectangle 1121"/>
                                        <a:cNvSpPr>
                                          <a:spLocks noChangeArrowheads="1"/>
                                        </a:cNvSpPr>
                                      </a:nvSpPr>
                                      <a:spPr bwMode="auto">
                                        <a:xfrm>
                                          <a:off x="1735141"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32" name="Rectangle 1124"/>
                                        <a:cNvSpPr>
                                          <a:spLocks noChangeArrowheads="1"/>
                                        </a:cNvSpPr>
                                      </a:nvSpPr>
                                      <a:spPr bwMode="auto">
                                        <a:xfrm>
                                          <a:off x="1220788" y="979488"/>
                                          <a:ext cx="306174" cy="107722"/>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b="0">
                                                <a:solidFill>
                                                  <a:srgbClr val="000000"/>
                                                </a:solidFill>
                                              </a:rPr>
                                              <a:t>Quarter</a:t>
                                            </a:r>
                                            <a:endParaRPr lang="en-US"/>
                                          </a:p>
                                        </a:txBody>
                                        <a:useSpRect/>
                                      </a:txSp>
                                    </a:sp>
                                    <a:sp>
                                      <a:nvSpPr>
                                        <a:cNvPr id="2833" name="Rectangle 1125"/>
                                        <a:cNvSpPr>
                                          <a:spLocks noChangeArrowheads="1"/>
                                        </a:cNvSpPr>
                                      </a:nvSpPr>
                                      <a:spPr bwMode="auto">
                                        <a:xfrm>
                                          <a:off x="2065338" y="769938"/>
                                          <a:ext cx="377825"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34" name="Rectangle 1126"/>
                                        <a:cNvSpPr>
                                          <a:spLocks noChangeArrowheads="1"/>
                                        </a:cNvSpPr>
                                      </a:nvSpPr>
                                      <a:spPr bwMode="auto">
                                        <a:xfrm>
                                          <a:off x="2178050"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95</a:t>
                                            </a:r>
                                            <a:endParaRPr lang="en-US"/>
                                          </a:p>
                                        </a:txBody>
                                        <a:useSpRect/>
                                      </a:txSp>
                                    </a:sp>
                                    <a:sp>
                                      <a:nvSpPr>
                                        <a:cNvPr id="2835" name="Rectangle 1127"/>
                                        <a:cNvSpPr>
                                          <a:spLocks noChangeArrowheads="1"/>
                                        </a:cNvSpPr>
                                      </a:nvSpPr>
                                      <a:spPr bwMode="auto">
                                        <a:xfrm>
                                          <a:off x="1976438" y="946150"/>
                                          <a:ext cx="544512"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36" name="Rectangle 1128"/>
                                        <a:cNvSpPr>
                                          <a:spLocks noChangeArrowheads="1"/>
                                        </a:cNvSpPr>
                                      </a:nvSpPr>
                                      <a:spPr bwMode="auto">
                                        <a:xfrm>
                                          <a:off x="2093916"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37" name="Rectangle 1130"/>
                                        <a:cNvSpPr>
                                          <a:spLocks noChangeArrowheads="1"/>
                                        </a:cNvSpPr>
                                      </a:nvSpPr>
                                      <a:spPr bwMode="auto">
                                        <a:xfrm>
                                          <a:off x="2417763" y="769938"/>
                                          <a:ext cx="376237"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38" name="Rectangle 1131"/>
                                        <a:cNvSpPr>
                                          <a:spLocks noChangeArrowheads="1"/>
                                        </a:cNvSpPr>
                                      </a:nvSpPr>
                                      <a:spPr bwMode="auto">
                                        <a:xfrm>
                                          <a:off x="2532063"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96</a:t>
                                            </a:r>
                                            <a:endParaRPr lang="en-US"/>
                                          </a:p>
                                        </a:txBody>
                                        <a:useSpRect/>
                                      </a:txSp>
                                    </a:sp>
                                    <a:sp>
                                      <a:nvSpPr>
                                        <a:cNvPr id="2839" name="Rectangle 1132"/>
                                        <a:cNvSpPr>
                                          <a:spLocks noChangeArrowheads="1"/>
                                        </a:cNvSpPr>
                                      </a:nvSpPr>
                                      <a:spPr bwMode="auto">
                                        <a:xfrm>
                                          <a:off x="2354263" y="946150"/>
                                          <a:ext cx="536575"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40" name="Rectangle 1133"/>
                                        <a:cNvSpPr>
                                          <a:spLocks noChangeArrowheads="1"/>
                                        </a:cNvSpPr>
                                      </a:nvSpPr>
                                      <a:spPr bwMode="auto">
                                        <a:xfrm>
                                          <a:off x="2462216"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41" name="Rectangle 1135"/>
                                        <a:cNvSpPr>
                                          <a:spLocks noChangeArrowheads="1"/>
                                        </a:cNvSpPr>
                                      </a:nvSpPr>
                                      <a:spPr bwMode="auto">
                                        <a:xfrm>
                                          <a:off x="2786063" y="769938"/>
                                          <a:ext cx="376237"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42" name="Rectangle 1136"/>
                                        <a:cNvSpPr>
                                          <a:spLocks noChangeArrowheads="1"/>
                                        </a:cNvSpPr>
                                      </a:nvSpPr>
                                      <a:spPr bwMode="auto">
                                        <a:xfrm>
                                          <a:off x="2908300"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97</a:t>
                                            </a:r>
                                            <a:endParaRPr lang="en-US"/>
                                          </a:p>
                                        </a:txBody>
                                        <a:useSpRect/>
                                      </a:txSp>
                                    </a:sp>
                                    <a:sp>
                                      <a:nvSpPr>
                                        <a:cNvPr id="2843" name="Rectangle 1138"/>
                                        <a:cNvSpPr>
                                          <a:spLocks noChangeArrowheads="1"/>
                                        </a:cNvSpPr>
                                      </a:nvSpPr>
                                      <a:spPr bwMode="auto">
                                        <a:xfrm>
                                          <a:off x="2840041"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44" name="Rectangle 1140"/>
                                        <a:cNvSpPr>
                                          <a:spLocks noChangeArrowheads="1"/>
                                        </a:cNvSpPr>
                                      </a:nvSpPr>
                                      <a:spPr bwMode="auto">
                                        <a:xfrm>
                                          <a:off x="3154363" y="769938"/>
                                          <a:ext cx="377825"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45" name="Rectangle 1141"/>
                                        <a:cNvSpPr>
                                          <a:spLocks noChangeArrowheads="1"/>
                                        </a:cNvSpPr>
                                      </a:nvSpPr>
                                      <a:spPr bwMode="auto">
                                        <a:xfrm>
                                          <a:off x="3276600"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98</a:t>
                                            </a:r>
                                            <a:endParaRPr lang="en-US"/>
                                          </a:p>
                                        </a:txBody>
                                        <a:useSpRect/>
                                      </a:txSp>
                                    </a:sp>
                                    <a:sp>
                                      <a:nvSpPr>
                                        <a:cNvPr id="2846" name="Rectangle 1142"/>
                                        <a:cNvSpPr>
                                          <a:spLocks noChangeArrowheads="1"/>
                                        </a:cNvSpPr>
                                      </a:nvSpPr>
                                      <a:spPr bwMode="auto">
                                        <a:xfrm>
                                          <a:off x="3092450" y="946150"/>
                                          <a:ext cx="544513"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endParaRPr lang="en-US"/>
                                          </a:p>
                                        </a:txBody>
                                        <a:useSpRect/>
                                      </a:txSp>
                                    </a:sp>
                                    <a:sp>
                                      <a:nvSpPr>
                                        <a:cNvPr id="2847" name="Rectangle 1143"/>
                                        <a:cNvSpPr>
                                          <a:spLocks noChangeArrowheads="1"/>
                                        </a:cNvSpPr>
                                      </a:nvSpPr>
                                      <a:spPr bwMode="auto">
                                        <a:xfrm>
                                          <a:off x="3208341"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48" name="Rectangle 1145"/>
                                        <a:cNvSpPr>
                                          <a:spLocks noChangeArrowheads="1"/>
                                        </a:cNvSpPr>
                                      </a:nvSpPr>
                                      <a:spPr bwMode="auto">
                                        <a:xfrm>
                                          <a:off x="3532188" y="769938"/>
                                          <a:ext cx="377825"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49" name="Rectangle 1146"/>
                                        <a:cNvSpPr>
                                          <a:spLocks noChangeArrowheads="1"/>
                                        </a:cNvSpPr>
                                      </a:nvSpPr>
                                      <a:spPr bwMode="auto">
                                        <a:xfrm>
                                          <a:off x="3644900"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99</a:t>
                                            </a:r>
                                            <a:endParaRPr lang="en-US"/>
                                          </a:p>
                                        </a:txBody>
                                        <a:useSpRect/>
                                      </a:txSp>
                                    </a:sp>
                                    <a:sp>
                                      <a:nvSpPr>
                                        <a:cNvPr id="2850" name="Rectangle 1147"/>
                                        <a:cNvSpPr>
                                          <a:spLocks noChangeArrowheads="1"/>
                                        </a:cNvSpPr>
                                      </a:nvSpPr>
                                      <a:spPr bwMode="auto">
                                        <a:xfrm>
                                          <a:off x="3460750" y="946150"/>
                                          <a:ext cx="544513"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51" name="Rectangle 1148"/>
                                        <a:cNvSpPr>
                                          <a:spLocks noChangeArrowheads="1"/>
                                        </a:cNvSpPr>
                                      </a:nvSpPr>
                                      <a:spPr bwMode="auto">
                                        <a:xfrm>
                                          <a:off x="3578228"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52" name="Rectangle 1150"/>
                                        <a:cNvSpPr>
                                          <a:spLocks noChangeArrowheads="1"/>
                                        </a:cNvSpPr>
                                      </a:nvSpPr>
                                      <a:spPr bwMode="auto">
                                        <a:xfrm>
                                          <a:off x="3900488" y="769938"/>
                                          <a:ext cx="377825"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53" name="Rectangle 1151"/>
                                        <a:cNvSpPr>
                                          <a:spLocks noChangeArrowheads="1"/>
                                        </a:cNvSpPr>
                                      </a:nvSpPr>
                                      <a:spPr bwMode="auto">
                                        <a:xfrm>
                                          <a:off x="4024313"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00</a:t>
                                            </a:r>
                                            <a:endParaRPr lang="en-US"/>
                                          </a:p>
                                        </a:txBody>
                                        <a:useSpRect/>
                                      </a:txSp>
                                    </a:sp>
                                    <a:sp>
                                      <a:nvSpPr>
                                        <a:cNvPr id="2854" name="Rectangle 1152"/>
                                        <a:cNvSpPr>
                                          <a:spLocks noChangeArrowheads="1"/>
                                        </a:cNvSpPr>
                                      </a:nvSpPr>
                                      <a:spPr bwMode="auto">
                                        <a:xfrm>
                                          <a:off x="3840163" y="946150"/>
                                          <a:ext cx="534987"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endParaRPr lang="en-US"/>
                                          </a:p>
                                        </a:txBody>
                                        <a:useSpRect/>
                                      </a:txSp>
                                    </a:sp>
                                    <a:sp>
                                      <a:nvSpPr>
                                        <a:cNvPr id="2855" name="Rectangle 1153"/>
                                        <a:cNvSpPr>
                                          <a:spLocks noChangeArrowheads="1"/>
                                        </a:cNvSpPr>
                                      </a:nvSpPr>
                                      <a:spPr bwMode="auto">
                                        <a:xfrm>
                                          <a:off x="3946528"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56" name="Rectangle 1155"/>
                                        <a:cNvSpPr>
                                          <a:spLocks noChangeArrowheads="1"/>
                                        </a:cNvSpPr>
                                      </a:nvSpPr>
                                      <a:spPr bwMode="auto">
                                        <a:xfrm>
                                          <a:off x="4268788" y="769938"/>
                                          <a:ext cx="377825"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57" name="Rectangle 1156"/>
                                        <a:cNvSpPr>
                                          <a:spLocks noChangeArrowheads="1"/>
                                        </a:cNvSpPr>
                                      </a:nvSpPr>
                                      <a:spPr bwMode="auto">
                                        <a:xfrm>
                                          <a:off x="4383088"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01</a:t>
                                            </a:r>
                                            <a:endParaRPr lang="en-US"/>
                                          </a:p>
                                        </a:txBody>
                                        <a:useSpRect/>
                                      </a:txSp>
                                    </a:sp>
                                    <a:sp>
                                      <a:nvSpPr>
                                        <a:cNvPr id="2858" name="Rectangle 1157"/>
                                        <a:cNvSpPr>
                                          <a:spLocks noChangeArrowheads="1"/>
                                        </a:cNvSpPr>
                                      </a:nvSpPr>
                                      <a:spPr bwMode="auto">
                                        <a:xfrm>
                                          <a:off x="4208463" y="946150"/>
                                          <a:ext cx="534987"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59" name="Rectangle 1158"/>
                                        <a:cNvSpPr>
                                          <a:spLocks noChangeArrowheads="1"/>
                                        </a:cNvSpPr>
                                      </a:nvSpPr>
                                      <a:spPr bwMode="auto">
                                        <a:xfrm>
                                          <a:off x="4314828"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60" name="Rectangle 1160"/>
                                        <a:cNvSpPr>
                                          <a:spLocks noChangeArrowheads="1"/>
                                        </a:cNvSpPr>
                                      </a:nvSpPr>
                                      <a:spPr bwMode="auto">
                                        <a:xfrm>
                                          <a:off x="4640263" y="769938"/>
                                          <a:ext cx="376237"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61" name="Rectangle 1161"/>
                                        <a:cNvSpPr>
                                          <a:spLocks noChangeArrowheads="1"/>
                                        </a:cNvSpPr>
                                      </a:nvSpPr>
                                      <a:spPr bwMode="auto">
                                        <a:xfrm>
                                          <a:off x="4760913"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02</a:t>
                                            </a:r>
                                            <a:endParaRPr lang="en-US"/>
                                          </a:p>
                                        </a:txBody>
                                        <a:useSpRect/>
                                      </a:txSp>
                                    </a:sp>
                                    <a:sp>
                                      <a:nvSpPr>
                                        <a:cNvPr id="2862" name="Rectangle 1162"/>
                                        <a:cNvSpPr>
                                          <a:spLocks noChangeArrowheads="1"/>
                                        </a:cNvSpPr>
                                      </a:nvSpPr>
                                      <a:spPr bwMode="auto">
                                        <a:xfrm>
                                          <a:off x="4584700" y="946150"/>
                                          <a:ext cx="538163"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63" name="Rectangle 1163"/>
                                        <a:cNvSpPr>
                                          <a:spLocks noChangeArrowheads="1"/>
                                        </a:cNvSpPr>
                                      </a:nvSpPr>
                                      <a:spPr bwMode="auto">
                                        <a:xfrm>
                                          <a:off x="4684715"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64" name="Rectangle 1165"/>
                                        <a:cNvSpPr>
                                          <a:spLocks noChangeArrowheads="1"/>
                                        </a:cNvSpPr>
                                      </a:nvSpPr>
                                      <a:spPr bwMode="auto">
                                        <a:xfrm>
                                          <a:off x="5008563" y="769938"/>
                                          <a:ext cx="376237"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65" name="Rectangle 1166"/>
                                        <a:cNvSpPr>
                                          <a:spLocks noChangeArrowheads="1"/>
                                        </a:cNvSpPr>
                                      </a:nvSpPr>
                                      <a:spPr bwMode="auto">
                                        <a:xfrm>
                                          <a:off x="5122863"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03</a:t>
                                            </a:r>
                                            <a:endParaRPr lang="en-US"/>
                                          </a:p>
                                        </a:txBody>
                                        <a:useSpRect/>
                                      </a:txSp>
                                    </a:sp>
                                    <a:sp>
                                      <a:nvSpPr>
                                        <a:cNvPr id="2866" name="Rectangle 1167"/>
                                        <a:cNvSpPr>
                                          <a:spLocks noChangeArrowheads="1"/>
                                        </a:cNvSpPr>
                                      </a:nvSpPr>
                                      <a:spPr bwMode="auto">
                                        <a:xfrm>
                                          <a:off x="4945063" y="946150"/>
                                          <a:ext cx="546100"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67" name="Rectangle 1168"/>
                                        <a:cNvSpPr>
                                          <a:spLocks noChangeArrowheads="1"/>
                                        </a:cNvSpPr>
                                      </a:nvSpPr>
                                      <a:spPr bwMode="auto">
                                        <a:xfrm>
                                          <a:off x="5053015"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68" name="Rectangle 1169"/>
                                        <a:cNvSpPr>
                                          <a:spLocks noChangeArrowheads="1"/>
                                        </a:cNvSpPr>
                                      </a:nvSpPr>
                                      <a:spPr bwMode="auto">
                                        <a:xfrm>
                                          <a:off x="5367338" y="769938"/>
                                          <a:ext cx="377825"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69" name="Rectangle 1170"/>
                                        <a:cNvSpPr>
                                          <a:spLocks noChangeArrowheads="1"/>
                                        </a:cNvSpPr>
                                      </a:nvSpPr>
                                      <a:spPr bwMode="auto">
                                        <a:xfrm>
                                          <a:off x="5491163"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04</a:t>
                                            </a:r>
                                            <a:endParaRPr lang="en-US"/>
                                          </a:p>
                                        </a:txBody>
                                        <a:useSpRect/>
                                      </a:txSp>
                                    </a:sp>
                                    <a:sp>
                                      <a:nvSpPr>
                                        <a:cNvPr id="2870" name="Rectangle 1171"/>
                                        <a:cNvSpPr>
                                          <a:spLocks noChangeArrowheads="1"/>
                                        </a:cNvSpPr>
                                      </a:nvSpPr>
                                      <a:spPr bwMode="auto">
                                        <a:xfrm>
                                          <a:off x="5322888" y="946150"/>
                                          <a:ext cx="536575"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71" name="Rectangle 1172"/>
                                        <a:cNvSpPr>
                                          <a:spLocks noChangeArrowheads="1"/>
                                        </a:cNvSpPr>
                                      </a:nvSpPr>
                                      <a:spPr bwMode="auto">
                                        <a:xfrm>
                                          <a:off x="5429252"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72" name="Rectangle 1174"/>
                                        <a:cNvSpPr>
                                          <a:spLocks noChangeArrowheads="1"/>
                                        </a:cNvSpPr>
                                      </a:nvSpPr>
                                      <a:spPr bwMode="auto">
                                        <a:xfrm>
                                          <a:off x="5745163" y="769938"/>
                                          <a:ext cx="387350"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73" name="Rectangle 1175"/>
                                        <a:cNvSpPr>
                                          <a:spLocks noChangeArrowheads="1"/>
                                        </a:cNvSpPr>
                                      </a:nvSpPr>
                                      <a:spPr bwMode="auto">
                                        <a:xfrm>
                                          <a:off x="5867400"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05</a:t>
                                            </a:r>
                                            <a:endParaRPr lang="en-US"/>
                                          </a:p>
                                        </a:txBody>
                                        <a:useSpRect/>
                                      </a:txSp>
                                    </a:sp>
                                    <a:sp>
                                      <a:nvSpPr>
                                        <a:cNvPr id="2874" name="Rectangle 1176"/>
                                        <a:cNvSpPr>
                                          <a:spLocks noChangeArrowheads="1"/>
                                        </a:cNvSpPr>
                                      </a:nvSpPr>
                                      <a:spPr bwMode="auto">
                                        <a:xfrm>
                                          <a:off x="5694363" y="946150"/>
                                          <a:ext cx="533400"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75" name="Rectangle 1177"/>
                                        <a:cNvSpPr>
                                          <a:spLocks noChangeArrowheads="1"/>
                                        </a:cNvSpPr>
                                      </a:nvSpPr>
                                      <a:spPr bwMode="auto">
                                        <a:xfrm>
                                          <a:off x="5789615"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76" name="Rectangle 1179"/>
                                        <a:cNvSpPr>
                                          <a:spLocks noChangeArrowheads="1"/>
                                        </a:cNvSpPr>
                                      </a:nvSpPr>
                                      <a:spPr bwMode="auto">
                                        <a:xfrm>
                                          <a:off x="6122988" y="769938"/>
                                          <a:ext cx="377825"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77" name="Rectangle 1180"/>
                                        <a:cNvSpPr>
                                          <a:spLocks noChangeArrowheads="1"/>
                                        </a:cNvSpPr>
                                      </a:nvSpPr>
                                      <a:spPr bwMode="auto">
                                        <a:xfrm>
                                          <a:off x="6237288"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06</a:t>
                                            </a:r>
                                            <a:endParaRPr lang="en-US"/>
                                          </a:p>
                                        </a:txBody>
                                        <a:useSpRect/>
                                      </a:txSp>
                                    </a:sp>
                                    <a:sp>
                                      <a:nvSpPr>
                                        <a:cNvPr id="2878" name="Rectangle 1181"/>
                                        <a:cNvSpPr>
                                          <a:spLocks noChangeArrowheads="1"/>
                                        </a:cNvSpPr>
                                      </a:nvSpPr>
                                      <a:spPr bwMode="auto">
                                        <a:xfrm>
                                          <a:off x="6062663" y="946150"/>
                                          <a:ext cx="542925"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79" name="Rectangle 1182"/>
                                        <a:cNvSpPr>
                                          <a:spLocks noChangeArrowheads="1"/>
                                        </a:cNvSpPr>
                                      </a:nvSpPr>
                                      <a:spPr bwMode="auto">
                                        <a:xfrm>
                                          <a:off x="6167440"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80" name="Rectangle 1184"/>
                                        <a:cNvSpPr>
                                          <a:spLocks noChangeArrowheads="1"/>
                                        </a:cNvSpPr>
                                      </a:nvSpPr>
                                      <a:spPr bwMode="auto">
                                        <a:xfrm>
                                          <a:off x="6491288" y="769938"/>
                                          <a:ext cx="385762"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81" name="Rectangle 1185"/>
                                        <a:cNvSpPr>
                                          <a:spLocks noChangeArrowheads="1"/>
                                        </a:cNvSpPr>
                                      </a:nvSpPr>
                                      <a:spPr bwMode="auto">
                                        <a:xfrm>
                                          <a:off x="6615113"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07</a:t>
                                            </a:r>
                                            <a:endParaRPr lang="en-US"/>
                                          </a:p>
                                        </a:txBody>
                                        <a:useSpRect/>
                                      </a:txSp>
                                    </a:sp>
                                    <a:sp>
                                      <a:nvSpPr>
                                        <a:cNvPr id="2882" name="Rectangle 1186"/>
                                        <a:cNvSpPr>
                                          <a:spLocks noChangeArrowheads="1"/>
                                        </a:cNvSpPr>
                                      </a:nvSpPr>
                                      <a:spPr bwMode="auto">
                                        <a:xfrm>
                                          <a:off x="6438900" y="946150"/>
                                          <a:ext cx="534988"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83" name="Rectangle 1187"/>
                                        <a:cNvSpPr>
                                          <a:spLocks noChangeArrowheads="1"/>
                                        </a:cNvSpPr>
                                      </a:nvSpPr>
                                      <a:spPr bwMode="auto">
                                        <a:xfrm>
                                          <a:off x="6538915"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84" name="Rectangle 1189"/>
                                        <a:cNvSpPr>
                                          <a:spLocks noChangeArrowheads="1"/>
                                        </a:cNvSpPr>
                                      </a:nvSpPr>
                                      <a:spPr bwMode="auto">
                                        <a:xfrm>
                                          <a:off x="6859588" y="769938"/>
                                          <a:ext cx="377825"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85" name="Rectangle 1190"/>
                                        <a:cNvSpPr>
                                          <a:spLocks noChangeArrowheads="1"/>
                                        </a:cNvSpPr>
                                      </a:nvSpPr>
                                      <a:spPr bwMode="auto">
                                        <a:xfrm>
                                          <a:off x="6983413"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08</a:t>
                                            </a:r>
                                            <a:endParaRPr lang="en-US"/>
                                          </a:p>
                                        </a:txBody>
                                        <a:useSpRect/>
                                      </a:txSp>
                                    </a:sp>
                                    <a:sp>
                                      <a:nvSpPr>
                                        <a:cNvPr id="2886" name="Rectangle 1191"/>
                                        <a:cNvSpPr>
                                          <a:spLocks noChangeArrowheads="1"/>
                                        </a:cNvSpPr>
                                      </a:nvSpPr>
                                      <a:spPr bwMode="auto">
                                        <a:xfrm>
                                          <a:off x="6807200" y="946150"/>
                                          <a:ext cx="538163"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87" name="Rectangle 1192"/>
                                        <a:cNvSpPr>
                                          <a:spLocks noChangeArrowheads="1"/>
                                        </a:cNvSpPr>
                                      </a:nvSpPr>
                                      <a:spPr bwMode="auto">
                                        <a:xfrm>
                                          <a:off x="6915152"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88" name="Rectangle 1194"/>
                                        <a:cNvSpPr>
                                          <a:spLocks noChangeArrowheads="1"/>
                                        </a:cNvSpPr>
                                      </a:nvSpPr>
                                      <a:spPr bwMode="auto">
                                        <a:xfrm>
                                          <a:off x="7231063" y="769938"/>
                                          <a:ext cx="376237"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89" name="Rectangle 1195"/>
                                        <a:cNvSpPr>
                                          <a:spLocks noChangeArrowheads="1"/>
                                        </a:cNvSpPr>
                                      </a:nvSpPr>
                                      <a:spPr bwMode="auto">
                                        <a:xfrm>
                                          <a:off x="7351713"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09</a:t>
                                            </a:r>
                                            <a:endParaRPr lang="en-US"/>
                                          </a:p>
                                        </a:txBody>
                                        <a:useSpRect/>
                                      </a:txSp>
                                    </a:sp>
                                    <a:sp>
                                      <a:nvSpPr>
                                        <a:cNvPr id="2890" name="Rectangle 1196"/>
                                        <a:cNvSpPr>
                                          <a:spLocks noChangeArrowheads="1"/>
                                        </a:cNvSpPr>
                                      </a:nvSpPr>
                                      <a:spPr bwMode="auto">
                                        <a:xfrm>
                                          <a:off x="7177088" y="946150"/>
                                          <a:ext cx="536575"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91" name="Rectangle 1197"/>
                                        <a:cNvSpPr>
                                          <a:spLocks noChangeArrowheads="1"/>
                                        </a:cNvSpPr>
                                      </a:nvSpPr>
                                      <a:spPr bwMode="auto">
                                        <a:xfrm>
                                          <a:off x="7275515"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92" name="Rectangle 1199"/>
                                        <a:cNvSpPr>
                                          <a:spLocks noChangeArrowheads="1"/>
                                        </a:cNvSpPr>
                                      </a:nvSpPr>
                                      <a:spPr bwMode="auto">
                                        <a:xfrm>
                                          <a:off x="7624763" y="769938"/>
                                          <a:ext cx="377825"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93" name="Rectangle 1200"/>
                                        <a:cNvSpPr>
                                          <a:spLocks noChangeArrowheads="1"/>
                                        </a:cNvSpPr>
                                      </a:nvSpPr>
                                      <a:spPr bwMode="auto">
                                        <a:xfrm>
                                          <a:off x="7739063"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10</a:t>
                                            </a:r>
                                            <a:endParaRPr lang="en-US"/>
                                          </a:p>
                                        </a:txBody>
                                        <a:useSpRect/>
                                      </a:txSp>
                                    </a:sp>
                                    <a:sp>
                                      <a:nvSpPr>
                                        <a:cNvPr id="2894" name="Rectangle 1201"/>
                                        <a:cNvSpPr>
                                          <a:spLocks noChangeArrowheads="1"/>
                                        </a:cNvSpPr>
                                      </a:nvSpPr>
                                      <a:spPr bwMode="auto">
                                        <a:xfrm>
                                          <a:off x="7545388" y="946150"/>
                                          <a:ext cx="544512"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95" name="Rectangle 1202"/>
                                        <a:cNvSpPr>
                                          <a:spLocks noChangeArrowheads="1"/>
                                        </a:cNvSpPr>
                                      </a:nvSpPr>
                                      <a:spPr bwMode="auto">
                                        <a:xfrm>
                                          <a:off x="7651752"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896" name="Rectangle 1204"/>
                                        <a:cNvSpPr>
                                          <a:spLocks noChangeArrowheads="1"/>
                                        </a:cNvSpPr>
                                      </a:nvSpPr>
                                      <a:spPr bwMode="auto">
                                        <a:xfrm>
                                          <a:off x="7986713" y="769938"/>
                                          <a:ext cx="374650"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97" name="Rectangle 1205"/>
                                        <a:cNvSpPr>
                                          <a:spLocks noChangeArrowheads="1"/>
                                        </a:cNvSpPr>
                                      </a:nvSpPr>
                                      <a:spPr bwMode="auto">
                                        <a:xfrm>
                                          <a:off x="8097838"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11</a:t>
                                            </a:r>
                                            <a:endParaRPr lang="en-US"/>
                                          </a:p>
                                        </a:txBody>
                                        <a:useSpRect/>
                                      </a:txSp>
                                    </a:sp>
                                    <a:sp>
                                      <a:nvSpPr>
                                        <a:cNvPr id="2898" name="Rectangle 1206"/>
                                        <a:cNvSpPr>
                                          <a:spLocks noChangeArrowheads="1"/>
                                        </a:cNvSpPr>
                                      </a:nvSpPr>
                                      <a:spPr bwMode="auto">
                                        <a:xfrm>
                                          <a:off x="7923213" y="946150"/>
                                          <a:ext cx="534987"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99" name="Rectangle 1207"/>
                                        <a:cNvSpPr>
                                          <a:spLocks noChangeArrowheads="1"/>
                                        </a:cNvSpPr>
                                      </a:nvSpPr>
                                      <a:spPr bwMode="auto">
                                        <a:xfrm>
                                          <a:off x="8021640"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900" name="Rectangle 1325"/>
                                        <a:cNvSpPr>
                                          <a:spLocks noChangeArrowheads="1"/>
                                        </a:cNvSpPr>
                                      </a:nvSpPr>
                                      <a:spPr bwMode="auto">
                                        <a:xfrm>
                                          <a:off x="8361363" y="769938"/>
                                          <a:ext cx="377825" cy="20796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01" name="Rectangle 1326"/>
                                        <a:cNvSpPr>
                                          <a:spLocks noChangeArrowheads="1"/>
                                        </a:cNvSpPr>
                                      </a:nvSpPr>
                                      <a:spPr bwMode="auto">
                                        <a:xfrm>
                                          <a:off x="8485188" y="819150"/>
                                          <a:ext cx="115416" cy="12311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12</a:t>
                                            </a:r>
                                            <a:endParaRPr lang="en-US"/>
                                          </a:p>
                                        </a:txBody>
                                        <a:useSpRect/>
                                      </a:txSp>
                                    </a:sp>
                                    <a:sp>
                                      <a:nvSpPr>
                                        <a:cNvPr id="2902" name="Rectangle 1327"/>
                                        <a:cNvSpPr>
                                          <a:spLocks noChangeArrowheads="1"/>
                                        </a:cNvSpPr>
                                      </a:nvSpPr>
                                      <a:spPr bwMode="auto">
                                        <a:xfrm>
                                          <a:off x="8291513" y="946150"/>
                                          <a:ext cx="536575"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03" name="Rectangle 1328"/>
                                        <a:cNvSpPr>
                                          <a:spLocks noChangeArrowheads="1"/>
                                        </a:cNvSpPr>
                                      </a:nvSpPr>
                                      <a:spPr bwMode="auto">
                                        <a:xfrm>
                                          <a:off x="8389940" y="995363"/>
                                          <a:ext cx="298159" cy="9233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1  2  3  4</a:t>
                                            </a:r>
                                            <a:endParaRPr lang="en-US"/>
                                          </a:p>
                                        </a:txBody>
                                        <a:useSpRect/>
                                      </a:txSp>
                                    </a:sp>
                                    <a:sp>
                                      <a:nvSpPr>
                                        <a:cNvPr id="2904" name="Line 1932"/>
                                        <a:cNvSpPr>
                                          <a:spLocks noChangeShapeType="1"/>
                                        </a:cNvSpPr>
                                      </a:nvSpPr>
                                      <a:spPr bwMode="auto">
                                        <a:xfrm>
                                          <a:off x="468313" y="1090613"/>
                                          <a:ext cx="1193800"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05" name="Line 1933"/>
                                        <a:cNvSpPr>
                                          <a:spLocks noChangeShapeType="1"/>
                                        </a:cNvSpPr>
                                      </a:nvSpPr>
                                      <a:spPr bwMode="auto">
                                        <a:xfrm>
                                          <a:off x="1670050" y="1090613"/>
                                          <a:ext cx="703421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06" name="Line 1934"/>
                                        <a:cNvSpPr>
                                          <a:spLocks noChangeShapeType="1"/>
                                        </a:cNvSpPr>
                                      </a:nvSpPr>
                                      <a:spPr bwMode="auto">
                                        <a:xfrm>
                                          <a:off x="468313" y="1090613"/>
                                          <a:ext cx="1193800" cy="0"/>
                                        </a:xfrm>
                                        <a:prstGeom prst="line">
                                          <a:avLst/>
                                        </a:prstGeom>
                                        <a:noFill/>
                                        <a:ln w="9525" cap="rnd">
                                          <a:solidFill>
                                            <a:srgbClr val="080808"/>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907" name="Line 1935"/>
                                        <a:cNvSpPr>
                                          <a:spLocks noChangeShapeType="1"/>
                                        </a:cNvSpPr>
                                      </a:nvSpPr>
                                      <a:spPr bwMode="auto">
                                        <a:xfrm>
                                          <a:off x="1670050" y="1090613"/>
                                          <a:ext cx="7034213" cy="0"/>
                                        </a:xfrm>
                                        <a:prstGeom prst="line">
                                          <a:avLst/>
                                        </a:pr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sp>
                                    <a:nvSpPr>
                                      <a:cNvPr id="2702" name="Rectangle 1937"/>
                                      <a:cNvSpPr>
                                        <a:spLocks noChangeArrowheads="1"/>
                                      </a:cNvSpPr>
                                    </a:nvSpPr>
                                    <a:spPr bwMode="auto">
                                      <a:xfrm>
                                        <a:off x="2925763" y="1452563"/>
                                        <a:ext cx="223837"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MS B</a:t>
                                          </a:r>
                                          <a:endParaRPr lang="en-US"/>
                                        </a:p>
                                      </a:txBody>
                                      <a:useSpRect/>
                                    </a:txSp>
                                  </a:sp>
                                  <a:sp>
                                    <a:nvSpPr>
                                      <a:cNvPr id="2703" name="Freeform 1950"/>
                                      <a:cNvSpPr>
                                        <a:spLocks/>
                                      </a:cNvSpPr>
                                    </a:nvSpPr>
                                    <a:spPr bwMode="auto">
                                      <a:xfrm>
                                        <a:off x="3011488" y="1316038"/>
                                        <a:ext cx="98425" cy="136525"/>
                                      </a:xfrm>
                                      <a:custGeom>
                                        <a:avLst/>
                                        <a:gdLst>
                                          <a:gd name="T0" fmla="*/ 54860 w 61"/>
                                          <a:gd name="T1" fmla="*/ 0 h 86"/>
                                          <a:gd name="T2" fmla="*/ 98425 w 61"/>
                                          <a:gd name="T3" fmla="*/ 136525 h 86"/>
                                          <a:gd name="T4" fmla="*/ 0 w 61"/>
                                          <a:gd name="T5" fmla="*/ 136525 h 86"/>
                                          <a:gd name="T6" fmla="*/ 54860 w 61"/>
                                          <a:gd name="T7" fmla="*/ 0 h 86"/>
                                          <a:gd name="T8" fmla="*/ 0 60000 65536"/>
                                          <a:gd name="T9" fmla="*/ 0 60000 65536"/>
                                          <a:gd name="T10" fmla="*/ 0 60000 65536"/>
                                          <a:gd name="T11" fmla="*/ 0 60000 65536"/>
                                          <a:gd name="T12" fmla="*/ 0 w 61"/>
                                          <a:gd name="T13" fmla="*/ 0 h 86"/>
                                          <a:gd name="T14" fmla="*/ 61 w 61"/>
                                          <a:gd name="T15" fmla="*/ 86 h 86"/>
                                        </a:gdLst>
                                        <a:ahLst/>
                                        <a:cxnLst>
                                          <a:cxn ang="T8">
                                            <a:pos x="T0" y="T1"/>
                                          </a:cxn>
                                          <a:cxn ang="T9">
                                            <a:pos x="T2" y="T3"/>
                                          </a:cxn>
                                          <a:cxn ang="T10">
                                            <a:pos x="T4" y="T5"/>
                                          </a:cxn>
                                          <a:cxn ang="T11">
                                            <a:pos x="T6" y="T7"/>
                                          </a:cxn>
                                        </a:cxnLst>
                                        <a:rect l="T12" t="T13" r="T14" b="T15"/>
                                        <a:pathLst>
                                          <a:path w="61" h="86">
                                            <a:moveTo>
                                              <a:pt x="34" y="0"/>
                                            </a:moveTo>
                                            <a:lnTo>
                                              <a:pt x="61" y="86"/>
                                            </a:lnTo>
                                            <a:lnTo>
                                              <a:pt x="0" y="86"/>
                                            </a:lnTo>
                                            <a:lnTo>
                                              <a:pt x="34" y="0"/>
                                            </a:lnTo>
                                            <a:close/>
                                          </a:path>
                                        </a:pathLst>
                                      </a:custGeom>
                                      <a:solidFill>
                                        <a:srgbClr val="CCEC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04" name="Rectangle 1951"/>
                                      <a:cNvSpPr>
                                        <a:spLocks noChangeArrowheads="1"/>
                                      </a:cNvSpPr>
                                    </a:nvSpPr>
                                    <a:spPr bwMode="auto">
                                      <a:xfrm>
                                        <a:off x="3575050" y="1450975"/>
                                        <a:ext cx="596900"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05" name="Rectangle 1956"/>
                                      <a:cNvSpPr>
                                        <a:spLocks noChangeArrowheads="1"/>
                                      </a:cNvSpPr>
                                    </a:nvSpPr>
                                    <a:spPr bwMode="auto">
                                      <a:xfrm>
                                        <a:off x="3575050" y="1450975"/>
                                        <a:ext cx="596900"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06" name="Rectangle 1957"/>
                                      <a:cNvSpPr>
                                        <a:spLocks noChangeArrowheads="1"/>
                                      </a:cNvSpPr>
                                    </a:nvSpPr>
                                    <a:spPr bwMode="auto">
                                      <a:xfrm>
                                        <a:off x="3687763" y="1489075"/>
                                        <a:ext cx="501650" cy="10636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Post-CDR A</a:t>
                                          </a:r>
                                          <a:endParaRPr lang="en-US"/>
                                        </a:p>
                                      </a:txBody>
                                      <a:useSpRect/>
                                    </a:txSp>
                                  </a:sp>
                                  <a:sp>
                                    <a:nvSpPr>
                                      <a:cNvPr id="2707" name="Freeform 1961"/>
                                      <a:cNvSpPr>
                                        <a:spLocks/>
                                      </a:cNvSpPr>
                                    </a:nvSpPr>
                                    <a:spPr bwMode="auto">
                                      <a:xfrm>
                                        <a:off x="3754438" y="1408113"/>
                                        <a:ext cx="79375" cy="87312"/>
                                      </a:xfrm>
                                      <a:custGeom>
                                        <a:avLst/>
                                        <a:gdLst>
                                          <a:gd name="T0" fmla="*/ 44450 w 50"/>
                                          <a:gd name="T1" fmla="*/ 0 h 55"/>
                                          <a:gd name="T2" fmla="*/ 0 w 50"/>
                                          <a:gd name="T3" fmla="*/ 47625 h 55"/>
                                          <a:gd name="T4" fmla="*/ 44450 w 50"/>
                                          <a:gd name="T5" fmla="*/ 87312 h 55"/>
                                          <a:gd name="T6" fmla="*/ 79375 w 50"/>
                                          <a:gd name="T7" fmla="*/ 47625 h 55"/>
                                          <a:gd name="T8" fmla="*/ 44450 w 50"/>
                                          <a:gd name="T9" fmla="*/ 0 h 55"/>
                                          <a:gd name="T10" fmla="*/ 0 60000 65536"/>
                                          <a:gd name="T11" fmla="*/ 0 60000 65536"/>
                                          <a:gd name="T12" fmla="*/ 0 60000 65536"/>
                                          <a:gd name="T13" fmla="*/ 0 60000 65536"/>
                                          <a:gd name="T14" fmla="*/ 0 60000 65536"/>
                                          <a:gd name="T15" fmla="*/ 0 w 50"/>
                                          <a:gd name="T16" fmla="*/ 0 h 55"/>
                                          <a:gd name="T17" fmla="*/ 50 w 50"/>
                                          <a:gd name="T18" fmla="*/ 55 h 55"/>
                                        </a:gdLst>
                                        <a:ahLst/>
                                        <a:cxnLst>
                                          <a:cxn ang="T10">
                                            <a:pos x="T0" y="T1"/>
                                          </a:cxn>
                                          <a:cxn ang="T11">
                                            <a:pos x="T2" y="T3"/>
                                          </a:cxn>
                                          <a:cxn ang="T12">
                                            <a:pos x="T4" y="T5"/>
                                          </a:cxn>
                                          <a:cxn ang="T13">
                                            <a:pos x="T6" y="T7"/>
                                          </a:cxn>
                                          <a:cxn ang="T14">
                                            <a:pos x="T8" y="T9"/>
                                          </a:cxn>
                                        </a:cxnLst>
                                        <a:rect l="T15" t="T16" r="T17" b="T18"/>
                                        <a:pathLst>
                                          <a:path w="50" h="55">
                                            <a:moveTo>
                                              <a:pt x="28" y="0"/>
                                            </a:moveTo>
                                            <a:lnTo>
                                              <a:pt x="0" y="30"/>
                                            </a:lnTo>
                                            <a:lnTo>
                                              <a:pt x="28" y="55"/>
                                            </a:lnTo>
                                            <a:lnTo>
                                              <a:pt x="50" y="30"/>
                                            </a:lnTo>
                                            <a:lnTo>
                                              <a:pt x="28"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08" name="Rectangle 1962"/>
                                      <a:cNvSpPr>
                                        <a:spLocks noChangeArrowheads="1"/>
                                      </a:cNvSpPr>
                                    </a:nvSpPr>
                                    <a:spPr bwMode="auto">
                                      <a:xfrm>
                                        <a:off x="449263" y="1058863"/>
                                        <a:ext cx="984250" cy="192087"/>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09" name="Rectangle 1963"/>
                                      <a:cNvSpPr>
                                        <a:spLocks noChangeArrowheads="1"/>
                                      </a:cNvSpPr>
                                    </a:nvSpPr>
                                    <a:spPr bwMode="auto">
                                      <a:xfrm>
                                        <a:off x="538163" y="1100138"/>
                                        <a:ext cx="641350" cy="12382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800" b="0">
                                              <a:solidFill>
                                                <a:srgbClr val="000000"/>
                                              </a:solidFill>
                                            </a:rPr>
                                            <a:t>Requirements</a:t>
                                          </a:r>
                                          <a:endParaRPr lang="en-US"/>
                                        </a:p>
                                      </a:txBody>
                                      <a:useSpRect/>
                                    </a:txSp>
                                  </a:sp>
                                  <a:sp>
                                    <a:nvSpPr>
                                      <a:cNvPr id="2710" name="Rectangle 1964"/>
                                      <a:cNvSpPr>
                                        <a:spLocks noChangeArrowheads="1"/>
                                      </a:cNvSpPr>
                                    </a:nvSpPr>
                                    <a:spPr bwMode="auto">
                                      <a:xfrm>
                                        <a:off x="4954588" y="1450975"/>
                                        <a:ext cx="422275"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nvGrpSpPr>
                                      <a:cNvPr id="2711" name="Group 1970"/>
                                      <a:cNvGrpSpPr>
                                        <a:grpSpLocks/>
                                      </a:cNvGrpSpPr>
                                    </a:nvGrpSpPr>
                                    <a:grpSpPr bwMode="auto">
                                      <a:xfrm>
                                        <a:off x="5059363" y="1347788"/>
                                        <a:ext cx="96837" cy="136525"/>
                                        <a:chOff x="3187" y="859"/>
                                        <a:chExt cx="61" cy="86"/>
                                      </a:xfrm>
                                    </a:grpSpPr>
                                    <a:sp>
                                      <a:nvSpPr>
                                        <a:cNvPr id="2822" name="Freeform 1968"/>
                                        <a:cNvSpPr>
                                          <a:spLocks/>
                                        </a:cNvSpPr>
                                      </a:nvSpPr>
                                      <a:spPr bwMode="auto">
                                        <a:xfrm>
                                          <a:off x="3187" y="859"/>
                                          <a:ext cx="61" cy="86"/>
                                        </a:xfrm>
                                        <a:custGeom>
                                          <a:avLst/>
                                          <a:gdLst>
                                            <a:gd name="T0" fmla="*/ 33 w 61"/>
                                            <a:gd name="T1" fmla="*/ 0 h 86"/>
                                            <a:gd name="T2" fmla="*/ 61 w 61"/>
                                            <a:gd name="T3" fmla="*/ 86 h 86"/>
                                            <a:gd name="T4" fmla="*/ 0 w 61"/>
                                            <a:gd name="T5" fmla="*/ 86 h 86"/>
                                            <a:gd name="T6" fmla="*/ 33 w 61"/>
                                            <a:gd name="T7" fmla="*/ 0 h 86"/>
                                            <a:gd name="T8" fmla="*/ 0 60000 65536"/>
                                            <a:gd name="T9" fmla="*/ 0 60000 65536"/>
                                            <a:gd name="T10" fmla="*/ 0 60000 65536"/>
                                            <a:gd name="T11" fmla="*/ 0 60000 65536"/>
                                            <a:gd name="T12" fmla="*/ 0 w 61"/>
                                            <a:gd name="T13" fmla="*/ 0 h 86"/>
                                            <a:gd name="T14" fmla="*/ 61 w 61"/>
                                            <a:gd name="T15" fmla="*/ 86 h 86"/>
                                          </a:gdLst>
                                          <a:ahLst/>
                                          <a:cxnLst>
                                            <a:cxn ang="T8">
                                              <a:pos x="T0" y="T1"/>
                                            </a:cxn>
                                            <a:cxn ang="T9">
                                              <a:pos x="T2" y="T3"/>
                                            </a:cxn>
                                            <a:cxn ang="T10">
                                              <a:pos x="T4" y="T5"/>
                                            </a:cxn>
                                            <a:cxn ang="T11">
                                              <a:pos x="T6" y="T7"/>
                                            </a:cxn>
                                          </a:cxnLst>
                                          <a:rect l="T12" t="T13" r="T14" b="T15"/>
                                          <a:pathLst>
                                            <a:path w="61" h="86">
                                              <a:moveTo>
                                                <a:pt x="33" y="0"/>
                                              </a:moveTo>
                                              <a:lnTo>
                                                <a:pt x="61" y="86"/>
                                              </a:lnTo>
                                              <a:lnTo>
                                                <a:pt x="0" y="86"/>
                                              </a:lnTo>
                                              <a:lnTo>
                                                <a:pt x="33" y="0"/>
                                              </a:lnTo>
                                              <a:close/>
                                            </a:path>
                                          </a:pathLst>
                                        </a:custGeom>
                                        <a:solidFill>
                                          <a:srgbClr val="FFFFCC"/>
                                        </a:solidFill>
                                        <a:ln w="9525">
                                          <a:no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23" name="Freeform 1969"/>
                                        <a:cNvSpPr>
                                          <a:spLocks/>
                                        </a:cNvSpPr>
                                      </a:nvSpPr>
                                      <a:spPr bwMode="auto">
                                        <a:xfrm>
                                          <a:off x="3187" y="859"/>
                                          <a:ext cx="61" cy="86"/>
                                        </a:xfrm>
                                        <a:custGeom>
                                          <a:avLst/>
                                          <a:gdLst>
                                            <a:gd name="T0" fmla="*/ 33 w 61"/>
                                            <a:gd name="T1" fmla="*/ 0 h 86"/>
                                            <a:gd name="T2" fmla="*/ 61 w 61"/>
                                            <a:gd name="T3" fmla="*/ 86 h 86"/>
                                            <a:gd name="T4" fmla="*/ 0 w 61"/>
                                            <a:gd name="T5" fmla="*/ 86 h 86"/>
                                            <a:gd name="T6" fmla="*/ 33 w 61"/>
                                            <a:gd name="T7" fmla="*/ 0 h 86"/>
                                            <a:gd name="T8" fmla="*/ 0 60000 65536"/>
                                            <a:gd name="T9" fmla="*/ 0 60000 65536"/>
                                            <a:gd name="T10" fmla="*/ 0 60000 65536"/>
                                            <a:gd name="T11" fmla="*/ 0 60000 65536"/>
                                            <a:gd name="T12" fmla="*/ 0 w 61"/>
                                            <a:gd name="T13" fmla="*/ 0 h 86"/>
                                            <a:gd name="T14" fmla="*/ 61 w 61"/>
                                            <a:gd name="T15" fmla="*/ 86 h 86"/>
                                          </a:gdLst>
                                          <a:ahLst/>
                                          <a:cxnLst>
                                            <a:cxn ang="T8">
                                              <a:pos x="T0" y="T1"/>
                                            </a:cxn>
                                            <a:cxn ang="T9">
                                              <a:pos x="T2" y="T3"/>
                                            </a:cxn>
                                            <a:cxn ang="T10">
                                              <a:pos x="T4" y="T5"/>
                                            </a:cxn>
                                            <a:cxn ang="T11">
                                              <a:pos x="T6" y="T7"/>
                                            </a:cxn>
                                          </a:cxnLst>
                                          <a:rect l="T12" t="T13" r="T14" b="T15"/>
                                          <a:pathLst>
                                            <a:path w="61" h="86">
                                              <a:moveTo>
                                                <a:pt x="33" y="0"/>
                                              </a:moveTo>
                                              <a:lnTo>
                                                <a:pt x="61" y="86"/>
                                              </a:lnTo>
                                              <a:lnTo>
                                                <a:pt x="0" y="86"/>
                                              </a:lnTo>
                                              <a:lnTo>
                                                <a:pt x="33" y="0"/>
                                              </a:lnTo>
                                              <a:close/>
                                            </a:path>
                                          </a:pathLst>
                                        </a:custGeom>
                                        <a:solidFill>
                                          <a:srgbClr val="FFFFCC"/>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sp>
                                    <a:nvSpPr>
                                      <a:cNvPr id="2712" name="Rectangle 1972"/>
                                      <a:cNvSpPr>
                                        <a:spLocks noChangeArrowheads="1"/>
                                      </a:cNvSpPr>
                                    </a:nvSpPr>
                                    <a:spPr bwMode="auto">
                                      <a:xfrm>
                                        <a:off x="5014913" y="1479550"/>
                                        <a:ext cx="223837"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MS C</a:t>
                                          </a:r>
                                          <a:endParaRPr lang="en-US"/>
                                        </a:p>
                                      </a:txBody>
                                      <a:useSpRect/>
                                    </a:txSp>
                                  </a:sp>
                                  <a:sp>
                                    <a:nvSpPr>
                                      <a:cNvPr id="2713" name="Freeform 1975"/>
                                      <a:cNvSpPr>
                                        <a:spLocks/>
                                      </a:cNvSpPr>
                                    </a:nvSpPr>
                                    <a:spPr bwMode="auto">
                                      <a:xfrm>
                                        <a:off x="5059363" y="1347788"/>
                                        <a:ext cx="96837" cy="136525"/>
                                      </a:xfrm>
                                      <a:custGeom>
                                        <a:avLst/>
                                        <a:gdLst>
                                          <a:gd name="T0" fmla="*/ 52387 w 61"/>
                                          <a:gd name="T1" fmla="*/ 0 h 86"/>
                                          <a:gd name="T2" fmla="*/ 96837 w 61"/>
                                          <a:gd name="T3" fmla="*/ 136525 h 86"/>
                                          <a:gd name="T4" fmla="*/ 0 w 61"/>
                                          <a:gd name="T5" fmla="*/ 136525 h 86"/>
                                          <a:gd name="T6" fmla="*/ 52387 w 61"/>
                                          <a:gd name="T7" fmla="*/ 0 h 86"/>
                                          <a:gd name="T8" fmla="*/ 0 60000 65536"/>
                                          <a:gd name="T9" fmla="*/ 0 60000 65536"/>
                                          <a:gd name="T10" fmla="*/ 0 60000 65536"/>
                                          <a:gd name="T11" fmla="*/ 0 60000 65536"/>
                                          <a:gd name="T12" fmla="*/ 0 w 61"/>
                                          <a:gd name="T13" fmla="*/ 0 h 86"/>
                                          <a:gd name="T14" fmla="*/ 61 w 61"/>
                                          <a:gd name="T15" fmla="*/ 86 h 86"/>
                                        </a:gdLst>
                                        <a:ahLst/>
                                        <a:cxnLst>
                                          <a:cxn ang="T8">
                                            <a:pos x="T0" y="T1"/>
                                          </a:cxn>
                                          <a:cxn ang="T9">
                                            <a:pos x="T2" y="T3"/>
                                          </a:cxn>
                                          <a:cxn ang="T10">
                                            <a:pos x="T4" y="T5"/>
                                          </a:cxn>
                                          <a:cxn ang="T11">
                                            <a:pos x="T6" y="T7"/>
                                          </a:cxn>
                                        </a:cxnLst>
                                        <a:rect l="T12" t="T13" r="T14" b="T15"/>
                                        <a:pathLst>
                                          <a:path w="61" h="86">
                                            <a:moveTo>
                                              <a:pt x="33" y="0"/>
                                            </a:moveTo>
                                            <a:lnTo>
                                              <a:pt x="61" y="86"/>
                                            </a:lnTo>
                                            <a:lnTo>
                                              <a:pt x="0" y="86"/>
                                            </a:lnTo>
                                            <a:lnTo>
                                              <a:pt x="33" y="0"/>
                                            </a:lnTo>
                                            <a:close/>
                                          </a:path>
                                        </a:pathLst>
                                      </a:custGeom>
                                      <a:solidFill>
                                        <a:srgbClr val="FFFFCC"/>
                                      </a:solidFill>
                                      <a:ln w="9525">
                                        <a:no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14" name="Freeform 1976"/>
                                      <a:cNvSpPr>
                                        <a:spLocks/>
                                      </a:cNvSpPr>
                                    </a:nvSpPr>
                                    <a:spPr bwMode="auto">
                                      <a:xfrm>
                                        <a:off x="5059363" y="1347788"/>
                                        <a:ext cx="96837" cy="136525"/>
                                      </a:xfrm>
                                      <a:custGeom>
                                        <a:avLst/>
                                        <a:gdLst>
                                          <a:gd name="T0" fmla="*/ 52387 w 61"/>
                                          <a:gd name="T1" fmla="*/ 0 h 86"/>
                                          <a:gd name="T2" fmla="*/ 96837 w 61"/>
                                          <a:gd name="T3" fmla="*/ 136525 h 86"/>
                                          <a:gd name="T4" fmla="*/ 0 w 61"/>
                                          <a:gd name="T5" fmla="*/ 136525 h 86"/>
                                          <a:gd name="T6" fmla="*/ 52387 w 61"/>
                                          <a:gd name="T7" fmla="*/ 0 h 86"/>
                                          <a:gd name="T8" fmla="*/ 0 60000 65536"/>
                                          <a:gd name="T9" fmla="*/ 0 60000 65536"/>
                                          <a:gd name="T10" fmla="*/ 0 60000 65536"/>
                                          <a:gd name="T11" fmla="*/ 0 60000 65536"/>
                                          <a:gd name="T12" fmla="*/ 0 w 61"/>
                                          <a:gd name="T13" fmla="*/ 0 h 86"/>
                                          <a:gd name="T14" fmla="*/ 61 w 61"/>
                                          <a:gd name="T15" fmla="*/ 86 h 86"/>
                                        </a:gdLst>
                                        <a:ahLst/>
                                        <a:cxnLst>
                                          <a:cxn ang="T8">
                                            <a:pos x="T0" y="T1"/>
                                          </a:cxn>
                                          <a:cxn ang="T9">
                                            <a:pos x="T2" y="T3"/>
                                          </a:cxn>
                                          <a:cxn ang="T10">
                                            <a:pos x="T4" y="T5"/>
                                          </a:cxn>
                                          <a:cxn ang="T11">
                                            <a:pos x="T6" y="T7"/>
                                          </a:cxn>
                                        </a:cxnLst>
                                        <a:rect l="T12" t="T13" r="T14" b="T15"/>
                                        <a:pathLst>
                                          <a:path w="61" h="86">
                                            <a:moveTo>
                                              <a:pt x="33" y="0"/>
                                            </a:moveTo>
                                            <a:lnTo>
                                              <a:pt x="61" y="86"/>
                                            </a:lnTo>
                                            <a:lnTo>
                                              <a:pt x="0" y="86"/>
                                            </a:lnTo>
                                            <a:lnTo>
                                              <a:pt x="33" y="0"/>
                                            </a:lnTo>
                                            <a:close/>
                                          </a:path>
                                        </a:pathLst>
                                      </a:custGeom>
                                      <a:solidFill>
                                        <a:srgbClr val="FFFFCC"/>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15" name="Freeform 1977"/>
                                      <a:cNvSpPr>
                                        <a:spLocks/>
                                      </a:cNvSpPr>
                                    </a:nvSpPr>
                                    <a:spPr bwMode="auto">
                                      <a:xfrm>
                                        <a:off x="5059363" y="1347788"/>
                                        <a:ext cx="96837" cy="136525"/>
                                      </a:xfrm>
                                      <a:custGeom>
                                        <a:avLst/>
                                        <a:gdLst>
                                          <a:gd name="T0" fmla="*/ 52387 w 61"/>
                                          <a:gd name="T1" fmla="*/ 0 h 86"/>
                                          <a:gd name="T2" fmla="*/ 96837 w 61"/>
                                          <a:gd name="T3" fmla="*/ 136525 h 86"/>
                                          <a:gd name="T4" fmla="*/ 0 w 61"/>
                                          <a:gd name="T5" fmla="*/ 136525 h 86"/>
                                          <a:gd name="T6" fmla="*/ 52387 w 61"/>
                                          <a:gd name="T7" fmla="*/ 0 h 86"/>
                                          <a:gd name="T8" fmla="*/ 0 60000 65536"/>
                                          <a:gd name="T9" fmla="*/ 0 60000 65536"/>
                                          <a:gd name="T10" fmla="*/ 0 60000 65536"/>
                                          <a:gd name="T11" fmla="*/ 0 60000 65536"/>
                                          <a:gd name="T12" fmla="*/ 0 w 61"/>
                                          <a:gd name="T13" fmla="*/ 0 h 86"/>
                                          <a:gd name="T14" fmla="*/ 61 w 61"/>
                                          <a:gd name="T15" fmla="*/ 86 h 86"/>
                                        </a:gdLst>
                                        <a:ahLst/>
                                        <a:cxnLst>
                                          <a:cxn ang="T8">
                                            <a:pos x="T0" y="T1"/>
                                          </a:cxn>
                                          <a:cxn ang="T9">
                                            <a:pos x="T2" y="T3"/>
                                          </a:cxn>
                                          <a:cxn ang="T10">
                                            <a:pos x="T4" y="T5"/>
                                          </a:cxn>
                                          <a:cxn ang="T11">
                                            <a:pos x="T6" y="T7"/>
                                          </a:cxn>
                                        </a:cxnLst>
                                        <a:rect l="T12" t="T13" r="T14" b="T15"/>
                                        <a:pathLst>
                                          <a:path w="61" h="86">
                                            <a:moveTo>
                                              <a:pt x="33" y="0"/>
                                            </a:moveTo>
                                            <a:lnTo>
                                              <a:pt x="61" y="86"/>
                                            </a:lnTo>
                                            <a:lnTo>
                                              <a:pt x="0" y="86"/>
                                            </a:lnTo>
                                            <a:lnTo>
                                              <a:pt x="33" y="0"/>
                                            </a:lnTo>
                                            <a:close/>
                                          </a:path>
                                        </a:pathLst>
                                      </a:custGeom>
                                      <a:solidFill>
                                        <a:srgbClr val="FFFFCC"/>
                                      </a:solidFill>
                                      <a:ln w="9525">
                                        <a:no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16" name="Freeform 1978"/>
                                      <a:cNvSpPr>
                                        <a:spLocks/>
                                      </a:cNvSpPr>
                                    </a:nvSpPr>
                                    <a:spPr bwMode="auto">
                                      <a:xfrm>
                                        <a:off x="5059363" y="1347788"/>
                                        <a:ext cx="96837" cy="136525"/>
                                      </a:xfrm>
                                      <a:custGeom>
                                        <a:avLst/>
                                        <a:gdLst>
                                          <a:gd name="T0" fmla="*/ 52387 w 61"/>
                                          <a:gd name="T1" fmla="*/ 0 h 86"/>
                                          <a:gd name="T2" fmla="*/ 96837 w 61"/>
                                          <a:gd name="T3" fmla="*/ 136525 h 86"/>
                                          <a:gd name="T4" fmla="*/ 0 w 61"/>
                                          <a:gd name="T5" fmla="*/ 136525 h 86"/>
                                          <a:gd name="T6" fmla="*/ 52387 w 61"/>
                                          <a:gd name="T7" fmla="*/ 0 h 86"/>
                                          <a:gd name="T8" fmla="*/ 0 60000 65536"/>
                                          <a:gd name="T9" fmla="*/ 0 60000 65536"/>
                                          <a:gd name="T10" fmla="*/ 0 60000 65536"/>
                                          <a:gd name="T11" fmla="*/ 0 60000 65536"/>
                                          <a:gd name="T12" fmla="*/ 0 w 61"/>
                                          <a:gd name="T13" fmla="*/ 0 h 86"/>
                                          <a:gd name="T14" fmla="*/ 61 w 61"/>
                                          <a:gd name="T15" fmla="*/ 86 h 86"/>
                                        </a:gdLst>
                                        <a:ahLst/>
                                        <a:cxnLst>
                                          <a:cxn ang="T8">
                                            <a:pos x="T0" y="T1"/>
                                          </a:cxn>
                                          <a:cxn ang="T9">
                                            <a:pos x="T2" y="T3"/>
                                          </a:cxn>
                                          <a:cxn ang="T10">
                                            <a:pos x="T4" y="T5"/>
                                          </a:cxn>
                                          <a:cxn ang="T11">
                                            <a:pos x="T6" y="T7"/>
                                          </a:cxn>
                                        </a:cxnLst>
                                        <a:rect l="T12" t="T13" r="T14" b="T15"/>
                                        <a:pathLst>
                                          <a:path w="61" h="86">
                                            <a:moveTo>
                                              <a:pt x="33" y="0"/>
                                            </a:moveTo>
                                            <a:lnTo>
                                              <a:pt x="61" y="86"/>
                                            </a:lnTo>
                                            <a:lnTo>
                                              <a:pt x="0" y="86"/>
                                            </a:lnTo>
                                            <a:lnTo>
                                              <a:pt x="33" y="0"/>
                                            </a:lnTo>
                                            <a:close/>
                                          </a:path>
                                        </a:pathLst>
                                      </a:custGeom>
                                      <a:solidFill>
                                        <a:srgbClr val="FFFFCC"/>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17" name="Rectangle 1979"/>
                                      <a:cNvSpPr>
                                        <a:spLocks noChangeArrowheads="1"/>
                                      </a:cNvSpPr>
                                    </a:nvSpPr>
                                    <a:spPr bwMode="auto">
                                      <a:xfrm>
                                        <a:off x="6043613" y="1450975"/>
                                        <a:ext cx="501650" cy="1778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nvGrpSpPr>
                                      <a:cNvPr id="2718" name="Group 1983"/>
                                      <a:cNvGrpSpPr>
                                        <a:grpSpLocks/>
                                      </a:cNvGrpSpPr>
                                    </a:nvGrpSpPr>
                                    <a:grpSpPr bwMode="auto">
                                      <a:xfrm>
                                        <a:off x="6148388" y="1379538"/>
                                        <a:ext cx="79375" cy="96837"/>
                                        <a:chOff x="3873" y="879"/>
                                        <a:chExt cx="50" cy="61"/>
                                      </a:xfrm>
                                    </a:grpSpPr>
                                    <a:sp>
                                      <a:nvSpPr>
                                        <a:cNvPr id="2820" name="Freeform 1981"/>
                                        <a:cNvSpPr>
                                          <a:spLocks/>
                                        </a:cNvSpPr>
                                      </a:nvSpPr>
                                      <a:spPr bwMode="auto">
                                        <a:xfrm>
                                          <a:off x="3873" y="879"/>
                                          <a:ext cx="50" cy="61"/>
                                        </a:xfrm>
                                        <a:custGeom>
                                          <a:avLst/>
                                          <a:gdLst>
                                            <a:gd name="T0" fmla="*/ 28 w 50"/>
                                            <a:gd name="T1" fmla="*/ 0 h 61"/>
                                            <a:gd name="T2" fmla="*/ 0 w 50"/>
                                            <a:gd name="T3" fmla="*/ 30 h 61"/>
                                            <a:gd name="T4" fmla="*/ 28 w 50"/>
                                            <a:gd name="T5" fmla="*/ 61 h 61"/>
                                            <a:gd name="T6" fmla="*/ 50 w 50"/>
                                            <a:gd name="T7" fmla="*/ 30 h 61"/>
                                            <a:gd name="T8" fmla="*/ 28 w 50"/>
                                            <a:gd name="T9" fmla="*/ 0 h 61"/>
                                            <a:gd name="T10" fmla="*/ 0 60000 65536"/>
                                            <a:gd name="T11" fmla="*/ 0 60000 65536"/>
                                            <a:gd name="T12" fmla="*/ 0 60000 65536"/>
                                            <a:gd name="T13" fmla="*/ 0 60000 65536"/>
                                            <a:gd name="T14" fmla="*/ 0 60000 65536"/>
                                            <a:gd name="T15" fmla="*/ 0 w 50"/>
                                            <a:gd name="T16" fmla="*/ 0 h 61"/>
                                            <a:gd name="T17" fmla="*/ 50 w 50"/>
                                            <a:gd name="T18" fmla="*/ 61 h 61"/>
                                          </a:gdLst>
                                          <a:ahLst/>
                                          <a:cxnLst>
                                            <a:cxn ang="T10">
                                              <a:pos x="T0" y="T1"/>
                                            </a:cxn>
                                            <a:cxn ang="T11">
                                              <a:pos x="T2" y="T3"/>
                                            </a:cxn>
                                            <a:cxn ang="T12">
                                              <a:pos x="T4" y="T5"/>
                                            </a:cxn>
                                            <a:cxn ang="T13">
                                              <a:pos x="T6" y="T7"/>
                                            </a:cxn>
                                            <a:cxn ang="T14">
                                              <a:pos x="T8" y="T9"/>
                                            </a:cxn>
                                          </a:cxnLst>
                                          <a:rect l="T15" t="T16" r="T17" b="T18"/>
                                          <a:pathLst>
                                            <a:path w="50" h="61">
                                              <a:moveTo>
                                                <a:pt x="28" y="0"/>
                                              </a:moveTo>
                                              <a:lnTo>
                                                <a:pt x="0" y="30"/>
                                              </a:lnTo>
                                              <a:lnTo>
                                                <a:pt x="28" y="61"/>
                                              </a:lnTo>
                                              <a:lnTo>
                                                <a:pt x="50" y="30"/>
                                              </a:lnTo>
                                              <a:lnTo>
                                                <a:pt x="28" y="0"/>
                                              </a:lnTo>
                                              <a:close/>
                                            </a:path>
                                          </a:pathLst>
                                        </a:custGeom>
                                        <a:solidFill>
                                          <a:srgbClr val="FFFFFF"/>
                                        </a:solidFill>
                                        <a:ln w="9525">
                                          <a:no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21" name="Freeform 1982"/>
                                        <a:cNvSpPr>
                                          <a:spLocks/>
                                        </a:cNvSpPr>
                                      </a:nvSpPr>
                                      <a:spPr bwMode="auto">
                                        <a:xfrm>
                                          <a:off x="3873" y="879"/>
                                          <a:ext cx="50" cy="61"/>
                                        </a:xfrm>
                                        <a:custGeom>
                                          <a:avLst/>
                                          <a:gdLst>
                                            <a:gd name="T0" fmla="*/ 28 w 50"/>
                                            <a:gd name="T1" fmla="*/ 0 h 61"/>
                                            <a:gd name="T2" fmla="*/ 0 w 50"/>
                                            <a:gd name="T3" fmla="*/ 30 h 61"/>
                                            <a:gd name="T4" fmla="*/ 28 w 50"/>
                                            <a:gd name="T5" fmla="*/ 61 h 61"/>
                                            <a:gd name="T6" fmla="*/ 50 w 50"/>
                                            <a:gd name="T7" fmla="*/ 30 h 61"/>
                                            <a:gd name="T8" fmla="*/ 28 w 50"/>
                                            <a:gd name="T9" fmla="*/ 0 h 61"/>
                                            <a:gd name="T10" fmla="*/ 0 60000 65536"/>
                                            <a:gd name="T11" fmla="*/ 0 60000 65536"/>
                                            <a:gd name="T12" fmla="*/ 0 60000 65536"/>
                                            <a:gd name="T13" fmla="*/ 0 60000 65536"/>
                                            <a:gd name="T14" fmla="*/ 0 60000 65536"/>
                                            <a:gd name="T15" fmla="*/ 0 w 50"/>
                                            <a:gd name="T16" fmla="*/ 0 h 61"/>
                                            <a:gd name="T17" fmla="*/ 50 w 50"/>
                                            <a:gd name="T18" fmla="*/ 61 h 61"/>
                                          </a:gdLst>
                                          <a:ahLst/>
                                          <a:cxnLst>
                                            <a:cxn ang="T10">
                                              <a:pos x="T0" y="T1"/>
                                            </a:cxn>
                                            <a:cxn ang="T11">
                                              <a:pos x="T2" y="T3"/>
                                            </a:cxn>
                                            <a:cxn ang="T12">
                                              <a:pos x="T4" y="T5"/>
                                            </a:cxn>
                                            <a:cxn ang="T13">
                                              <a:pos x="T6" y="T7"/>
                                            </a:cxn>
                                            <a:cxn ang="T14">
                                              <a:pos x="T8" y="T9"/>
                                            </a:cxn>
                                          </a:cxnLst>
                                          <a:rect l="T15" t="T16" r="T17" b="T18"/>
                                          <a:pathLst>
                                            <a:path w="50" h="61">
                                              <a:moveTo>
                                                <a:pt x="28" y="0"/>
                                              </a:moveTo>
                                              <a:lnTo>
                                                <a:pt x="0" y="30"/>
                                              </a:lnTo>
                                              <a:lnTo>
                                                <a:pt x="28" y="61"/>
                                              </a:lnTo>
                                              <a:lnTo>
                                                <a:pt x="50" y="30"/>
                                              </a:lnTo>
                                              <a:lnTo>
                                                <a:pt x="28"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sp>
                                    <a:nvSpPr>
                                      <a:cNvPr id="2719" name="Rectangle 1984"/>
                                      <a:cNvSpPr>
                                        <a:spLocks noChangeArrowheads="1"/>
                                      </a:cNvSpPr>
                                    </a:nvSpPr>
                                    <a:spPr bwMode="auto">
                                      <a:xfrm>
                                        <a:off x="6043613" y="1450975"/>
                                        <a:ext cx="501650" cy="1778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20" name="Rectangle 1985"/>
                                      <a:cNvSpPr>
                                        <a:spLocks noChangeArrowheads="1"/>
                                      </a:cNvSpPr>
                                    </a:nvSpPr>
                                    <a:spPr bwMode="auto">
                                      <a:xfrm>
                                        <a:off x="6075363" y="1484313"/>
                                        <a:ext cx="331787"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FRP DR</a:t>
                                          </a:r>
                                          <a:endParaRPr lang="en-US"/>
                                        </a:p>
                                      </a:txBody>
                                      <a:useSpRect/>
                                    </a:txSp>
                                  </a:sp>
                                  <a:sp>
                                    <a:nvSpPr>
                                      <a:cNvPr id="2721" name="Freeform 1986"/>
                                      <a:cNvSpPr>
                                        <a:spLocks/>
                                      </a:cNvSpPr>
                                    </a:nvSpPr>
                                    <a:spPr bwMode="auto">
                                      <a:xfrm>
                                        <a:off x="6148388" y="1379538"/>
                                        <a:ext cx="79375" cy="96837"/>
                                      </a:xfrm>
                                      <a:custGeom>
                                        <a:avLst/>
                                        <a:gdLst>
                                          <a:gd name="T0" fmla="*/ 44450 w 50"/>
                                          <a:gd name="T1" fmla="*/ 0 h 61"/>
                                          <a:gd name="T2" fmla="*/ 0 w 50"/>
                                          <a:gd name="T3" fmla="*/ 47625 h 61"/>
                                          <a:gd name="T4" fmla="*/ 44450 w 50"/>
                                          <a:gd name="T5" fmla="*/ 96837 h 61"/>
                                          <a:gd name="T6" fmla="*/ 79375 w 50"/>
                                          <a:gd name="T7" fmla="*/ 47625 h 61"/>
                                          <a:gd name="T8" fmla="*/ 44450 w 50"/>
                                          <a:gd name="T9" fmla="*/ 0 h 61"/>
                                          <a:gd name="T10" fmla="*/ 0 60000 65536"/>
                                          <a:gd name="T11" fmla="*/ 0 60000 65536"/>
                                          <a:gd name="T12" fmla="*/ 0 60000 65536"/>
                                          <a:gd name="T13" fmla="*/ 0 60000 65536"/>
                                          <a:gd name="T14" fmla="*/ 0 60000 65536"/>
                                          <a:gd name="T15" fmla="*/ 0 w 50"/>
                                          <a:gd name="T16" fmla="*/ 0 h 61"/>
                                          <a:gd name="T17" fmla="*/ 50 w 50"/>
                                          <a:gd name="T18" fmla="*/ 61 h 61"/>
                                        </a:gdLst>
                                        <a:ahLst/>
                                        <a:cxnLst>
                                          <a:cxn ang="T10">
                                            <a:pos x="T0" y="T1"/>
                                          </a:cxn>
                                          <a:cxn ang="T11">
                                            <a:pos x="T2" y="T3"/>
                                          </a:cxn>
                                          <a:cxn ang="T12">
                                            <a:pos x="T4" y="T5"/>
                                          </a:cxn>
                                          <a:cxn ang="T13">
                                            <a:pos x="T6" y="T7"/>
                                          </a:cxn>
                                          <a:cxn ang="T14">
                                            <a:pos x="T8" y="T9"/>
                                          </a:cxn>
                                        </a:cxnLst>
                                        <a:rect l="T15" t="T16" r="T17" b="T18"/>
                                        <a:pathLst>
                                          <a:path w="50" h="61">
                                            <a:moveTo>
                                              <a:pt x="28" y="0"/>
                                            </a:moveTo>
                                            <a:lnTo>
                                              <a:pt x="0" y="30"/>
                                            </a:lnTo>
                                            <a:lnTo>
                                              <a:pt x="28" y="61"/>
                                            </a:lnTo>
                                            <a:lnTo>
                                              <a:pt x="50" y="30"/>
                                            </a:lnTo>
                                            <a:lnTo>
                                              <a:pt x="28" y="0"/>
                                            </a:lnTo>
                                            <a:close/>
                                          </a:path>
                                        </a:pathLst>
                                      </a:custGeom>
                                      <a:solidFill>
                                        <a:srgbClr val="FFFFFF"/>
                                      </a:solidFill>
                                      <a:ln w="9525">
                                        <a:no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22" name="Freeform 1987"/>
                                      <a:cNvSpPr>
                                        <a:spLocks/>
                                      </a:cNvSpPr>
                                    </a:nvSpPr>
                                    <a:spPr bwMode="auto">
                                      <a:xfrm>
                                        <a:off x="6148388" y="1379538"/>
                                        <a:ext cx="79375" cy="96837"/>
                                      </a:xfrm>
                                      <a:custGeom>
                                        <a:avLst/>
                                        <a:gdLst>
                                          <a:gd name="T0" fmla="*/ 44450 w 50"/>
                                          <a:gd name="T1" fmla="*/ 0 h 61"/>
                                          <a:gd name="T2" fmla="*/ 0 w 50"/>
                                          <a:gd name="T3" fmla="*/ 47625 h 61"/>
                                          <a:gd name="T4" fmla="*/ 44450 w 50"/>
                                          <a:gd name="T5" fmla="*/ 96837 h 61"/>
                                          <a:gd name="T6" fmla="*/ 79375 w 50"/>
                                          <a:gd name="T7" fmla="*/ 47625 h 61"/>
                                          <a:gd name="T8" fmla="*/ 44450 w 50"/>
                                          <a:gd name="T9" fmla="*/ 0 h 61"/>
                                          <a:gd name="T10" fmla="*/ 0 60000 65536"/>
                                          <a:gd name="T11" fmla="*/ 0 60000 65536"/>
                                          <a:gd name="T12" fmla="*/ 0 60000 65536"/>
                                          <a:gd name="T13" fmla="*/ 0 60000 65536"/>
                                          <a:gd name="T14" fmla="*/ 0 60000 65536"/>
                                          <a:gd name="T15" fmla="*/ 0 w 50"/>
                                          <a:gd name="T16" fmla="*/ 0 h 61"/>
                                          <a:gd name="T17" fmla="*/ 50 w 50"/>
                                          <a:gd name="T18" fmla="*/ 61 h 61"/>
                                        </a:gdLst>
                                        <a:ahLst/>
                                        <a:cxnLst>
                                          <a:cxn ang="T10">
                                            <a:pos x="T0" y="T1"/>
                                          </a:cxn>
                                          <a:cxn ang="T11">
                                            <a:pos x="T2" y="T3"/>
                                          </a:cxn>
                                          <a:cxn ang="T12">
                                            <a:pos x="T4" y="T5"/>
                                          </a:cxn>
                                          <a:cxn ang="T13">
                                            <a:pos x="T6" y="T7"/>
                                          </a:cxn>
                                          <a:cxn ang="T14">
                                            <a:pos x="T8" y="T9"/>
                                          </a:cxn>
                                        </a:cxnLst>
                                        <a:rect l="T15" t="T16" r="T17" b="T18"/>
                                        <a:pathLst>
                                          <a:path w="50" h="61">
                                            <a:moveTo>
                                              <a:pt x="28" y="0"/>
                                            </a:moveTo>
                                            <a:lnTo>
                                              <a:pt x="0" y="30"/>
                                            </a:lnTo>
                                            <a:lnTo>
                                              <a:pt x="28" y="61"/>
                                            </a:lnTo>
                                            <a:lnTo>
                                              <a:pt x="50" y="30"/>
                                            </a:lnTo>
                                            <a:lnTo>
                                              <a:pt x="28"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23" name="Freeform 1988"/>
                                      <a:cNvSpPr>
                                        <a:spLocks/>
                                      </a:cNvSpPr>
                                    </a:nvSpPr>
                                    <a:spPr bwMode="auto">
                                      <a:xfrm>
                                        <a:off x="6148388" y="1379538"/>
                                        <a:ext cx="79375" cy="96837"/>
                                      </a:xfrm>
                                      <a:custGeom>
                                        <a:avLst/>
                                        <a:gdLst>
                                          <a:gd name="T0" fmla="*/ 44450 w 50"/>
                                          <a:gd name="T1" fmla="*/ 0 h 61"/>
                                          <a:gd name="T2" fmla="*/ 0 w 50"/>
                                          <a:gd name="T3" fmla="*/ 47625 h 61"/>
                                          <a:gd name="T4" fmla="*/ 44450 w 50"/>
                                          <a:gd name="T5" fmla="*/ 96837 h 61"/>
                                          <a:gd name="T6" fmla="*/ 79375 w 50"/>
                                          <a:gd name="T7" fmla="*/ 47625 h 61"/>
                                          <a:gd name="T8" fmla="*/ 44450 w 50"/>
                                          <a:gd name="T9" fmla="*/ 0 h 61"/>
                                          <a:gd name="T10" fmla="*/ 0 60000 65536"/>
                                          <a:gd name="T11" fmla="*/ 0 60000 65536"/>
                                          <a:gd name="T12" fmla="*/ 0 60000 65536"/>
                                          <a:gd name="T13" fmla="*/ 0 60000 65536"/>
                                          <a:gd name="T14" fmla="*/ 0 60000 65536"/>
                                          <a:gd name="T15" fmla="*/ 0 w 50"/>
                                          <a:gd name="T16" fmla="*/ 0 h 61"/>
                                          <a:gd name="T17" fmla="*/ 50 w 50"/>
                                          <a:gd name="T18" fmla="*/ 61 h 61"/>
                                        </a:gdLst>
                                        <a:ahLst/>
                                        <a:cxnLst>
                                          <a:cxn ang="T10">
                                            <a:pos x="T0" y="T1"/>
                                          </a:cxn>
                                          <a:cxn ang="T11">
                                            <a:pos x="T2" y="T3"/>
                                          </a:cxn>
                                          <a:cxn ang="T12">
                                            <a:pos x="T4" y="T5"/>
                                          </a:cxn>
                                          <a:cxn ang="T13">
                                            <a:pos x="T6" y="T7"/>
                                          </a:cxn>
                                          <a:cxn ang="T14">
                                            <a:pos x="T8" y="T9"/>
                                          </a:cxn>
                                        </a:cxnLst>
                                        <a:rect l="T15" t="T16" r="T17" b="T18"/>
                                        <a:pathLst>
                                          <a:path w="50" h="61">
                                            <a:moveTo>
                                              <a:pt x="28" y="0"/>
                                            </a:moveTo>
                                            <a:lnTo>
                                              <a:pt x="0" y="30"/>
                                            </a:lnTo>
                                            <a:lnTo>
                                              <a:pt x="28" y="61"/>
                                            </a:lnTo>
                                            <a:lnTo>
                                              <a:pt x="50" y="30"/>
                                            </a:lnTo>
                                            <a:lnTo>
                                              <a:pt x="28" y="0"/>
                                            </a:lnTo>
                                            <a:close/>
                                          </a:path>
                                        </a:pathLst>
                                      </a:custGeom>
                                      <a:solidFill>
                                        <a:srgbClr val="FFFFFF"/>
                                      </a:solidFill>
                                      <a:ln w="9525">
                                        <a:no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24" name="Freeform 1989"/>
                                      <a:cNvSpPr>
                                        <a:spLocks/>
                                      </a:cNvSpPr>
                                    </a:nvSpPr>
                                    <a:spPr bwMode="auto">
                                      <a:xfrm>
                                        <a:off x="6148388" y="1379538"/>
                                        <a:ext cx="79375" cy="96837"/>
                                      </a:xfrm>
                                      <a:custGeom>
                                        <a:avLst/>
                                        <a:gdLst>
                                          <a:gd name="T0" fmla="*/ 44450 w 50"/>
                                          <a:gd name="T1" fmla="*/ 0 h 61"/>
                                          <a:gd name="T2" fmla="*/ 0 w 50"/>
                                          <a:gd name="T3" fmla="*/ 47625 h 61"/>
                                          <a:gd name="T4" fmla="*/ 44450 w 50"/>
                                          <a:gd name="T5" fmla="*/ 96837 h 61"/>
                                          <a:gd name="T6" fmla="*/ 79375 w 50"/>
                                          <a:gd name="T7" fmla="*/ 47625 h 61"/>
                                          <a:gd name="T8" fmla="*/ 44450 w 50"/>
                                          <a:gd name="T9" fmla="*/ 0 h 61"/>
                                          <a:gd name="T10" fmla="*/ 0 60000 65536"/>
                                          <a:gd name="T11" fmla="*/ 0 60000 65536"/>
                                          <a:gd name="T12" fmla="*/ 0 60000 65536"/>
                                          <a:gd name="T13" fmla="*/ 0 60000 65536"/>
                                          <a:gd name="T14" fmla="*/ 0 60000 65536"/>
                                          <a:gd name="T15" fmla="*/ 0 w 50"/>
                                          <a:gd name="T16" fmla="*/ 0 h 61"/>
                                          <a:gd name="T17" fmla="*/ 50 w 50"/>
                                          <a:gd name="T18" fmla="*/ 61 h 61"/>
                                        </a:gdLst>
                                        <a:ahLst/>
                                        <a:cxnLst>
                                          <a:cxn ang="T10">
                                            <a:pos x="T0" y="T1"/>
                                          </a:cxn>
                                          <a:cxn ang="T11">
                                            <a:pos x="T2" y="T3"/>
                                          </a:cxn>
                                          <a:cxn ang="T12">
                                            <a:pos x="T4" y="T5"/>
                                          </a:cxn>
                                          <a:cxn ang="T13">
                                            <a:pos x="T6" y="T7"/>
                                          </a:cxn>
                                          <a:cxn ang="T14">
                                            <a:pos x="T8" y="T9"/>
                                          </a:cxn>
                                        </a:cxnLst>
                                        <a:rect l="T15" t="T16" r="T17" b="T18"/>
                                        <a:pathLst>
                                          <a:path w="50" h="61">
                                            <a:moveTo>
                                              <a:pt x="28" y="0"/>
                                            </a:moveTo>
                                            <a:lnTo>
                                              <a:pt x="0" y="30"/>
                                            </a:lnTo>
                                            <a:lnTo>
                                              <a:pt x="28" y="61"/>
                                            </a:lnTo>
                                            <a:lnTo>
                                              <a:pt x="50" y="30"/>
                                            </a:lnTo>
                                            <a:lnTo>
                                              <a:pt x="28"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25" name="Rectangle 1990"/>
                                      <a:cNvSpPr>
                                        <a:spLocks noChangeArrowheads="1"/>
                                      </a:cNvSpPr>
                                    </a:nvSpPr>
                                    <a:spPr bwMode="auto">
                                      <a:xfrm>
                                        <a:off x="4383088" y="1074738"/>
                                        <a:ext cx="307975" cy="1524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26" name="Rectangle 1994"/>
                                      <a:cNvSpPr>
                                        <a:spLocks noChangeArrowheads="1"/>
                                      </a:cNvSpPr>
                                    </a:nvSpPr>
                                    <a:spPr bwMode="auto">
                                      <a:xfrm>
                                        <a:off x="4852988" y="1114425"/>
                                        <a:ext cx="136525" cy="7620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500">
                                              <a:solidFill>
                                                <a:srgbClr val="000000"/>
                                              </a:solidFill>
                                            </a:rPr>
                                            <a:t>CPD</a:t>
                                          </a:r>
                                          <a:endParaRPr lang="en-US"/>
                                        </a:p>
                                      </a:txBody>
                                      <a:useSpRect/>
                                    </a:txSp>
                                  </a:sp>
                                  <a:sp>
                                    <a:nvSpPr>
                                      <a:cNvPr id="2727" name="Freeform 1995"/>
                                      <a:cNvSpPr>
                                        <a:spLocks/>
                                      </a:cNvSpPr>
                                    </a:nvSpPr>
                                    <a:spPr bwMode="auto">
                                      <a:xfrm>
                                        <a:off x="5013325" y="1127125"/>
                                        <a:ext cx="60325" cy="65088"/>
                                      </a:xfrm>
                                      <a:custGeom>
                                        <a:avLst/>
                                        <a:gdLst>
                                          <a:gd name="T0" fmla="*/ 0 w 7"/>
                                          <a:gd name="T1" fmla="*/ 65087 h 8"/>
                                          <a:gd name="T2" fmla="*/ 8618 w 7"/>
                                          <a:gd name="T3" fmla="*/ 65087 h 8"/>
                                          <a:gd name="T4" fmla="*/ 17236 w 7"/>
                                          <a:gd name="T5" fmla="*/ 65087 h 8"/>
                                          <a:gd name="T6" fmla="*/ 25854 w 7"/>
                                          <a:gd name="T7" fmla="*/ 65087 h 8"/>
                                          <a:gd name="T8" fmla="*/ 25854 w 7"/>
                                          <a:gd name="T9" fmla="*/ 65087 h 8"/>
                                          <a:gd name="T10" fmla="*/ 34471 w 7"/>
                                          <a:gd name="T11" fmla="*/ 65087 h 8"/>
                                          <a:gd name="T12" fmla="*/ 34471 w 7"/>
                                          <a:gd name="T13" fmla="*/ 65087 h 8"/>
                                          <a:gd name="T14" fmla="*/ 43089 w 7"/>
                                          <a:gd name="T15" fmla="*/ 56951 h 8"/>
                                          <a:gd name="T16" fmla="*/ 43089 w 7"/>
                                          <a:gd name="T17" fmla="*/ 56951 h 8"/>
                                          <a:gd name="T18" fmla="*/ 51707 w 7"/>
                                          <a:gd name="T19" fmla="*/ 56951 h 8"/>
                                          <a:gd name="T20" fmla="*/ 60325 w 7"/>
                                          <a:gd name="T21" fmla="*/ 56951 h 8"/>
                                          <a:gd name="T22" fmla="*/ 60325 w 7"/>
                                          <a:gd name="T23" fmla="*/ 0 h 8"/>
                                          <a:gd name="T24" fmla="*/ 0 w 7"/>
                                          <a:gd name="T25" fmla="*/ 0 h 8"/>
                                          <a:gd name="T26" fmla="*/ 0 w 7"/>
                                          <a:gd name="T27" fmla="*/ 65087 h 8"/>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7"/>
                                          <a:gd name="T43" fmla="*/ 0 h 8"/>
                                          <a:gd name="T44" fmla="*/ 7 w 7"/>
                                          <a:gd name="T45" fmla="*/ 8 h 8"/>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7" h="8">
                                            <a:moveTo>
                                              <a:pt x="0" y="8"/>
                                            </a:moveTo>
                                            <a:cubicBezTo>
                                              <a:pt x="0" y="8"/>
                                              <a:pt x="1" y="8"/>
                                              <a:pt x="1" y="8"/>
                                            </a:cubicBezTo>
                                            <a:cubicBezTo>
                                              <a:pt x="1" y="8"/>
                                              <a:pt x="2" y="8"/>
                                              <a:pt x="2" y="8"/>
                                            </a:cubicBezTo>
                                            <a:cubicBezTo>
                                              <a:pt x="2" y="8"/>
                                              <a:pt x="3" y="8"/>
                                              <a:pt x="3" y="8"/>
                                            </a:cubicBezTo>
                                            <a:cubicBezTo>
                                              <a:pt x="3" y="8"/>
                                              <a:pt x="3" y="8"/>
                                              <a:pt x="3" y="8"/>
                                            </a:cubicBezTo>
                                            <a:cubicBezTo>
                                              <a:pt x="3" y="8"/>
                                              <a:pt x="4" y="8"/>
                                              <a:pt x="4" y="8"/>
                                            </a:cubicBezTo>
                                            <a:cubicBezTo>
                                              <a:pt x="4" y="8"/>
                                              <a:pt x="4" y="8"/>
                                              <a:pt x="4" y="8"/>
                                            </a:cubicBezTo>
                                            <a:cubicBezTo>
                                              <a:pt x="4" y="8"/>
                                              <a:pt x="5" y="7"/>
                                              <a:pt x="5" y="7"/>
                                            </a:cubicBezTo>
                                            <a:cubicBezTo>
                                              <a:pt x="5" y="7"/>
                                              <a:pt x="5" y="7"/>
                                              <a:pt x="5" y="7"/>
                                            </a:cubicBezTo>
                                            <a:cubicBezTo>
                                              <a:pt x="6" y="7"/>
                                              <a:pt x="6" y="7"/>
                                              <a:pt x="6" y="7"/>
                                            </a:cubicBezTo>
                                            <a:cubicBezTo>
                                              <a:pt x="6" y="7"/>
                                              <a:pt x="7" y="7"/>
                                              <a:pt x="7" y="7"/>
                                            </a:cubicBezTo>
                                            <a:lnTo>
                                              <a:pt x="7" y="0"/>
                                            </a:lnTo>
                                            <a:lnTo>
                                              <a:pt x="0" y="0"/>
                                            </a:lnTo>
                                            <a:lnTo>
                                              <a:pt x="0" y="8"/>
                                            </a:lnTo>
                                            <a:close/>
                                          </a:path>
                                        </a:pathLst>
                                      </a:custGeom>
                                      <a:no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28" name="Rectangle 1996"/>
                                      <a:cNvSpPr>
                                        <a:spLocks noChangeArrowheads="1"/>
                                      </a:cNvSpPr>
                                    </a:nvSpPr>
                                    <a:spPr bwMode="auto">
                                      <a:xfrm>
                                        <a:off x="4313238" y="5702300"/>
                                        <a:ext cx="377825" cy="1682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29" name="Rectangle 1997"/>
                                      <a:cNvSpPr>
                                        <a:spLocks noChangeArrowheads="1"/>
                                      </a:cNvSpPr>
                                    </a:nvSpPr>
                                    <a:spPr bwMode="auto">
                                      <a:xfrm>
                                        <a:off x="4392613" y="5734050"/>
                                        <a:ext cx="21431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IATO</a:t>
                                          </a:r>
                                          <a:endParaRPr lang="en-US"/>
                                        </a:p>
                                      </a:txBody>
                                      <a:useSpRect/>
                                    </a:txSp>
                                  </a:sp>
                                  <a:sp>
                                    <a:nvSpPr>
                                      <a:cNvPr id="2730" name="Rectangle 1998"/>
                                      <a:cNvSpPr>
                                        <a:spLocks noChangeArrowheads="1"/>
                                      </a:cNvSpPr>
                                    </a:nvSpPr>
                                    <a:spPr bwMode="auto">
                                      <a:xfrm>
                                        <a:off x="449263" y="4257675"/>
                                        <a:ext cx="1352550" cy="193675"/>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31" name="Rectangle 2144"/>
                                      <a:cNvSpPr>
                                        <a:spLocks noChangeArrowheads="1"/>
                                      </a:cNvSpPr>
                                    </a:nvSpPr>
                                    <a:spPr bwMode="auto">
                                      <a:xfrm>
                                        <a:off x="3605213" y="5154613"/>
                                        <a:ext cx="1117600" cy="103187"/>
                                      </a:xfrm>
                                      <a:prstGeom prst="rect">
                                        <a:avLst/>
                                      </a:prstGeom>
                                      <a:solidFill>
                                        <a:srgbClr val="FFFFFF"/>
                                      </a:solidFill>
                                      <a:ln w="9525">
                                        <a:solidFill>
                                          <a:srgbClr val="9900FF"/>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32" name="Rectangle 2145"/>
                                      <a:cNvSpPr>
                                        <a:spLocks noChangeArrowheads="1"/>
                                      </a:cNvSpPr>
                                    </a:nvSpPr>
                                    <a:spPr bwMode="auto">
                                      <a:xfrm>
                                        <a:off x="3649663" y="5154613"/>
                                        <a:ext cx="85566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LFTE (Components)</a:t>
                                          </a:r>
                                          <a:endParaRPr lang="en-US"/>
                                        </a:p>
                                      </a:txBody>
                                      <a:useSpRect/>
                                    </a:txSp>
                                  </a:sp>
                                  <a:sp>
                                    <a:nvSpPr>
                                      <a:cNvPr id="2733" name="Rectangle 2146"/>
                                      <a:cNvSpPr>
                                        <a:spLocks noChangeArrowheads="1"/>
                                      </a:cNvSpPr>
                                    </a:nvSpPr>
                                    <a:spPr bwMode="auto">
                                      <a:xfrm>
                                        <a:off x="4738688" y="5154613"/>
                                        <a:ext cx="757237" cy="103187"/>
                                      </a:xfrm>
                                      <a:prstGeom prst="rect">
                                        <a:avLst/>
                                      </a:prstGeom>
                                      <a:solidFill>
                                        <a:srgbClr val="FFFFFF"/>
                                      </a:solidFill>
                                      <a:ln w="9525">
                                        <a:solidFill>
                                          <a:srgbClr val="9900FF"/>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34" name="Rectangle 2147"/>
                                      <a:cNvSpPr>
                                        <a:spLocks noChangeArrowheads="1"/>
                                      </a:cNvSpPr>
                                    </a:nvSpPr>
                                    <a:spPr bwMode="auto">
                                      <a:xfrm>
                                        <a:off x="4818063" y="5154613"/>
                                        <a:ext cx="677862"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LFTE (Systems)</a:t>
                                          </a:r>
                                          <a:endParaRPr lang="en-US"/>
                                        </a:p>
                                      </a:txBody>
                                      <a:useSpRect/>
                                    </a:txSp>
                                  </a:sp>
                                  <a:sp>
                                    <a:nvSpPr>
                                      <a:cNvPr id="2735" name="Rectangle 2149"/>
                                      <a:cNvSpPr>
                                        <a:spLocks noChangeArrowheads="1"/>
                                      </a:cNvSpPr>
                                    </a:nvSpPr>
                                    <a:spPr bwMode="auto">
                                      <a:xfrm>
                                        <a:off x="652463" y="2654300"/>
                                        <a:ext cx="288925"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 PROD</a:t>
                                          </a:r>
                                          <a:endParaRPr lang="en-US"/>
                                        </a:p>
                                      </a:txBody>
                                      <a:useSpRect/>
                                    </a:txSp>
                                  </a:sp>
                                  <a:sp>
                                    <a:nvSpPr>
                                      <a:cNvPr id="2736" name="Rectangle 2151"/>
                                      <a:cNvSpPr>
                                        <a:spLocks noChangeArrowheads="1"/>
                                      </a:cNvSpPr>
                                    </a:nvSpPr>
                                    <a:spPr bwMode="auto">
                                      <a:xfrm>
                                        <a:off x="971550" y="2657475"/>
                                        <a:ext cx="312738"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contracts</a:t>
                                          </a:r>
                                          <a:endParaRPr lang="en-US"/>
                                        </a:p>
                                      </a:txBody>
                                      <a:useSpRect/>
                                    </a:txSp>
                                  </a:sp>
                                  <a:sp>
                                    <a:nvSpPr>
                                      <a:cNvPr id="2737" name="Rectangle 2153"/>
                                      <a:cNvSpPr>
                                        <a:spLocks noChangeArrowheads="1"/>
                                      </a:cNvSpPr>
                                    </a:nvSpPr>
                                    <a:spPr bwMode="auto">
                                      <a:xfrm>
                                        <a:off x="658813" y="2527300"/>
                                        <a:ext cx="681037" cy="92075"/>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600" b="0">
                                              <a:solidFill>
                                                <a:srgbClr val="000000"/>
                                              </a:solidFill>
                                            </a:rPr>
                                            <a:t>= RDT&amp;E contracts</a:t>
                                          </a:r>
                                          <a:endParaRPr lang="en-US"/>
                                        </a:p>
                                      </a:txBody>
                                      <a:useSpRect/>
                                    </a:txSp>
                                  </a:sp>
                                  <a:sp>
                                    <a:nvSpPr>
                                      <a:cNvPr id="2738" name="Freeform 2154"/>
                                      <a:cNvSpPr>
                                        <a:spLocks/>
                                      </a:cNvSpPr>
                                    </a:nvSpPr>
                                    <a:spPr bwMode="auto">
                                      <a:xfrm>
                                        <a:off x="538163" y="2509838"/>
                                        <a:ext cx="95250" cy="104775"/>
                                      </a:xfrm>
                                      <a:custGeom>
                                        <a:avLst/>
                                        <a:gdLst>
                                          <a:gd name="T0" fmla="*/ 51529 w 61"/>
                                          <a:gd name="T1" fmla="*/ 104775 h 66"/>
                                          <a:gd name="T2" fmla="*/ 0 w 61"/>
                                          <a:gd name="T3" fmla="*/ 0 h 66"/>
                                          <a:gd name="T4" fmla="*/ 95250 w 61"/>
                                          <a:gd name="T5" fmla="*/ 0 h 66"/>
                                          <a:gd name="T6" fmla="*/ 51529 w 61"/>
                                          <a:gd name="T7" fmla="*/ 104775 h 66"/>
                                          <a:gd name="T8" fmla="*/ 0 60000 65536"/>
                                          <a:gd name="T9" fmla="*/ 0 60000 65536"/>
                                          <a:gd name="T10" fmla="*/ 0 60000 65536"/>
                                          <a:gd name="T11" fmla="*/ 0 60000 65536"/>
                                          <a:gd name="T12" fmla="*/ 0 w 61"/>
                                          <a:gd name="T13" fmla="*/ 0 h 66"/>
                                          <a:gd name="T14" fmla="*/ 61 w 61"/>
                                          <a:gd name="T15" fmla="*/ 66 h 66"/>
                                        </a:gdLst>
                                        <a:ahLst/>
                                        <a:cxnLst>
                                          <a:cxn ang="T8">
                                            <a:pos x="T0" y="T1"/>
                                          </a:cxn>
                                          <a:cxn ang="T9">
                                            <a:pos x="T2" y="T3"/>
                                          </a:cxn>
                                          <a:cxn ang="T10">
                                            <a:pos x="T4" y="T5"/>
                                          </a:cxn>
                                          <a:cxn ang="T11">
                                            <a:pos x="T6" y="T7"/>
                                          </a:cxn>
                                        </a:cxnLst>
                                        <a:rect l="T12" t="T13" r="T14" b="T15"/>
                                        <a:pathLst>
                                          <a:path w="61" h="66">
                                            <a:moveTo>
                                              <a:pt x="33" y="66"/>
                                            </a:moveTo>
                                            <a:lnTo>
                                              <a:pt x="0" y="0"/>
                                            </a:lnTo>
                                            <a:lnTo>
                                              <a:pt x="61" y="0"/>
                                            </a:lnTo>
                                            <a:lnTo>
                                              <a:pt x="33" y="66"/>
                                            </a:lnTo>
                                            <a:close/>
                                          </a:path>
                                        </a:pathLst>
                                      </a:custGeom>
                                      <a:solidFill>
                                        <a:srgbClr val="FFFFFF"/>
                                      </a:solidFill>
                                      <a:ln w="17463" cap="rnd">
                                        <a:solidFill>
                                          <a:srgbClr val="FF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39" name="Freeform 2155"/>
                                      <a:cNvSpPr>
                                        <a:spLocks/>
                                      </a:cNvSpPr>
                                    </a:nvSpPr>
                                    <a:spPr bwMode="auto">
                                      <a:xfrm>
                                        <a:off x="538163" y="2509838"/>
                                        <a:ext cx="95250" cy="104775"/>
                                      </a:xfrm>
                                      <a:custGeom>
                                        <a:avLst/>
                                        <a:gdLst>
                                          <a:gd name="T0" fmla="*/ 51529 w 61"/>
                                          <a:gd name="T1" fmla="*/ 104775 h 66"/>
                                          <a:gd name="T2" fmla="*/ 0 w 61"/>
                                          <a:gd name="T3" fmla="*/ 0 h 66"/>
                                          <a:gd name="T4" fmla="*/ 95250 w 61"/>
                                          <a:gd name="T5" fmla="*/ 0 h 66"/>
                                          <a:gd name="T6" fmla="*/ 51529 w 61"/>
                                          <a:gd name="T7" fmla="*/ 104775 h 66"/>
                                          <a:gd name="T8" fmla="*/ 0 60000 65536"/>
                                          <a:gd name="T9" fmla="*/ 0 60000 65536"/>
                                          <a:gd name="T10" fmla="*/ 0 60000 65536"/>
                                          <a:gd name="T11" fmla="*/ 0 60000 65536"/>
                                          <a:gd name="T12" fmla="*/ 0 w 61"/>
                                          <a:gd name="T13" fmla="*/ 0 h 66"/>
                                          <a:gd name="T14" fmla="*/ 61 w 61"/>
                                          <a:gd name="T15" fmla="*/ 66 h 66"/>
                                        </a:gdLst>
                                        <a:ahLst/>
                                        <a:cxnLst>
                                          <a:cxn ang="T8">
                                            <a:pos x="T0" y="T1"/>
                                          </a:cxn>
                                          <a:cxn ang="T9">
                                            <a:pos x="T2" y="T3"/>
                                          </a:cxn>
                                          <a:cxn ang="T10">
                                            <a:pos x="T4" y="T5"/>
                                          </a:cxn>
                                          <a:cxn ang="T11">
                                            <a:pos x="T6" y="T7"/>
                                          </a:cxn>
                                        </a:cxnLst>
                                        <a:rect l="T12" t="T13" r="T14" b="T15"/>
                                        <a:pathLst>
                                          <a:path w="61" h="66">
                                            <a:moveTo>
                                              <a:pt x="33" y="66"/>
                                            </a:moveTo>
                                            <a:lnTo>
                                              <a:pt x="0" y="0"/>
                                            </a:lnTo>
                                            <a:lnTo>
                                              <a:pt x="61" y="0"/>
                                            </a:lnTo>
                                            <a:lnTo>
                                              <a:pt x="33" y="66"/>
                                            </a:lnTo>
                                            <a:close/>
                                          </a:path>
                                        </a:pathLst>
                                      </a:custGeom>
                                      <a:solidFill>
                                        <a:srgbClr val="FFFFFF"/>
                                      </a:solidFill>
                                      <a:ln w="17463" cap="rnd">
                                        <a:solidFill>
                                          <a:srgbClr val="FF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40" name="Freeform 2156"/>
                                      <a:cNvSpPr>
                                        <a:spLocks/>
                                      </a:cNvSpPr>
                                    </a:nvSpPr>
                                    <a:spPr bwMode="auto">
                                      <a:xfrm>
                                        <a:off x="538163" y="2509838"/>
                                        <a:ext cx="95250" cy="104775"/>
                                      </a:xfrm>
                                      <a:custGeom>
                                        <a:avLst/>
                                        <a:gdLst>
                                          <a:gd name="T0" fmla="*/ 51529 w 61"/>
                                          <a:gd name="T1" fmla="*/ 104775 h 66"/>
                                          <a:gd name="T2" fmla="*/ 0 w 61"/>
                                          <a:gd name="T3" fmla="*/ 0 h 66"/>
                                          <a:gd name="T4" fmla="*/ 95250 w 61"/>
                                          <a:gd name="T5" fmla="*/ 0 h 66"/>
                                          <a:gd name="T6" fmla="*/ 51529 w 61"/>
                                          <a:gd name="T7" fmla="*/ 104775 h 66"/>
                                          <a:gd name="T8" fmla="*/ 0 60000 65536"/>
                                          <a:gd name="T9" fmla="*/ 0 60000 65536"/>
                                          <a:gd name="T10" fmla="*/ 0 60000 65536"/>
                                          <a:gd name="T11" fmla="*/ 0 60000 65536"/>
                                          <a:gd name="T12" fmla="*/ 0 w 61"/>
                                          <a:gd name="T13" fmla="*/ 0 h 66"/>
                                          <a:gd name="T14" fmla="*/ 61 w 61"/>
                                          <a:gd name="T15" fmla="*/ 66 h 66"/>
                                        </a:gdLst>
                                        <a:ahLst/>
                                        <a:cxnLst>
                                          <a:cxn ang="T8">
                                            <a:pos x="T0" y="T1"/>
                                          </a:cxn>
                                          <a:cxn ang="T9">
                                            <a:pos x="T2" y="T3"/>
                                          </a:cxn>
                                          <a:cxn ang="T10">
                                            <a:pos x="T4" y="T5"/>
                                          </a:cxn>
                                          <a:cxn ang="T11">
                                            <a:pos x="T6" y="T7"/>
                                          </a:cxn>
                                        </a:cxnLst>
                                        <a:rect l="T12" t="T13" r="T14" b="T15"/>
                                        <a:pathLst>
                                          <a:path w="61" h="66">
                                            <a:moveTo>
                                              <a:pt x="33" y="66"/>
                                            </a:moveTo>
                                            <a:lnTo>
                                              <a:pt x="0" y="0"/>
                                            </a:lnTo>
                                            <a:lnTo>
                                              <a:pt x="61" y="0"/>
                                            </a:lnTo>
                                            <a:lnTo>
                                              <a:pt x="33" y="66"/>
                                            </a:lnTo>
                                            <a:close/>
                                          </a:path>
                                        </a:pathLst>
                                      </a:custGeom>
                                      <a:solidFill>
                                        <a:srgbClr val="FFFFFF"/>
                                      </a:solidFill>
                                      <a:ln w="17463" cap="rnd">
                                        <a:solidFill>
                                          <a:srgbClr val="FF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41" name="Freeform 2157"/>
                                      <a:cNvSpPr>
                                        <a:spLocks/>
                                      </a:cNvSpPr>
                                    </a:nvSpPr>
                                    <a:spPr bwMode="auto">
                                      <a:xfrm>
                                        <a:off x="538163" y="2509838"/>
                                        <a:ext cx="95250" cy="104775"/>
                                      </a:xfrm>
                                      <a:custGeom>
                                        <a:avLst/>
                                        <a:gdLst>
                                          <a:gd name="T0" fmla="*/ 51529 w 61"/>
                                          <a:gd name="T1" fmla="*/ 104775 h 66"/>
                                          <a:gd name="T2" fmla="*/ 0 w 61"/>
                                          <a:gd name="T3" fmla="*/ 0 h 66"/>
                                          <a:gd name="T4" fmla="*/ 95250 w 61"/>
                                          <a:gd name="T5" fmla="*/ 0 h 66"/>
                                          <a:gd name="T6" fmla="*/ 51529 w 61"/>
                                          <a:gd name="T7" fmla="*/ 104775 h 66"/>
                                          <a:gd name="T8" fmla="*/ 0 60000 65536"/>
                                          <a:gd name="T9" fmla="*/ 0 60000 65536"/>
                                          <a:gd name="T10" fmla="*/ 0 60000 65536"/>
                                          <a:gd name="T11" fmla="*/ 0 60000 65536"/>
                                          <a:gd name="T12" fmla="*/ 0 w 61"/>
                                          <a:gd name="T13" fmla="*/ 0 h 66"/>
                                          <a:gd name="T14" fmla="*/ 61 w 61"/>
                                          <a:gd name="T15" fmla="*/ 66 h 66"/>
                                        </a:gdLst>
                                        <a:ahLst/>
                                        <a:cxnLst>
                                          <a:cxn ang="T8">
                                            <a:pos x="T0" y="T1"/>
                                          </a:cxn>
                                          <a:cxn ang="T9">
                                            <a:pos x="T2" y="T3"/>
                                          </a:cxn>
                                          <a:cxn ang="T10">
                                            <a:pos x="T4" y="T5"/>
                                          </a:cxn>
                                          <a:cxn ang="T11">
                                            <a:pos x="T6" y="T7"/>
                                          </a:cxn>
                                        </a:cxnLst>
                                        <a:rect l="T12" t="T13" r="T14" b="T15"/>
                                        <a:pathLst>
                                          <a:path w="61" h="66">
                                            <a:moveTo>
                                              <a:pt x="33" y="66"/>
                                            </a:moveTo>
                                            <a:lnTo>
                                              <a:pt x="0" y="0"/>
                                            </a:lnTo>
                                            <a:lnTo>
                                              <a:pt x="61" y="0"/>
                                            </a:lnTo>
                                            <a:lnTo>
                                              <a:pt x="33" y="66"/>
                                            </a:lnTo>
                                            <a:close/>
                                          </a:path>
                                        </a:pathLst>
                                      </a:custGeom>
                                      <a:solidFill>
                                        <a:srgbClr val="FFFFFF"/>
                                      </a:solidFill>
                                      <a:ln w="17463" cap="rnd">
                                        <a:solidFill>
                                          <a:srgbClr val="FF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42" name="Freeform 2158"/>
                                      <a:cNvSpPr>
                                        <a:spLocks/>
                                      </a:cNvSpPr>
                                    </a:nvSpPr>
                                    <a:spPr bwMode="auto">
                                      <a:xfrm>
                                        <a:off x="544513" y="2638425"/>
                                        <a:ext cx="88900" cy="104775"/>
                                      </a:xfrm>
                                      <a:custGeom>
                                        <a:avLst/>
                                        <a:gdLst>
                                          <a:gd name="T0" fmla="*/ 44450 w 56"/>
                                          <a:gd name="T1" fmla="*/ 104775 h 66"/>
                                          <a:gd name="T2" fmla="*/ 0 w 56"/>
                                          <a:gd name="T3" fmla="*/ 0 h 66"/>
                                          <a:gd name="T4" fmla="*/ 88900 w 56"/>
                                          <a:gd name="T5" fmla="*/ 0 h 66"/>
                                          <a:gd name="T6" fmla="*/ 44450 w 56"/>
                                          <a:gd name="T7" fmla="*/ 104775 h 66"/>
                                          <a:gd name="T8" fmla="*/ 0 60000 65536"/>
                                          <a:gd name="T9" fmla="*/ 0 60000 65536"/>
                                          <a:gd name="T10" fmla="*/ 0 60000 65536"/>
                                          <a:gd name="T11" fmla="*/ 0 60000 65536"/>
                                          <a:gd name="T12" fmla="*/ 0 w 56"/>
                                          <a:gd name="T13" fmla="*/ 0 h 66"/>
                                          <a:gd name="T14" fmla="*/ 56 w 56"/>
                                          <a:gd name="T15" fmla="*/ 66 h 66"/>
                                        </a:gdLst>
                                        <a:ahLst/>
                                        <a:cxnLst>
                                          <a:cxn ang="T8">
                                            <a:pos x="T0" y="T1"/>
                                          </a:cxn>
                                          <a:cxn ang="T9">
                                            <a:pos x="T2" y="T3"/>
                                          </a:cxn>
                                          <a:cxn ang="T10">
                                            <a:pos x="T4" y="T5"/>
                                          </a:cxn>
                                          <a:cxn ang="T11">
                                            <a:pos x="T6" y="T7"/>
                                          </a:cxn>
                                        </a:cxnLst>
                                        <a:rect l="T12" t="T13" r="T14" b="T15"/>
                                        <a:pathLst>
                                          <a:path w="56" h="66">
                                            <a:moveTo>
                                              <a:pt x="28" y="66"/>
                                            </a:moveTo>
                                            <a:lnTo>
                                              <a:pt x="0" y="0"/>
                                            </a:lnTo>
                                            <a:lnTo>
                                              <a:pt x="56" y="0"/>
                                            </a:lnTo>
                                            <a:lnTo>
                                              <a:pt x="28" y="66"/>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43" name="Freeform 2159"/>
                                      <a:cNvSpPr>
                                        <a:spLocks/>
                                      </a:cNvSpPr>
                                    </a:nvSpPr>
                                    <a:spPr bwMode="auto">
                                      <a:xfrm>
                                        <a:off x="544513" y="2638425"/>
                                        <a:ext cx="88900" cy="104775"/>
                                      </a:xfrm>
                                      <a:custGeom>
                                        <a:avLst/>
                                        <a:gdLst>
                                          <a:gd name="T0" fmla="*/ 44450 w 56"/>
                                          <a:gd name="T1" fmla="*/ 104775 h 66"/>
                                          <a:gd name="T2" fmla="*/ 0 w 56"/>
                                          <a:gd name="T3" fmla="*/ 0 h 66"/>
                                          <a:gd name="T4" fmla="*/ 88900 w 56"/>
                                          <a:gd name="T5" fmla="*/ 0 h 66"/>
                                          <a:gd name="T6" fmla="*/ 44450 w 56"/>
                                          <a:gd name="T7" fmla="*/ 104775 h 66"/>
                                          <a:gd name="T8" fmla="*/ 0 60000 65536"/>
                                          <a:gd name="T9" fmla="*/ 0 60000 65536"/>
                                          <a:gd name="T10" fmla="*/ 0 60000 65536"/>
                                          <a:gd name="T11" fmla="*/ 0 60000 65536"/>
                                          <a:gd name="T12" fmla="*/ 0 w 56"/>
                                          <a:gd name="T13" fmla="*/ 0 h 66"/>
                                          <a:gd name="T14" fmla="*/ 56 w 56"/>
                                          <a:gd name="T15" fmla="*/ 66 h 66"/>
                                        </a:gdLst>
                                        <a:ahLst/>
                                        <a:cxnLst>
                                          <a:cxn ang="T8">
                                            <a:pos x="T0" y="T1"/>
                                          </a:cxn>
                                          <a:cxn ang="T9">
                                            <a:pos x="T2" y="T3"/>
                                          </a:cxn>
                                          <a:cxn ang="T10">
                                            <a:pos x="T4" y="T5"/>
                                          </a:cxn>
                                          <a:cxn ang="T11">
                                            <a:pos x="T6" y="T7"/>
                                          </a:cxn>
                                        </a:cxnLst>
                                        <a:rect l="T12" t="T13" r="T14" b="T15"/>
                                        <a:pathLst>
                                          <a:path w="56" h="66">
                                            <a:moveTo>
                                              <a:pt x="28" y="66"/>
                                            </a:moveTo>
                                            <a:lnTo>
                                              <a:pt x="0" y="0"/>
                                            </a:lnTo>
                                            <a:lnTo>
                                              <a:pt x="56" y="0"/>
                                            </a:lnTo>
                                            <a:lnTo>
                                              <a:pt x="28" y="66"/>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44" name="Freeform 2160"/>
                                      <a:cNvSpPr>
                                        <a:spLocks/>
                                      </a:cNvSpPr>
                                    </a:nvSpPr>
                                    <a:spPr bwMode="auto">
                                      <a:xfrm>
                                        <a:off x="544513" y="2638425"/>
                                        <a:ext cx="88900" cy="104775"/>
                                      </a:xfrm>
                                      <a:custGeom>
                                        <a:avLst/>
                                        <a:gdLst>
                                          <a:gd name="T0" fmla="*/ 44450 w 56"/>
                                          <a:gd name="T1" fmla="*/ 104775 h 66"/>
                                          <a:gd name="T2" fmla="*/ 0 w 56"/>
                                          <a:gd name="T3" fmla="*/ 0 h 66"/>
                                          <a:gd name="T4" fmla="*/ 88900 w 56"/>
                                          <a:gd name="T5" fmla="*/ 0 h 66"/>
                                          <a:gd name="T6" fmla="*/ 44450 w 56"/>
                                          <a:gd name="T7" fmla="*/ 104775 h 66"/>
                                          <a:gd name="T8" fmla="*/ 0 60000 65536"/>
                                          <a:gd name="T9" fmla="*/ 0 60000 65536"/>
                                          <a:gd name="T10" fmla="*/ 0 60000 65536"/>
                                          <a:gd name="T11" fmla="*/ 0 60000 65536"/>
                                          <a:gd name="T12" fmla="*/ 0 w 56"/>
                                          <a:gd name="T13" fmla="*/ 0 h 66"/>
                                          <a:gd name="T14" fmla="*/ 56 w 56"/>
                                          <a:gd name="T15" fmla="*/ 66 h 66"/>
                                        </a:gdLst>
                                        <a:ahLst/>
                                        <a:cxnLst>
                                          <a:cxn ang="T8">
                                            <a:pos x="T0" y="T1"/>
                                          </a:cxn>
                                          <a:cxn ang="T9">
                                            <a:pos x="T2" y="T3"/>
                                          </a:cxn>
                                          <a:cxn ang="T10">
                                            <a:pos x="T4" y="T5"/>
                                          </a:cxn>
                                          <a:cxn ang="T11">
                                            <a:pos x="T6" y="T7"/>
                                          </a:cxn>
                                        </a:cxnLst>
                                        <a:rect l="T12" t="T13" r="T14" b="T15"/>
                                        <a:pathLst>
                                          <a:path w="56" h="66">
                                            <a:moveTo>
                                              <a:pt x="28" y="66"/>
                                            </a:moveTo>
                                            <a:lnTo>
                                              <a:pt x="0" y="0"/>
                                            </a:lnTo>
                                            <a:lnTo>
                                              <a:pt x="56" y="0"/>
                                            </a:lnTo>
                                            <a:lnTo>
                                              <a:pt x="28" y="66"/>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45" name="Freeform 2161"/>
                                      <a:cNvSpPr>
                                        <a:spLocks/>
                                      </a:cNvSpPr>
                                    </a:nvSpPr>
                                    <a:spPr bwMode="auto">
                                      <a:xfrm>
                                        <a:off x="544513" y="2638425"/>
                                        <a:ext cx="88900" cy="104775"/>
                                      </a:xfrm>
                                      <a:custGeom>
                                        <a:avLst/>
                                        <a:gdLst>
                                          <a:gd name="T0" fmla="*/ 44450 w 56"/>
                                          <a:gd name="T1" fmla="*/ 104775 h 66"/>
                                          <a:gd name="T2" fmla="*/ 0 w 56"/>
                                          <a:gd name="T3" fmla="*/ 0 h 66"/>
                                          <a:gd name="T4" fmla="*/ 88900 w 56"/>
                                          <a:gd name="T5" fmla="*/ 0 h 66"/>
                                          <a:gd name="T6" fmla="*/ 44450 w 56"/>
                                          <a:gd name="T7" fmla="*/ 104775 h 66"/>
                                          <a:gd name="T8" fmla="*/ 0 60000 65536"/>
                                          <a:gd name="T9" fmla="*/ 0 60000 65536"/>
                                          <a:gd name="T10" fmla="*/ 0 60000 65536"/>
                                          <a:gd name="T11" fmla="*/ 0 60000 65536"/>
                                          <a:gd name="T12" fmla="*/ 0 w 56"/>
                                          <a:gd name="T13" fmla="*/ 0 h 66"/>
                                          <a:gd name="T14" fmla="*/ 56 w 56"/>
                                          <a:gd name="T15" fmla="*/ 66 h 66"/>
                                        </a:gdLst>
                                        <a:ahLst/>
                                        <a:cxnLst>
                                          <a:cxn ang="T8">
                                            <a:pos x="T0" y="T1"/>
                                          </a:cxn>
                                          <a:cxn ang="T9">
                                            <a:pos x="T2" y="T3"/>
                                          </a:cxn>
                                          <a:cxn ang="T10">
                                            <a:pos x="T4" y="T5"/>
                                          </a:cxn>
                                          <a:cxn ang="T11">
                                            <a:pos x="T6" y="T7"/>
                                          </a:cxn>
                                        </a:cxnLst>
                                        <a:rect l="T12" t="T13" r="T14" b="T15"/>
                                        <a:pathLst>
                                          <a:path w="56" h="66">
                                            <a:moveTo>
                                              <a:pt x="28" y="66"/>
                                            </a:moveTo>
                                            <a:lnTo>
                                              <a:pt x="0" y="0"/>
                                            </a:lnTo>
                                            <a:lnTo>
                                              <a:pt x="56" y="0"/>
                                            </a:lnTo>
                                            <a:lnTo>
                                              <a:pt x="28" y="66"/>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nvGrpSpPr>
                                      <a:cNvPr id="2746" name="Group 2164"/>
                                      <a:cNvGrpSpPr>
                                        <a:grpSpLocks/>
                                      </a:cNvGrpSpPr>
                                    </a:nvGrpSpPr>
                                    <a:grpSpPr bwMode="auto">
                                      <a:xfrm>
                                        <a:off x="5053013" y="2244725"/>
                                        <a:ext cx="95250" cy="112713"/>
                                        <a:chOff x="3182" y="1424"/>
                                        <a:chExt cx="61" cy="71"/>
                                      </a:xfrm>
                                    </a:grpSpPr>
                                    <a:sp>
                                      <a:nvSpPr>
                                        <a:cNvPr id="2818" name="Freeform 2162"/>
                                        <a:cNvSpPr>
                                          <a:spLocks/>
                                        </a:cNvSpPr>
                                      </a:nvSpPr>
                                      <a:spPr bwMode="auto">
                                        <a:xfrm>
                                          <a:off x="3182" y="1424"/>
                                          <a:ext cx="61" cy="71"/>
                                        </a:xfrm>
                                        <a:custGeom>
                                          <a:avLst/>
                                          <a:gdLst>
                                            <a:gd name="T0" fmla="*/ 33 w 61"/>
                                            <a:gd name="T1" fmla="*/ 71 h 71"/>
                                            <a:gd name="T2" fmla="*/ 61 w 61"/>
                                            <a:gd name="T3" fmla="*/ 0 h 71"/>
                                            <a:gd name="T4" fmla="*/ 0 w 61"/>
                                            <a:gd name="T5" fmla="*/ 0 h 71"/>
                                            <a:gd name="T6" fmla="*/ 33 w 61"/>
                                            <a:gd name="T7" fmla="*/ 71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3" y="71"/>
                                              </a:moveTo>
                                              <a:lnTo>
                                                <a:pt x="61" y="0"/>
                                              </a:lnTo>
                                              <a:lnTo>
                                                <a:pt x="0" y="0"/>
                                              </a:lnTo>
                                              <a:lnTo>
                                                <a:pt x="33"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19" name="Freeform 2163"/>
                                        <a:cNvSpPr>
                                          <a:spLocks/>
                                        </a:cNvSpPr>
                                      </a:nvSpPr>
                                      <a:spPr bwMode="auto">
                                        <a:xfrm>
                                          <a:off x="3182" y="1424"/>
                                          <a:ext cx="61" cy="71"/>
                                        </a:xfrm>
                                        <a:custGeom>
                                          <a:avLst/>
                                          <a:gdLst>
                                            <a:gd name="T0" fmla="*/ 33 w 61"/>
                                            <a:gd name="T1" fmla="*/ 71 h 71"/>
                                            <a:gd name="T2" fmla="*/ 61 w 61"/>
                                            <a:gd name="T3" fmla="*/ 0 h 71"/>
                                            <a:gd name="T4" fmla="*/ 0 w 61"/>
                                            <a:gd name="T5" fmla="*/ 0 h 71"/>
                                            <a:gd name="T6" fmla="*/ 33 w 61"/>
                                            <a:gd name="T7" fmla="*/ 71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3" y="71"/>
                                              </a:moveTo>
                                              <a:lnTo>
                                                <a:pt x="61" y="0"/>
                                              </a:lnTo>
                                              <a:lnTo>
                                                <a:pt x="0" y="0"/>
                                              </a:lnTo>
                                              <a:lnTo>
                                                <a:pt x="33"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grpSp>
                                    <a:nvGrpSpPr>
                                      <a:cNvPr id="2747" name="Group 2167"/>
                                      <a:cNvGrpSpPr>
                                        <a:grpSpLocks/>
                                      </a:cNvGrpSpPr>
                                    </a:nvGrpSpPr>
                                    <a:grpSpPr bwMode="auto">
                                      <a:xfrm>
                                        <a:off x="5078413" y="2262188"/>
                                        <a:ext cx="50800" cy="63500"/>
                                        <a:chOff x="3198" y="1435"/>
                                        <a:chExt cx="33" cy="40"/>
                                      </a:xfrm>
                                    </a:grpSpPr>
                                    <a:sp>
                                      <a:nvSpPr>
                                        <a:cNvPr id="2816" name="Freeform 2165"/>
                                        <a:cNvSpPr>
                                          <a:spLocks/>
                                        </a:cNvSpPr>
                                      </a:nvSpPr>
                                      <a:spPr bwMode="auto">
                                        <a:xfrm>
                                          <a:off x="3198" y="1435"/>
                                          <a:ext cx="33" cy="40"/>
                                        </a:xfrm>
                                        <a:custGeom>
                                          <a:avLst/>
                                          <a:gdLst>
                                            <a:gd name="T0" fmla="*/ 17 w 33"/>
                                            <a:gd name="T1" fmla="*/ 40 h 40"/>
                                            <a:gd name="T2" fmla="*/ 33 w 33"/>
                                            <a:gd name="T3" fmla="*/ 0 h 40"/>
                                            <a:gd name="T4" fmla="*/ 0 w 33"/>
                                            <a:gd name="T5" fmla="*/ 0 h 40"/>
                                            <a:gd name="T6" fmla="*/ 17 w 33"/>
                                            <a:gd name="T7" fmla="*/ 40 h 40"/>
                                            <a:gd name="T8" fmla="*/ 0 60000 65536"/>
                                            <a:gd name="T9" fmla="*/ 0 60000 65536"/>
                                            <a:gd name="T10" fmla="*/ 0 60000 65536"/>
                                            <a:gd name="T11" fmla="*/ 0 60000 65536"/>
                                            <a:gd name="T12" fmla="*/ 0 w 33"/>
                                            <a:gd name="T13" fmla="*/ 0 h 40"/>
                                            <a:gd name="T14" fmla="*/ 33 w 33"/>
                                            <a:gd name="T15" fmla="*/ 40 h 40"/>
                                          </a:gdLst>
                                          <a:ahLst/>
                                          <a:cxnLst>
                                            <a:cxn ang="T8">
                                              <a:pos x="T0" y="T1"/>
                                            </a:cxn>
                                            <a:cxn ang="T9">
                                              <a:pos x="T2" y="T3"/>
                                            </a:cxn>
                                            <a:cxn ang="T10">
                                              <a:pos x="T4" y="T5"/>
                                            </a:cxn>
                                            <a:cxn ang="T11">
                                              <a:pos x="T6" y="T7"/>
                                            </a:cxn>
                                          </a:cxnLst>
                                          <a:rect l="T12" t="T13" r="T14" b="T15"/>
                                          <a:pathLst>
                                            <a:path w="33" h="40">
                                              <a:moveTo>
                                                <a:pt x="17" y="40"/>
                                              </a:moveTo>
                                              <a:lnTo>
                                                <a:pt x="33" y="0"/>
                                              </a:lnTo>
                                              <a:lnTo>
                                                <a:pt x="0" y="0"/>
                                              </a:lnTo>
                                              <a:lnTo>
                                                <a:pt x="17" y="4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17" name="Freeform 2166"/>
                                        <a:cNvSpPr>
                                          <a:spLocks/>
                                        </a:cNvSpPr>
                                      </a:nvSpPr>
                                      <a:spPr bwMode="auto">
                                        <a:xfrm>
                                          <a:off x="3198" y="1435"/>
                                          <a:ext cx="33" cy="40"/>
                                        </a:xfrm>
                                        <a:custGeom>
                                          <a:avLst/>
                                          <a:gdLst>
                                            <a:gd name="T0" fmla="*/ 17 w 33"/>
                                            <a:gd name="T1" fmla="*/ 40 h 40"/>
                                            <a:gd name="T2" fmla="*/ 33 w 33"/>
                                            <a:gd name="T3" fmla="*/ 0 h 40"/>
                                            <a:gd name="T4" fmla="*/ 0 w 33"/>
                                            <a:gd name="T5" fmla="*/ 0 h 40"/>
                                            <a:gd name="T6" fmla="*/ 17 w 33"/>
                                            <a:gd name="T7" fmla="*/ 40 h 40"/>
                                            <a:gd name="T8" fmla="*/ 0 60000 65536"/>
                                            <a:gd name="T9" fmla="*/ 0 60000 65536"/>
                                            <a:gd name="T10" fmla="*/ 0 60000 65536"/>
                                            <a:gd name="T11" fmla="*/ 0 60000 65536"/>
                                            <a:gd name="T12" fmla="*/ 0 w 33"/>
                                            <a:gd name="T13" fmla="*/ 0 h 40"/>
                                            <a:gd name="T14" fmla="*/ 33 w 33"/>
                                            <a:gd name="T15" fmla="*/ 40 h 40"/>
                                          </a:gdLst>
                                          <a:ahLst/>
                                          <a:cxnLst>
                                            <a:cxn ang="T8">
                                              <a:pos x="T0" y="T1"/>
                                            </a:cxn>
                                            <a:cxn ang="T9">
                                              <a:pos x="T2" y="T3"/>
                                            </a:cxn>
                                            <a:cxn ang="T10">
                                              <a:pos x="T4" y="T5"/>
                                            </a:cxn>
                                            <a:cxn ang="T11">
                                              <a:pos x="T6" y="T7"/>
                                            </a:cxn>
                                          </a:cxnLst>
                                          <a:rect l="T12" t="T13" r="T14" b="T15"/>
                                          <a:pathLst>
                                            <a:path w="33" h="40">
                                              <a:moveTo>
                                                <a:pt x="17" y="40"/>
                                              </a:moveTo>
                                              <a:lnTo>
                                                <a:pt x="33" y="0"/>
                                              </a:lnTo>
                                              <a:lnTo>
                                                <a:pt x="0" y="0"/>
                                              </a:lnTo>
                                              <a:lnTo>
                                                <a:pt x="17" y="4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sp>
                                    <a:nvSpPr>
                                      <a:cNvPr id="2748" name="Freeform 2168"/>
                                      <a:cNvSpPr>
                                        <a:spLocks/>
                                      </a:cNvSpPr>
                                    </a:nvSpPr>
                                    <a:spPr bwMode="auto">
                                      <a:xfrm>
                                        <a:off x="5053013" y="2244725"/>
                                        <a:ext cx="95250" cy="112713"/>
                                      </a:xfrm>
                                      <a:custGeom>
                                        <a:avLst/>
                                        <a:gdLst>
                                          <a:gd name="T0" fmla="*/ 51529 w 61"/>
                                          <a:gd name="T1" fmla="*/ 112713 h 71"/>
                                          <a:gd name="T2" fmla="*/ 95250 w 61"/>
                                          <a:gd name="T3" fmla="*/ 0 h 71"/>
                                          <a:gd name="T4" fmla="*/ 0 w 61"/>
                                          <a:gd name="T5" fmla="*/ 0 h 71"/>
                                          <a:gd name="T6" fmla="*/ 51529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3" y="71"/>
                                            </a:moveTo>
                                            <a:lnTo>
                                              <a:pt x="61" y="0"/>
                                            </a:lnTo>
                                            <a:lnTo>
                                              <a:pt x="0" y="0"/>
                                            </a:lnTo>
                                            <a:lnTo>
                                              <a:pt x="33"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49" name="Freeform 2169"/>
                                      <a:cNvSpPr>
                                        <a:spLocks/>
                                      </a:cNvSpPr>
                                    </a:nvSpPr>
                                    <a:spPr bwMode="auto">
                                      <a:xfrm>
                                        <a:off x="5053013" y="2244725"/>
                                        <a:ext cx="95250" cy="112713"/>
                                      </a:xfrm>
                                      <a:custGeom>
                                        <a:avLst/>
                                        <a:gdLst>
                                          <a:gd name="T0" fmla="*/ 51529 w 61"/>
                                          <a:gd name="T1" fmla="*/ 112713 h 71"/>
                                          <a:gd name="T2" fmla="*/ 95250 w 61"/>
                                          <a:gd name="T3" fmla="*/ 0 h 71"/>
                                          <a:gd name="T4" fmla="*/ 0 w 61"/>
                                          <a:gd name="T5" fmla="*/ 0 h 71"/>
                                          <a:gd name="T6" fmla="*/ 51529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3" y="71"/>
                                            </a:moveTo>
                                            <a:lnTo>
                                              <a:pt x="61" y="0"/>
                                            </a:lnTo>
                                            <a:lnTo>
                                              <a:pt x="0" y="0"/>
                                            </a:lnTo>
                                            <a:lnTo>
                                              <a:pt x="33"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50" name="Freeform 2170"/>
                                      <a:cNvSpPr>
                                        <a:spLocks/>
                                      </a:cNvSpPr>
                                    </a:nvSpPr>
                                    <a:spPr bwMode="auto">
                                      <a:xfrm>
                                        <a:off x="5053013" y="2244725"/>
                                        <a:ext cx="95250" cy="112713"/>
                                      </a:xfrm>
                                      <a:custGeom>
                                        <a:avLst/>
                                        <a:gdLst>
                                          <a:gd name="T0" fmla="*/ 51529 w 61"/>
                                          <a:gd name="T1" fmla="*/ 112713 h 71"/>
                                          <a:gd name="T2" fmla="*/ 95250 w 61"/>
                                          <a:gd name="T3" fmla="*/ 0 h 71"/>
                                          <a:gd name="T4" fmla="*/ 0 w 61"/>
                                          <a:gd name="T5" fmla="*/ 0 h 71"/>
                                          <a:gd name="T6" fmla="*/ 51529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3" y="71"/>
                                            </a:moveTo>
                                            <a:lnTo>
                                              <a:pt x="61" y="0"/>
                                            </a:lnTo>
                                            <a:lnTo>
                                              <a:pt x="0" y="0"/>
                                            </a:lnTo>
                                            <a:lnTo>
                                              <a:pt x="33"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51" name="Freeform 2171"/>
                                      <a:cNvSpPr>
                                        <a:spLocks/>
                                      </a:cNvSpPr>
                                    </a:nvSpPr>
                                    <a:spPr bwMode="auto">
                                      <a:xfrm>
                                        <a:off x="5053013" y="2244725"/>
                                        <a:ext cx="95250" cy="112713"/>
                                      </a:xfrm>
                                      <a:custGeom>
                                        <a:avLst/>
                                        <a:gdLst>
                                          <a:gd name="T0" fmla="*/ 51529 w 61"/>
                                          <a:gd name="T1" fmla="*/ 112713 h 71"/>
                                          <a:gd name="T2" fmla="*/ 95250 w 61"/>
                                          <a:gd name="T3" fmla="*/ 0 h 71"/>
                                          <a:gd name="T4" fmla="*/ 0 w 61"/>
                                          <a:gd name="T5" fmla="*/ 0 h 71"/>
                                          <a:gd name="T6" fmla="*/ 51529 w 61"/>
                                          <a:gd name="T7" fmla="*/ 112713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33" y="71"/>
                                            </a:moveTo>
                                            <a:lnTo>
                                              <a:pt x="61" y="0"/>
                                            </a:lnTo>
                                            <a:lnTo>
                                              <a:pt x="0" y="0"/>
                                            </a:lnTo>
                                            <a:lnTo>
                                              <a:pt x="33"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52" name="Freeform 2172"/>
                                      <a:cNvSpPr>
                                        <a:spLocks/>
                                      </a:cNvSpPr>
                                    </a:nvSpPr>
                                    <a:spPr bwMode="auto">
                                      <a:xfrm>
                                        <a:off x="5078413" y="2262188"/>
                                        <a:ext cx="50800" cy="63500"/>
                                      </a:xfrm>
                                      <a:custGeom>
                                        <a:avLst/>
                                        <a:gdLst>
                                          <a:gd name="T0" fmla="*/ 26170 w 33"/>
                                          <a:gd name="T1" fmla="*/ 63500 h 40"/>
                                          <a:gd name="T2" fmla="*/ 50800 w 33"/>
                                          <a:gd name="T3" fmla="*/ 0 h 40"/>
                                          <a:gd name="T4" fmla="*/ 0 w 33"/>
                                          <a:gd name="T5" fmla="*/ 0 h 40"/>
                                          <a:gd name="T6" fmla="*/ 26170 w 33"/>
                                          <a:gd name="T7" fmla="*/ 63500 h 40"/>
                                          <a:gd name="T8" fmla="*/ 0 60000 65536"/>
                                          <a:gd name="T9" fmla="*/ 0 60000 65536"/>
                                          <a:gd name="T10" fmla="*/ 0 60000 65536"/>
                                          <a:gd name="T11" fmla="*/ 0 60000 65536"/>
                                          <a:gd name="T12" fmla="*/ 0 w 33"/>
                                          <a:gd name="T13" fmla="*/ 0 h 40"/>
                                          <a:gd name="T14" fmla="*/ 33 w 33"/>
                                          <a:gd name="T15" fmla="*/ 40 h 40"/>
                                        </a:gdLst>
                                        <a:ahLst/>
                                        <a:cxnLst>
                                          <a:cxn ang="T8">
                                            <a:pos x="T0" y="T1"/>
                                          </a:cxn>
                                          <a:cxn ang="T9">
                                            <a:pos x="T2" y="T3"/>
                                          </a:cxn>
                                          <a:cxn ang="T10">
                                            <a:pos x="T4" y="T5"/>
                                          </a:cxn>
                                          <a:cxn ang="T11">
                                            <a:pos x="T6" y="T7"/>
                                          </a:cxn>
                                        </a:cxnLst>
                                        <a:rect l="T12" t="T13" r="T14" b="T15"/>
                                        <a:pathLst>
                                          <a:path w="33" h="40">
                                            <a:moveTo>
                                              <a:pt x="17" y="40"/>
                                            </a:moveTo>
                                            <a:lnTo>
                                              <a:pt x="33" y="0"/>
                                            </a:lnTo>
                                            <a:lnTo>
                                              <a:pt x="0" y="0"/>
                                            </a:lnTo>
                                            <a:lnTo>
                                              <a:pt x="17" y="4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53" name="Freeform 2173"/>
                                      <a:cNvSpPr>
                                        <a:spLocks/>
                                      </a:cNvSpPr>
                                    </a:nvSpPr>
                                    <a:spPr bwMode="auto">
                                      <a:xfrm>
                                        <a:off x="5078413" y="2262188"/>
                                        <a:ext cx="50800" cy="63500"/>
                                      </a:xfrm>
                                      <a:custGeom>
                                        <a:avLst/>
                                        <a:gdLst>
                                          <a:gd name="T0" fmla="*/ 26170 w 33"/>
                                          <a:gd name="T1" fmla="*/ 63500 h 40"/>
                                          <a:gd name="T2" fmla="*/ 50800 w 33"/>
                                          <a:gd name="T3" fmla="*/ 0 h 40"/>
                                          <a:gd name="T4" fmla="*/ 0 w 33"/>
                                          <a:gd name="T5" fmla="*/ 0 h 40"/>
                                          <a:gd name="T6" fmla="*/ 26170 w 33"/>
                                          <a:gd name="T7" fmla="*/ 63500 h 40"/>
                                          <a:gd name="T8" fmla="*/ 0 60000 65536"/>
                                          <a:gd name="T9" fmla="*/ 0 60000 65536"/>
                                          <a:gd name="T10" fmla="*/ 0 60000 65536"/>
                                          <a:gd name="T11" fmla="*/ 0 60000 65536"/>
                                          <a:gd name="T12" fmla="*/ 0 w 33"/>
                                          <a:gd name="T13" fmla="*/ 0 h 40"/>
                                          <a:gd name="T14" fmla="*/ 33 w 33"/>
                                          <a:gd name="T15" fmla="*/ 40 h 40"/>
                                        </a:gdLst>
                                        <a:ahLst/>
                                        <a:cxnLst>
                                          <a:cxn ang="T8">
                                            <a:pos x="T0" y="T1"/>
                                          </a:cxn>
                                          <a:cxn ang="T9">
                                            <a:pos x="T2" y="T3"/>
                                          </a:cxn>
                                          <a:cxn ang="T10">
                                            <a:pos x="T4" y="T5"/>
                                          </a:cxn>
                                          <a:cxn ang="T11">
                                            <a:pos x="T6" y="T7"/>
                                          </a:cxn>
                                        </a:cxnLst>
                                        <a:rect l="T12" t="T13" r="T14" b="T15"/>
                                        <a:pathLst>
                                          <a:path w="33" h="40">
                                            <a:moveTo>
                                              <a:pt x="17" y="40"/>
                                            </a:moveTo>
                                            <a:lnTo>
                                              <a:pt x="33" y="0"/>
                                            </a:lnTo>
                                            <a:lnTo>
                                              <a:pt x="0" y="0"/>
                                            </a:lnTo>
                                            <a:lnTo>
                                              <a:pt x="17" y="4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54" name="Freeform 2174"/>
                                      <a:cNvSpPr>
                                        <a:spLocks/>
                                      </a:cNvSpPr>
                                    </a:nvSpPr>
                                    <a:spPr bwMode="auto">
                                      <a:xfrm>
                                        <a:off x="5078413" y="2262188"/>
                                        <a:ext cx="50800" cy="63500"/>
                                      </a:xfrm>
                                      <a:custGeom>
                                        <a:avLst/>
                                        <a:gdLst>
                                          <a:gd name="T0" fmla="*/ 26170 w 33"/>
                                          <a:gd name="T1" fmla="*/ 63500 h 40"/>
                                          <a:gd name="T2" fmla="*/ 50800 w 33"/>
                                          <a:gd name="T3" fmla="*/ 0 h 40"/>
                                          <a:gd name="T4" fmla="*/ 0 w 33"/>
                                          <a:gd name="T5" fmla="*/ 0 h 40"/>
                                          <a:gd name="T6" fmla="*/ 26170 w 33"/>
                                          <a:gd name="T7" fmla="*/ 63500 h 40"/>
                                          <a:gd name="T8" fmla="*/ 0 60000 65536"/>
                                          <a:gd name="T9" fmla="*/ 0 60000 65536"/>
                                          <a:gd name="T10" fmla="*/ 0 60000 65536"/>
                                          <a:gd name="T11" fmla="*/ 0 60000 65536"/>
                                          <a:gd name="T12" fmla="*/ 0 w 33"/>
                                          <a:gd name="T13" fmla="*/ 0 h 40"/>
                                          <a:gd name="T14" fmla="*/ 33 w 33"/>
                                          <a:gd name="T15" fmla="*/ 40 h 40"/>
                                        </a:gdLst>
                                        <a:ahLst/>
                                        <a:cxnLst>
                                          <a:cxn ang="T8">
                                            <a:pos x="T0" y="T1"/>
                                          </a:cxn>
                                          <a:cxn ang="T9">
                                            <a:pos x="T2" y="T3"/>
                                          </a:cxn>
                                          <a:cxn ang="T10">
                                            <a:pos x="T4" y="T5"/>
                                          </a:cxn>
                                          <a:cxn ang="T11">
                                            <a:pos x="T6" y="T7"/>
                                          </a:cxn>
                                        </a:cxnLst>
                                        <a:rect l="T12" t="T13" r="T14" b="T15"/>
                                        <a:pathLst>
                                          <a:path w="33" h="40">
                                            <a:moveTo>
                                              <a:pt x="17" y="40"/>
                                            </a:moveTo>
                                            <a:lnTo>
                                              <a:pt x="33" y="0"/>
                                            </a:lnTo>
                                            <a:lnTo>
                                              <a:pt x="0" y="0"/>
                                            </a:lnTo>
                                            <a:lnTo>
                                              <a:pt x="17" y="4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55" name="Freeform 2175"/>
                                      <a:cNvSpPr>
                                        <a:spLocks/>
                                      </a:cNvSpPr>
                                    </a:nvSpPr>
                                    <a:spPr bwMode="auto">
                                      <a:xfrm>
                                        <a:off x="5078413" y="2262188"/>
                                        <a:ext cx="50800" cy="63500"/>
                                      </a:xfrm>
                                      <a:custGeom>
                                        <a:avLst/>
                                        <a:gdLst>
                                          <a:gd name="T0" fmla="*/ 26170 w 33"/>
                                          <a:gd name="T1" fmla="*/ 63500 h 40"/>
                                          <a:gd name="T2" fmla="*/ 50800 w 33"/>
                                          <a:gd name="T3" fmla="*/ 0 h 40"/>
                                          <a:gd name="T4" fmla="*/ 0 w 33"/>
                                          <a:gd name="T5" fmla="*/ 0 h 40"/>
                                          <a:gd name="T6" fmla="*/ 26170 w 33"/>
                                          <a:gd name="T7" fmla="*/ 63500 h 40"/>
                                          <a:gd name="T8" fmla="*/ 0 60000 65536"/>
                                          <a:gd name="T9" fmla="*/ 0 60000 65536"/>
                                          <a:gd name="T10" fmla="*/ 0 60000 65536"/>
                                          <a:gd name="T11" fmla="*/ 0 60000 65536"/>
                                          <a:gd name="T12" fmla="*/ 0 w 33"/>
                                          <a:gd name="T13" fmla="*/ 0 h 40"/>
                                          <a:gd name="T14" fmla="*/ 33 w 33"/>
                                          <a:gd name="T15" fmla="*/ 40 h 40"/>
                                        </a:gdLst>
                                        <a:ahLst/>
                                        <a:cxnLst>
                                          <a:cxn ang="T8">
                                            <a:pos x="T0" y="T1"/>
                                          </a:cxn>
                                          <a:cxn ang="T9">
                                            <a:pos x="T2" y="T3"/>
                                          </a:cxn>
                                          <a:cxn ang="T10">
                                            <a:pos x="T4" y="T5"/>
                                          </a:cxn>
                                          <a:cxn ang="T11">
                                            <a:pos x="T6" y="T7"/>
                                          </a:cxn>
                                        </a:cxnLst>
                                        <a:rect l="T12" t="T13" r="T14" b="T15"/>
                                        <a:pathLst>
                                          <a:path w="33" h="40">
                                            <a:moveTo>
                                              <a:pt x="17" y="40"/>
                                            </a:moveTo>
                                            <a:lnTo>
                                              <a:pt x="33" y="0"/>
                                            </a:lnTo>
                                            <a:lnTo>
                                              <a:pt x="0" y="0"/>
                                            </a:lnTo>
                                            <a:lnTo>
                                              <a:pt x="17" y="4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56" name="Rectangle 2176"/>
                                      <a:cNvSpPr>
                                        <a:spLocks noChangeArrowheads="1"/>
                                      </a:cNvSpPr>
                                    </a:nvSpPr>
                                    <a:spPr bwMode="auto">
                                      <a:xfrm>
                                        <a:off x="5121275" y="2927350"/>
                                        <a:ext cx="912813" cy="87313"/>
                                      </a:xfrm>
                                      <a:prstGeom prst="rect">
                                        <a:avLst/>
                                      </a:prstGeom>
                                      <a:solidFill>
                                        <a:srgbClr val="FFFFFF"/>
                                      </a:solidFill>
                                      <a:ln w="9525">
                                        <a:solidFill>
                                          <a:srgbClr val="339966"/>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57" name="Freeform 2178"/>
                                      <a:cNvSpPr>
                                        <a:spLocks/>
                                      </a:cNvSpPr>
                                    </a:nvSpPr>
                                    <a:spPr bwMode="auto">
                                      <a:xfrm>
                                        <a:off x="5421313" y="2947988"/>
                                        <a:ext cx="71437" cy="63500"/>
                                      </a:xfrm>
                                      <a:custGeom>
                                        <a:avLst/>
                                        <a:gdLst>
                                          <a:gd name="T0" fmla="*/ 36512 w 45"/>
                                          <a:gd name="T1" fmla="*/ 0 h 40"/>
                                          <a:gd name="T2" fmla="*/ 0 w 45"/>
                                          <a:gd name="T3" fmla="*/ 31750 h 40"/>
                                          <a:gd name="T4" fmla="*/ 36512 w 45"/>
                                          <a:gd name="T5" fmla="*/ 63500 h 40"/>
                                          <a:gd name="T6" fmla="*/ 71437 w 45"/>
                                          <a:gd name="T7" fmla="*/ 31750 h 40"/>
                                          <a:gd name="T8" fmla="*/ 36512 w 45"/>
                                          <a:gd name="T9" fmla="*/ 0 h 40"/>
                                          <a:gd name="T10" fmla="*/ 0 60000 65536"/>
                                          <a:gd name="T11" fmla="*/ 0 60000 65536"/>
                                          <a:gd name="T12" fmla="*/ 0 60000 65536"/>
                                          <a:gd name="T13" fmla="*/ 0 60000 65536"/>
                                          <a:gd name="T14" fmla="*/ 0 60000 65536"/>
                                          <a:gd name="T15" fmla="*/ 0 w 45"/>
                                          <a:gd name="T16" fmla="*/ 0 h 40"/>
                                          <a:gd name="T17" fmla="*/ 45 w 45"/>
                                          <a:gd name="T18" fmla="*/ 40 h 40"/>
                                        </a:gdLst>
                                        <a:ahLst/>
                                        <a:cxnLst>
                                          <a:cxn ang="T10">
                                            <a:pos x="T0" y="T1"/>
                                          </a:cxn>
                                          <a:cxn ang="T11">
                                            <a:pos x="T2" y="T3"/>
                                          </a:cxn>
                                          <a:cxn ang="T12">
                                            <a:pos x="T4" y="T5"/>
                                          </a:cxn>
                                          <a:cxn ang="T13">
                                            <a:pos x="T6" y="T7"/>
                                          </a:cxn>
                                          <a:cxn ang="T14">
                                            <a:pos x="T8" y="T9"/>
                                          </a:cxn>
                                        </a:cxnLst>
                                        <a:rect l="T15" t="T16" r="T17" b="T18"/>
                                        <a:pathLst>
                                          <a:path w="45" h="40">
                                            <a:moveTo>
                                              <a:pt x="23" y="0"/>
                                            </a:moveTo>
                                            <a:lnTo>
                                              <a:pt x="0" y="20"/>
                                            </a:lnTo>
                                            <a:lnTo>
                                              <a:pt x="23" y="40"/>
                                            </a:lnTo>
                                            <a:lnTo>
                                              <a:pt x="45" y="20"/>
                                            </a:lnTo>
                                            <a:lnTo>
                                              <a:pt x="23" y="0"/>
                                            </a:lnTo>
                                            <a:close/>
                                          </a:path>
                                        </a:pathLst>
                                      </a:custGeom>
                                      <a:solidFill>
                                        <a:srgbClr val="FFFFFF"/>
                                      </a:solidFill>
                                      <a:ln w="9525" cap="rnd">
                                        <a:solidFill>
                                          <a:srgbClr val="0000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58" name="Rectangle 2179"/>
                                      <a:cNvSpPr>
                                        <a:spLocks noChangeArrowheads="1"/>
                                      </a:cNvSpPr>
                                    </a:nvSpPr>
                                    <a:spPr bwMode="auto">
                                      <a:xfrm>
                                        <a:off x="5059363" y="2895600"/>
                                        <a:ext cx="1009650" cy="176213"/>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59" name="Rectangle 2180"/>
                                      <a:cNvSpPr>
                                        <a:spLocks noChangeArrowheads="1"/>
                                      </a:cNvSpPr>
                                    </a:nvSpPr>
                                    <a:spPr bwMode="auto">
                                      <a:xfrm>
                                        <a:off x="5191125" y="2919413"/>
                                        <a:ext cx="239713"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Lot 1 </a:t>
                                          </a:r>
                                          <a:endParaRPr lang="en-US"/>
                                        </a:p>
                                      </a:txBody>
                                      <a:useSpRect/>
                                    </a:txSp>
                                  </a:sp>
                                  <a:sp>
                                    <a:nvSpPr>
                                      <a:cNvPr id="2760" name="Rectangle 2181"/>
                                      <a:cNvSpPr>
                                        <a:spLocks noChangeArrowheads="1"/>
                                      </a:cNvSpPr>
                                    </a:nvSpPr>
                                    <a:spPr bwMode="auto">
                                      <a:xfrm>
                                        <a:off x="5842000" y="2919413"/>
                                        <a:ext cx="125413"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x 6</a:t>
                                          </a:r>
                                          <a:endParaRPr lang="en-US"/>
                                        </a:p>
                                      </a:txBody>
                                      <a:useSpRect/>
                                    </a:txSp>
                                  </a:sp>
                                  <a:sp>
                                    <a:nvSpPr>
                                      <a:cNvPr id="2761" name="Rectangle 2187"/>
                                      <a:cNvSpPr>
                                        <a:spLocks noChangeArrowheads="1"/>
                                      </a:cNvSpPr>
                                    </a:nvSpPr>
                                    <a:spPr bwMode="auto">
                                      <a:xfrm>
                                        <a:off x="4768850" y="2919413"/>
                                        <a:ext cx="3143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L/Lead </a:t>
                                          </a:r>
                                          <a:endParaRPr lang="en-US"/>
                                        </a:p>
                                      </a:txBody>
                                      <a:useSpRect/>
                                    </a:txSp>
                                  </a:sp>
                                  <a:sp>
                                    <a:nvSpPr>
                                      <a:cNvPr id="2762" name="Rectangle 2188"/>
                                      <a:cNvSpPr>
                                        <a:spLocks noChangeArrowheads="1"/>
                                      </a:cNvSpPr>
                                    </a:nvSpPr>
                                    <a:spPr bwMode="auto">
                                      <a:xfrm>
                                        <a:off x="2347913" y="1660525"/>
                                        <a:ext cx="184150" cy="31750"/>
                                      </a:xfrm>
                                      <a:prstGeom prst="rect">
                                        <a:avLst/>
                                      </a:prstGeom>
                                      <a:solidFill>
                                        <a:srgbClr val="FFFFFF"/>
                                      </a:solidFill>
                                      <a:ln w="9525">
                                        <a:solidFill>
                                          <a:srgbClr val="FFA953"/>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63" name="Line 2189"/>
                                      <a:cNvSpPr>
                                        <a:spLocks noChangeShapeType="1"/>
                                      </a:cNvSpPr>
                                    </a:nvSpPr>
                                    <a:spPr bwMode="auto">
                                      <a:xfrm>
                                        <a:off x="1643063" y="2662238"/>
                                        <a:ext cx="509587" cy="0"/>
                                      </a:xfrm>
                                      <a:prstGeom prst="line">
                                        <a:avLst/>
                                      </a:prstGeom>
                                      <a:noFill/>
                                      <a:ln w="17463">
                                        <a:solidFill>
                                          <a:srgbClr val="FF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64" name="Freeform 2203"/>
                                      <a:cNvSpPr>
                                        <a:spLocks/>
                                      </a:cNvSpPr>
                                    </a:nvSpPr>
                                    <a:spPr bwMode="auto">
                                      <a:xfrm>
                                        <a:off x="2533650" y="1708150"/>
                                        <a:ext cx="77788" cy="96838"/>
                                      </a:xfrm>
                                      <a:custGeom>
                                        <a:avLst/>
                                        <a:gdLst>
                                          <a:gd name="T0" fmla="*/ 42863 w 49"/>
                                          <a:gd name="T1" fmla="*/ 0 h 61"/>
                                          <a:gd name="T2" fmla="*/ 0 w 49"/>
                                          <a:gd name="T3" fmla="*/ 47625 h 61"/>
                                          <a:gd name="T4" fmla="*/ 42863 w 49"/>
                                          <a:gd name="T5" fmla="*/ 96838 h 61"/>
                                          <a:gd name="T6" fmla="*/ 77788 w 49"/>
                                          <a:gd name="T7" fmla="*/ 47625 h 61"/>
                                          <a:gd name="T8" fmla="*/ 42863 w 49"/>
                                          <a:gd name="T9" fmla="*/ 0 h 61"/>
                                          <a:gd name="T10" fmla="*/ 0 60000 65536"/>
                                          <a:gd name="T11" fmla="*/ 0 60000 65536"/>
                                          <a:gd name="T12" fmla="*/ 0 60000 65536"/>
                                          <a:gd name="T13" fmla="*/ 0 60000 65536"/>
                                          <a:gd name="T14" fmla="*/ 0 60000 65536"/>
                                          <a:gd name="T15" fmla="*/ 0 w 49"/>
                                          <a:gd name="T16" fmla="*/ 0 h 61"/>
                                          <a:gd name="T17" fmla="*/ 49 w 49"/>
                                          <a:gd name="T18" fmla="*/ 61 h 61"/>
                                        </a:gdLst>
                                        <a:ahLst/>
                                        <a:cxnLst>
                                          <a:cxn ang="T10">
                                            <a:pos x="T0" y="T1"/>
                                          </a:cxn>
                                          <a:cxn ang="T11">
                                            <a:pos x="T2" y="T3"/>
                                          </a:cxn>
                                          <a:cxn ang="T12">
                                            <a:pos x="T4" y="T5"/>
                                          </a:cxn>
                                          <a:cxn ang="T13">
                                            <a:pos x="T6" y="T7"/>
                                          </a:cxn>
                                          <a:cxn ang="T14">
                                            <a:pos x="T8" y="T9"/>
                                          </a:cxn>
                                        </a:cxnLst>
                                        <a:rect l="T15" t="T16" r="T17" b="T18"/>
                                        <a:pathLst>
                                          <a:path w="49" h="61">
                                            <a:moveTo>
                                              <a:pt x="27" y="0"/>
                                            </a:moveTo>
                                            <a:lnTo>
                                              <a:pt x="0" y="30"/>
                                            </a:lnTo>
                                            <a:lnTo>
                                              <a:pt x="27" y="61"/>
                                            </a:lnTo>
                                            <a:lnTo>
                                              <a:pt x="49" y="30"/>
                                            </a:lnTo>
                                            <a:lnTo>
                                              <a:pt x="27" y="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65" name="Rectangle 2207"/>
                                      <a:cNvSpPr>
                                        <a:spLocks noChangeArrowheads="1"/>
                                      </a:cNvSpPr>
                                    </a:nvSpPr>
                                    <a:spPr bwMode="auto">
                                      <a:xfrm>
                                        <a:off x="1598613" y="1789113"/>
                                        <a:ext cx="749300" cy="160337"/>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66" name="Freeform 2215"/>
                                      <a:cNvSpPr>
                                        <a:spLocks/>
                                      </a:cNvSpPr>
                                    </a:nvSpPr>
                                    <a:spPr bwMode="auto">
                                      <a:xfrm>
                                        <a:off x="3205163" y="2370138"/>
                                        <a:ext cx="79375" cy="95250"/>
                                      </a:xfrm>
                                      <a:custGeom>
                                        <a:avLst/>
                                        <a:gdLst>
                                          <a:gd name="T0" fmla="*/ 44450 w 50"/>
                                          <a:gd name="T1" fmla="*/ 0 h 60"/>
                                          <a:gd name="T2" fmla="*/ 0 w 50"/>
                                          <a:gd name="T3" fmla="*/ 47625 h 60"/>
                                          <a:gd name="T4" fmla="*/ 44450 w 50"/>
                                          <a:gd name="T5" fmla="*/ 95250 h 60"/>
                                          <a:gd name="T6" fmla="*/ 79375 w 50"/>
                                          <a:gd name="T7" fmla="*/ 47625 h 60"/>
                                          <a:gd name="T8" fmla="*/ 44450 w 50"/>
                                          <a:gd name="T9" fmla="*/ 0 h 60"/>
                                          <a:gd name="T10" fmla="*/ 0 60000 65536"/>
                                          <a:gd name="T11" fmla="*/ 0 60000 65536"/>
                                          <a:gd name="T12" fmla="*/ 0 60000 65536"/>
                                          <a:gd name="T13" fmla="*/ 0 60000 65536"/>
                                          <a:gd name="T14" fmla="*/ 0 60000 65536"/>
                                          <a:gd name="T15" fmla="*/ 0 w 50"/>
                                          <a:gd name="T16" fmla="*/ 0 h 60"/>
                                          <a:gd name="T17" fmla="*/ 50 w 50"/>
                                          <a:gd name="T18" fmla="*/ 60 h 60"/>
                                        </a:gdLst>
                                        <a:ahLst/>
                                        <a:cxnLst>
                                          <a:cxn ang="T10">
                                            <a:pos x="T0" y="T1"/>
                                          </a:cxn>
                                          <a:cxn ang="T11">
                                            <a:pos x="T2" y="T3"/>
                                          </a:cxn>
                                          <a:cxn ang="T12">
                                            <a:pos x="T4" y="T5"/>
                                          </a:cxn>
                                          <a:cxn ang="T13">
                                            <a:pos x="T6" y="T7"/>
                                          </a:cxn>
                                          <a:cxn ang="T14">
                                            <a:pos x="T8" y="T9"/>
                                          </a:cxn>
                                        </a:cxnLst>
                                        <a:rect l="T15" t="T16" r="T17" b="T18"/>
                                        <a:pathLst>
                                          <a:path w="50" h="60">
                                            <a:moveTo>
                                              <a:pt x="28" y="0"/>
                                            </a:moveTo>
                                            <a:lnTo>
                                              <a:pt x="0" y="30"/>
                                            </a:lnTo>
                                            <a:lnTo>
                                              <a:pt x="28" y="60"/>
                                            </a:lnTo>
                                            <a:lnTo>
                                              <a:pt x="50" y="30"/>
                                            </a:lnTo>
                                            <a:lnTo>
                                              <a:pt x="28" y="0"/>
                                            </a:lnTo>
                                            <a:close/>
                                          </a:path>
                                        </a:pathLst>
                                      </a:custGeom>
                                      <a:no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67" name="Rectangle 2216"/>
                                      <a:cNvSpPr>
                                        <a:spLocks noChangeArrowheads="1"/>
                                      </a:cNvSpPr>
                                    </a:nvSpPr>
                                    <a:spPr bwMode="auto">
                                      <a:xfrm>
                                        <a:off x="3111500" y="4670425"/>
                                        <a:ext cx="2170113" cy="101600"/>
                                      </a:xfrm>
                                      <a:prstGeom prst="rect">
                                        <a:avLst/>
                                      </a:prstGeom>
                                      <a:solidFill>
                                        <a:srgbClr val="FFFFFF"/>
                                      </a:solidFill>
                                      <a:ln w="9525">
                                        <a:solidFill>
                                          <a:srgbClr val="FF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68" name="Rectangle 2217"/>
                                      <a:cNvSpPr>
                                        <a:spLocks noChangeArrowheads="1"/>
                                      </a:cNvSpPr>
                                    </a:nvSpPr>
                                    <a:spPr bwMode="auto">
                                      <a:xfrm>
                                        <a:off x="3959225" y="4672013"/>
                                        <a:ext cx="5048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Virtual M&amp;S</a:t>
                                          </a:r>
                                          <a:endParaRPr lang="en-US"/>
                                        </a:p>
                                      </a:txBody>
                                      <a:useSpRect/>
                                    </a:txSp>
                                  </a:sp>
                                  <a:sp>
                                    <a:nvSpPr>
                                      <a:cNvPr id="2769" name="Rectangle 2219"/>
                                      <a:cNvSpPr>
                                        <a:spLocks noChangeArrowheads="1"/>
                                      </a:cNvSpPr>
                                    </a:nvSpPr>
                                    <a:spPr bwMode="auto">
                                      <a:xfrm>
                                        <a:off x="3259138" y="3095625"/>
                                        <a:ext cx="368300" cy="635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70" name="Rectangle 2221"/>
                                      <a:cNvSpPr>
                                        <a:spLocks noChangeArrowheads="1"/>
                                      </a:cNvSpPr>
                                    </a:nvSpPr>
                                    <a:spPr bwMode="auto">
                                      <a:xfrm>
                                        <a:off x="3228975" y="3249613"/>
                                        <a:ext cx="733425" cy="111125"/>
                                      </a:xfrm>
                                      <a:prstGeom prst="rect">
                                        <a:avLst/>
                                      </a:prstGeom>
                                      <a:solidFill>
                                        <a:srgbClr val="FFFFFF"/>
                                      </a:solidFill>
                                      <a:ln w="9525">
                                        <a:solidFill>
                                          <a:srgbClr val="FF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71" name="Rectangle 2222"/>
                                      <a:cNvSpPr>
                                        <a:spLocks noChangeArrowheads="1"/>
                                      </a:cNvSpPr>
                                    </a:nvSpPr>
                                    <a:spPr bwMode="auto">
                                      <a:xfrm>
                                        <a:off x="3259138" y="3095625"/>
                                        <a:ext cx="368300" cy="63500"/>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72" name="Rectangle 2223"/>
                                      <a:cNvSpPr>
                                        <a:spLocks noChangeArrowheads="1"/>
                                      </a:cNvSpPr>
                                    </a:nvSpPr>
                                    <a:spPr bwMode="auto">
                                      <a:xfrm>
                                        <a:off x="3338513" y="3257550"/>
                                        <a:ext cx="2889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L/Lead</a:t>
                                          </a:r>
                                          <a:endParaRPr lang="en-US"/>
                                        </a:p>
                                      </a:txBody>
                                      <a:useSpRect/>
                                    </a:txSp>
                                  </a:sp>
                                  <a:sp>
                                    <a:nvSpPr>
                                      <a:cNvPr id="2773" name="Rectangle 2224"/>
                                      <a:cNvSpPr>
                                        <a:spLocks noChangeArrowheads="1"/>
                                      </a:cNvSpPr>
                                    </a:nvSpPr>
                                    <a:spPr bwMode="auto">
                                      <a:xfrm>
                                        <a:off x="3478213" y="3040063"/>
                                        <a:ext cx="635000" cy="176212"/>
                                      </a:xfrm>
                                      <a:prstGeom prst="rect">
                                        <a:avLst/>
                                      </a:prstGeom>
                                      <a:noFill/>
                                      <a:ln w="9525">
                                        <a:no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74" name="Rectangle 2225"/>
                                      <a:cNvSpPr>
                                        <a:spLocks noChangeArrowheads="1"/>
                                      </a:cNvSpPr>
                                    </a:nvSpPr>
                                    <a:spPr bwMode="auto">
                                      <a:xfrm>
                                        <a:off x="3611563" y="3365500"/>
                                        <a:ext cx="196850" cy="10636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EMD</a:t>
                                          </a:r>
                                          <a:endParaRPr lang="en-US"/>
                                        </a:p>
                                      </a:txBody>
                                      <a:useSpRect/>
                                    </a:txSp>
                                  </a:sp>
                                  <a:sp>
                                    <a:nvSpPr>
                                      <a:cNvPr id="2775" name="Freeform 2234"/>
                                      <a:cNvSpPr>
                                        <a:spLocks/>
                                      </a:cNvSpPr>
                                    </a:nvSpPr>
                                    <a:spPr bwMode="auto">
                                      <a:xfrm>
                                        <a:off x="1720850" y="2135188"/>
                                        <a:ext cx="104775" cy="120650"/>
                                      </a:xfrm>
                                      <a:custGeom>
                                        <a:avLst/>
                                        <a:gdLst>
                                          <a:gd name="T0" fmla="*/ 52388 w 66"/>
                                          <a:gd name="T1" fmla="*/ 120650 h 76"/>
                                          <a:gd name="T2" fmla="*/ 0 w 66"/>
                                          <a:gd name="T3" fmla="*/ 0 h 76"/>
                                          <a:gd name="T4" fmla="*/ 104775 w 66"/>
                                          <a:gd name="T5" fmla="*/ 0 h 76"/>
                                          <a:gd name="T6" fmla="*/ 52388 w 66"/>
                                          <a:gd name="T7" fmla="*/ 120650 h 76"/>
                                          <a:gd name="T8" fmla="*/ 0 60000 65536"/>
                                          <a:gd name="T9" fmla="*/ 0 60000 65536"/>
                                          <a:gd name="T10" fmla="*/ 0 60000 65536"/>
                                          <a:gd name="T11" fmla="*/ 0 60000 65536"/>
                                          <a:gd name="T12" fmla="*/ 0 w 66"/>
                                          <a:gd name="T13" fmla="*/ 0 h 76"/>
                                          <a:gd name="T14" fmla="*/ 66 w 66"/>
                                          <a:gd name="T15" fmla="*/ 76 h 76"/>
                                        </a:gdLst>
                                        <a:ahLst/>
                                        <a:cxnLst>
                                          <a:cxn ang="T8">
                                            <a:pos x="T0" y="T1"/>
                                          </a:cxn>
                                          <a:cxn ang="T9">
                                            <a:pos x="T2" y="T3"/>
                                          </a:cxn>
                                          <a:cxn ang="T10">
                                            <a:pos x="T4" y="T5"/>
                                          </a:cxn>
                                          <a:cxn ang="T11">
                                            <a:pos x="T6" y="T7"/>
                                          </a:cxn>
                                        </a:cxnLst>
                                        <a:rect l="T12" t="T13" r="T14" b="T15"/>
                                        <a:pathLst>
                                          <a:path w="66" h="76">
                                            <a:moveTo>
                                              <a:pt x="33" y="76"/>
                                            </a:moveTo>
                                            <a:lnTo>
                                              <a:pt x="0" y="0"/>
                                            </a:lnTo>
                                            <a:lnTo>
                                              <a:pt x="66" y="0"/>
                                            </a:lnTo>
                                            <a:lnTo>
                                              <a:pt x="33" y="76"/>
                                            </a:lnTo>
                                            <a:close/>
                                          </a:path>
                                        </a:pathLst>
                                      </a:custGeom>
                                      <a:solidFill>
                                        <a:srgbClr val="FFFFFF"/>
                                      </a:solidFill>
                                      <a:ln w="17463" cap="rnd">
                                        <a:solidFill>
                                          <a:srgbClr val="FF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76" name="Rectangle 2236"/>
                                      <a:cNvSpPr>
                                        <a:spLocks noChangeArrowheads="1"/>
                                      </a:cNvSpPr>
                                    </a:nvSpPr>
                                    <a:spPr bwMode="auto">
                                      <a:xfrm>
                                        <a:off x="1727200" y="2300288"/>
                                        <a:ext cx="419100"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Prototype</a:t>
                                          </a:r>
                                          <a:endParaRPr lang="en-US"/>
                                        </a:p>
                                      </a:txBody>
                                      <a:useSpRect/>
                                    </a:txSp>
                                  </a:sp>
                                  <a:grpSp>
                                    <a:nvGrpSpPr>
                                      <a:cNvPr id="2777" name="Group 2244"/>
                                      <a:cNvGrpSpPr>
                                        <a:grpSpLocks/>
                                      </a:cNvGrpSpPr>
                                    </a:nvGrpSpPr>
                                    <a:grpSpPr bwMode="auto">
                                      <a:xfrm>
                                        <a:off x="4710113" y="2252663"/>
                                        <a:ext cx="95250" cy="112712"/>
                                        <a:chOff x="2966" y="1429"/>
                                        <a:chExt cx="61" cy="71"/>
                                      </a:xfrm>
                                    </a:grpSpPr>
                                    <a:sp>
                                      <a:nvSpPr>
                                        <a:cNvPr id="2814" name="Freeform 2242"/>
                                        <a:cNvSpPr>
                                          <a:spLocks/>
                                        </a:cNvSpPr>
                                      </a:nvSpPr>
                                      <a:spPr bwMode="auto">
                                        <a:xfrm>
                                          <a:off x="2966" y="1429"/>
                                          <a:ext cx="61" cy="71"/>
                                        </a:xfrm>
                                        <a:custGeom>
                                          <a:avLst/>
                                          <a:gdLst>
                                            <a:gd name="T0" fmla="*/ 28 w 61"/>
                                            <a:gd name="T1" fmla="*/ 71 h 71"/>
                                            <a:gd name="T2" fmla="*/ 61 w 61"/>
                                            <a:gd name="T3" fmla="*/ 0 h 71"/>
                                            <a:gd name="T4" fmla="*/ 0 w 61"/>
                                            <a:gd name="T5" fmla="*/ 0 h 71"/>
                                            <a:gd name="T6" fmla="*/ 28 w 61"/>
                                            <a:gd name="T7" fmla="*/ 71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28" y="71"/>
                                              </a:moveTo>
                                              <a:lnTo>
                                                <a:pt x="61" y="0"/>
                                              </a:lnTo>
                                              <a:lnTo>
                                                <a:pt x="0" y="0"/>
                                              </a:lnTo>
                                              <a:lnTo>
                                                <a:pt x="28"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15" name="Freeform 2243"/>
                                        <a:cNvSpPr>
                                          <a:spLocks/>
                                        </a:cNvSpPr>
                                      </a:nvSpPr>
                                      <a:spPr bwMode="auto">
                                        <a:xfrm>
                                          <a:off x="2966" y="1429"/>
                                          <a:ext cx="61" cy="71"/>
                                        </a:xfrm>
                                        <a:custGeom>
                                          <a:avLst/>
                                          <a:gdLst>
                                            <a:gd name="T0" fmla="*/ 28 w 61"/>
                                            <a:gd name="T1" fmla="*/ 71 h 71"/>
                                            <a:gd name="T2" fmla="*/ 61 w 61"/>
                                            <a:gd name="T3" fmla="*/ 0 h 71"/>
                                            <a:gd name="T4" fmla="*/ 0 w 61"/>
                                            <a:gd name="T5" fmla="*/ 0 h 71"/>
                                            <a:gd name="T6" fmla="*/ 28 w 61"/>
                                            <a:gd name="T7" fmla="*/ 71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28" y="71"/>
                                              </a:moveTo>
                                              <a:lnTo>
                                                <a:pt x="61" y="0"/>
                                              </a:lnTo>
                                              <a:lnTo>
                                                <a:pt x="0" y="0"/>
                                              </a:lnTo>
                                              <a:lnTo>
                                                <a:pt x="28"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grpSp>
                                    <a:nvGrpSpPr>
                                      <a:cNvPr id="2778" name="Group 2247"/>
                                      <a:cNvGrpSpPr>
                                        <a:grpSpLocks/>
                                      </a:cNvGrpSpPr>
                                    </a:nvGrpSpPr>
                                    <a:grpSpPr bwMode="auto">
                                      <a:xfrm>
                                        <a:off x="4725988" y="2270125"/>
                                        <a:ext cx="53975" cy="63500"/>
                                        <a:chOff x="2977" y="1440"/>
                                        <a:chExt cx="33" cy="40"/>
                                      </a:xfrm>
                                    </a:grpSpPr>
                                    <a:sp>
                                      <a:nvSpPr>
                                        <a:cNvPr id="2812" name="Freeform 2245"/>
                                        <a:cNvSpPr>
                                          <a:spLocks/>
                                        </a:cNvSpPr>
                                      </a:nvSpPr>
                                      <a:spPr bwMode="auto">
                                        <a:xfrm>
                                          <a:off x="2977" y="1440"/>
                                          <a:ext cx="33" cy="40"/>
                                        </a:xfrm>
                                        <a:custGeom>
                                          <a:avLst/>
                                          <a:gdLst>
                                            <a:gd name="T0" fmla="*/ 17 w 33"/>
                                            <a:gd name="T1" fmla="*/ 40 h 40"/>
                                            <a:gd name="T2" fmla="*/ 33 w 33"/>
                                            <a:gd name="T3" fmla="*/ 0 h 40"/>
                                            <a:gd name="T4" fmla="*/ 0 w 33"/>
                                            <a:gd name="T5" fmla="*/ 0 h 40"/>
                                            <a:gd name="T6" fmla="*/ 17 w 33"/>
                                            <a:gd name="T7" fmla="*/ 40 h 40"/>
                                            <a:gd name="T8" fmla="*/ 0 60000 65536"/>
                                            <a:gd name="T9" fmla="*/ 0 60000 65536"/>
                                            <a:gd name="T10" fmla="*/ 0 60000 65536"/>
                                            <a:gd name="T11" fmla="*/ 0 60000 65536"/>
                                            <a:gd name="T12" fmla="*/ 0 w 33"/>
                                            <a:gd name="T13" fmla="*/ 0 h 40"/>
                                            <a:gd name="T14" fmla="*/ 33 w 33"/>
                                            <a:gd name="T15" fmla="*/ 40 h 40"/>
                                          </a:gdLst>
                                          <a:ahLst/>
                                          <a:cxnLst>
                                            <a:cxn ang="T8">
                                              <a:pos x="T0" y="T1"/>
                                            </a:cxn>
                                            <a:cxn ang="T9">
                                              <a:pos x="T2" y="T3"/>
                                            </a:cxn>
                                            <a:cxn ang="T10">
                                              <a:pos x="T4" y="T5"/>
                                            </a:cxn>
                                            <a:cxn ang="T11">
                                              <a:pos x="T6" y="T7"/>
                                            </a:cxn>
                                          </a:cxnLst>
                                          <a:rect l="T12" t="T13" r="T14" b="T15"/>
                                          <a:pathLst>
                                            <a:path w="33" h="40">
                                              <a:moveTo>
                                                <a:pt x="17" y="40"/>
                                              </a:moveTo>
                                              <a:lnTo>
                                                <a:pt x="33" y="0"/>
                                              </a:lnTo>
                                              <a:lnTo>
                                                <a:pt x="0" y="0"/>
                                              </a:lnTo>
                                              <a:lnTo>
                                                <a:pt x="17" y="4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13" name="Freeform 2246"/>
                                        <a:cNvSpPr>
                                          <a:spLocks/>
                                        </a:cNvSpPr>
                                      </a:nvSpPr>
                                      <a:spPr bwMode="auto">
                                        <a:xfrm>
                                          <a:off x="2977" y="1440"/>
                                          <a:ext cx="33" cy="40"/>
                                        </a:xfrm>
                                        <a:custGeom>
                                          <a:avLst/>
                                          <a:gdLst>
                                            <a:gd name="T0" fmla="*/ 17 w 33"/>
                                            <a:gd name="T1" fmla="*/ 40 h 40"/>
                                            <a:gd name="T2" fmla="*/ 33 w 33"/>
                                            <a:gd name="T3" fmla="*/ 0 h 40"/>
                                            <a:gd name="T4" fmla="*/ 0 w 33"/>
                                            <a:gd name="T5" fmla="*/ 0 h 40"/>
                                            <a:gd name="T6" fmla="*/ 17 w 33"/>
                                            <a:gd name="T7" fmla="*/ 40 h 40"/>
                                            <a:gd name="T8" fmla="*/ 0 60000 65536"/>
                                            <a:gd name="T9" fmla="*/ 0 60000 65536"/>
                                            <a:gd name="T10" fmla="*/ 0 60000 65536"/>
                                            <a:gd name="T11" fmla="*/ 0 60000 65536"/>
                                            <a:gd name="T12" fmla="*/ 0 w 33"/>
                                            <a:gd name="T13" fmla="*/ 0 h 40"/>
                                            <a:gd name="T14" fmla="*/ 33 w 33"/>
                                            <a:gd name="T15" fmla="*/ 40 h 40"/>
                                          </a:gdLst>
                                          <a:ahLst/>
                                          <a:cxnLst>
                                            <a:cxn ang="T8">
                                              <a:pos x="T0" y="T1"/>
                                            </a:cxn>
                                            <a:cxn ang="T9">
                                              <a:pos x="T2" y="T3"/>
                                            </a:cxn>
                                            <a:cxn ang="T10">
                                              <a:pos x="T4" y="T5"/>
                                            </a:cxn>
                                            <a:cxn ang="T11">
                                              <a:pos x="T6" y="T7"/>
                                            </a:cxn>
                                          </a:cxnLst>
                                          <a:rect l="T12" t="T13" r="T14" b="T15"/>
                                          <a:pathLst>
                                            <a:path w="33" h="40">
                                              <a:moveTo>
                                                <a:pt x="17" y="40"/>
                                              </a:moveTo>
                                              <a:lnTo>
                                                <a:pt x="33" y="0"/>
                                              </a:lnTo>
                                              <a:lnTo>
                                                <a:pt x="0" y="0"/>
                                              </a:lnTo>
                                              <a:lnTo>
                                                <a:pt x="17" y="4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grpSp>
                                  <a:sp>
                                    <a:nvSpPr>
                                      <a:cNvPr id="2779" name="Freeform 2248"/>
                                      <a:cNvSpPr>
                                        <a:spLocks/>
                                      </a:cNvSpPr>
                                    </a:nvSpPr>
                                    <a:spPr bwMode="auto">
                                      <a:xfrm>
                                        <a:off x="4710113" y="2252663"/>
                                        <a:ext cx="95250" cy="112712"/>
                                      </a:xfrm>
                                      <a:custGeom>
                                        <a:avLst/>
                                        <a:gdLst>
                                          <a:gd name="T0" fmla="*/ 43721 w 61"/>
                                          <a:gd name="T1" fmla="*/ 112712 h 71"/>
                                          <a:gd name="T2" fmla="*/ 95250 w 61"/>
                                          <a:gd name="T3" fmla="*/ 0 h 71"/>
                                          <a:gd name="T4" fmla="*/ 0 w 61"/>
                                          <a:gd name="T5" fmla="*/ 0 h 71"/>
                                          <a:gd name="T6" fmla="*/ 43721 w 61"/>
                                          <a:gd name="T7" fmla="*/ 112712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28" y="71"/>
                                            </a:moveTo>
                                            <a:lnTo>
                                              <a:pt x="61" y="0"/>
                                            </a:lnTo>
                                            <a:lnTo>
                                              <a:pt x="0" y="0"/>
                                            </a:lnTo>
                                            <a:lnTo>
                                              <a:pt x="28"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80" name="Freeform 2249"/>
                                      <a:cNvSpPr>
                                        <a:spLocks/>
                                      </a:cNvSpPr>
                                    </a:nvSpPr>
                                    <a:spPr bwMode="auto">
                                      <a:xfrm>
                                        <a:off x="4710113" y="2252663"/>
                                        <a:ext cx="95250" cy="112712"/>
                                      </a:xfrm>
                                      <a:custGeom>
                                        <a:avLst/>
                                        <a:gdLst>
                                          <a:gd name="T0" fmla="*/ 43721 w 61"/>
                                          <a:gd name="T1" fmla="*/ 112712 h 71"/>
                                          <a:gd name="T2" fmla="*/ 95250 w 61"/>
                                          <a:gd name="T3" fmla="*/ 0 h 71"/>
                                          <a:gd name="T4" fmla="*/ 0 w 61"/>
                                          <a:gd name="T5" fmla="*/ 0 h 71"/>
                                          <a:gd name="T6" fmla="*/ 43721 w 61"/>
                                          <a:gd name="T7" fmla="*/ 112712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28" y="71"/>
                                            </a:moveTo>
                                            <a:lnTo>
                                              <a:pt x="61" y="0"/>
                                            </a:lnTo>
                                            <a:lnTo>
                                              <a:pt x="0" y="0"/>
                                            </a:lnTo>
                                            <a:lnTo>
                                              <a:pt x="28"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81" name="Freeform 2250"/>
                                      <a:cNvSpPr>
                                        <a:spLocks/>
                                      </a:cNvSpPr>
                                    </a:nvSpPr>
                                    <a:spPr bwMode="auto">
                                      <a:xfrm>
                                        <a:off x="4710113" y="2252663"/>
                                        <a:ext cx="95250" cy="112712"/>
                                      </a:xfrm>
                                      <a:custGeom>
                                        <a:avLst/>
                                        <a:gdLst>
                                          <a:gd name="T0" fmla="*/ 43721 w 61"/>
                                          <a:gd name="T1" fmla="*/ 112712 h 71"/>
                                          <a:gd name="T2" fmla="*/ 95250 w 61"/>
                                          <a:gd name="T3" fmla="*/ 0 h 71"/>
                                          <a:gd name="T4" fmla="*/ 0 w 61"/>
                                          <a:gd name="T5" fmla="*/ 0 h 71"/>
                                          <a:gd name="T6" fmla="*/ 43721 w 61"/>
                                          <a:gd name="T7" fmla="*/ 112712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28" y="71"/>
                                            </a:moveTo>
                                            <a:lnTo>
                                              <a:pt x="61" y="0"/>
                                            </a:lnTo>
                                            <a:lnTo>
                                              <a:pt x="0" y="0"/>
                                            </a:lnTo>
                                            <a:lnTo>
                                              <a:pt x="28"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82" name="Freeform 2251"/>
                                      <a:cNvSpPr>
                                        <a:spLocks/>
                                      </a:cNvSpPr>
                                    </a:nvSpPr>
                                    <a:spPr bwMode="auto">
                                      <a:xfrm>
                                        <a:off x="4710113" y="2252663"/>
                                        <a:ext cx="95250" cy="112712"/>
                                      </a:xfrm>
                                      <a:custGeom>
                                        <a:avLst/>
                                        <a:gdLst>
                                          <a:gd name="T0" fmla="*/ 43721 w 61"/>
                                          <a:gd name="T1" fmla="*/ 112712 h 71"/>
                                          <a:gd name="T2" fmla="*/ 95250 w 61"/>
                                          <a:gd name="T3" fmla="*/ 0 h 71"/>
                                          <a:gd name="T4" fmla="*/ 0 w 61"/>
                                          <a:gd name="T5" fmla="*/ 0 h 71"/>
                                          <a:gd name="T6" fmla="*/ 43721 w 61"/>
                                          <a:gd name="T7" fmla="*/ 112712 h 71"/>
                                          <a:gd name="T8" fmla="*/ 0 60000 65536"/>
                                          <a:gd name="T9" fmla="*/ 0 60000 65536"/>
                                          <a:gd name="T10" fmla="*/ 0 60000 65536"/>
                                          <a:gd name="T11" fmla="*/ 0 60000 65536"/>
                                          <a:gd name="T12" fmla="*/ 0 w 61"/>
                                          <a:gd name="T13" fmla="*/ 0 h 71"/>
                                          <a:gd name="T14" fmla="*/ 61 w 61"/>
                                          <a:gd name="T15" fmla="*/ 71 h 71"/>
                                        </a:gdLst>
                                        <a:ahLst/>
                                        <a:cxnLst>
                                          <a:cxn ang="T8">
                                            <a:pos x="T0" y="T1"/>
                                          </a:cxn>
                                          <a:cxn ang="T9">
                                            <a:pos x="T2" y="T3"/>
                                          </a:cxn>
                                          <a:cxn ang="T10">
                                            <a:pos x="T4" y="T5"/>
                                          </a:cxn>
                                          <a:cxn ang="T11">
                                            <a:pos x="T6" y="T7"/>
                                          </a:cxn>
                                        </a:cxnLst>
                                        <a:rect l="T12" t="T13" r="T14" b="T15"/>
                                        <a:pathLst>
                                          <a:path w="61" h="71">
                                            <a:moveTo>
                                              <a:pt x="28" y="71"/>
                                            </a:moveTo>
                                            <a:lnTo>
                                              <a:pt x="61" y="0"/>
                                            </a:lnTo>
                                            <a:lnTo>
                                              <a:pt x="0" y="0"/>
                                            </a:lnTo>
                                            <a:lnTo>
                                              <a:pt x="28" y="71"/>
                                            </a:lnTo>
                                            <a:close/>
                                          </a:path>
                                        </a:pathLst>
                                      </a:custGeom>
                                      <a:solidFill>
                                        <a:srgbClr val="FFFFFF"/>
                                      </a:solidFill>
                                      <a:ln w="17463" cap="rnd">
                                        <a:solidFill>
                                          <a:srgbClr val="339966"/>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83" name="Freeform 2252"/>
                                      <a:cNvSpPr>
                                        <a:spLocks/>
                                      </a:cNvSpPr>
                                    </a:nvSpPr>
                                    <a:spPr bwMode="auto">
                                      <a:xfrm>
                                        <a:off x="4725988" y="2270125"/>
                                        <a:ext cx="53975" cy="63500"/>
                                      </a:xfrm>
                                      <a:custGeom>
                                        <a:avLst/>
                                        <a:gdLst>
                                          <a:gd name="T0" fmla="*/ 27805 w 33"/>
                                          <a:gd name="T1" fmla="*/ 63500 h 40"/>
                                          <a:gd name="T2" fmla="*/ 53975 w 33"/>
                                          <a:gd name="T3" fmla="*/ 0 h 40"/>
                                          <a:gd name="T4" fmla="*/ 0 w 33"/>
                                          <a:gd name="T5" fmla="*/ 0 h 40"/>
                                          <a:gd name="T6" fmla="*/ 27805 w 33"/>
                                          <a:gd name="T7" fmla="*/ 63500 h 40"/>
                                          <a:gd name="T8" fmla="*/ 0 60000 65536"/>
                                          <a:gd name="T9" fmla="*/ 0 60000 65536"/>
                                          <a:gd name="T10" fmla="*/ 0 60000 65536"/>
                                          <a:gd name="T11" fmla="*/ 0 60000 65536"/>
                                          <a:gd name="T12" fmla="*/ 0 w 33"/>
                                          <a:gd name="T13" fmla="*/ 0 h 40"/>
                                          <a:gd name="T14" fmla="*/ 33 w 33"/>
                                          <a:gd name="T15" fmla="*/ 40 h 40"/>
                                        </a:gdLst>
                                        <a:ahLst/>
                                        <a:cxnLst>
                                          <a:cxn ang="T8">
                                            <a:pos x="T0" y="T1"/>
                                          </a:cxn>
                                          <a:cxn ang="T9">
                                            <a:pos x="T2" y="T3"/>
                                          </a:cxn>
                                          <a:cxn ang="T10">
                                            <a:pos x="T4" y="T5"/>
                                          </a:cxn>
                                          <a:cxn ang="T11">
                                            <a:pos x="T6" y="T7"/>
                                          </a:cxn>
                                        </a:cxnLst>
                                        <a:rect l="T12" t="T13" r="T14" b="T15"/>
                                        <a:pathLst>
                                          <a:path w="33" h="40">
                                            <a:moveTo>
                                              <a:pt x="17" y="40"/>
                                            </a:moveTo>
                                            <a:lnTo>
                                              <a:pt x="33" y="0"/>
                                            </a:lnTo>
                                            <a:lnTo>
                                              <a:pt x="0" y="0"/>
                                            </a:lnTo>
                                            <a:lnTo>
                                              <a:pt x="17" y="4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84" name="Freeform 2253"/>
                                      <a:cNvSpPr>
                                        <a:spLocks/>
                                      </a:cNvSpPr>
                                    </a:nvSpPr>
                                    <a:spPr bwMode="auto">
                                      <a:xfrm>
                                        <a:off x="4725988" y="2270125"/>
                                        <a:ext cx="53975" cy="63500"/>
                                      </a:xfrm>
                                      <a:custGeom>
                                        <a:avLst/>
                                        <a:gdLst>
                                          <a:gd name="T0" fmla="*/ 27805 w 33"/>
                                          <a:gd name="T1" fmla="*/ 63500 h 40"/>
                                          <a:gd name="T2" fmla="*/ 53975 w 33"/>
                                          <a:gd name="T3" fmla="*/ 0 h 40"/>
                                          <a:gd name="T4" fmla="*/ 0 w 33"/>
                                          <a:gd name="T5" fmla="*/ 0 h 40"/>
                                          <a:gd name="T6" fmla="*/ 27805 w 33"/>
                                          <a:gd name="T7" fmla="*/ 63500 h 40"/>
                                          <a:gd name="T8" fmla="*/ 0 60000 65536"/>
                                          <a:gd name="T9" fmla="*/ 0 60000 65536"/>
                                          <a:gd name="T10" fmla="*/ 0 60000 65536"/>
                                          <a:gd name="T11" fmla="*/ 0 60000 65536"/>
                                          <a:gd name="T12" fmla="*/ 0 w 33"/>
                                          <a:gd name="T13" fmla="*/ 0 h 40"/>
                                          <a:gd name="T14" fmla="*/ 33 w 33"/>
                                          <a:gd name="T15" fmla="*/ 40 h 40"/>
                                        </a:gdLst>
                                        <a:ahLst/>
                                        <a:cxnLst>
                                          <a:cxn ang="T8">
                                            <a:pos x="T0" y="T1"/>
                                          </a:cxn>
                                          <a:cxn ang="T9">
                                            <a:pos x="T2" y="T3"/>
                                          </a:cxn>
                                          <a:cxn ang="T10">
                                            <a:pos x="T4" y="T5"/>
                                          </a:cxn>
                                          <a:cxn ang="T11">
                                            <a:pos x="T6" y="T7"/>
                                          </a:cxn>
                                        </a:cxnLst>
                                        <a:rect l="T12" t="T13" r="T14" b="T15"/>
                                        <a:pathLst>
                                          <a:path w="33" h="40">
                                            <a:moveTo>
                                              <a:pt x="17" y="40"/>
                                            </a:moveTo>
                                            <a:lnTo>
                                              <a:pt x="33" y="0"/>
                                            </a:lnTo>
                                            <a:lnTo>
                                              <a:pt x="0" y="0"/>
                                            </a:lnTo>
                                            <a:lnTo>
                                              <a:pt x="17" y="4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85" name="Freeform 2254"/>
                                      <a:cNvSpPr>
                                        <a:spLocks/>
                                      </a:cNvSpPr>
                                    </a:nvSpPr>
                                    <a:spPr bwMode="auto">
                                      <a:xfrm>
                                        <a:off x="4725988" y="2270125"/>
                                        <a:ext cx="53975" cy="63500"/>
                                      </a:xfrm>
                                      <a:custGeom>
                                        <a:avLst/>
                                        <a:gdLst>
                                          <a:gd name="T0" fmla="*/ 27805 w 33"/>
                                          <a:gd name="T1" fmla="*/ 63500 h 40"/>
                                          <a:gd name="T2" fmla="*/ 53975 w 33"/>
                                          <a:gd name="T3" fmla="*/ 0 h 40"/>
                                          <a:gd name="T4" fmla="*/ 0 w 33"/>
                                          <a:gd name="T5" fmla="*/ 0 h 40"/>
                                          <a:gd name="T6" fmla="*/ 27805 w 33"/>
                                          <a:gd name="T7" fmla="*/ 63500 h 40"/>
                                          <a:gd name="T8" fmla="*/ 0 60000 65536"/>
                                          <a:gd name="T9" fmla="*/ 0 60000 65536"/>
                                          <a:gd name="T10" fmla="*/ 0 60000 65536"/>
                                          <a:gd name="T11" fmla="*/ 0 60000 65536"/>
                                          <a:gd name="T12" fmla="*/ 0 w 33"/>
                                          <a:gd name="T13" fmla="*/ 0 h 40"/>
                                          <a:gd name="T14" fmla="*/ 33 w 33"/>
                                          <a:gd name="T15" fmla="*/ 40 h 40"/>
                                        </a:gdLst>
                                        <a:ahLst/>
                                        <a:cxnLst>
                                          <a:cxn ang="T8">
                                            <a:pos x="T0" y="T1"/>
                                          </a:cxn>
                                          <a:cxn ang="T9">
                                            <a:pos x="T2" y="T3"/>
                                          </a:cxn>
                                          <a:cxn ang="T10">
                                            <a:pos x="T4" y="T5"/>
                                          </a:cxn>
                                          <a:cxn ang="T11">
                                            <a:pos x="T6" y="T7"/>
                                          </a:cxn>
                                        </a:cxnLst>
                                        <a:rect l="T12" t="T13" r="T14" b="T15"/>
                                        <a:pathLst>
                                          <a:path w="33" h="40">
                                            <a:moveTo>
                                              <a:pt x="17" y="40"/>
                                            </a:moveTo>
                                            <a:lnTo>
                                              <a:pt x="33" y="0"/>
                                            </a:lnTo>
                                            <a:lnTo>
                                              <a:pt x="0" y="0"/>
                                            </a:lnTo>
                                            <a:lnTo>
                                              <a:pt x="17" y="4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86" name="Freeform 2255"/>
                                      <a:cNvSpPr>
                                        <a:spLocks/>
                                      </a:cNvSpPr>
                                    </a:nvSpPr>
                                    <a:spPr bwMode="auto">
                                      <a:xfrm>
                                        <a:off x="4725988" y="2270125"/>
                                        <a:ext cx="53975" cy="63500"/>
                                      </a:xfrm>
                                      <a:custGeom>
                                        <a:avLst/>
                                        <a:gdLst>
                                          <a:gd name="T0" fmla="*/ 27805 w 33"/>
                                          <a:gd name="T1" fmla="*/ 63500 h 40"/>
                                          <a:gd name="T2" fmla="*/ 53975 w 33"/>
                                          <a:gd name="T3" fmla="*/ 0 h 40"/>
                                          <a:gd name="T4" fmla="*/ 0 w 33"/>
                                          <a:gd name="T5" fmla="*/ 0 h 40"/>
                                          <a:gd name="T6" fmla="*/ 27805 w 33"/>
                                          <a:gd name="T7" fmla="*/ 63500 h 40"/>
                                          <a:gd name="T8" fmla="*/ 0 60000 65536"/>
                                          <a:gd name="T9" fmla="*/ 0 60000 65536"/>
                                          <a:gd name="T10" fmla="*/ 0 60000 65536"/>
                                          <a:gd name="T11" fmla="*/ 0 60000 65536"/>
                                          <a:gd name="T12" fmla="*/ 0 w 33"/>
                                          <a:gd name="T13" fmla="*/ 0 h 40"/>
                                          <a:gd name="T14" fmla="*/ 33 w 33"/>
                                          <a:gd name="T15" fmla="*/ 40 h 40"/>
                                        </a:gdLst>
                                        <a:ahLst/>
                                        <a:cxnLst>
                                          <a:cxn ang="T8">
                                            <a:pos x="T0" y="T1"/>
                                          </a:cxn>
                                          <a:cxn ang="T9">
                                            <a:pos x="T2" y="T3"/>
                                          </a:cxn>
                                          <a:cxn ang="T10">
                                            <a:pos x="T4" y="T5"/>
                                          </a:cxn>
                                          <a:cxn ang="T11">
                                            <a:pos x="T6" y="T7"/>
                                          </a:cxn>
                                        </a:cxnLst>
                                        <a:rect l="T12" t="T13" r="T14" b="T15"/>
                                        <a:pathLst>
                                          <a:path w="33" h="40">
                                            <a:moveTo>
                                              <a:pt x="17" y="40"/>
                                            </a:moveTo>
                                            <a:lnTo>
                                              <a:pt x="33" y="0"/>
                                            </a:lnTo>
                                            <a:lnTo>
                                              <a:pt x="0" y="0"/>
                                            </a:lnTo>
                                            <a:lnTo>
                                              <a:pt x="17" y="40"/>
                                            </a:lnTo>
                                            <a:close/>
                                          </a:path>
                                        </a:pathLst>
                                      </a:custGeom>
                                      <a:solidFill>
                                        <a:srgbClr val="FFFFFF"/>
                                      </a:solidFill>
                                      <a:ln w="17463" cap="rnd">
                                        <a:solidFill>
                                          <a:srgbClr val="FFA953"/>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87" name="Rectangle 2258"/>
                                      <a:cNvSpPr>
                                        <a:spLocks noChangeArrowheads="1"/>
                                      </a:cNvSpPr>
                                    </a:nvSpPr>
                                    <a:spPr bwMode="auto">
                                      <a:xfrm>
                                        <a:off x="7256463" y="1236663"/>
                                        <a:ext cx="933450"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Operations &amp; Support</a:t>
                                          </a:r>
                                          <a:endParaRPr lang="en-US"/>
                                        </a:p>
                                      </a:txBody>
                                      <a:useSpRect/>
                                    </a:txSp>
                                  </a:sp>
                                  <a:sp>
                                    <a:nvSpPr>
                                      <a:cNvPr id="2788" name="Rectangle 2259"/>
                                      <a:cNvSpPr>
                                        <a:spLocks noChangeArrowheads="1"/>
                                      </a:cNvSpPr>
                                    </a:nvSpPr>
                                    <a:spPr bwMode="auto">
                                      <a:xfrm>
                                        <a:off x="2066925" y="4454525"/>
                                        <a:ext cx="896938" cy="87313"/>
                                      </a:xfrm>
                                      <a:prstGeom prst="rect">
                                        <a:avLst/>
                                      </a:prstGeom>
                                      <a:solidFill>
                                        <a:srgbClr val="FFFFFF"/>
                                      </a:solidFill>
                                      <a:ln w="9525">
                                        <a:solidFill>
                                          <a:srgbClr val="FF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89" name="Rectangle 2260"/>
                                      <a:cNvSpPr>
                                        <a:spLocks noChangeArrowheads="1"/>
                                      </a:cNvSpPr>
                                    </a:nvSpPr>
                                    <a:spPr bwMode="auto">
                                      <a:xfrm>
                                        <a:off x="2138363" y="4440238"/>
                                        <a:ext cx="763587"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Prototype Testing</a:t>
                                          </a:r>
                                          <a:endParaRPr lang="en-US"/>
                                        </a:p>
                                      </a:txBody>
                                      <a:useSpRect/>
                                    </a:txSp>
                                  </a:sp>
                                  <a:sp>
                                    <a:nvSpPr>
                                      <a:cNvPr id="2790" name="Line 2267"/>
                                      <a:cNvSpPr>
                                        <a:spLocks noChangeShapeType="1"/>
                                      </a:cNvSpPr>
                                    </a:nvSpPr>
                                    <a:spPr bwMode="auto">
                                      <a:xfrm>
                                        <a:off x="6896100" y="1228725"/>
                                        <a:ext cx="0" cy="119063"/>
                                      </a:xfrm>
                                      <a:prstGeom prst="line">
                                        <a:avLst/>
                                      </a:prstGeom>
                                      <a:noFill/>
                                      <a:ln w="9525">
                                        <a:solidFill>
                                          <a:schemeClr val="tx1"/>
                                        </a:solidFill>
                                        <a:round/>
                                        <a:headEnd type="none" w="sm" len="sm"/>
                                        <a:tailEnd type="none" w="sm" len="sm"/>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91" name="Rectangle 2268"/>
                                      <a:cNvSpPr>
                                        <a:spLocks noChangeArrowheads="1"/>
                                      </a:cNvSpPr>
                                    </a:nvSpPr>
                                    <a:spPr bwMode="auto">
                                      <a:xfrm>
                                        <a:off x="4740275" y="4306888"/>
                                        <a:ext cx="249238"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TEMP</a:t>
                                          </a:r>
                                          <a:endParaRPr lang="en-US"/>
                                        </a:p>
                                      </a:txBody>
                                      <a:useSpRect/>
                                    </a:txSp>
                                  </a:sp>
                                  <a:sp>
                                    <a:nvSpPr>
                                      <a:cNvPr id="2792" name="Freeform 2269"/>
                                      <a:cNvSpPr>
                                        <a:spLocks/>
                                      </a:cNvSpPr>
                                    </a:nvSpPr>
                                    <a:spPr bwMode="auto">
                                      <a:xfrm>
                                        <a:off x="5022850" y="4314825"/>
                                        <a:ext cx="69850" cy="63500"/>
                                      </a:xfrm>
                                      <a:custGeom>
                                        <a:avLst/>
                                        <a:gdLst>
                                          <a:gd name="T0" fmla="*/ 0 w 8"/>
                                          <a:gd name="T1" fmla="*/ 55562 h 8"/>
                                          <a:gd name="T2" fmla="*/ 8731 w 8"/>
                                          <a:gd name="T3" fmla="*/ 63500 h 8"/>
                                          <a:gd name="T4" fmla="*/ 17463 w 8"/>
                                          <a:gd name="T5" fmla="*/ 63500 h 8"/>
                                          <a:gd name="T6" fmla="*/ 26194 w 8"/>
                                          <a:gd name="T7" fmla="*/ 63500 h 8"/>
                                          <a:gd name="T8" fmla="*/ 34925 w 8"/>
                                          <a:gd name="T9" fmla="*/ 63500 h 8"/>
                                          <a:gd name="T10" fmla="*/ 34925 w 8"/>
                                          <a:gd name="T11" fmla="*/ 55562 h 8"/>
                                          <a:gd name="T12" fmla="*/ 43656 w 8"/>
                                          <a:gd name="T13" fmla="*/ 55562 h 8"/>
                                          <a:gd name="T14" fmla="*/ 43656 w 8"/>
                                          <a:gd name="T15" fmla="*/ 55562 h 8"/>
                                          <a:gd name="T16" fmla="*/ 52387 w 8"/>
                                          <a:gd name="T17" fmla="*/ 47625 h 8"/>
                                          <a:gd name="T18" fmla="*/ 61119 w 8"/>
                                          <a:gd name="T19" fmla="*/ 47625 h 8"/>
                                          <a:gd name="T20" fmla="*/ 69850 w 8"/>
                                          <a:gd name="T21" fmla="*/ 47625 h 8"/>
                                          <a:gd name="T22" fmla="*/ 69850 w 8"/>
                                          <a:gd name="T23" fmla="*/ 0 h 8"/>
                                          <a:gd name="T24" fmla="*/ 0 w 8"/>
                                          <a:gd name="T25" fmla="*/ 0 h 8"/>
                                          <a:gd name="T26" fmla="*/ 0 w 8"/>
                                          <a:gd name="T27" fmla="*/ 55562 h 8"/>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8"/>
                                          <a:gd name="T43" fmla="*/ 0 h 8"/>
                                          <a:gd name="T44" fmla="*/ 8 w 8"/>
                                          <a:gd name="T45" fmla="*/ 8 h 8"/>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8" h="8">
                                            <a:moveTo>
                                              <a:pt x="0" y="7"/>
                                            </a:moveTo>
                                            <a:cubicBezTo>
                                              <a:pt x="1" y="7"/>
                                              <a:pt x="1" y="8"/>
                                              <a:pt x="1" y="8"/>
                                            </a:cubicBezTo>
                                            <a:cubicBezTo>
                                              <a:pt x="2" y="8"/>
                                              <a:pt x="2" y="8"/>
                                              <a:pt x="2" y="8"/>
                                            </a:cubicBezTo>
                                            <a:cubicBezTo>
                                              <a:pt x="3" y="8"/>
                                              <a:pt x="3" y="8"/>
                                              <a:pt x="3" y="8"/>
                                            </a:cubicBezTo>
                                            <a:cubicBezTo>
                                              <a:pt x="3" y="8"/>
                                              <a:pt x="4" y="8"/>
                                              <a:pt x="4" y="8"/>
                                            </a:cubicBezTo>
                                            <a:cubicBezTo>
                                              <a:pt x="4" y="7"/>
                                              <a:pt x="4" y="7"/>
                                              <a:pt x="4" y="7"/>
                                            </a:cubicBezTo>
                                            <a:cubicBezTo>
                                              <a:pt x="4" y="7"/>
                                              <a:pt x="5" y="7"/>
                                              <a:pt x="5" y="7"/>
                                            </a:cubicBezTo>
                                            <a:cubicBezTo>
                                              <a:pt x="5" y="7"/>
                                              <a:pt x="5" y="7"/>
                                              <a:pt x="5" y="7"/>
                                            </a:cubicBezTo>
                                            <a:cubicBezTo>
                                              <a:pt x="6" y="7"/>
                                              <a:pt x="6" y="7"/>
                                              <a:pt x="6" y="6"/>
                                            </a:cubicBezTo>
                                            <a:cubicBezTo>
                                              <a:pt x="6" y="6"/>
                                              <a:pt x="7" y="6"/>
                                              <a:pt x="7" y="6"/>
                                            </a:cubicBezTo>
                                            <a:cubicBezTo>
                                              <a:pt x="7" y="6"/>
                                              <a:pt x="7" y="6"/>
                                              <a:pt x="8" y="6"/>
                                            </a:cubicBezTo>
                                            <a:lnTo>
                                              <a:pt x="8" y="0"/>
                                            </a:lnTo>
                                            <a:lnTo>
                                              <a:pt x="0" y="0"/>
                                            </a:lnTo>
                                            <a:lnTo>
                                              <a:pt x="0" y="7"/>
                                            </a:lnTo>
                                            <a:close/>
                                          </a:path>
                                        </a:pathLst>
                                      </a:custGeom>
                                      <a:solidFill>
                                        <a:srgbClr val="FFFFFF"/>
                                      </a:solidFill>
                                      <a:ln w="9525" cap="rnd">
                                        <a:solidFill>
                                          <a:srgbClr val="9900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sz="700"/>
                                        </a:p>
                                      </a:txBody>
                                      <a:useSpRect/>
                                    </a:txSp>
                                  </a:sp>
                                  <a:sp>
                                    <a:nvSpPr>
                                      <a:cNvPr id="2793" name="Rectangle 2270"/>
                                      <a:cNvSpPr>
                                        <a:spLocks noChangeArrowheads="1"/>
                                      </a:cNvSpPr>
                                    </a:nvSpPr>
                                    <a:spPr bwMode="auto">
                                      <a:xfrm>
                                        <a:off x="6132513" y="4271963"/>
                                        <a:ext cx="279400" cy="106362"/>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r>
                                            <a:rPr lang="en-US" sz="700">
                                              <a:solidFill>
                                                <a:srgbClr val="000000"/>
                                              </a:solidFill>
                                            </a:rPr>
                                            <a:t>TEMP</a:t>
                                          </a:r>
                                          <a:endParaRPr lang="en-US"/>
                                        </a:p>
                                      </a:txBody>
                                      <a:useSpRect/>
                                    </a:txSp>
                                  </a:sp>
                                  <a:sp>
                                    <a:nvSpPr>
                                      <a:cNvPr id="2794" name="Freeform 2271"/>
                                      <a:cNvSpPr>
                                        <a:spLocks/>
                                      </a:cNvSpPr>
                                    </a:nvSpPr>
                                    <a:spPr bwMode="auto">
                                      <a:xfrm>
                                        <a:off x="6084888" y="4297363"/>
                                        <a:ext cx="69850" cy="63500"/>
                                      </a:xfrm>
                                      <a:custGeom>
                                        <a:avLst/>
                                        <a:gdLst>
                                          <a:gd name="T0" fmla="*/ 0 w 8"/>
                                          <a:gd name="T1" fmla="*/ 55562 h 8"/>
                                          <a:gd name="T2" fmla="*/ 8731 w 8"/>
                                          <a:gd name="T3" fmla="*/ 63500 h 8"/>
                                          <a:gd name="T4" fmla="*/ 17463 w 8"/>
                                          <a:gd name="T5" fmla="*/ 63500 h 8"/>
                                          <a:gd name="T6" fmla="*/ 26194 w 8"/>
                                          <a:gd name="T7" fmla="*/ 63500 h 8"/>
                                          <a:gd name="T8" fmla="*/ 34925 w 8"/>
                                          <a:gd name="T9" fmla="*/ 63500 h 8"/>
                                          <a:gd name="T10" fmla="*/ 34925 w 8"/>
                                          <a:gd name="T11" fmla="*/ 55562 h 8"/>
                                          <a:gd name="T12" fmla="*/ 43656 w 8"/>
                                          <a:gd name="T13" fmla="*/ 55562 h 8"/>
                                          <a:gd name="T14" fmla="*/ 43656 w 8"/>
                                          <a:gd name="T15" fmla="*/ 55562 h 8"/>
                                          <a:gd name="T16" fmla="*/ 52387 w 8"/>
                                          <a:gd name="T17" fmla="*/ 47625 h 8"/>
                                          <a:gd name="T18" fmla="*/ 61119 w 8"/>
                                          <a:gd name="T19" fmla="*/ 47625 h 8"/>
                                          <a:gd name="T20" fmla="*/ 69850 w 8"/>
                                          <a:gd name="T21" fmla="*/ 47625 h 8"/>
                                          <a:gd name="T22" fmla="*/ 69850 w 8"/>
                                          <a:gd name="T23" fmla="*/ 0 h 8"/>
                                          <a:gd name="T24" fmla="*/ 0 w 8"/>
                                          <a:gd name="T25" fmla="*/ 0 h 8"/>
                                          <a:gd name="T26" fmla="*/ 0 w 8"/>
                                          <a:gd name="T27" fmla="*/ 55562 h 8"/>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8"/>
                                          <a:gd name="T43" fmla="*/ 0 h 8"/>
                                          <a:gd name="T44" fmla="*/ 8 w 8"/>
                                          <a:gd name="T45" fmla="*/ 8 h 8"/>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8" h="8">
                                            <a:moveTo>
                                              <a:pt x="0" y="7"/>
                                            </a:moveTo>
                                            <a:cubicBezTo>
                                              <a:pt x="1" y="7"/>
                                              <a:pt x="1" y="8"/>
                                              <a:pt x="1" y="8"/>
                                            </a:cubicBezTo>
                                            <a:cubicBezTo>
                                              <a:pt x="2" y="8"/>
                                              <a:pt x="2" y="8"/>
                                              <a:pt x="2" y="8"/>
                                            </a:cubicBezTo>
                                            <a:cubicBezTo>
                                              <a:pt x="3" y="8"/>
                                              <a:pt x="3" y="8"/>
                                              <a:pt x="3" y="8"/>
                                            </a:cubicBezTo>
                                            <a:cubicBezTo>
                                              <a:pt x="3" y="8"/>
                                              <a:pt x="4" y="8"/>
                                              <a:pt x="4" y="8"/>
                                            </a:cubicBezTo>
                                            <a:cubicBezTo>
                                              <a:pt x="4" y="7"/>
                                              <a:pt x="4" y="7"/>
                                              <a:pt x="4" y="7"/>
                                            </a:cubicBezTo>
                                            <a:cubicBezTo>
                                              <a:pt x="4" y="7"/>
                                              <a:pt x="5" y="7"/>
                                              <a:pt x="5" y="7"/>
                                            </a:cubicBezTo>
                                            <a:cubicBezTo>
                                              <a:pt x="5" y="7"/>
                                              <a:pt x="5" y="7"/>
                                              <a:pt x="5" y="7"/>
                                            </a:cubicBezTo>
                                            <a:cubicBezTo>
                                              <a:pt x="6" y="7"/>
                                              <a:pt x="6" y="7"/>
                                              <a:pt x="6" y="6"/>
                                            </a:cubicBezTo>
                                            <a:cubicBezTo>
                                              <a:pt x="6" y="6"/>
                                              <a:pt x="7" y="6"/>
                                              <a:pt x="7" y="6"/>
                                            </a:cubicBezTo>
                                            <a:cubicBezTo>
                                              <a:pt x="7" y="6"/>
                                              <a:pt x="7" y="6"/>
                                              <a:pt x="8" y="6"/>
                                            </a:cubicBezTo>
                                            <a:lnTo>
                                              <a:pt x="8" y="0"/>
                                            </a:lnTo>
                                            <a:lnTo>
                                              <a:pt x="0" y="0"/>
                                            </a:lnTo>
                                            <a:lnTo>
                                              <a:pt x="0" y="7"/>
                                            </a:lnTo>
                                            <a:close/>
                                          </a:path>
                                        </a:pathLst>
                                      </a:custGeom>
                                      <a:solidFill>
                                        <a:srgbClr val="FFFFFF"/>
                                      </a:solidFill>
                                      <a:ln w="9525" cap="rnd">
                                        <a:solidFill>
                                          <a:srgbClr val="9900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95" name="Rectangle 1722"/>
                                      <a:cNvSpPr>
                                        <a:spLocks noChangeArrowheads="1"/>
                                      </a:cNvSpPr>
                                    </a:nvSpPr>
                                    <a:spPr bwMode="auto">
                                      <a:xfrm>
                                        <a:off x="1851025" y="4556125"/>
                                        <a:ext cx="1136650" cy="104775"/>
                                      </a:xfrm>
                                      <a:prstGeom prst="rect">
                                        <a:avLst/>
                                      </a:prstGeom>
                                      <a:solidFill>
                                        <a:srgbClr val="FFFFFF"/>
                                      </a:solidFill>
                                      <a:ln w="9525">
                                        <a:solidFill>
                                          <a:srgbClr val="FF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796" name="Rectangle 1723"/>
                                      <a:cNvSpPr>
                                        <a:spLocks noChangeArrowheads="1"/>
                                      </a:cNvSpPr>
                                    </a:nvSpPr>
                                    <a:spPr bwMode="auto">
                                      <a:xfrm>
                                        <a:off x="2028825" y="4551363"/>
                                        <a:ext cx="773113"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Constructive M&amp;S</a:t>
                                          </a:r>
                                          <a:endParaRPr lang="en-US"/>
                                        </a:p>
                                      </a:txBody>
                                      <a:useSpRect/>
                                    </a:txSp>
                                  </a:sp>
                                  <a:sp>
                                    <a:nvSpPr>
                                      <a:cNvPr id="2797" name="Rectangle 1674"/>
                                      <a:cNvSpPr>
                                        <a:spLocks noChangeArrowheads="1"/>
                                      </a:cNvSpPr>
                                    </a:nvSpPr>
                                    <a:spPr bwMode="auto">
                                      <a:xfrm>
                                        <a:off x="3195638" y="2476500"/>
                                        <a:ext cx="153987"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IBR</a:t>
                                          </a:r>
                                          <a:endParaRPr lang="en-US"/>
                                        </a:p>
                                      </a:txBody>
                                      <a:useSpRect/>
                                    </a:txSp>
                                  </a:sp>
                                  <a:sp>
                                    <a:nvSpPr>
                                      <a:cNvPr id="2798" name="Rectangle 1722"/>
                                      <a:cNvSpPr>
                                        <a:spLocks noChangeArrowheads="1"/>
                                      </a:cNvSpPr>
                                    </a:nvSpPr>
                                    <a:spPr bwMode="auto">
                                      <a:xfrm>
                                        <a:off x="3819525" y="5013325"/>
                                        <a:ext cx="2028825" cy="98425"/>
                                      </a:xfrm>
                                      <a:prstGeom prst="rect">
                                        <a:avLst/>
                                      </a:prstGeom>
                                      <a:solidFill>
                                        <a:srgbClr val="FFFFFF"/>
                                      </a:solidFill>
                                      <a:ln w="9525">
                                        <a:solidFill>
                                          <a:srgbClr val="FF9900"/>
                                        </a:solidFill>
                                        <a:miter lim="800000"/>
                                        <a:headEnd/>
                                        <a:tailEnd/>
                                      </a:ln>
                                    </a:spPr>
                                    <a:txSp>
                                      <a:txBody>
                                        <a:bodyPr tIns="0" bIns="0"/>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lgn="ctr">
                                            <a:buFontTx/>
                                            <a:buNone/>
                                          </a:pPr>
                                          <a:r>
                                            <a:rPr lang="en-US" sz="700"/>
                                            <a:t>ISTF</a:t>
                                          </a:r>
                                        </a:p>
                                      </a:txBody>
                                      <a:useSpRect/>
                                    </a:txSp>
                                  </a:sp>
                                  <a:sp>
                                    <a:nvSpPr>
                                      <a:cNvPr id="2799" name="Rectangle 1562"/>
                                      <a:cNvSpPr>
                                        <a:spLocks noChangeArrowheads="1"/>
                                      </a:cNvSpPr>
                                    </a:nvSpPr>
                                    <a:spPr bwMode="auto">
                                      <a:xfrm>
                                        <a:off x="5318125" y="5302250"/>
                                        <a:ext cx="128588"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IT4</a:t>
                                          </a:r>
                                          <a:endParaRPr lang="en-US"/>
                                        </a:p>
                                      </a:txBody>
                                      <a:useSpRect/>
                                    </a:txSp>
                                  </a:sp>
                                  <a:sp>
                                    <a:nvSpPr>
                                      <a:cNvPr id="2800" name="Rectangle 2270"/>
                                      <a:cNvSpPr>
                                        <a:spLocks noChangeArrowheads="1"/>
                                      </a:cNvSpPr>
                                    </a:nvSpPr>
                                    <a:spPr bwMode="auto">
                                      <a:xfrm>
                                        <a:off x="1703388" y="4283075"/>
                                        <a:ext cx="203200" cy="106363"/>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r>
                                            <a:rPr lang="en-US" sz="700">
                                              <a:solidFill>
                                                <a:srgbClr val="000000"/>
                                              </a:solidFill>
                                            </a:rPr>
                                            <a:t>TES</a:t>
                                          </a:r>
                                          <a:endParaRPr lang="en-US"/>
                                        </a:p>
                                      </a:txBody>
                                      <a:useSpRect/>
                                    </a:txSp>
                                  </a:sp>
                                  <a:sp>
                                    <a:nvSpPr>
                                      <a:cNvPr id="2801" name="Freeform 2271"/>
                                      <a:cNvSpPr>
                                        <a:spLocks/>
                                      </a:cNvSpPr>
                                    </a:nvSpPr>
                                    <a:spPr bwMode="auto">
                                      <a:xfrm>
                                        <a:off x="1655763" y="4308475"/>
                                        <a:ext cx="69850" cy="63500"/>
                                      </a:xfrm>
                                      <a:custGeom>
                                        <a:avLst/>
                                        <a:gdLst>
                                          <a:gd name="T0" fmla="*/ 0 w 8"/>
                                          <a:gd name="T1" fmla="*/ 55562 h 8"/>
                                          <a:gd name="T2" fmla="*/ 8731 w 8"/>
                                          <a:gd name="T3" fmla="*/ 63500 h 8"/>
                                          <a:gd name="T4" fmla="*/ 17463 w 8"/>
                                          <a:gd name="T5" fmla="*/ 63500 h 8"/>
                                          <a:gd name="T6" fmla="*/ 26194 w 8"/>
                                          <a:gd name="T7" fmla="*/ 63500 h 8"/>
                                          <a:gd name="T8" fmla="*/ 34925 w 8"/>
                                          <a:gd name="T9" fmla="*/ 63500 h 8"/>
                                          <a:gd name="T10" fmla="*/ 34925 w 8"/>
                                          <a:gd name="T11" fmla="*/ 55562 h 8"/>
                                          <a:gd name="T12" fmla="*/ 43656 w 8"/>
                                          <a:gd name="T13" fmla="*/ 55562 h 8"/>
                                          <a:gd name="T14" fmla="*/ 43656 w 8"/>
                                          <a:gd name="T15" fmla="*/ 55562 h 8"/>
                                          <a:gd name="T16" fmla="*/ 52387 w 8"/>
                                          <a:gd name="T17" fmla="*/ 47625 h 8"/>
                                          <a:gd name="T18" fmla="*/ 61119 w 8"/>
                                          <a:gd name="T19" fmla="*/ 47625 h 8"/>
                                          <a:gd name="T20" fmla="*/ 69850 w 8"/>
                                          <a:gd name="T21" fmla="*/ 47625 h 8"/>
                                          <a:gd name="T22" fmla="*/ 69850 w 8"/>
                                          <a:gd name="T23" fmla="*/ 0 h 8"/>
                                          <a:gd name="T24" fmla="*/ 0 w 8"/>
                                          <a:gd name="T25" fmla="*/ 0 h 8"/>
                                          <a:gd name="T26" fmla="*/ 0 w 8"/>
                                          <a:gd name="T27" fmla="*/ 55562 h 8"/>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8"/>
                                          <a:gd name="T43" fmla="*/ 0 h 8"/>
                                          <a:gd name="T44" fmla="*/ 8 w 8"/>
                                          <a:gd name="T45" fmla="*/ 8 h 8"/>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8" h="8">
                                            <a:moveTo>
                                              <a:pt x="0" y="7"/>
                                            </a:moveTo>
                                            <a:cubicBezTo>
                                              <a:pt x="1" y="7"/>
                                              <a:pt x="1" y="8"/>
                                              <a:pt x="1" y="8"/>
                                            </a:cubicBezTo>
                                            <a:cubicBezTo>
                                              <a:pt x="2" y="8"/>
                                              <a:pt x="2" y="8"/>
                                              <a:pt x="2" y="8"/>
                                            </a:cubicBezTo>
                                            <a:cubicBezTo>
                                              <a:pt x="3" y="8"/>
                                              <a:pt x="3" y="8"/>
                                              <a:pt x="3" y="8"/>
                                            </a:cubicBezTo>
                                            <a:cubicBezTo>
                                              <a:pt x="3" y="8"/>
                                              <a:pt x="4" y="8"/>
                                              <a:pt x="4" y="8"/>
                                            </a:cubicBezTo>
                                            <a:cubicBezTo>
                                              <a:pt x="4" y="7"/>
                                              <a:pt x="4" y="7"/>
                                              <a:pt x="4" y="7"/>
                                            </a:cubicBezTo>
                                            <a:cubicBezTo>
                                              <a:pt x="4" y="7"/>
                                              <a:pt x="5" y="7"/>
                                              <a:pt x="5" y="7"/>
                                            </a:cubicBezTo>
                                            <a:cubicBezTo>
                                              <a:pt x="5" y="7"/>
                                              <a:pt x="5" y="7"/>
                                              <a:pt x="5" y="7"/>
                                            </a:cubicBezTo>
                                            <a:cubicBezTo>
                                              <a:pt x="6" y="7"/>
                                              <a:pt x="6" y="7"/>
                                              <a:pt x="6" y="6"/>
                                            </a:cubicBezTo>
                                            <a:cubicBezTo>
                                              <a:pt x="6" y="6"/>
                                              <a:pt x="7" y="6"/>
                                              <a:pt x="7" y="6"/>
                                            </a:cubicBezTo>
                                            <a:cubicBezTo>
                                              <a:pt x="7" y="6"/>
                                              <a:pt x="7" y="6"/>
                                              <a:pt x="8" y="6"/>
                                            </a:cubicBezTo>
                                            <a:lnTo>
                                              <a:pt x="8" y="0"/>
                                            </a:lnTo>
                                            <a:lnTo>
                                              <a:pt x="0" y="0"/>
                                            </a:lnTo>
                                            <a:lnTo>
                                              <a:pt x="0" y="7"/>
                                            </a:lnTo>
                                            <a:close/>
                                          </a:path>
                                        </a:pathLst>
                                      </a:custGeom>
                                      <a:solidFill>
                                        <a:srgbClr val="FFFFFF"/>
                                      </a:solidFill>
                                      <a:ln w="9525" cap="rnd">
                                        <a:solidFill>
                                          <a:srgbClr val="9900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02" name="Line 1566"/>
                                      <a:cNvSpPr>
                                        <a:spLocks noChangeShapeType="1"/>
                                      </a:cNvSpPr>
                                    </a:nvSpPr>
                                    <a:spPr bwMode="auto">
                                      <a:xfrm>
                                        <a:off x="5046663" y="5302250"/>
                                        <a:ext cx="0" cy="111125"/>
                                      </a:xfrm>
                                      <a:prstGeom prst="line">
                                        <a:avLst/>
                                      </a:prstGeom>
                                      <a:noFill/>
                                      <a:ln w="17463">
                                        <a:solidFill>
                                          <a:srgbClr val="FF9900"/>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03" name="Rectangle 1562"/>
                                      <a:cNvSpPr>
                                        <a:spLocks noChangeArrowheads="1"/>
                                      </a:cNvSpPr>
                                    </a:nvSpPr>
                                    <a:spPr bwMode="auto">
                                      <a:xfrm>
                                        <a:off x="6013450" y="5300663"/>
                                        <a:ext cx="13017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IT5</a:t>
                                          </a:r>
                                          <a:endParaRPr lang="en-US"/>
                                        </a:p>
                                      </a:txBody>
                                      <a:useSpRect/>
                                    </a:txSp>
                                  </a:sp>
                                  <a:sp>
                                    <a:nvSpPr>
                                      <a:cNvPr id="2804" name="Rectangle 1722"/>
                                      <a:cNvSpPr>
                                        <a:spLocks noChangeArrowheads="1"/>
                                      </a:cNvSpPr>
                                    </a:nvSpPr>
                                    <a:spPr bwMode="auto">
                                      <a:xfrm>
                                        <a:off x="3111500" y="4554538"/>
                                        <a:ext cx="1136650" cy="104775"/>
                                      </a:xfrm>
                                      <a:prstGeom prst="rect">
                                        <a:avLst/>
                                      </a:prstGeom>
                                      <a:solidFill>
                                        <a:srgbClr val="FFFFFF"/>
                                      </a:solidFill>
                                      <a:ln w="9525">
                                        <a:solidFill>
                                          <a:srgbClr val="FF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05" name="Rectangle 1723"/>
                                      <a:cNvSpPr>
                                        <a:spLocks noChangeArrowheads="1"/>
                                      </a:cNvSpPr>
                                    </a:nvSpPr>
                                    <a:spPr bwMode="auto">
                                      <a:xfrm>
                                        <a:off x="3289300" y="4549775"/>
                                        <a:ext cx="773113"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Constructive M&amp;S</a:t>
                                          </a:r>
                                          <a:endParaRPr lang="en-US"/>
                                        </a:p>
                                      </a:txBody>
                                      <a:useSpRect/>
                                    </a:txSp>
                                  </a:sp>
                                  <a:sp>
                                    <a:nvSpPr>
                                      <a:cNvPr id="2806" name="Rectangle 1722"/>
                                      <a:cNvSpPr>
                                        <a:spLocks noChangeArrowheads="1"/>
                                      </a:cNvSpPr>
                                    </a:nvSpPr>
                                    <a:spPr bwMode="auto">
                                      <a:xfrm>
                                        <a:off x="2082800" y="4681538"/>
                                        <a:ext cx="909638" cy="104775"/>
                                      </a:xfrm>
                                      <a:prstGeom prst="rect">
                                        <a:avLst/>
                                      </a:prstGeom>
                                      <a:solidFill>
                                        <a:srgbClr val="FFFFFF"/>
                                      </a:solidFill>
                                      <a:ln w="9525">
                                        <a:solidFill>
                                          <a:srgbClr val="FF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07" name="Rectangle 1723"/>
                                      <a:cNvSpPr>
                                        <a:spLocks noChangeArrowheads="1"/>
                                      </a:cNvSpPr>
                                    </a:nvSpPr>
                                    <a:spPr bwMode="auto">
                                      <a:xfrm>
                                        <a:off x="2287588" y="4683125"/>
                                        <a:ext cx="504825"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Virtual M&amp;S</a:t>
                                          </a:r>
                                          <a:endParaRPr lang="en-US"/>
                                        </a:p>
                                      </a:txBody>
                                      <a:useSpRect/>
                                    </a:txSp>
                                  </a:sp>
                                  <a:sp>
                                    <a:nvSpPr>
                                      <a:cNvPr id="2808" name="Rectangle 1722"/>
                                      <a:cNvSpPr>
                                        <a:spLocks noChangeArrowheads="1"/>
                                      </a:cNvSpPr>
                                    </a:nvSpPr>
                                    <a:spPr bwMode="auto">
                                      <a:xfrm>
                                        <a:off x="2635250" y="4799013"/>
                                        <a:ext cx="381000" cy="98425"/>
                                      </a:xfrm>
                                      <a:prstGeom prst="rect">
                                        <a:avLst/>
                                      </a:prstGeom>
                                      <a:solidFill>
                                        <a:srgbClr val="FFFFFF"/>
                                      </a:solidFill>
                                      <a:ln w="9525">
                                        <a:solidFill>
                                          <a:srgbClr val="FF9900"/>
                                        </a:solidFill>
                                        <a:miter lim="800000"/>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09" name="Rectangle 1723"/>
                                      <a:cNvSpPr>
                                        <a:spLocks noChangeArrowheads="1"/>
                                      </a:cNvSpPr>
                                    </a:nvSpPr>
                                    <a:spPr bwMode="auto">
                                      <a:xfrm>
                                        <a:off x="2763838" y="4794250"/>
                                        <a:ext cx="139700"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SIL</a:t>
                                          </a:r>
                                          <a:endParaRPr lang="en-US"/>
                                        </a:p>
                                      </a:txBody>
                                      <a:useSpRect/>
                                    </a:txSp>
                                  </a:sp>
                                  <a:sp>
                                    <a:nvSpPr>
                                      <a:cNvPr id="2810" name="Freeform 1931"/>
                                      <a:cNvSpPr>
                                        <a:spLocks/>
                                      </a:cNvSpPr>
                                    </a:nvSpPr>
                                    <a:spPr bwMode="auto">
                                      <a:xfrm>
                                        <a:off x="3773488" y="5740400"/>
                                        <a:ext cx="107950" cy="128588"/>
                                      </a:xfrm>
                                      <a:custGeom>
                                        <a:avLst/>
                                        <a:gdLst>
                                          <a:gd name="T0" fmla="*/ 53169 w 67"/>
                                          <a:gd name="T1" fmla="*/ 128588 h 81"/>
                                          <a:gd name="T2" fmla="*/ 0 w 67"/>
                                          <a:gd name="T3" fmla="*/ 0 h 81"/>
                                          <a:gd name="T4" fmla="*/ 107950 w 67"/>
                                          <a:gd name="T5" fmla="*/ 0 h 81"/>
                                          <a:gd name="T6" fmla="*/ 53169 w 67"/>
                                          <a:gd name="T7" fmla="*/ 128588 h 81"/>
                                          <a:gd name="T8" fmla="*/ 0 60000 65536"/>
                                          <a:gd name="T9" fmla="*/ 0 60000 65536"/>
                                          <a:gd name="T10" fmla="*/ 0 60000 65536"/>
                                          <a:gd name="T11" fmla="*/ 0 60000 65536"/>
                                          <a:gd name="T12" fmla="*/ 0 w 67"/>
                                          <a:gd name="T13" fmla="*/ 0 h 81"/>
                                          <a:gd name="T14" fmla="*/ 67 w 67"/>
                                          <a:gd name="T15" fmla="*/ 81 h 81"/>
                                        </a:gdLst>
                                        <a:ahLst/>
                                        <a:cxnLst>
                                          <a:cxn ang="T8">
                                            <a:pos x="T0" y="T1"/>
                                          </a:cxn>
                                          <a:cxn ang="T9">
                                            <a:pos x="T2" y="T3"/>
                                          </a:cxn>
                                          <a:cxn ang="T10">
                                            <a:pos x="T4" y="T5"/>
                                          </a:cxn>
                                          <a:cxn ang="T11">
                                            <a:pos x="T6" y="T7"/>
                                          </a:cxn>
                                        </a:cxnLst>
                                        <a:rect l="T12" t="T13" r="T14" b="T15"/>
                                        <a:pathLst>
                                          <a:path w="67" h="81">
                                            <a:moveTo>
                                              <a:pt x="33" y="81"/>
                                            </a:moveTo>
                                            <a:lnTo>
                                              <a:pt x="0" y="0"/>
                                            </a:lnTo>
                                            <a:lnTo>
                                              <a:pt x="67" y="0"/>
                                            </a:lnTo>
                                            <a:lnTo>
                                              <a:pt x="33" y="81"/>
                                            </a:lnTo>
                                            <a:close/>
                                          </a:path>
                                        </a:pathLst>
                                      </a:custGeom>
                                      <a:solidFill>
                                        <a:srgbClr val="FFFFFF"/>
                                      </a:solidFill>
                                      <a:ln w="9525" cap="rnd">
                                        <a:solidFill>
                                          <a:srgbClr val="3399FF"/>
                                        </a:solidFill>
                                        <a:round/>
                                        <a:headEnd/>
                                        <a:tailEnd/>
                                      </a:ln>
                                    </a:spPr>
                                    <a:txSp>
                                      <a:txBody>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endParaRPr lang="en-US"/>
                                        </a:p>
                                      </a:txBody>
                                      <a:useSpRect/>
                                    </a:txSp>
                                  </a:sp>
                                  <a:sp>
                                    <a:nvSpPr>
                                      <a:cNvPr id="2811" name="Rectangle 1997"/>
                                      <a:cNvSpPr>
                                        <a:spLocks noChangeArrowheads="1"/>
                                      </a:cNvSpPr>
                                    </a:nvSpPr>
                                    <a:spPr bwMode="auto">
                                      <a:xfrm>
                                        <a:off x="3567113" y="5753100"/>
                                        <a:ext cx="198437" cy="107950"/>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buChar char="•"/>
                                            <a:defRPr sz="1200" b="1" kern="1200">
                                              <a:solidFill>
                                                <a:schemeClr val="tx1"/>
                                              </a:solidFill>
                                              <a:latin typeface="Arial" charset="0"/>
                                              <a:ea typeface="+mn-ea"/>
                                              <a:cs typeface="+mn-cs"/>
                                            </a:defRPr>
                                          </a:lvl1pPr>
                                          <a:lvl2pPr marL="457200" algn="l" rtl="0" fontAlgn="base">
                                            <a:spcBef>
                                              <a:spcPct val="0"/>
                                            </a:spcBef>
                                            <a:spcAft>
                                              <a:spcPct val="0"/>
                                            </a:spcAft>
                                            <a:buChar char="•"/>
                                            <a:defRPr sz="1200" b="1" kern="1200">
                                              <a:solidFill>
                                                <a:schemeClr val="tx1"/>
                                              </a:solidFill>
                                              <a:latin typeface="Arial" charset="0"/>
                                              <a:ea typeface="+mn-ea"/>
                                              <a:cs typeface="+mn-cs"/>
                                            </a:defRPr>
                                          </a:lvl2pPr>
                                          <a:lvl3pPr marL="914400" algn="l" rtl="0" fontAlgn="base">
                                            <a:spcBef>
                                              <a:spcPct val="0"/>
                                            </a:spcBef>
                                            <a:spcAft>
                                              <a:spcPct val="0"/>
                                            </a:spcAft>
                                            <a:buChar char="•"/>
                                            <a:defRPr sz="1200" b="1" kern="1200">
                                              <a:solidFill>
                                                <a:schemeClr val="tx1"/>
                                              </a:solidFill>
                                              <a:latin typeface="Arial" charset="0"/>
                                              <a:ea typeface="+mn-ea"/>
                                              <a:cs typeface="+mn-cs"/>
                                            </a:defRPr>
                                          </a:lvl3pPr>
                                          <a:lvl4pPr marL="1371600" algn="l" rtl="0" fontAlgn="base">
                                            <a:spcBef>
                                              <a:spcPct val="0"/>
                                            </a:spcBef>
                                            <a:spcAft>
                                              <a:spcPct val="0"/>
                                            </a:spcAft>
                                            <a:buChar char="•"/>
                                            <a:defRPr sz="1200" b="1" kern="1200">
                                              <a:solidFill>
                                                <a:schemeClr val="tx1"/>
                                              </a:solidFill>
                                              <a:latin typeface="Arial" charset="0"/>
                                              <a:ea typeface="+mn-ea"/>
                                              <a:cs typeface="+mn-cs"/>
                                            </a:defRPr>
                                          </a:lvl4pPr>
                                          <a:lvl5pPr marL="1828800" algn="l" rtl="0" fontAlgn="base">
                                            <a:spcBef>
                                              <a:spcPct val="0"/>
                                            </a:spcBef>
                                            <a:spcAft>
                                              <a:spcPct val="0"/>
                                            </a:spcAft>
                                            <a:buChar char="•"/>
                                            <a:defRPr sz="1200" b="1" kern="1200">
                                              <a:solidFill>
                                                <a:schemeClr val="tx1"/>
                                              </a:solidFill>
                                              <a:latin typeface="Arial" charset="0"/>
                                              <a:ea typeface="+mn-ea"/>
                                              <a:cs typeface="+mn-cs"/>
                                            </a:defRPr>
                                          </a:lvl5pPr>
                                          <a:lvl6pPr marL="2286000" algn="l" defTabSz="914400" rtl="0" eaLnBrk="1" latinLnBrk="0" hangingPunct="1">
                                            <a:defRPr sz="1200" b="1" kern="1200">
                                              <a:solidFill>
                                                <a:schemeClr val="tx1"/>
                                              </a:solidFill>
                                              <a:latin typeface="Arial" charset="0"/>
                                              <a:ea typeface="+mn-ea"/>
                                              <a:cs typeface="+mn-cs"/>
                                            </a:defRPr>
                                          </a:lvl6pPr>
                                          <a:lvl7pPr marL="2743200" algn="l" defTabSz="914400" rtl="0" eaLnBrk="1" latinLnBrk="0" hangingPunct="1">
                                            <a:defRPr sz="1200" b="1" kern="1200">
                                              <a:solidFill>
                                                <a:schemeClr val="tx1"/>
                                              </a:solidFill>
                                              <a:latin typeface="Arial" charset="0"/>
                                              <a:ea typeface="+mn-ea"/>
                                              <a:cs typeface="+mn-cs"/>
                                            </a:defRPr>
                                          </a:lvl7pPr>
                                          <a:lvl8pPr marL="3200400" algn="l" defTabSz="914400" rtl="0" eaLnBrk="1" latinLnBrk="0" hangingPunct="1">
                                            <a:defRPr sz="1200" b="1" kern="1200">
                                              <a:solidFill>
                                                <a:schemeClr val="tx1"/>
                                              </a:solidFill>
                                              <a:latin typeface="Arial" charset="0"/>
                                              <a:ea typeface="+mn-ea"/>
                                              <a:cs typeface="+mn-cs"/>
                                            </a:defRPr>
                                          </a:lvl8pPr>
                                          <a:lvl9pPr marL="3657600" algn="l" defTabSz="914400" rtl="0" eaLnBrk="1" latinLnBrk="0" hangingPunct="1">
                                            <a:defRPr sz="1200" b="1" kern="1200">
                                              <a:solidFill>
                                                <a:schemeClr val="tx1"/>
                                              </a:solidFill>
                                              <a:latin typeface="Arial" charset="0"/>
                                              <a:ea typeface="+mn-ea"/>
                                              <a:cs typeface="+mn-cs"/>
                                            </a:defRPr>
                                          </a:lvl9pPr>
                                        </a:lstStyle>
                                        <a:p>
                                          <a:pPr>
                                            <a:buFontTx/>
                                            <a:buNone/>
                                          </a:pPr>
                                          <a:r>
                                            <a:rPr lang="en-US" sz="700">
                                              <a:solidFill>
                                                <a:srgbClr val="000000"/>
                                              </a:solidFill>
                                            </a:rPr>
                                            <a:t>IATT</a:t>
                                          </a:r>
                                          <a:endParaRPr lang="en-US"/>
                                        </a:p>
                                      </a:txBody>
                                      <a:useSpRect/>
                                    </a:txSp>
                                  </a:sp>
                                </lc:lockedCanvas>
                              </a:graphicData>
                            </a:graphic>
                          </wp:inline>
                        </w:drawing>
                      </w:r>
                    </w:p>
                    <w:p w14:paraId="705A6D58" w14:textId="77777777" w:rsidR="004F094F" w:rsidRPr="00A730AC" w:rsidRDefault="004F094F" w:rsidP="00F8504E">
                      <w:pPr>
                        <w:pStyle w:val="Default"/>
                      </w:pPr>
                    </w:p>
                  </w:txbxContent>
                </v:textbox>
                <w10:anchorlock/>
              </v:shape>
            </w:pict>
          </mc:Fallback>
        </mc:AlternateContent>
      </w:r>
    </w:p>
    <w:bookmarkStart w:id="34" w:name="_Toc353796654" w:displacedByCustomXml="next"/>
    <w:sdt>
      <w:sdtPr>
        <w:id w:val="1080904862"/>
        <w:lock w:val="sdtContentLocked"/>
        <w:placeholder>
          <w:docPart w:val="47604F8C3420421BA187D396506A4579"/>
        </w:placeholder>
      </w:sdtPr>
      <w:sdtEndPr/>
      <w:sdtContent>
        <w:bookmarkStart w:id="35" w:name="_Toc287278344" w:displacedByCustomXml="prev"/>
        <w:p w14:paraId="08440F88" w14:textId="77777777" w:rsidR="00F8504E" w:rsidRPr="00590058" w:rsidRDefault="00F8504E" w:rsidP="00443B12">
          <w:pPr>
            <w:pStyle w:val="TOCHeading1"/>
          </w:pPr>
          <w:r w:rsidRPr="00590058">
            <w:t xml:space="preserve">PART III – TEST AND EVALUATION STRATEGY </w:t>
          </w:r>
        </w:p>
      </w:sdtContent>
    </w:sdt>
    <w:bookmarkEnd w:id="35" w:displacedByCustomXml="prev"/>
    <w:bookmarkEnd w:id="34" w:displacedByCustomXml="prev"/>
    <w:p w14:paraId="361499DE" w14:textId="77777777" w:rsidR="00760934" w:rsidRDefault="00760934" w:rsidP="00FA230C">
      <w:bookmarkStart w:id="36" w:name="_Toc353796655"/>
    </w:p>
    <w:p w14:paraId="4F5F9BBC" w14:textId="77777777" w:rsidR="00F8504E" w:rsidRPr="00EC0EAE" w:rsidRDefault="008626A3" w:rsidP="00443B12">
      <w:pPr>
        <w:pStyle w:val="Heading2"/>
      </w:pPr>
      <w:sdt>
        <w:sdtPr>
          <w:id w:val="1080904863"/>
          <w:lock w:val="sdtContentLocked"/>
          <w:placeholder>
            <w:docPart w:val="47604F8C3420421BA187D396506A4579"/>
          </w:placeholder>
        </w:sdtPr>
        <w:sdtEndPr/>
        <w:sdtContent>
          <w:bookmarkStart w:id="37" w:name="_Toc287278345"/>
          <w:r w:rsidR="00F8504E" w:rsidRPr="00590058">
            <w:t>T&amp;E Strategy.</w:t>
          </w:r>
        </w:sdtContent>
      </w:sdt>
      <w:bookmarkEnd w:id="36"/>
      <w:bookmarkEnd w:id="37"/>
      <w:r w:rsidR="00F8504E" w:rsidRPr="00590058">
        <w:t xml:space="preserve">  </w:t>
      </w:r>
    </w:p>
    <w:sdt>
      <w:sdtPr>
        <w:id w:val="10618470"/>
        <w:placeholder>
          <w:docPart w:val="0CD4F67B4E49414F8E759D365369F2B6"/>
        </w:placeholder>
        <w:showingPlcHdr/>
      </w:sdtPr>
      <w:sdtEndPr/>
      <w:sdtContent>
        <w:p w14:paraId="21E65D15" w14:textId="77777777" w:rsidR="00F8504E" w:rsidRDefault="00F8504E" w:rsidP="00640D1C">
          <w:pPr>
            <w:pStyle w:val="Addm-InputStyle"/>
          </w:pPr>
          <w:r w:rsidRPr="00A36B2F">
            <w:t>Click here to enter text.</w:t>
          </w:r>
        </w:p>
      </w:sdtContent>
    </w:sdt>
    <w:p w14:paraId="1D8DA3AE" w14:textId="77777777" w:rsidR="00F8504E" w:rsidRPr="00CA77CF" w:rsidRDefault="008626A3" w:rsidP="00640D1C">
      <w:pPr>
        <w:pStyle w:val="Addm-Guidance"/>
      </w:pPr>
      <w:sdt>
        <w:sdtPr>
          <w:id w:val="92272768"/>
          <w:placeholder>
            <w:docPart w:val="99D590C6AA044DB7931DF33FA7EF109A"/>
          </w:placeholder>
        </w:sdtPr>
        <w:sdtEndPr/>
        <w:sdtContent>
          <w:r w:rsidR="00F8504E" w:rsidRPr="006202B9">
            <w:t xml:space="preserve">Guidance:  </w:t>
          </w:r>
          <w:r w:rsidR="00F8504E" w:rsidRPr="00CA77CF">
            <w:t>Introduce the program T&amp;E strategy by briefly describing how it supports the acquisition strategy as described in Section 1.3.2.  This section should summarize an effective and efficient</w:t>
          </w:r>
          <w:r w:rsidR="003A31ED">
            <w:t xml:space="preserve"> approach to the test program. B</w:t>
          </w:r>
          <w:r w:rsidR="00F8504E" w:rsidRPr="00CA77CF">
            <w:t>riefly describe the relative emphasis on methodologies (e.g., Modeling and Simulation (M&amp;S), Measurement Facility (MF), Systems Integration Laboratory (SIL), Hardware-In-the-Loop Test (HILT), Installed System Test Facility (ISTF), Open Air Range (OAR)).</w:t>
          </w:r>
        </w:sdtContent>
      </w:sdt>
      <w:r w:rsidR="00F8504E" w:rsidRPr="00CA77CF">
        <w:t xml:space="preserve">  </w:t>
      </w:r>
    </w:p>
    <w:bookmarkStart w:id="38" w:name="_Toc353796656" w:displacedByCustomXml="next"/>
    <w:sdt>
      <w:sdtPr>
        <w:id w:val="-1935278325"/>
        <w:lock w:val="sdtContentLocked"/>
        <w:placeholder>
          <w:docPart w:val="DefaultPlaceholder_1082065158"/>
        </w:placeholder>
      </w:sdtPr>
      <w:sdtEndPr/>
      <w:sdtContent>
        <w:p w14:paraId="5DCD14C3" w14:textId="77777777" w:rsidR="00BF463B" w:rsidRDefault="003A31ED" w:rsidP="003A31ED">
          <w:pPr>
            <w:pStyle w:val="Heading3"/>
          </w:pPr>
          <w:r>
            <w:t>Developmental and Operational Test Objectives.</w:t>
          </w:r>
        </w:p>
        <w:bookmarkEnd w:id="38" w:displacedByCustomXml="next"/>
      </w:sdtContent>
    </w:sdt>
    <w:sdt>
      <w:sdtPr>
        <w:id w:val="1771354482"/>
        <w:placeholder>
          <w:docPart w:val="B28A577744AB406AB8716B708F21857E"/>
        </w:placeholder>
        <w:showingPlcHdr/>
      </w:sdtPr>
      <w:sdtEndPr/>
      <w:sdtContent>
        <w:p w14:paraId="1FA272C7" w14:textId="77777777" w:rsidR="00FA230C" w:rsidRDefault="00FA230C" w:rsidP="00FA230C">
          <w:pPr>
            <w:pStyle w:val="Addm-InputStyle"/>
            <w:rPr>
              <w:rFonts w:eastAsia="Times New Roman"/>
              <w:color w:val="auto"/>
            </w:rPr>
          </w:pPr>
          <w:r w:rsidRPr="00A36B2F">
            <w:t>Click here to enter text.</w:t>
          </w:r>
        </w:p>
      </w:sdtContent>
    </w:sdt>
    <w:sdt>
      <w:sdtPr>
        <w:id w:val="-1542044443"/>
        <w:placeholder>
          <w:docPart w:val="DefaultPlaceholder_1082065158"/>
        </w:placeholder>
      </w:sdtPr>
      <w:sdtEndPr/>
      <w:sdtContent>
        <w:p w14:paraId="361A1263" w14:textId="77777777" w:rsidR="003A31ED" w:rsidRDefault="003A31ED" w:rsidP="003A31ED">
          <w:pPr>
            <w:pStyle w:val="Addm-Guidance"/>
          </w:pPr>
          <w:r>
            <w:t xml:space="preserve">Guidance: </w:t>
          </w:r>
          <w:r w:rsidRPr="00CA77CF">
            <w:t>The developmental and operational test objectives are discussed separately below; however this section must also address how the test objectives will be integrated to support the acquisition strategy by evaluating the capabilities to be delivered to the user without compromising the goals of each major kind of test type.  Where possible, the discussions should focus on the testing for capabilities, and address testing of subsystems or components where they represent a significant risk to achieving a necessary capability.  As the system matures and production representative test articles are available, the strategy should address the conditions for integrating DT and OT tests.</w:t>
          </w:r>
        </w:p>
      </w:sdtContent>
    </w:sdt>
    <w:bookmarkStart w:id="39" w:name="_Toc353796657" w:displacedByCustomXml="next"/>
    <w:sdt>
      <w:sdtPr>
        <w:id w:val="924842034"/>
        <w:lock w:val="sdtContentLocked"/>
        <w:placeholder>
          <w:docPart w:val="DefaultPlaceholder_1082065158"/>
        </w:placeholder>
      </w:sdtPr>
      <w:sdtEndPr/>
      <w:sdtContent>
        <w:p w14:paraId="21402E7E" w14:textId="77777777" w:rsidR="003A31ED" w:rsidRDefault="003A31ED" w:rsidP="003A31ED">
          <w:pPr>
            <w:pStyle w:val="Heading3"/>
          </w:pPr>
          <w:r>
            <w:t>Evaluations.</w:t>
          </w:r>
        </w:p>
        <w:bookmarkEnd w:id="39" w:displacedByCustomXml="next"/>
      </w:sdtContent>
    </w:sdt>
    <w:sdt>
      <w:sdtPr>
        <w:id w:val="-929495935"/>
        <w:placeholder>
          <w:docPart w:val="F7CE4C6BAD4842EAA06FC2A05DCBEE82"/>
        </w:placeholder>
        <w:showingPlcHdr/>
      </w:sdtPr>
      <w:sdtEndPr/>
      <w:sdtContent>
        <w:p w14:paraId="36445909" w14:textId="77777777" w:rsidR="00FA230C" w:rsidRDefault="00FA230C" w:rsidP="00FA230C">
          <w:pPr>
            <w:pStyle w:val="Addm-InputStyle"/>
            <w:rPr>
              <w:rFonts w:eastAsia="Times New Roman"/>
              <w:color w:val="auto"/>
            </w:rPr>
          </w:pPr>
          <w:r w:rsidRPr="00A36B2F">
            <w:t>Click here to enter text.</w:t>
          </w:r>
        </w:p>
      </w:sdtContent>
    </w:sdt>
    <w:sdt>
      <w:sdtPr>
        <w:id w:val="-1436055023"/>
        <w:placeholder>
          <w:docPart w:val="DefaultPlaceholder_1082065158"/>
        </w:placeholder>
      </w:sdtPr>
      <w:sdtEndPr/>
      <w:sdtContent>
        <w:p w14:paraId="7718901F" w14:textId="77777777" w:rsidR="003A31ED" w:rsidRDefault="003A31ED" w:rsidP="00FA230C">
          <w:pPr>
            <w:pStyle w:val="Addm-Guidance"/>
          </w:pPr>
          <w:r>
            <w:t xml:space="preserve">Guidance: </w:t>
          </w:r>
          <w:r w:rsidRPr="00CA77CF">
            <w:t xml:space="preserve">Evaluations shall include a comparison with current mission capabilities using existing data, so that measurable improvements can be determined.  If such evaluation is considered costly relative to the benefits gained, the PM shall propose an alternative evaluation strategy.  Describe the strategy for achieving this comparison and for ensuring data are retained and managed for future comparison results of evolutionary increments or future replacement capabilities.  </w:t>
          </w:r>
        </w:p>
      </w:sdtContent>
    </w:sdt>
    <w:bookmarkStart w:id="40" w:name="_Toc353796658"/>
    <w:p w14:paraId="045DFE03" w14:textId="77777777" w:rsidR="00F8504E" w:rsidRPr="005C4F77" w:rsidRDefault="008626A3" w:rsidP="005C4F77">
      <w:pPr>
        <w:pStyle w:val="Heading2"/>
      </w:pPr>
      <w:sdt>
        <w:sdtPr>
          <w:id w:val="1080904864"/>
          <w:lock w:val="sdtContentLocked"/>
          <w:placeholder>
            <w:docPart w:val="47604F8C3420421BA187D396506A4579"/>
          </w:placeholder>
        </w:sdtPr>
        <w:sdtEndPr/>
        <w:sdtContent>
          <w:bookmarkStart w:id="41" w:name="_Toc287278346"/>
          <w:r w:rsidR="00F8504E" w:rsidRPr="005C4F77">
            <w:t>Evaluation Framework.</w:t>
          </w:r>
        </w:sdtContent>
      </w:sdt>
      <w:bookmarkEnd w:id="40"/>
      <w:bookmarkEnd w:id="41"/>
      <w:r w:rsidR="00F8504E" w:rsidRPr="005C4F77">
        <w:t xml:space="preserve">  </w:t>
      </w:r>
    </w:p>
    <w:sdt>
      <w:sdtPr>
        <w:id w:val="10618471"/>
        <w:placeholder>
          <w:docPart w:val="978CA83E574F47A6B1DB966F28FAB852"/>
        </w:placeholder>
        <w:showingPlcHdr/>
      </w:sdtPr>
      <w:sdtEndPr/>
      <w:sdtContent>
        <w:p w14:paraId="24E6593C" w14:textId="77777777" w:rsidR="00F8504E" w:rsidRDefault="00F8504E" w:rsidP="00640D1C">
          <w:pPr>
            <w:pStyle w:val="Addm-InputStyle"/>
          </w:pPr>
          <w:r w:rsidRPr="00A36B2F">
            <w:t>Click here to enter text.</w:t>
          </w:r>
        </w:p>
      </w:sdtContent>
    </w:sdt>
    <w:sdt>
      <w:sdtPr>
        <w:id w:val="-1447538076"/>
        <w:placeholder>
          <w:docPart w:val="DefaultPlaceholder_1082065158"/>
        </w:placeholder>
      </w:sdtPr>
      <w:sdtEndPr/>
      <w:sdtContent>
        <w:p w14:paraId="33FA29B7" w14:textId="77777777" w:rsidR="00640D1C" w:rsidRPr="00640D1C" w:rsidRDefault="00640D1C" w:rsidP="00640D1C">
          <w:pPr>
            <w:pStyle w:val="Addm-Guidance"/>
          </w:pPr>
          <w:r w:rsidRPr="00640D1C">
            <w:t>Guidance:  Describe the overall evaluation approach focusing on key decisions in the system lifecycle and addressing key system risks, program unique Critical Operational Issues (COIs) or Critical Operational Issue Criteria (COIC), and Critical Technical Parameters (CTPs).  Specific areas of evaluation to address are related to the:</w:t>
          </w:r>
        </w:p>
        <w:p w14:paraId="1F1F1FEF" w14:textId="77777777" w:rsidR="00640D1C" w:rsidRPr="00640D1C" w:rsidRDefault="00640D1C" w:rsidP="00640D1C">
          <w:pPr>
            <w:pStyle w:val="Addm-Guidance"/>
          </w:pPr>
          <w:r w:rsidRPr="00640D1C">
            <w:t>(1)</w:t>
          </w:r>
          <w:r w:rsidRPr="00640D1C">
            <w:tab/>
            <w:t xml:space="preserve">Development of the system and processes (include maturation of system design) </w:t>
          </w:r>
        </w:p>
        <w:p w14:paraId="0818CE1F" w14:textId="77777777" w:rsidR="00640D1C" w:rsidRPr="00640D1C" w:rsidRDefault="00640D1C" w:rsidP="00640D1C">
          <w:pPr>
            <w:pStyle w:val="Addm-Guidance"/>
          </w:pPr>
          <w:r w:rsidRPr="00640D1C">
            <w:t>(2)</w:t>
          </w:r>
          <w:r w:rsidRPr="00640D1C">
            <w:tab/>
            <w:t xml:space="preserve">System performance in the mission context </w:t>
          </w:r>
        </w:p>
        <w:p w14:paraId="3AA83AE0" w14:textId="77777777" w:rsidR="00640D1C" w:rsidRPr="00640D1C" w:rsidRDefault="00640D1C" w:rsidP="00640D1C">
          <w:pPr>
            <w:pStyle w:val="Addm-Guidance"/>
          </w:pPr>
          <w:r w:rsidRPr="00640D1C">
            <w:t>(3)</w:t>
          </w:r>
          <w:r w:rsidRPr="00640D1C">
            <w:tab/>
            <w:t xml:space="preserve">OTA independent assessments and evaluations </w:t>
          </w:r>
        </w:p>
        <w:p w14:paraId="62E78561" w14:textId="77777777" w:rsidR="00640D1C" w:rsidRPr="00640D1C" w:rsidRDefault="00640D1C" w:rsidP="00640D1C">
          <w:pPr>
            <w:pStyle w:val="Addm-Guidance"/>
          </w:pPr>
          <w:r w:rsidRPr="00640D1C">
            <w:t>(4)</w:t>
          </w:r>
          <w:r w:rsidRPr="00640D1C">
            <w:tab/>
            <w:t xml:space="preserve">Survivability and/or lethality </w:t>
          </w:r>
        </w:p>
        <w:p w14:paraId="66F4CA8E" w14:textId="77777777" w:rsidR="00640D1C" w:rsidRPr="00640D1C" w:rsidRDefault="00640D1C" w:rsidP="00640D1C">
          <w:pPr>
            <w:pStyle w:val="Addm-Guidance"/>
          </w:pPr>
          <w:r w:rsidRPr="00640D1C">
            <w:t>(5)</w:t>
          </w:r>
          <w:r w:rsidRPr="00640D1C">
            <w:tab/>
            <w:t xml:space="preserve">Comparison with existing capabilities, and </w:t>
          </w:r>
        </w:p>
        <w:p w14:paraId="580B8E23" w14:textId="77777777" w:rsidR="00640D1C" w:rsidRDefault="00640D1C" w:rsidP="00640D1C">
          <w:pPr>
            <w:pStyle w:val="Addm-Guidance"/>
          </w:pPr>
          <w:r w:rsidRPr="00640D1C">
            <w:t>(6)</w:t>
          </w:r>
          <w:r w:rsidRPr="00640D1C">
            <w:tab/>
            <w:t>Maturation of highest risk technologies</w:t>
          </w:r>
        </w:p>
      </w:sdtContent>
    </w:sdt>
    <w:bookmarkStart w:id="42" w:name="_Toc353796659" w:displacedByCustomXml="next"/>
    <w:sdt>
      <w:sdtPr>
        <w:id w:val="-635724892"/>
        <w:lock w:val="sdtContentLocked"/>
        <w:placeholder>
          <w:docPart w:val="DefaultPlaceholder_1082065158"/>
        </w:placeholder>
      </w:sdtPr>
      <w:sdtEndPr/>
      <w:sdtContent>
        <w:p w14:paraId="4E58CBC6" w14:textId="77777777" w:rsidR="00114CB4" w:rsidRDefault="00ED58CF" w:rsidP="00114CB4">
          <w:pPr>
            <w:pStyle w:val="Heading3"/>
          </w:pPr>
          <w:r>
            <w:t>Related Systems in the Evaluation Approach.</w:t>
          </w:r>
        </w:p>
        <w:bookmarkEnd w:id="42" w:displacedByCustomXml="next"/>
      </w:sdtContent>
    </w:sdt>
    <w:sdt>
      <w:sdtPr>
        <w:id w:val="600389520"/>
        <w:placeholder>
          <w:docPart w:val="022AA441460A40AC92B60F2AB960134A"/>
        </w:placeholder>
        <w:showingPlcHdr/>
      </w:sdtPr>
      <w:sdtEndPr/>
      <w:sdtContent>
        <w:p w14:paraId="3F8E5CD2" w14:textId="77777777" w:rsidR="00FA230C" w:rsidRDefault="00FA230C" w:rsidP="00FA230C">
          <w:pPr>
            <w:pStyle w:val="Addm-InputStyle"/>
            <w:rPr>
              <w:rFonts w:eastAsia="Times New Roman"/>
              <w:color w:val="auto"/>
            </w:rPr>
          </w:pPr>
          <w:r w:rsidRPr="00A36B2F">
            <w:t>Click here to enter text.</w:t>
          </w:r>
        </w:p>
      </w:sdtContent>
    </w:sdt>
    <w:p w14:paraId="538BC1B9" w14:textId="77777777" w:rsidR="00ED58CF" w:rsidRDefault="00ED58CF" w:rsidP="00FA230C">
      <w:pPr>
        <w:pStyle w:val="Addm-Guidance"/>
      </w:pPr>
      <w:r>
        <w:t xml:space="preserve">Guidance: </w:t>
      </w:r>
      <w:r w:rsidR="00640D1C" w:rsidRPr="00640D1C">
        <w:t xml:space="preserve">Describe any related systems that will be included as part of the evaluation approach for the system under test (e.g., data transfer, information exchange requirements, interoperability requirements, and documentation systems). </w:t>
      </w:r>
    </w:p>
    <w:p w14:paraId="3393C374" w14:textId="77777777" w:rsidR="00ED58CF" w:rsidRDefault="00640D1C" w:rsidP="00ED58CF">
      <w:pPr>
        <w:pStyle w:val="Heading3"/>
      </w:pPr>
      <w:r w:rsidRPr="00640D1C">
        <w:t xml:space="preserve"> </w:t>
      </w:r>
      <w:bookmarkStart w:id="43" w:name="_Toc353796660"/>
      <w:sdt>
        <w:sdtPr>
          <w:id w:val="1646864604"/>
          <w:lock w:val="sdtContentLocked"/>
          <w:placeholder>
            <w:docPart w:val="DefaultPlaceholder_1082065158"/>
          </w:placeholder>
        </w:sdtPr>
        <w:sdtEndPr/>
        <w:sdtContent>
          <w:r w:rsidR="004850D2">
            <w:t>Configuration Differences.</w:t>
          </w:r>
          <w:bookmarkEnd w:id="43"/>
        </w:sdtContent>
      </w:sdt>
    </w:p>
    <w:sdt>
      <w:sdtPr>
        <w:id w:val="325018726"/>
        <w:placeholder>
          <w:docPart w:val="4E0F313F682248BEBCB12C94ABC844DB"/>
        </w:placeholder>
        <w:showingPlcHdr/>
      </w:sdtPr>
      <w:sdtEndPr/>
      <w:sdtContent>
        <w:p w14:paraId="46BE0C89" w14:textId="77777777" w:rsidR="00FA230C" w:rsidRDefault="00FA230C" w:rsidP="00FA230C">
          <w:pPr>
            <w:pStyle w:val="Addm-InputStyle"/>
            <w:rPr>
              <w:rFonts w:eastAsia="Times New Roman"/>
              <w:color w:val="auto"/>
            </w:rPr>
          </w:pPr>
          <w:r w:rsidRPr="00A36B2F">
            <w:t>Click here to enter text.</w:t>
          </w:r>
        </w:p>
      </w:sdtContent>
    </w:sdt>
    <w:sdt>
      <w:sdtPr>
        <w:id w:val="-1227764440"/>
        <w:placeholder>
          <w:docPart w:val="DefaultPlaceholder_1082065158"/>
        </w:placeholder>
      </w:sdtPr>
      <w:sdtEndPr/>
      <w:sdtContent>
        <w:p w14:paraId="03F3C3FB" w14:textId="77777777" w:rsidR="004850D2" w:rsidRDefault="004850D2" w:rsidP="00640D1C">
          <w:pPr>
            <w:pStyle w:val="Addm-Guidance"/>
          </w:pPr>
          <w:r>
            <w:t xml:space="preserve">Guidance: </w:t>
          </w:r>
          <w:r w:rsidR="00640D1C" w:rsidRPr="00640D1C">
            <w:t>Also identify any configuration differences between the current system and the system to be fielded.  Include mission impacts of the differences and the extent of integration with other systems with which it must b</w:t>
          </w:r>
          <w:r>
            <w:t>e interoperable or compatible.</w:t>
          </w:r>
        </w:p>
      </w:sdtContent>
    </w:sdt>
    <w:bookmarkStart w:id="44" w:name="_Toc353796661" w:displacedByCustomXml="next"/>
    <w:sdt>
      <w:sdtPr>
        <w:id w:val="269210470"/>
        <w:lock w:val="sdtContentLocked"/>
        <w:placeholder>
          <w:docPart w:val="DefaultPlaceholder_1082065158"/>
        </w:placeholder>
      </w:sdtPr>
      <w:sdtEndPr/>
      <w:sdtContent>
        <w:p w14:paraId="39B2305A" w14:textId="77777777" w:rsidR="004850D2" w:rsidRDefault="004850D2" w:rsidP="004850D2">
          <w:pPr>
            <w:pStyle w:val="Heading3"/>
          </w:pPr>
          <w:r>
            <w:t>Evaluation and Sources of the Data.</w:t>
          </w:r>
        </w:p>
        <w:bookmarkEnd w:id="44" w:displacedByCustomXml="next"/>
      </w:sdtContent>
    </w:sdt>
    <w:sdt>
      <w:sdtPr>
        <w:id w:val="-590074256"/>
        <w:placeholder>
          <w:docPart w:val="1EA77B28ECD14213836C4498D876D55F"/>
        </w:placeholder>
        <w:showingPlcHdr/>
      </w:sdtPr>
      <w:sdtEndPr/>
      <w:sdtContent>
        <w:p w14:paraId="03F5C112" w14:textId="77777777" w:rsidR="00FA230C" w:rsidRDefault="00FA230C" w:rsidP="00FA230C">
          <w:pPr>
            <w:pStyle w:val="Addm-InputStyle"/>
            <w:rPr>
              <w:rFonts w:eastAsia="Times New Roman"/>
              <w:color w:val="auto"/>
            </w:rPr>
          </w:pPr>
          <w:r w:rsidRPr="00A36B2F">
            <w:t>Click here to enter text.</w:t>
          </w:r>
        </w:p>
      </w:sdtContent>
    </w:sdt>
    <w:sdt>
      <w:sdtPr>
        <w:id w:val="-510908062"/>
        <w:placeholder>
          <w:docPart w:val="DefaultPlaceholder_1082065158"/>
        </w:placeholder>
      </w:sdtPr>
      <w:sdtEndPr/>
      <w:sdtContent>
        <w:p w14:paraId="05FC70E3" w14:textId="77777777" w:rsidR="00640D1C" w:rsidRPr="00640D1C" w:rsidRDefault="004850D2" w:rsidP="00640D1C">
          <w:pPr>
            <w:pStyle w:val="Addm-Guidance"/>
          </w:pPr>
          <w:r>
            <w:t xml:space="preserve">Guidance: </w:t>
          </w:r>
          <w:r w:rsidR="00640D1C" w:rsidRPr="00640D1C">
            <w:t>Describe how the system will be evaluated and the sources of the data for that evaluation.    The discussion should address the key elements for the evaluations, including major risks or limitations for a complete evaluation of the increment undergoing testing.  The reader should be left with an understanding of the value-added of these evaluations in addressing both programmatic and warfighter decisions or concerns.  This discussion provides rationale for the major test objectives and the resulting major resource requirements shown in Part IV - Resources.</w:t>
          </w:r>
        </w:p>
      </w:sdtContent>
    </w:sdt>
    <w:bookmarkStart w:id="45" w:name="_Toc353796662"/>
    <w:p w14:paraId="4083616C" w14:textId="77777777" w:rsidR="004F1E12" w:rsidRPr="005C4F77" w:rsidRDefault="008626A3" w:rsidP="004F1E12">
      <w:pPr>
        <w:pStyle w:val="Heading3"/>
      </w:pPr>
      <w:sdt>
        <w:sdtPr>
          <w:id w:val="59519025"/>
          <w:lock w:val="sdtContentLocked"/>
          <w:placeholder>
            <w:docPart w:val="DefaultPlaceholder_22675703"/>
          </w:placeholder>
        </w:sdtPr>
        <w:sdtEndPr/>
        <w:sdtContent>
          <w:r w:rsidR="004F1E12">
            <w:t xml:space="preserve">Top-Level Evaluation </w:t>
          </w:r>
          <w:r w:rsidR="004F1E12" w:rsidRPr="005C4F77">
            <w:t>Framework</w:t>
          </w:r>
          <w:r w:rsidR="004F1E12">
            <w:t xml:space="preserve"> Matrix</w:t>
          </w:r>
        </w:sdtContent>
      </w:sdt>
      <w:r w:rsidR="004F1E12" w:rsidRPr="005C4F77">
        <w:t>.</w:t>
      </w:r>
      <w:bookmarkEnd w:id="45"/>
      <w:r w:rsidR="004F1E12" w:rsidRPr="005C4F77">
        <w:t xml:space="preserve"> </w:t>
      </w:r>
    </w:p>
    <w:sdt>
      <w:sdtPr>
        <w:id w:val="-1443137786"/>
        <w:placeholder>
          <w:docPart w:val="EB1CF122B6FC4473B9C0683C2625EFA6"/>
        </w:placeholder>
        <w:showingPlcHdr/>
      </w:sdtPr>
      <w:sdtEndPr/>
      <w:sdtContent>
        <w:p w14:paraId="0B3D457A" w14:textId="77777777" w:rsidR="00FA230C" w:rsidRDefault="00FA230C" w:rsidP="00FA230C">
          <w:pPr>
            <w:pStyle w:val="Addm-InputStyle"/>
            <w:rPr>
              <w:rFonts w:eastAsia="Times New Roman"/>
              <w:color w:val="auto"/>
            </w:rPr>
          </w:pPr>
          <w:r w:rsidRPr="00A36B2F">
            <w:t>Click here to enter text.</w:t>
          </w:r>
        </w:p>
      </w:sdtContent>
    </w:sdt>
    <w:sdt>
      <w:sdtPr>
        <w:id w:val="491407416"/>
        <w:placeholder>
          <w:docPart w:val="8C445485D3B14295AD7C79DA173E5BA5"/>
        </w:placeholder>
      </w:sdtPr>
      <w:sdtEndPr/>
      <w:sdtContent>
        <w:p w14:paraId="489F199C" w14:textId="77777777" w:rsidR="004F1E12" w:rsidRPr="00640D1C" w:rsidRDefault="004F1E12" w:rsidP="000450E7">
          <w:pPr>
            <w:pStyle w:val="Addm-Guidance"/>
          </w:pPr>
          <w:r w:rsidRPr="00640D1C">
            <w:t xml:space="preserve">Guidance:  Include a Top-Level Evaluation Framework matrix that shows the correlation between the KPPs/KSAs, CTPs, key test measures (i.e., Measures of Effectiveness (MOEs) and Measures of Suitability (MOSs)), planned test methods, and key test resources, facility or infrastructure needs.  When structured this way, the matrix should describe the most important relationships between the types of testing that will be conducted to evaluate the Joint Capabilities Integration and Development System (JCIDS)-identified KPPs/KSAs, and the program’s CTPs.  Figure 3.1 shows how the Evaluation Framework could be organized.  Equivalent Service-specific formats that identify the same relationships and information may also be used.  The matrix may be inserted in Part III if short (less than one page), or as an annex.  The evaluation framework matrix should mature as the system matures.  Demonstrated values for measures should be included as the acquisition program advances from milestone to milestone and as the TEMP is updated.  </w:t>
          </w:r>
        </w:p>
        <w:p w14:paraId="1AA649AB" w14:textId="77777777" w:rsidR="004F1E12" w:rsidRPr="00640D1C" w:rsidRDefault="004F1E12" w:rsidP="000450E7">
          <w:pPr>
            <w:pStyle w:val="Addm-Guidance"/>
          </w:pPr>
          <w:r w:rsidRPr="00640D1C">
            <w:t>The suggested content of the evaluation matrix includes the following:</w:t>
          </w:r>
        </w:p>
        <w:p w14:paraId="7864F059" w14:textId="77777777" w:rsidR="004F1E12" w:rsidRPr="00640D1C" w:rsidRDefault="004F1E12" w:rsidP="000450E7">
          <w:pPr>
            <w:pStyle w:val="Addm-Guidance"/>
            <w:tabs>
              <w:tab w:val="left" w:pos="-90"/>
            </w:tabs>
            <w:ind w:left="720" w:hanging="720"/>
          </w:pPr>
          <w:r w:rsidRPr="00640D1C">
            <w:t>•</w:t>
          </w:r>
          <w:r w:rsidRPr="00640D1C">
            <w:tab/>
            <w:t>Key requirements &amp; T&amp;E measures – These are the KPPs and KSAs and the top-level T&amp;E issues and measures for evaluation.  The top-level T&amp;E issues would typically include COIs/Critical Operational Issues and Criteria (COICs), CTPs, and key MOEs/MOSs.  System-of-Systems and technical review issues should also be included, either in the COI column or inserted as a new column.  Each T&amp;E issue and measure should be associated with one or more key requirements.  However, there could be T&amp;E measures without an associated key requirement or COI/COIC.  Hence, some cells in figure 3.1 may be empty.</w:t>
          </w:r>
        </w:p>
        <w:p w14:paraId="53656E42" w14:textId="77777777" w:rsidR="004F1E12" w:rsidRPr="00640D1C" w:rsidRDefault="004F1E12" w:rsidP="000450E7">
          <w:pPr>
            <w:pStyle w:val="Addm-Guidance"/>
            <w:tabs>
              <w:tab w:val="left" w:pos="-90"/>
            </w:tabs>
            <w:ind w:left="720" w:hanging="720"/>
          </w:pPr>
          <w:r w:rsidRPr="00640D1C">
            <w:t>•</w:t>
          </w:r>
          <w:r w:rsidRPr="00640D1C">
            <w:tab/>
            <w:t>Overview of test methodologies and key resources – These identify test methodologies or key resources necessary to generate data for evaluating the COIs/COICs, key requirements, and T&amp;E measures.  The content of this column should indicate the methodologies/resources that will be required and short notes or pointers to indicate major T&amp;E phases or resource names.  M&amp;S should be identified with the specific name or acronym.</w:t>
          </w:r>
        </w:p>
        <w:p w14:paraId="7543B16A" w14:textId="77777777" w:rsidR="004F1E12" w:rsidRPr="00590058" w:rsidRDefault="004F1E12" w:rsidP="00640D1C">
          <w:pPr>
            <w:pStyle w:val="Addm-Guidance"/>
            <w:ind w:left="720" w:hanging="720"/>
            <w:sectPr w:rsidR="004F1E12" w:rsidRPr="00590058" w:rsidSect="00640D1C">
              <w:pgSz w:w="12240" w:h="15840"/>
              <w:pgMar w:top="1440" w:right="1440" w:bottom="1440" w:left="1440" w:header="720" w:footer="720" w:gutter="0"/>
              <w:cols w:space="720"/>
              <w:docGrid w:linePitch="360"/>
            </w:sectPr>
          </w:pPr>
          <w:r w:rsidRPr="00640D1C">
            <w:t>•</w:t>
          </w:r>
          <w:r w:rsidRPr="00640D1C">
            <w:tab/>
            <w:t>Decisions Supported – These are the major design, developmental, manufacturing, programmatic, acquisition, or employment decisions most affected by the knowledge obtained through T&amp;E.</w:t>
          </w:r>
        </w:p>
      </w:sdtContent>
    </w:sdt>
    <w:p w14:paraId="40FA2EBD" w14:textId="77777777" w:rsidR="00F8504E" w:rsidRPr="00590058" w:rsidRDefault="00F8504E" w:rsidP="00640D1C">
      <w:pPr>
        <w:jc w:val="center"/>
        <w:rPr>
          <w:b/>
          <w:sz w:val="22"/>
          <w:szCs w:val="22"/>
        </w:rPr>
      </w:pPr>
      <w:r w:rsidRPr="00590058">
        <w:rPr>
          <w:b/>
          <w:sz w:val="22"/>
          <w:szCs w:val="22"/>
        </w:rPr>
        <w:t>Figure 3.1, Top-Level Evaluation Framework Matrix</w:t>
      </w:r>
    </w:p>
    <w:p w14:paraId="58DFCC9E" w14:textId="77777777" w:rsidR="00F8504E" w:rsidRPr="00590058" w:rsidRDefault="00F8504E" w:rsidP="00640D1C">
      <w:pPr>
        <w:pStyle w:val="Default"/>
        <w:rPr>
          <w:sz w:val="22"/>
          <w:szCs w:val="22"/>
        </w:rPr>
      </w:pPr>
    </w:p>
    <w:tbl>
      <w:tblPr>
        <w:tblW w:w="130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
        <w:gridCol w:w="2179"/>
        <w:gridCol w:w="1890"/>
        <w:gridCol w:w="1736"/>
        <w:gridCol w:w="4680"/>
        <w:gridCol w:w="1530"/>
      </w:tblGrid>
      <w:tr w:rsidR="00F8504E" w:rsidRPr="00590058" w14:paraId="5D52046F" w14:textId="77777777" w:rsidTr="00640D1C">
        <w:tc>
          <w:tcPr>
            <w:tcW w:w="6884" w:type="dxa"/>
            <w:gridSpan w:val="4"/>
          </w:tcPr>
          <w:p w14:paraId="1CB9BFF0" w14:textId="77777777" w:rsidR="00F8504E" w:rsidRPr="00590058" w:rsidRDefault="00F8504E" w:rsidP="00640D1C">
            <w:pPr>
              <w:jc w:val="center"/>
              <w:rPr>
                <w:b/>
              </w:rPr>
            </w:pPr>
          </w:p>
          <w:p w14:paraId="1D051B4D" w14:textId="77777777" w:rsidR="00F8504E" w:rsidRPr="00590058" w:rsidRDefault="00F8504E" w:rsidP="00640D1C">
            <w:pPr>
              <w:jc w:val="center"/>
              <w:rPr>
                <w:b/>
              </w:rPr>
            </w:pPr>
            <w:r w:rsidRPr="00590058">
              <w:rPr>
                <w:b/>
                <w:sz w:val="22"/>
                <w:szCs w:val="22"/>
              </w:rPr>
              <w:t>Key Requirements and T&amp;E Measures</w:t>
            </w:r>
          </w:p>
        </w:tc>
        <w:tc>
          <w:tcPr>
            <w:tcW w:w="4680" w:type="dxa"/>
          </w:tcPr>
          <w:p w14:paraId="67F52CE4" w14:textId="77777777" w:rsidR="00F8504E" w:rsidRPr="00590058" w:rsidRDefault="00F8504E" w:rsidP="00640D1C">
            <w:pPr>
              <w:jc w:val="center"/>
              <w:rPr>
                <w:b/>
              </w:rPr>
            </w:pPr>
          </w:p>
          <w:p w14:paraId="43C81174" w14:textId="77777777" w:rsidR="00F8504E" w:rsidRPr="00590058" w:rsidRDefault="00F8504E" w:rsidP="00640D1C">
            <w:pPr>
              <w:jc w:val="center"/>
              <w:rPr>
                <w:b/>
              </w:rPr>
            </w:pPr>
            <w:r w:rsidRPr="00590058">
              <w:rPr>
                <w:b/>
                <w:sz w:val="22"/>
                <w:szCs w:val="22"/>
              </w:rPr>
              <w:t>Test Methodologies/Key Resources (M&amp;S, SIL, MF, ISTF, HITL, OAR)</w:t>
            </w:r>
          </w:p>
        </w:tc>
        <w:tc>
          <w:tcPr>
            <w:tcW w:w="1530" w:type="dxa"/>
          </w:tcPr>
          <w:p w14:paraId="6D5254D2" w14:textId="77777777" w:rsidR="00F8504E" w:rsidRPr="00590058" w:rsidRDefault="00F8504E" w:rsidP="00640D1C">
            <w:pPr>
              <w:rPr>
                <w:b/>
              </w:rPr>
            </w:pPr>
            <w:r w:rsidRPr="00590058">
              <w:rPr>
                <w:b/>
                <w:sz w:val="22"/>
                <w:szCs w:val="22"/>
              </w:rPr>
              <w:t>Decision</w:t>
            </w:r>
          </w:p>
          <w:p w14:paraId="0A8CF9A6" w14:textId="77777777" w:rsidR="00F8504E" w:rsidRPr="00590058" w:rsidRDefault="00F8504E" w:rsidP="00640D1C">
            <w:pPr>
              <w:rPr>
                <w:b/>
              </w:rPr>
            </w:pPr>
            <w:r w:rsidRPr="00590058">
              <w:rPr>
                <w:b/>
                <w:sz w:val="22"/>
                <w:szCs w:val="22"/>
              </w:rPr>
              <w:t>Supported</w:t>
            </w:r>
          </w:p>
        </w:tc>
      </w:tr>
      <w:tr w:rsidR="00F8504E" w:rsidRPr="00590058" w14:paraId="2B49664B" w14:textId="77777777" w:rsidTr="00640D1C">
        <w:tc>
          <w:tcPr>
            <w:tcW w:w="1079" w:type="dxa"/>
          </w:tcPr>
          <w:p w14:paraId="2E80F9D5" w14:textId="77777777" w:rsidR="00F8504E" w:rsidRPr="00590058" w:rsidRDefault="00F8504E" w:rsidP="00640D1C">
            <w:pPr>
              <w:pStyle w:val="Default"/>
              <w:jc w:val="center"/>
              <w:rPr>
                <w:b/>
                <w:sz w:val="22"/>
                <w:szCs w:val="22"/>
              </w:rPr>
            </w:pPr>
            <w:r w:rsidRPr="00590058">
              <w:rPr>
                <w:b/>
                <w:sz w:val="22"/>
                <w:szCs w:val="22"/>
              </w:rPr>
              <w:t>Key</w:t>
            </w:r>
          </w:p>
          <w:p w14:paraId="24FD1C40" w14:textId="77777777" w:rsidR="00F8504E" w:rsidRPr="00590058" w:rsidRDefault="00F8504E" w:rsidP="00640D1C">
            <w:pPr>
              <w:pStyle w:val="Default"/>
              <w:jc w:val="center"/>
              <w:rPr>
                <w:b/>
                <w:sz w:val="22"/>
                <w:szCs w:val="22"/>
              </w:rPr>
            </w:pPr>
            <w:proofErr w:type="spellStart"/>
            <w:r w:rsidRPr="00590058">
              <w:rPr>
                <w:b/>
                <w:sz w:val="22"/>
                <w:szCs w:val="22"/>
              </w:rPr>
              <w:t>Reqs</w:t>
            </w:r>
            <w:proofErr w:type="spellEnd"/>
          </w:p>
        </w:tc>
        <w:tc>
          <w:tcPr>
            <w:tcW w:w="2179" w:type="dxa"/>
          </w:tcPr>
          <w:p w14:paraId="1D317BC0" w14:textId="77777777" w:rsidR="00F8504E" w:rsidRPr="00590058" w:rsidRDefault="00F8504E" w:rsidP="00640D1C">
            <w:pPr>
              <w:jc w:val="center"/>
              <w:rPr>
                <w:b/>
              </w:rPr>
            </w:pPr>
          </w:p>
          <w:p w14:paraId="0E652695" w14:textId="77777777" w:rsidR="00F8504E" w:rsidRPr="00590058" w:rsidRDefault="00F8504E" w:rsidP="00640D1C">
            <w:pPr>
              <w:jc w:val="center"/>
              <w:rPr>
                <w:b/>
              </w:rPr>
            </w:pPr>
            <w:r w:rsidRPr="00590058">
              <w:rPr>
                <w:b/>
                <w:sz w:val="22"/>
                <w:szCs w:val="22"/>
              </w:rPr>
              <w:t>COIs</w:t>
            </w:r>
          </w:p>
        </w:tc>
        <w:tc>
          <w:tcPr>
            <w:tcW w:w="1890" w:type="dxa"/>
          </w:tcPr>
          <w:p w14:paraId="5985CD96" w14:textId="77777777" w:rsidR="00F8504E" w:rsidRPr="00590058" w:rsidRDefault="00F8504E" w:rsidP="00640D1C">
            <w:pPr>
              <w:jc w:val="center"/>
              <w:rPr>
                <w:b/>
              </w:rPr>
            </w:pPr>
            <w:r w:rsidRPr="00590058">
              <w:rPr>
                <w:b/>
                <w:sz w:val="22"/>
                <w:szCs w:val="22"/>
              </w:rPr>
              <w:t>Key MOEs/</w:t>
            </w:r>
          </w:p>
          <w:p w14:paraId="7D2CDAD1" w14:textId="77777777" w:rsidR="00F8504E" w:rsidRPr="00590058" w:rsidRDefault="00F8504E" w:rsidP="00640D1C">
            <w:pPr>
              <w:jc w:val="center"/>
              <w:rPr>
                <w:b/>
              </w:rPr>
            </w:pPr>
            <w:r w:rsidRPr="00590058">
              <w:rPr>
                <w:b/>
                <w:sz w:val="22"/>
                <w:szCs w:val="22"/>
              </w:rPr>
              <w:t>MOSs</w:t>
            </w:r>
          </w:p>
        </w:tc>
        <w:tc>
          <w:tcPr>
            <w:tcW w:w="1736" w:type="dxa"/>
          </w:tcPr>
          <w:p w14:paraId="3CD37046" w14:textId="77777777" w:rsidR="00F8504E" w:rsidRPr="00590058" w:rsidRDefault="00F8504E" w:rsidP="00640D1C">
            <w:pPr>
              <w:jc w:val="center"/>
              <w:rPr>
                <w:b/>
              </w:rPr>
            </w:pPr>
            <w:r w:rsidRPr="00590058">
              <w:rPr>
                <w:b/>
                <w:sz w:val="22"/>
                <w:szCs w:val="22"/>
              </w:rPr>
              <w:t>CTPs &amp; Threshold</w:t>
            </w:r>
          </w:p>
        </w:tc>
        <w:tc>
          <w:tcPr>
            <w:tcW w:w="4680" w:type="dxa"/>
          </w:tcPr>
          <w:p w14:paraId="1686FA16" w14:textId="77777777" w:rsidR="00F8504E" w:rsidRPr="00590058" w:rsidRDefault="00F8504E" w:rsidP="00640D1C">
            <w:pPr>
              <w:pStyle w:val="Default"/>
              <w:jc w:val="center"/>
              <w:rPr>
                <w:sz w:val="22"/>
                <w:szCs w:val="22"/>
              </w:rPr>
            </w:pPr>
          </w:p>
        </w:tc>
        <w:tc>
          <w:tcPr>
            <w:tcW w:w="1530" w:type="dxa"/>
          </w:tcPr>
          <w:p w14:paraId="5334CA80" w14:textId="77777777" w:rsidR="00F8504E" w:rsidRPr="00590058" w:rsidRDefault="00F8504E" w:rsidP="00640D1C">
            <w:pPr>
              <w:pStyle w:val="Default"/>
              <w:jc w:val="center"/>
              <w:rPr>
                <w:sz w:val="22"/>
                <w:szCs w:val="22"/>
              </w:rPr>
            </w:pPr>
          </w:p>
        </w:tc>
      </w:tr>
      <w:tr w:rsidR="00F8504E" w:rsidRPr="00590058" w14:paraId="60D00777" w14:textId="77777777" w:rsidTr="00640D1C">
        <w:tc>
          <w:tcPr>
            <w:tcW w:w="1079" w:type="dxa"/>
          </w:tcPr>
          <w:p w14:paraId="39E62443" w14:textId="77777777" w:rsidR="00F8504E" w:rsidRPr="00590058" w:rsidRDefault="00F8504E" w:rsidP="00640D1C">
            <w:pPr>
              <w:rPr>
                <w:b/>
              </w:rPr>
            </w:pPr>
            <w:r w:rsidRPr="00590058">
              <w:rPr>
                <w:b/>
                <w:sz w:val="22"/>
                <w:szCs w:val="22"/>
              </w:rPr>
              <w:t>KPP#1:</w:t>
            </w:r>
          </w:p>
        </w:tc>
        <w:tc>
          <w:tcPr>
            <w:tcW w:w="2179" w:type="dxa"/>
          </w:tcPr>
          <w:p w14:paraId="4D09F016" w14:textId="77777777" w:rsidR="00F8504E" w:rsidRPr="00590058" w:rsidRDefault="00F8504E" w:rsidP="00640D1C">
            <w:pPr>
              <w:rPr>
                <w:b/>
              </w:rPr>
            </w:pPr>
            <w:r w:rsidRPr="00590058">
              <w:rPr>
                <w:b/>
                <w:sz w:val="22"/>
                <w:szCs w:val="22"/>
              </w:rPr>
              <w:t xml:space="preserve">COI #1.  </w:t>
            </w:r>
            <w:r w:rsidRPr="00590058">
              <w:rPr>
                <w:sz w:val="22"/>
                <w:szCs w:val="22"/>
              </w:rPr>
              <w:t>Is the XXX effective for</w:t>
            </w:r>
            <w:r w:rsidR="00ED254A" w:rsidRPr="00590058">
              <w:rPr>
                <w:sz w:val="22"/>
                <w:szCs w:val="22"/>
              </w:rPr>
              <w:t>…?</w:t>
            </w:r>
          </w:p>
        </w:tc>
        <w:tc>
          <w:tcPr>
            <w:tcW w:w="1890" w:type="dxa"/>
          </w:tcPr>
          <w:p w14:paraId="114C5C5A" w14:textId="77777777" w:rsidR="00F8504E" w:rsidRPr="00590058" w:rsidRDefault="00F8504E" w:rsidP="00640D1C">
            <w:pPr>
              <w:rPr>
                <w:b/>
              </w:rPr>
            </w:pPr>
            <w:r w:rsidRPr="00590058">
              <w:rPr>
                <w:b/>
                <w:sz w:val="22"/>
                <w:szCs w:val="22"/>
              </w:rPr>
              <w:t>MOE 1.1.</w:t>
            </w:r>
          </w:p>
        </w:tc>
        <w:tc>
          <w:tcPr>
            <w:tcW w:w="1736" w:type="dxa"/>
          </w:tcPr>
          <w:p w14:paraId="397FB2CD" w14:textId="77777777" w:rsidR="00F8504E" w:rsidRPr="00590058" w:rsidRDefault="00F8504E" w:rsidP="00640D1C">
            <w:r w:rsidRPr="00590058">
              <w:rPr>
                <w:sz w:val="22"/>
                <w:szCs w:val="22"/>
              </w:rPr>
              <w:t>Engine thrust</w:t>
            </w:r>
          </w:p>
        </w:tc>
        <w:tc>
          <w:tcPr>
            <w:tcW w:w="4680" w:type="dxa"/>
          </w:tcPr>
          <w:p w14:paraId="72FB2E99" w14:textId="77777777" w:rsidR="00F8504E" w:rsidRPr="00590058" w:rsidRDefault="00F8504E" w:rsidP="00640D1C">
            <w:pPr>
              <w:pStyle w:val="Default"/>
              <w:rPr>
                <w:sz w:val="22"/>
                <w:szCs w:val="22"/>
              </w:rPr>
            </w:pPr>
            <w:r w:rsidRPr="00590058">
              <w:rPr>
                <w:sz w:val="22"/>
                <w:szCs w:val="22"/>
              </w:rPr>
              <w:t>Chamber measurement</w:t>
            </w:r>
          </w:p>
          <w:p w14:paraId="29379267" w14:textId="77777777" w:rsidR="00F8504E" w:rsidRPr="00590058" w:rsidRDefault="00F8504E" w:rsidP="00640D1C">
            <w:pPr>
              <w:pStyle w:val="Default"/>
              <w:rPr>
                <w:sz w:val="22"/>
                <w:szCs w:val="22"/>
              </w:rPr>
            </w:pPr>
            <w:r w:rsidRPr="00590058">
              <w:rPr>
                <w:sz w:val="22"/>
                <w:szCs w:val="22"/>
              </w:rPr>
              <w:t>Observation of performance profiles OAR</w:t>
            </w:r>
          </w:p>
        </w:tc>
        <w:tc>
          <w:tcPr>
            <w:tcW w:w="1530" w:type="dxa"/>
          </w:tcPr>
          <w:p w14:paraId="53F845C5" w14:textId="77777777" w:rsidR="00F8504E" w:rsidRPr="00590058" w:rsidRDefault="00F8504E" w:rsidP="00640D1C">
            <w:pPr>
              <w:pStyle w:val="Default"/>
              <w:rPr>
                <w:sz w:val="22"/>
                <w:szCs w:val="22"/>
              </w:rPr>
            </w:pPr>
            <w:r w:rsidRPr="00590058">
              <w:rPr>
                <w:sz w:val="22"/>
                <w:szCs w:val="22"/>
              </w:rPr>
              <w:t>PDR</w:t>
            </w:r>
          </w:p>
          <w:p w14:paraId="769973ED" w14:textId="77777777" w:rsidR="00F8504E" w:rsidRPr="00590058" w:rsidRDefault="00F8504E" w:rsidP="00640D1C">
            <w:pPr>
              <w:pStyle w:val="Default"/>
              <w:rPr>
                <w:sz w:val="22"/>
                <w:szCs w:val="22"/>
              </w:rPr>
            </w:pPr>
            <w:r w:rsidRPr="00590058">
              <w:rPr>
                <w:sz w:val="22"/>
                <w:szCs w:val="22"/>
              </w:rPr>
              <w:t xml:space="preserve">CDR </w:t>
            </w:r>
          </w:p>
          <w:p w14:paraId="7801315F" w14:textId="77777777" w:rsidR="00F8504E" w:rsidRPr="00590058" w:rsidRDefault="00F8504E" w:rsidP="00640D1C">
            <w:pPr>
              <w:pStyle w:val="Default"/>
              <w:rPr>
                <w:sz w:val="22"/>
                <w:szCs w:val="22"/>
              </w:rPr>
            </w:pPr>
          </w:p>
        </w:tc>
      </w:tr>
      <w:tr w:rsidR="00F8504E" w:rsidRPr="00590058" w14:paraId="2CAF5A30" w14:textId="77777777" w:rsidTr="00640D1C">
        <w:tc>
          <w:tcPr>
            <w:tcW w:w="1079" w:type="dxa"/>
          </w:tcPr>
          <w:p w14:paraId="27BB471C" w14:textId="77777777" w:rsidR="00F8504E" w:rsidRPr="00590058" w:rsidRDefault="00F8504E" w:rsidP="00640D1C">
            <w:pPr>
              <w:rPr>
                <w:b/>
              </w:rPr>
            </w:pPr>
          </w:p>
        </w:tc>
        <w:tc>
          <w:tcPr>
            <w:tcW w:w="2179" w:type="dxa"/>
          </w:tcPr>
          <w:p w14:paraId="56A3BFB5" w14:textId="77777777" w:rsidR="00F8504E" w:rsidRPr="00590058" w:rsidRDefault="00F8504E" w:rsidP="00640D1C">
            <w:pPr>
              <w:rPr>
                <w:b/>
              </w:rPr>
            </w:pPr>
            <w:r w:rsidRPr="00590058">
              <w:rPr>
                <w:b/>
                <w:sz w:val="22"/>
                <w:szCs w:val="22"/>
              </w:rPr>
              <w:t xml:space="preserve">COI #2.  </w:t>
            </w:r>
            <w:r w:rsidRPr="00590058">
              <w:rPr>
                <w:sz w:val="22"/>
                <w:szCs w:val="22"/>
              </w:rPr>
              <w:t>Is the XXX suitable for</w:t>
            </w:r>
            <w:r w:rsidR="00ED254A" w:rsidRPr="00590058">
              <w:rPr>
                <w:sz w:val="22"/>
                <w:szCs w:val="22"/>
              </w:rPr>
              <w:t>…?</w:t>
            </w:r>
          </w:p>
        </w:tc>
        <w:tc>
          <w:tcPr>
            <w:tcW w:w="1890" w:type="dxa"/>
          </w:tcPr>
          <w:p w14:paraId="62FE67FB" w14:textId="77777777" w:rsidR="00F8504E" w:rsidRPr="00590058" w:rsidRDefault="00F8504E" w:rsidP="00640D1C">
            <w:pPr>
              <w:rPr>
                <w:b/>
              </w:rPr>
            </w:pPr>
          </w:p>
        </w:tc>
        <w:tc>
          <w:tcPr>
            <w:tcW w:w="1736" w:type="dxa"/>
          </w:tcPr>
          <w:p w14:paraId="54E7F13B" w14:textId="77777777" w:rsidR="00F8504E" w:rsidRPr="00590058" w:rsidRDefault="00F8504E" w:rsidP="00640D1C">
            <w:r w:rsidRPr="00590058">
              <w:rPr>
                <w:sz w:val="22"/>
                <w:szCs w:val="22"/>
              </w:rPr>
              <w:t>Data upload time</w:t>
            </w:r>
          </w:p>
        </w:tc>
        <w:tc>
          <w:tcPr>
            <w:tcW w:w="4680" w:type="dxa"/>
          </w:tcPr>
          <w:p w14:paraId="611E5799" w14:textId="77777777" w:rsidR="00F8504E" w:rsidRPr="00590058" w:rsidRDefault="00F8504E" w:rsidP="00640D1C">
            <w:pPr>
              <w:pStyle w:val="Default"/>
              <w:rPr>
                <w:sz w:val="22"/>
                <w:szCs w:val="22"/>
              </w:rPr>
            </w:pPr>
            <w:r w:rsidRPr="00590058">
              <w:rPr>
                <w:sz w:val="22"/>
                <w:szCs w:val="22"/>
              </w:rPr>
              <w:t>Component  level replication</w:t>
            </w:r>
          </w:p>
          <w:p w14:paraId="64136963" w14:textId="77777777" w:rsidR="00F8504E" w:rsidRPr="00590058" w:rsidRDefault="00F8504E" w:rsidP="00640D1C">
            <w:pPr>
              <w:pStyle w:val="Default"/>
              <w:rPr>
                <w:sz w:val="22"/>
                <w:szCs w:val="22"/>
              </w:rPr>
            </w:pPr>
            <w:r w:rsidRPr="00590058">
              <w:rPr>
                <w:sz w:val="22"/>
                <w:szCs w:val="22"/>
              </w:rPr>
              <w:t>Stress and Spike testing in SIL</w:t>
            </w:r>
          </w:p>
          <w:p w14:paraId="57BEEEE1" w14:textId="77777777" w:rsidR="00F8504E" w:rsidRPr="00590058" w:rsidRDefault="00F8504E" w:rsidP="00640D1C">
            <w:pPr>
              <w:pStyle w:val="Default"/>
              <w:rPr>
                <w:sz w:val="22"/>
                <w:szCs w:val="22"/>
              </w:rPr>
            </w:pPr>
          </w:p>
        </w:tc>
        <w:tc>
          <w:tcPr>
            <w:tcW w:w="1530" w:type="dxa"/>
          </w:tcPr>
          <w:p w14:paraId="52DF0780" w14:textId="77777777" w:rsidR="00F8504E" w:rsidRPr="00590058" w:rsidRDefault="00F8504E" w:rsidP="00640D1C">
            <w:r w:rsidRPr="00590058">
              <w:rPr>
                <w:sz w:val="22"/>
                <w:szCs w:val="22"/>
              </w:rPr>
              <w:t>PDR</w:t>
            </w:r>
          </w:p>
          <w:p w14:paraId="512FAA91" w14:textId="77777777" w:rsidR="00F8504E" w:rsidRPr="00590058" w:rsidRDefault="00F8504E" w:rsidP="00640D1C">
            <w:pPr>
              <w:pStyle w:val="Default"/>
              <w:rPr>
                <w:sz w:val="22"/>
                <w:szCs w:val="22"/>
              </w:rPr>
            </w:pPr>
            <w:r w:rsidRPr="00590058">
              <w:rPr>
                <w:sz w:val="22"/>
                <w:szCs w:val="22"/>
              </w:rPr>
              <w:t>CDR</w:t>
            </w:r>
          </w:p>
        </w:tc>
      </w:tr>
      <w:tr w:rsidR="00F8504E" w:rsidRPr="00590058" w14:paraId="32FB8989" w14:textId="77777777" w:rsidTr="00640D1C">
        <w:tc>
          <w:tcPr>
            <w:tcW w:w="1079" w:type="dxa"/>
          </w:tcPr>
          <w:p w14:paraId="5E23B149" w14:textId="77777777" w:rsidR="00F8504E" w:rsidRPr="00590058" w:rsidRDefault="00F8504E" w:rsidP="00640D1C">
            <w:pPr>
              <w:rPr>
                <w:b/>
              </w:rPr>
            </w:pPr>
          </w:p>
        </w:tc>
        <w:tc>
          <w:tcPr>
            <w:tcW w:w="2179" w:type="dxa"/>
          </w:tcPr>
          <w:p w14:paraId="1A553329" w14:textId="77777777" w:rsidR="00F8504E" w:rsidRPr="00590058" w:rsidRDefault="00F8504E" w:rsidP="00640D1C">
            <w:r w:rsidRPr="00590058">
              <w:rPr>
                <w:b/>
                <w:sz w:val="22"/>
                <w:szCs w:val="22"/>
              </w:rPr>
              <w:t xml:space="preserve">COI #3.  </w:t>
            </w:r>
            <w:r w:rsidRPr="00590058">
              <w:rPr>
                <w:sz w:val="22"/>
                <w:szCs w:val="22"/>
              </w:rPr>
              <w:t>Can the XXX be</w:t>
            </w:r>
            <w:r w:rsidR="00ED254A" w:rsidRPr="00590058">
              <w:rPr>
                <w:sz w:val="22"/>
                <w:szCs w:val="22"/>
              </w:rPr>
              <w:t>…?</w:t>
            </w:r>
          </w:p>
        </w:tc>
        <w:tc>
          <w:tcPr>
            <w:tcW w:w="1890" w:type="dxa"/>
          </w:tcPr>
          <w:p w14:paraId="5198661D" w14:textId="77777777" w:rsidR="00F8504E" w:rsidRPr="00590058" w:rsidRDefault="00F8504E" w:rsidP="00640D1C">
            <w:pPr>
              <w:rPr>
                <w:b/>
              </w:rPr>
            </w:pPr>
            <w:r w:rsidRPr="00590058">
              <w:rPr>
                <w:b/>
                <w:sz w:val="22"/>
                <w:szCs w:val="22"/>
              </w:rPr>
              <w:t>MOS 2.1.</w:t>
            </w:r>
          </w:p>
        </w:tc>
        <w:tc>
          <w:tcPr>
            <w:tcW w:w="1736" w:type="dxa"/>
          </w:tcPr>
          <w:p w14:paraId="5E92458B" w14:textId="77777777" w:rsidR="00F8504E" w:rsidRPr="00590058" w:rsidRDefault="00F8504E" w:rsidP="00640D1C">
            <w:pPr>
              <w:rPr>
                <w:b/>
              </w:rPr>
            </w:pPr>
          </w:p>
        </w:tc>
        <w:tc>
          <w:tcPr>
            <w:tcW w:w="4680" w:type="dxa"/>
          </w:tcPr>
          <w:p w14:paraId="2C82CBA0" w14:textId="77777777" w:rsidR="00F8504E" w:rsidRPr="00590058" w:rsidRDefault="00F8504E" w:rsidP="00640D1C">
            <w:pPr>
              <w:pStyle w:val="Default"/>
              <w:jc w:val="center"/>
              <w:rPr>
                <w:sz w:val="22"/>
                <w:szCs w:val="22"/>
              </w:rPr>
            </w:pPr>
          </w:p>
        </w:tc>
        <w:tc>
          <w:tcPr>
            <w:tcW w:w="1530" w:type="dxa"/>
          </w:tcPr>
          <w:p w14:paraId="30CA82B5" w14:textId="77777777" w:rsidR="00F8504E" w:rsidRPr="00590058" w:rsidRDefault="00F8504E" w:rsidP="00640D1C">
            <w:r w:rsidRPr="00590058">
              <w:rPr>
                <w:sz w:val="22"/>
                <w:szCs w:val="22"/>
              </w:rPr>
              <w:t>MS-C</w:t>
            </w:r>
          </w:p>
          <w:p w14:paraId="64051B77" w14:textId="77777777" w:rsidR="00F8504E" w:rsidRPr="00590058" w:rsidRDefault="00F8504E" w:rsidP="00640D1C">
            <w:pPr>
              <w:pStyle w:val="Default"/>
              <w:rPr>
                <w:sz w:val="22"/>
                <w:szCs w:val="22"/>
              </w:rPr>
            </w:pPr>
            <w:r w:rsidRPr="00590058">
              <w:rPr>
                <w:sz w:val="22"/>
                <w:szCs w:val="22"/>
              </w:rPr>
              <w:t>FRP</w:t>
            </w:r>
          </w:p>
        </w:tc>
      </w:tr>
      <w:tr w:rsidR="00F8504E" w:rsidRPr="00590058" w14:paraId="53281AA0" w14:textId="77777777" w:rsidTr="00640D1C">
        <w:tc>
          <w:tcPr>
            <w:tcW w:w="1079" w:type="dxa"/>
          </w:tcPr>
          <w:p w14:paraId="76D8166C" w14:textId="77777777" w:rsidR="00F8504E" w:rsidRPr="00590058" w:rsidRDefault="00F8504E" w:rsidP="00640D1C">
            <w:pPr>
              <w:rPr>
                <w:b/>
              </w:rPr>
            </w:pPr>
          </w:p>
        </w:tc>
        <w:tc>
          <w:tcPr>
            <w:tcW w:w="2179" w:type="dxa"/>
          </w:tcPr>
          <w:p w14:paraId="5AE11C47" w14:textId="77777777" w:rsidR="00F8504E" w:rsidRPr="00590058" w:rsidRDefault="00F8504E" w:rsidP="00640D1C">
            <w:pPr>
              <w:rPr>
                <w:b/>
              </w:rPr>
            </w:pPr>
          </w:p>
        </w:tc>
        <w:tc>
          <w:tcPr>
            <w:tcW w:w="1890" w:type="dxa"/>
          </w:tcPr>
          <w:p w14:paraId="0906B121" w14:textId="77777777" w:rsidR="00F8504E" w:rsidRPr="00590058" w:rsidRDefault="00F8504E" w:rsidP="00640D1C">
            <w:pPr>
              <w:rPr>
                <w:b/>
              </w:rPr>
            </w:pPr>
            <w:r w:rsidRPr="00590058">
              <w:rPr>
                <w:b/>
                <w:sz w:val="22"/>
                <w:szCs w:val="22"/>
              </w:rPr>
              <w:t>MOE 1.3.</w:t>
            </w:r>
          </w:p>
        </w:tc>
        <w:tc>
          <w:tcPr>
            <w:tcW w:w="1736" w:type="dxa"/>
          </w:tcPr>
          <w:p w14:paraId="60C5F097" w14:textId="77777777" w:rsidR="00F8504E" w:rsidRPr="00590058" w:rsidRDefault="00F8504E" w:rsidP="00640D1C">
            <w:pPr>
              <w:rPr>
                <w:b/>
              </w:rPr>
            </w:pPr>
          </w:p>
        </w:tc>
        <w:tc>
          <w:tcPr>
            <w:tcW w:w="4680" w:type="dxa"/>
          </w:tcPr>
          <w:p w14:paraId="24ABB423" w14:textId="77777777" w:rsidR="00F8504E" w:rsidRPr="00590058" w:rsidRDefault="00F8504E" w:rsidP="00640D1C">
            <w:pPr>
              <w:pStyle w:val="Default"/>
              <w:rPr>
                <w:sz w:val="22"/>
                <w:szCs w:val="22"/>
              </w:rPr>
            </w:pPr>
          </w:p>
        </w:tc>
        <w:tc>
          <w:tcPr>
            <w:tcW w:w="1530" w:type="dxa"/>
          </w:tcPr>
          <w:p w14:paraId="6A2A700A" w14:textId="77777777" w:rsidR="00F8504E" w:rsidRPr="00590058" w:rsidRDefault="00F8504E" w:rsidP="00640D1C">
            <w:r w:rsidRPr="00590058">
              <w:rPr>
                <w:sz w:val="22"/>
                <w:szCs w:val="22"/>
              </w:rPr>
              <w:t>Post-CDR</w:t>
            </w:r>
          </w:p>
          <w:p w14:paraId="79191ADA" w14:textId="77777777" w:rsidR="00F8504E" w:rsidRPr="00590058" w:rsidRDefault="00F8504E" w:rsidP="00640D1C">
            <w:pPr>
              <w:pStyle w:val="Default"/>
              <w:rPr>
                <w:sz w:val="22"/>
                <w:szCs w:val="22"/>
              </w:rPr>
            </w:pPr>
            <w:r w:rsidRPr="00590058">
              <w:rPr>
                <w:sz w:val="22"/>
                <w:szCs w:val="22"/>
              </w:rPr>
              <w:t>FRP</w:t>
            </w:r>
          </w:p>
        </w:tc>
      </w:tr>
      <w:tr w:rsidR="00F8504E" w:rsidRPr="00590058" w14:paraId="73EBF65D" w14:textId="77777777" w:rsidTr="00640D1C">
        <w:tc>
          <w:tcPr>
            <w:tcW w:w="1079" w:type="dxa"/>
          </w:tcPr>
          <w:p w14:paraId="449248A9" w14:textId="77777777" w:rsidR="00F8504E" w:rsidRPr="00590058" w:rsidRDefault="00F8504E" w:rsidP="00640D1C">
            <w:pPr>
              <w:rPr>
                <w:b/>
              </w:rPr>
            </w:pPr>
          </w:p>
        </w:tc>
        <w:tc>
          <w:tcPr>
            <w:tcW w:w="2179" w:type="dxa"/>
          </w:tcPr>
          <w:p w14:paraId="3AFA61BF" w14:textId="77777777" w:rsidR="00F8504E" w:rsidRPr="00590058" w:rsidRDefault="00F8504E" w:rsidP="00640D1C">
            <w:pPr>
              <w:rPr>
                <w:b/>
              </w:rPr>
            </w:pPr>
          </w:p>
        </w:tc>
        <w:tc>
          <w:tcPr>
            <w:tcW w:w="1890" w:type="dxa"/>
          </w:tcPr>
          <w:p w14:paraId="3284BADF" w14:textId="77777777" w:rsidR="00F8504E" w:rsidRPr="00590058" w:rsidRDefault="00F8504E" w:rsidP="00640D1C">
            <w:pPr>
              <w:rPr>
                <w:b/>
              </w:rPr>
            </w:pPr>
            <w:r w:rsidRPr="00590058">
              <w:rPr>
                <w:b/>
                <w:sz w:val="22"/>
                <w:szCs w:val="22"/>
              </w:rPr>
              <w:t>MOE 1.4.</w:t>
            </w:r>
          </w:p>
        </w:tc>
        <w:tc>
          <w:tcPr>
            <w:tcW w:w="1736" w:type="dxa"/>
          </w:tcPr>
          <w:p w14:paraId="2901D8BA" w14:textId="77777777" w:rsidR="00F8504E" w:rsidRPr="00590058" w:rsidRDefault="00F8504E" w:rsidP="00640D1C">
            <w:r w:rsidRPr="00590058">
              <w:rPr>
                <w:sz w:val="22"/>
                <w:szCs w:val="22"/>
              </w:rPr>
              <w:t xml:space="preserve">Reliability based on growth curve </w:t>
            </w:r>
          </w:p>
        </w:tc>
        <w:tc>
          <w:tcPr>
            <w:tcW w:w="4680" w:type="dxa"/>
          </w:tcPr>
          <w:p w14:paraId="46E417A2" w14:textId="77777777" w:rsidR="00F8504E" w:rsidRPr="00590058" w:rsidRDefault="00F8504E" w:rsidP="00640D1C">
            <w:pPr>
              <w:pStyle w:val="Default"/>
              <w:rPr>
                <w:sz w:val="22"/>
                <w:szCs w:val="22"/>
              </w:rPr>
            </w:pPr>
            <w:r w:rsidRPr="00590058">
              <w:rPr>
                <w:sz w:val="22"/>
                <w:szCs w:val="22"/>
              </w:rPr>
              <w:t>Component level stress testing</w:t>
            </w:r>
          </w:p>
          <w:p w14:paraId="376B874E" w14:textId="77777777" w:rsidR="00F8504E" w:rsidRPr="00590058" w:rsidRDefault="00F8504E" w:rsidP="00640D1C">
            <w:pPr>
              <w:pStyle w:val="Default"/>
              <w:rPr>
                <w:sz w:val="22"/>
                <w:szCs w:val="22"/>
              </w:rPr>
            </w:pPr>
            <w:r w:rsidRPr="00590058">
              <w:rPr>
                <w:sz w:val="22"/>
                <w:szCs w:val="22"/>
              </w:rPr>
              <w:t>Sample performance on growth curve</w:t>
            </w:r>
          </w:p>
          <w:p w14:paraId="333292EE" w14:textId="77777777" w:rsidR="00F8504E" w:rsidRPr="00590058" w:rsidRDefault="00F8504E" w:rsidP="00ED254A">
            <w:pPr>
              <w:pStyle w:val="Default"/>
              <w:rPr>
                <w:sz w:val="22"/>
                <w:szCs w:val="22"/>
              </w:rPr>
            </w:pPr>
            <w:r w:rsidRPr="00590058">
              <w:rPr>
                <w:sz w:val="22"/>
                <w:szCs w:val="22"/>
              </w:rPr>
              <w:t>Sample performance with M&amp;S augmentation</w:t>
            </w:r>
          </w:p>
        </w:tc>
        <w:tc>
          <w:tcPr>
            <w:tcW w:w="1530" w:type="dxa"/>
          </w:tcPr>
          <w:p w14:paraId="363B74E6" w14:textId="77777777" w:rsidR="00F8504E" w:rsidRPr="00590058" w:rsidRDefault="00F8504E" w:rsidP="00640D1C">
            <w:r w:rsidRPr="00590058">
              <w:rPr>
                <w:sz w:val="22"/>
                <w:szCs w:val="22"/>
              </w:rPr>
              <w:t>PDR</w:t>
            </w:r>
          </w:p>
          <w:p w14:paraId="22007D7D" w14:textId="77777777" w:rsidR="00F8504E" w:rsidRPr="00590058" w:rsidRDefault="00F8504E" w:rsidP="00640D1C">
            <w:pPr>
              <w:pStyle w:val="Default"/>
              <w:rPr>
                <w:sz w:val="22"/>
                <w:szCs w:val="22"/>
              </w:rPr>
            </w:pPr>
            <w:r w:rsidRPr="00590058">
              <w:rPr>
                <w:sz w:val="22"/>
                <w:szCs w:val="22"/>
              </w:rPr>
              <w:t>CDR</w:t>
            </w:r>
          </w:p>
          <w:p w14:paraId="07DAE766" w14:textId="77777777" w:rsidR="00F8504E" w:rsidRPr="00590058" w:rsidRDefault="00F8504E" w:rsidP="00640D1C">
            <w:pPr>
              <w:pStyle w:val="Default"/>
              <w:rPr>
                <w:sz w:val="22"/>
                <w:szCs w:val="22"/>
              </w:rPr>
            </w:pPr>
            <w:r w:rsidRPr="00590058">
              <w:rPr>
                <w:sz w:val="22"/>
                <w:szCs w:val="22"/>
              </w:rPr>
              <w:t>MS-C</w:t>
            </w:r>
          </w:p>
        </w:tc>
      </w:tr>
      <w:tr w:rsidR="00F8504E" w:rsidRPr="00590058" w14:paraId="2EE3DCED" w14:textId="77777777" w:rsidTr="00640D1C">
        <w:tc>
          <w:tcPr>
            <w:tcW w:w="1079" w:type="dxa"/>
          </w:tcPr>
          <w:p w14:paraId="3E574479" w14:textId="77777777" w:rsidR="00F8504E" w:rsidRPr="00590058" w:rsidRDefault="00F8504E" w:rsidP="00640D1C">
            <w:pPr>
              <w:rPr>
                <w:b/>
              </w:rPr>
            </w:pPr>
            <w:r w:rsidRPr="00590058">
              <w:rPr>
                <w:b/>
                <w:sz w:val="22"/>
                <w:szCs w:val="22"/>
              </w:rPr>
              <w:t>KPP #2</w:t>
            </w:r>
          </w:p>
        </w:tc>
        <w:tc>
          <w:tcPr>
            <w:tcW w:w="2179" w:type="dxa"/>
          </w:tcPr>
          <w:p w14:paraId="34EAA502" w14:textId="77777777" w:rsidR="00F8504E" w:rsidRPr="00590058" w:rsidRDefault="00F8504E" w:rsidP="00640D1C">
            <w:pPr>
              <w:rPr>
                <w:b/>
              </w:rPr>
            </w:pPr>
          </w:p>
        </w:tc>
        <w:tc>
          <w:tcPr>
            <w:tcW w:w="1890" w:type="dxa"/>
          </w:tcPr>
          <w:p w14:paraId="28C90968" w14:textId="77777777" w:rsidR="00F8504E" w:rsidRPr="00590058" w:rsidRDefault="00F8504E" w:rsidP="00640D1C">
            <w:pPr>
              <w:rPr>
                <w:b/>
              </w:rPr>
            </w:pPr>
            <w:r w:rsidRPr="00590058">
              <w:rPr>
                <w:b/>
                <w:sz w:val="22"/>
                <w:szCs w:val="22"/>
              </w:rPr>
              <w:t>MOS 2.4.</w:t>
            </w:r>
          </w:p>
        </w:tc>
        <w:tc>
          <w:tcPr>
            <w:tcW w:w="1736" w:type="dxa"/>
          </w:tcPr>
          <w:p w14:paraId="437A9FCA" w14:textId="77777777" w:rsidR="00F8504E" w:rsidRPr="00590058" w:rsidRDefault="00F8504E" w:rsidP="00640D1C">
            <w:r w:rsidRPr="00590058">
              <w:rPr>
                <w:sz w:val="22"/>
                <w:szCs w:val="22"/>
              </w:rPr>
              <w:t>Data link</w:t>
            </w:r>
          </w:p>
        </w:tc>
        <w:tc>
          <w:tcPr>
            <w:tcW w:w="4680" w:type="dxa"/>
          </w:tcPr>
          <w:p w14:paraId="5250ED63" w14:textId="77777777" w:rsidR="00F8504E" w:rsidRPr="00590058" w:rsidRDefault="00F8504E" w:rsidP="00640D1C">
            <w:pPr>
              <w:pStyle w:val="Default"/>
              <w:rPr>
                <w:sz w:val="22"/>
                <w:szCs w:val="22"/>
              </w:rPr>
            </w:pPr>
          </w:p>
        </w:tc>
        <w:tc>
          <w:tcPr>
            <w:tcW w:w="1530" w:type="dxa"/>
          </w:tcPr>
          <w:p w14:paraId="05AFC31D" w14:textId="77777777" w:rsidR="00F8504E" w:rsidRPr="00590058" w:rsidRDefault="00F8504E" w:rsidP="00640D1C">
            <w:r w:rsidRPr="00590058">
              <w:rPr>
                <w:sz w:val="22"/>
                <w:szCs w:val="22"/>
              </w:rPr>
              <w:t>MS-C</w:t>
            </w:r>
          </w:p>
          <w:p w14:paraId="42DCE256" w14:textId="77777777" w:rsidR="00F8504E" w:rsidRPr="00590058" w:rsidRDefault="00F8504E" w:rsidP="00640D1C">
            <w:pPr>
              <w:pStyle w:val="Default"/>
              <w:rPr>
                <w:sz w:val="22"/>
                <w:szCs w:val="22"/>
              </w:rPr>
            </w:pPr>
            <w:r w:rsidRPr="00590058">
              <w:rPr>
                <w:sz w:val="22"/>
                <w:szCs w:val="22"/>
              </w:rPr>
              <w:t>SRR</w:t>
            </w:r>
          </w:p>
        </w:tc>
      </w:tr>
      <w:tr w:rsidR="00F8504E" w:rsidRPr="00590058" w14:paraId="1D1671A9" w14:textId="77777777" w:rsidTr="00640D1C">
        <w:tc>
          <w:tcPr>
            <w:tcW w:w="1079" w:type="dxa"/>
          </w:tcPr>
          <w:p w14:paraId="769F4836" w14:textId="77777777" w:rsidR="00F8504E" w:rsidRPr="00590058" w:rsidRDefault="00F8504E" w:rsidP="00640D1C">
            <w:pPr>
              <w:rPr>
                <w:b/>
              </w:rPr>
            </w:pPr>
            <w:r w:rsidRPr="00590058">
              <w:rPr>
                <w:b/>
                <w:sz w:val="22"/>
                <w:szCs w:val="22"/>
              </w:rPr>
              <w:t>KPP #3</w:t>
            </w:r>
          </w:p>
        </w:tc>
        <w:tc>
          <w:tcPr>
            <w:tcW w:w="2179" w:type="dxa"/>
          </w:tcPr>
          <w:p w14:paraId="57A230D5" w14:textId="77777777" w:rsidR="00F8504E" w:rsidRPr="00590058" w:rsidRDefault="00F8504E" w:rsidP="00640D1C">
            <w:r w:rsidRPr="00590058">
              <w:rPr>
                <w:b/>
                <w:sz w:val="22"/>
                <w:szCs w:val="22"/>
              </w:rPr>
              <w:t xml:space="preserve">COI #4.  </w:t>
            </w:r>
            <w:r w:rsidR="00ED254A">
              <w:rPr>
                <w:sz w:val="22"/>
                <w:szCs w:val="22"/>
              </w:rPr>
              <w:t>Is training…?</w:t>
            </w:r>
          </w:p>
        </w:tc>
        <w:tc>
          <w:tcPr>
            <w:tcW w:w="1890" w:type="dxa"/>
          </w:tcPr>
          <w:p w14:paraId="043846E8" w14:textId="77777777" w:rsidR="00F8504E" w:rsidRPr="00590058" w:rsidRDefault="00F8504E" w:rsidP="00640D1C">
            <w:pPr>
              <w:rPr>
                <w:b/>
              </w:rPr>
            </w:pPr>
            <w:r w:rsidRPr="00590058">
              <w:rPr>
                <w:b/>
                <w:sz w:val="22"/>
                <w:szCs w:val="22"/>
              </w:rPr>
              <w:t>MOE 1.2.</w:t>
            </w:r>
          </w:p>
        </w:tc>
        <w:tc>
          <w:tcPr>
            <w:tcW w:w="1736" w:type="dxa"/>
          </w:tcPr>
          <w:p w14:paraId="7E04D87E" w14:textId="77777777" w:rsidR="00F8504E" w:rsidRPr="00590058" w:rsidRDefault="00F8504E" w:rsidP="00640D1C">
            <w:pPr>
              <w:rPr>
                <w:b/>
              </w:rPr>
            </w:pPr>
          </w:p>
        </w:tc>
        <w:tc>
          <w:tcPr>
            <w:tcW w:w="4680" w:type="dxa"/>
          </w:tcPr>
          <w:p w14:paraId="1AF24C0B" w14:textId="77777777" w:rsidR="00F8504E" w:rsidRPr="00590058" w:rsidRDefault="00F8504E" w:rsidP="00640D1C">
            <w:pPr>
              <w:pStyle w:val="Default"/>
              <w:rPr>
                <w:sz w:val="22"/>
                <w:szCs w:val="22"/>
              </w:rPr>
            </w:pPr>
            <w:r w:rsidRPr="00590058">
              <w:rPr>
                <w:sz w:val="22"/>
                <w:szCs w:val="22"/>
              </w:rPr>
              <w:t>Observation and Survey</w:t>
            </w:r>
          </w:p>
        </w:tc>
        <w:tc>
          <w:tcPr>
            <w:tcW w:w="1530" w:type="dxa"/>
          </w:tcPr>
          <w:p w14:paraId="5C5BF59F" w14:textId="77777777" w:rsidR="00F8504E" w:rsidRPr="00590058" w:rsidRDefault="00F8504E" w:rsidP="00640D1C">
            <w:r w:rsidRPr="00590058">
              <w:rPr>
                <w:sz w:val="22"/>
                <w:szCs w:val="22"/>
              </w:rPr>
              <w:t>MS-C</w:t>
            </w:r>
          </w:p>
          <w:p w14:paraId="4EEAB45F" w14:textId="77777777" w:rsidR="00F8504E" w:rsidRPr="00590058" w:rsidRDefault="00F8504E" w:rsidP="00640D1C">
            <w:pPr>
              <w:pStyle w:val="Default"/>
              <w:rPr>
                <w:sz w:val="22"/>
                <w:szCs w:val="22"/>
              </w:rPr>
            </w:pPr>
            <w:r w:rsidRPr="00590058">
              <w:rPr>
                <w:sz w:val="22"/>
                <w:szCs w:val="22"/>
              </w:rPr>
              <w:t>FRP</w:t>
            </w:r>
          </w:p>
        </w:tc>
      </w:tr>
      <w:tr w:rsidR="00F8504E" w:rsidRPr="00590058" w14:paraId="0BBC3DF0" w14:textId="77777777" w:rsidTr="00640D1C">
        <w:tc>
          <w:tcPr>
            <w:tcW w:w="1079" w:type="dxa"/>
          </w:tcPr>
          <w:p w14:paraId="01132F60" w14:textId="77777777" w:rsidR="00F8504E" w:rsidRPr="00590058" w:rsidRDefault="00F8504E" w:rsidP="00640D1C">
            <w:pPr>
              <w:rPr>
                <w:b/>
              </w:rPr>
            </w:pPr>
            <w:r w:rsidRPr="00590058">
              <w:rPr>
                <w:b/>
                <w:sz w:val="22"/>
                <w:szCs w:val="22"/>
              </w:rPr>
              <w:t>KSA #3.a</w:t>
            </w:r>
          </w:p>
        </w:tc>
        <w:tc>
          <w:tcPr>
            <w:tcW w:w="2179" w:type="dxa"/>
          </w:tcPr>
          <w:p w14:paraId="580D1438" w14:textId="77777777" w:rsidR="00F8504E" w:rsidRPr="00590058" w:rsidRDefault="00F8504E" w:rsidP="00640D1C">
            <w:r w:rsidRPr="00590058">
              <w:rPr>
                <w:b/>
                <w:sz w:val="22"/>
                <w:szCs w:val="22"/>
              </w:rPr>
              <w:t xml:space="preserve">COI #5.  </w:t>
            </w:r>
            <w:r w:rsidRPr="00590058">
              <w:rPr>
                <w:sz w:val="22"/>
                <w:szCs w:val="22"/>
              </w:rPr>
              <w:t>Documentation</w:t>
            </w:r>
          </w:p>
        </w:tc>
        <w:tc>
          <w:tcPr>
            <w:tcW w:w="1890" w:type="dxa"/>
          </w:tcPr>
          <w:p w14:paraId="08CD97D8" w14:textId="77777777" w:rsidR="00F8504E" w:rsidRPr="00590058" w:rsidRDefault="00F8504E" w:rsidP="00640D1C">
            <w:pPr>
              <w:rPr>
                <w:b/>
              </w:rPr>
            </w:pPr>
            <w:r w:rsidRPr="00590058">
              <w:rPr>
                <w:b/>
                <w:sz w:val="22"/>
                <w:szCs w:val="22"/>
              </w:rPr>
              <w:t>MOS 2.5.</w:t>
            </w:r>
          </w:p>
        </w:tc>
        <w:tc>
          <w:tcPr>
            <w:tcW w:w="1736" w:type="dxa"/>
          </w:tcPr>
          <w:p w14:paraId="5246DCD6" w14:textId="77777777" w:rsidR="00F8504E" w:rsidRPr="00590058" w:rsidRDefault="00F8504E" w:rsidP="00640D1C">
            <w:pPr>
              <w:rPr>
                <w:b/>
              </w:rPr>
            </w:pPr>
          </w:p>
        </w:tc>
        <w:tc>
          <w:tcPr>
            <w:tcW w:w="4680" w:type="dxa"/>
          </w:tcPr>
          <w:p w14:paraId="0392CD65" w14:textId="77777777" w:rsidR="00F8504E" w:rsidRPr="00590058" w:rsidRDefault="00F8504E" w:rsidP="00640D1C">
            <w:pPr>
              <w:pStyle w:val="Default"/>
              <w:jc w:val="center"/>
              <w:rPr>
                <w:sz w:val="22"/>
                <w:szCs w:val="22"/>
              </w:rPr>
            </w:pPr>
          </w:p>
        </w:tc>
        <w:tc>
          <w:tcPr>
            <w:tcW w:w="1530" w:type="dxa"/>
          </w:tcPr>
          <w:p w14:paraId="31DE5264" w14:textId="77777777" w:rsidR="00F8504E" w:rsidRPr="00590058" w:rsidRDefault="00F8504E" w:rsidP="00640D1C">
            <w:r w:rsidRPr="00590058">
              <w:rPr>
                <w:sz w:val="22"/>
                <w:szCs w:val="22"/>
              </w:rPr>
              <w:t>MS-C</w:t>
            </w:r>
          </w:p>
          <w:p w14:paraId="390B90BC" w14:textId="77777777" w:rsidR="00F8504E" w:rsidRPr="00590058" w:rsidRDefault="00F8504E" w:rsidP="00640D1C">
            <w:pPr>
              <w:pStyle w:val="Default"/>
              <w:rPr>
                <w:sz w:val="22"/>
                <w:szCs w:val="22"/>
              </w:rPr>
            </w:pPr>
            <w:r w:rsidRPr="00590058">
              <w:rPr>
                <w:sz w:val="22"/>
                <w:szCs w:val="22"/>
              </w:rPr>
              <w:t>FRP</w:t>
            </w:r>
          </w:p>
        </w:tc>
      </w:tr>
    </w:tbl>
    <w:p w14:paraId="4FA0D829" w14:textId="77777777" w:rsidR="00F8504E" w:rsidRPr="00590058" w:rsidRDefault="00F8504E" w:rsidP="00640D1C">
      <w:pPr>
        <w:pStyle w:val="Default"/>
        <w:rPr>
          <w:sz w:val="22"/>
          <w:szCs w:val="22"/>
        </w:rPr>
      </w:pPr>
    </w:p>
    <w:p w14:paraId="68916AAB" w14:textId="77777777" w:rsidR="00F8504E" w:rsidRPr="00590058" w:rsidRDefault="00F8504E" w:rsidP="00640D1C">
      <w:pPr>
        <w:ind w:left="360"/>
        <w:rPr>
          <w:sz w:val="22"/>
          <w:szCs w:val="22"/>
        </w:rPr>
      </w:pPr>
    </w:p>
    <w:p w14:paraId="2DB610CB" w14:textId="77777777" w:rsidR="00F8504E" w:rsidRPr="00590058" w:rsidRDefault="00F8504E" w:rsidP="00640D1C">
      <w:pPr>
        <w:ind w:left="360"/>
        <w:rPr>
          <w:sz w:val="22"/>
          <w:szCs w:val="22"/>
        </w:rPr>
        <w:sectPr w:rsidR="00F8504E" w:rsidRPr="00590058" w:rsidSect="00640D1C">
          <w:pgSz w:w="15840" w:h="12240" w:orient="landscape"/>
          <w:pgMar w:top="1008" w:right="720" w:bottom="864" w:left="720" w:header="720" w:footer="720" w:gutter="0"/>
          <w:cols w:space="720"/>
          <w:docGrid w:linePitch="360"/>
        </w:sectPr>
      </w:pPr>
    </w:p>
    <w:bookmarkStart w:id="46" w:name="_Toc353796663"/>
    <w:p w14:paraId="3CAEFA16" w14:textId="77777777" w:rsidR="00F8504E" w:rsidRDefault="008626A3" w:rsidP="005C4F77">
      <w:pPr>
        <w:pStyle w:val="Heading2"/>
      </w:pPr>
      <w:sdt>
        <w:sdtPr>
          <w:id w:val="1080904865"/>
          <w:lock w:val="sdtContentLocked"/>
          <w:placeholder>
            <w:docPart w:val="47604F8C3420421BA187D396506A4579"/>
          </w:placeholder>
        </w:sdtPr>
        <w:sdtEndPr/>
        <w:sdtContent>
          <w:bookmarkStart w:id="47" w:name="_Toc287278347"/>
          <w:r w:rsidR="00F8504E" w:rsidRPr="00590058">
            <w:t>Developmental Evaluation Approach.</w:t>
          </w:r>
        </w:sdtContent>
      </w:sdt>
      <w:bookmarkEnd w:id="46"/>
      <w:bookmarkEnd w:id="47"/>
      <w:r w:rsidR="00F8504E" w:rsidRPr="00590058">
        <w:t xml:space="preserve">  </w:t>
      </w:r>
    </w:p>
    <w:sdt>
      <w:sdtPr>
        <w:id w:val="-1614659731"/>
        <w:placeholder>
          <w:docPart w:val="DefaultPlaceholder_1082065158"/>
        </w:placeholder>
      </w:sdtPr>
      <w:sdtEndPr/>
      <w:sdtContent>
        <w:p w14:paraId="1FBCFCA1" w14:textId="77777777" w:rsidR="00C30C97" w:rsidRDefault="00C30C97" w:rsidP="00C30C97">
          <w:pPr>
            <w:pStyle w:val="Addm-Guidance"/>
          </w:pPr>
          <w:r>
            <w:t>Guidance: CTPs are measurable critical system characteristics that, if not achieved, preclude the fulfillment of desired operational performance capabilities.  While not user requirements, CTPs are technical measures derived from desired user capabilities.  Testers use CTPs as reliable indicators that the system is on (or behind) the planned development schedule or will likely (or not likely) achieve an operational capability.  Limit the list of CTPs to those that support the COIs.  Using the system specification as a reference, the chief engineer on the program should derive the CTPs to be assessed during development.</w:t>
          </w:r>
        </w:p>
      </w:sdtContent>
    </w:sdt>
    <w:p w14:paraId="30346FC6" w14:textId="77777777" w:rsidR="00C30C97" w:rsidRDefault="00C30C97" w:rsidP="00C30C97">
      <w:pPr>
        <w:pStyle w:val="Heading3"/>
        <w:numPr>
          <w:ilvl w:val="0"/>
          <w:numId w:val="0"/>
        </w:numPr>
      </w:pPr>
      <w:bookmarkStart w:id="48" w:name="_Toc353796664"/>
      <w:r>
        <w:t xml:space="preserve">3.3.0.1. </w:t>
      </w:r>
      <w:sdt>
        <w:sdtPr>
          <w:id w:val="-336455643"/>
          <w:lock w:val="sdtContentLocked"/>
          <w:placeholder>
            <w:docPart w:val="DefaultPlaceholder_1082065158"/>
          </w:placeholder>
        </w:sdtPr>
        <w:sdtEndPr/>
        <w:sdtContent>
          <w:r w:rsidR="00D3167D">
            <w:t>Top Level Approach.</w:t>
          </w:r>
          <w:bookmarkEnd w:id="48"/>
        </w:sdtContent>
      </w:sdt>
    </w:p>
    <w:sdt>
      <w:sdtPr>
        <w:id w:val="10618472"/>
        <w:placeholder>
          <w:docPart w:val="C0C2533DE58F4D549A3C600D403933AE"/>
        </w:placeholder>
        <w:showingPlcHdr/>
      </w:sdtPr>
      <w:sdtEndPr/>
      <w:sdtContent>
        <w:p w14:paraId="66B0DD1D" w14:textId="77777777" w:rsidR="00F8504E" w:rsidRDefault="00F8504E" w:rsidP="00640D1C">
          <w:pPr>
            <w:pStyle w:val="Addm-InputStyle"/>
          </w:pPr>
          <w:r w:rsidRPr="00A36B2F">
            <w:t>Click here to enter text.</w:t>
          </w:r>
        </w:p>
      </w:sdtContent>
    </w:sdt>
    <w:p w14:paraId="2A1F87BD" w14:textId="77777777" w:rsidR="00D3167D" w:rsidRDefault="005C4F77" w:rsidP="005C4F77">
      <w:pPr>
        <w:pStyle w:val="Addm-Guidance"/>
      </w:pPr>
      <w:r>
        <w:t>Guidance:  Describe the top-level approach to evalu</w:t>
      </w:r>
      <w:r w:rsidR="00D3167D">
        <w:t>ate system and process maturity.</w:t>
      </w:r>
    </w:p>
    <w:p w14:paraId="16A72E36" w14:textId="77777777" w:rsidR="00D3167D" w:rsidRDefault="00D3167D" w:rsidP="00D3167D">
      <w:pPr>
        <w:pStyle w:val="Heading4"/>
        <w:numPr>
          <w:ilvl w:val="0"/>
          <w:numId w:val="0"/>
        </w:numPr>
        <w:ind w:left="1728" w:hanging="1728"/>
      </w:pPr>
      <w:r>
        <w:t xml:space="preserve">3.3.0.1.1.  </w:t>
      </w:r>
      <w:sdt>
        <w:sdtPr>
          <w:id w:val="-1769460003"/>
          <w:lock w:val="sdtContentLocked"/>
          <w:placeholder>
            <w:docPart w:val="DefaultPlaceholder_1082065158"/>
          </w:placeholder>
        </w:sdtPr>
        <w:sdtEndPr/>
        <w:sdtContent>
          <w:r>
            <w:t>System Capabilities.</w:t>
          </w:r>
        </w:sdtContent>
      </w:sdt>
    </w:p>
    <w:sdt>
      <w:sdtPr>
        <w:id w:val="-551611877"/>
        <w:placeholder>
          <w:docPart w:val="33D79CDEE9B344C79FD88C1AC806A0FD"/>
        </w:placeholder>
        <w:showingPlcHdr/>
      </w:sdtPr>
      <w:sdtEndPr/>
      <w:sdtContent>
        <w:p w14:paraId="26A48B36" w14:textId="77777777" w:rsidR="00152D16" w:rsidRDefault="00152D16" w:rsidP="00152D16">
          <w:pPr>
            <w:pStyle w:val="Addm-InputStyle"/>
            <w:rPr>
              <w:rFonts w:eastAsia="Times New Roman"/>
              <w:color w:val="auto"/>
            </w:rPr>
          </w:pPr>
          <w:r w:rsidRPr="00A36B2F">
            <w:t>Click here to enter text.</w:t>
          </w:r>
        </w:p>
      </w:sdtContent>
    </w:sdt>
    <w:p w14:paraId="117D55EF" w14:textId="77777777" w:rsidR="00D3167D" w:rsidRDefault="00D3167D" w:rsidP="00152D16">
      <w:pPr>
        <w:pStyle w:val="Addm-Guidance"/>
      </w:pPr>
      <w:r>
        <w:t>Guidance: Describe the system capabilities expected at acquisition milestones and decision review points.</w:t>
      </w:r>
    </w:p>
    <w:p w14:paraId="105677F6" w14:textId="77777777" w:rsidR="00D3167D" w:rsidRDefault="00D3167D" w:rsidP="00D3167D">
      <w:pPr>
        <w:pStyle w:val="TOCHeading4"/>
        <w:numPr>
          <w:ilvl w:val="0"/>
          <w:numId w:val="0"/>
        </w:numPr>
      </w:pPr>
      <w:r>
        <w:t xml:space="preserve">3.3.0.1.2.  </w:t>
      </w:r>
      <w:sdt>
        <w:sdtPr>
          <w:id w:val="-514690650"/>
          <w:lock w:val="sdtContentLocked"/>
          <w:placeholder>
            <w:docPart w:val="DefaultPlaceholder_1082065158"/>
          </w:placeholder>
        </w:sdtPr>
        <w:sdtEndPr/>
        <w:sdtContent>
          <w:r>
            <w:t>Limitations.</w:t>
          </w:r>
        </w:sdtContent>
      </w:sdt>
    </w:p>
    <w:sdt>
      <w:sdtPr>
        <w:id w:val="-530413699"/>
        <w:placeholder>
          <w:docPart w:val="B62E23B7A74B4C2BB63D53F9A92ABEA3"/>
        </w:placeholder>
        <w:showingPlcHdr/>
      </w:sdtPr>
      <w:sdtEndPr/>
      <w:sdtContent>
        <w:p w14:paraId="6044CC71" w14:textId="77777777" w:rsidR="00152D16" w:rsidRDefault="00152D16" w:rsidP="00152D16">
          <w:pPr>
            <w:pStyle w:val="Addm-InputStyle"/>
            <w:rPr>
              <w:rFonts w:eastAsia="Times New Roman"/>
              <w:color w:val="auto"/>
            </w:rPr>
          </w:pPr>
          <w:r w:rsidRPr="00A36B2F">
            <w:t>Click here to enter text.</w:t>
          </w:r>
        </w:p>
      </w:sdtContent>
    </w:sdt>
    <w:sdt>
      <w:sdtPr>
        <w:id w:val="-367447418"/>
        <w:placeholder>
          <w:docPart w:val="DefaultPlaceholder_1082065158"/>
        </w:placeholder>
      </w:sdtPr>
      <w:sdtEndPr/>
      <w:sdtContent>
        <w:p w14:paraId="4A63EE1B" w14:textId="77777777" w:rsidR="00D3167D" w:rsidRDefault="00D3167D" w:rsidP="00D3167D">
          <w:pPr>
            <w:pStyle w:val="Addm-Guidance"/>
          </w:pPr>
          <w:r>
            <w:t>Guidance: Describe the limitations expected at acquisition milestones and decision review points.</w:t>
          </w:r>
        </w:p>
      </w:sdtContent>
    </w:sdt>
    <w:p w14:paraId="76B26097" w14:textId="77777777" w:rsidR="00D3167D" w:rsidRDefault="00D3167D" w:rsidP="00D3167D">
      <w:pPr>
        <w:pStyle w:val="Heading4"/>
        <w:numPr>
          <w:ilvl w:val="0"/>
          <w:numId w:val="0"/>
        </w:numPr>
      </w:pPr>
      <w:r>
        <w:t xml:space="preserve">3.3.0.1.3.  </w:t>
      </w:r>
      <w:sdt>
        <w:sdtPr>
          <w:id w:val="748310112"/>
          <w:lock w:val="sdtContentLocked"/>
          <w:placeholder>
            <w:docPart w:val="DefaultPlaceholder_1082065158"/>
          </w:placeholder>
        </w:sdtPr>
        <w:sdtEndPr/>
        <w:sdtContent>
          <w:r>
            <w:t>Logistics.</w:t>
          </w:r>
        </w:sdtContent>
      </w:sdt>
    </w:p>
    <w:sdt>
      <w:sdtPr>
        <w:id w:val="-512532222"/>
        <w:placeholder>
          <w:docPart w:val="E676F86878FF4986BB706000E5D6CC56"/>
        </w:placeholder>
        <w:showingPlcHdr/>
      </w:sdtPr>
      <w:sdtEndPr/>
      <w:sdtContent>
        <w:p w14:paraId="34307871" w14:textId="77777777" w:rsidR="00152D16" w:rsidRDefault="00152D16" w:rsidP="00152D16">
          <w:pPr>
            <w:pStyle w:val="Addm-InputStyle"/>
            <w:rPr>
              <w:rFonts w:eastAsia="Times New Roman"/>
              <w:color w:val="auto"/>
            </w:rPr>
          </w:pPr>
          <w:r w:rsidRPr="00A36B2F">
            <w:t>Click here to enter text.</w:t>
          </w:r>
        </w:p>
      </w:sdtContent>
    </w:sdt>
    <w:sdt>
      <w:sdtPr>
        <w:id w:val="1541946626"/>
        <w:placeholder>
          <w:docPart w:val="DefaultPlaceholder_1082065158"/>
        </w:placeholder>
      </w:sdtPr>
      <w:sdtEndPr/>
      <w:sdtContent>
        <w:p w14:paraId="42895CFE" w14:textId="77777777" w:rsidR="00D3167D" w:rsidRDefault="00D3167D" w:rsidP="00D3167D">
          <w:pPr>
            <w:pStyle w:val="Addm-Guidance"/>
          </w:pPr>
          <w:r>
            <w:t>Guidance: Discuss the logistics aspects of the system.</w:t>
          </w:r>
        </w:p>
      </w:sdtContent>
    </w:sdt>
    <w:p w14:paraId="2AC1633A" w14:textId="77777777" w:rsidR="00D3167D" w:rsidRDefault="00D3167D" w:rsidP="00D3167D">
      <w:pPr>
        <w:pStyle w:val="Heading3"/>
        <w:numPr>
          <w:ilvl w:val="0"/>
          <w:numId w:val="0"/>
        </w:numPr>
        <w:ind w:left="810" w:hanging="810"/>
      </w:pPr>
      <w:bookmarkStart w:id="49" w:name="_Toc353796665"/>
      <w:r>
        <w:t xml:space="preserve">3.3.0.1.4.  </w:t>
      </w:r>
      <w:sdt>
        <w:sdtPr>
          <w:id w:val="-662707421"/>
          <w:lock w:val="sdtContentLocked"/>
          <w:placeholder>
            <w:docPart w:val="DefaultPlaceholder_1082065158"/>
          </w:placeholder>
        </w:sdtPr>
        <w:sdtEndPr/>
        <w:sdtContent>
          <w:r>
            <w:t>Reliability Growth.</w:t>
          </w:r>
          <w:bookmarkEnd w:id="49"/>
        </w:sdtContent>
      </w:sdt>
    </w:p>
    <w:sdt>
      <w:sdtPr>
        <w:id w:val="-564108748"/>
        <w:placeholder>
          <w:docPart w:val="B3E65024F7434F2BA1BB1E832D886175"/>
        </w:placeholder>
        <w:showingPlcHdr/>
      </w:sdtPr>
      <w:sdtEndPr/>
      <w:sdtContent>
        <w:p w14:paraId="58087193" w14:textId="77777777" w:rsidR="00152D16" w:rsidRDefault="00152D16" w:rsidP="00152D16">
          <w:pPr>
            <w:pStyle w:val="Addm-InputStyle"/>
            <w:rPr>
              <w:rFonts w:eastAsia="Times New Roman"/>
              <w:color w:val="auto"/>
            </w:rPr>
          </w:pPr>
          <w:r w:rsidRPr="00A36B2F">
            <w:t>Click here to enter text.</w:t>
          </w:r>
        </w:p>
      </w:sdtContent>
    </w:sdt>
    <w:sdt>
      <w:sdtPr>
        <w:id w:val="-1253661350"/>
        <w:placeholder>
          <w:docPart w:val="DefaultPlaceholder_1082065158"/>
        </w:placeholder>
      </w:sdtPr>
      <w:sdtEndPr/>
      <w:sdtContent>
        <w:p w14:paraId="56F9F582" w14:textId="77777777" w:rsidR="00D3167D" w:rsidRDefault="00D3167D" w:rsidP="00152D16">
          <w:pPr>
            <w:pStyle w:val="Addm-Guidance"/>
          </w:pPr>
          <w:r>
            <w:t>Guidance: Discuss the reliability growth aspects of the system.</w:t>
          </w:r>
        </w:p>
      </w:sdtContent>
    </w:sdt>
    <w:p w14:paraId="4E4C65A6" w14:textId="77777777" w:rsidR="00D3167D" w:rsidRDefault="00D3167D" w:rsidP="00D3167D">
      <w:pPr>
        <w:pStyle w:val="Heading3"/>
        <w:numPr>
          <w:ilvl w:val="0"/>
          <w:numId w:val="0"/>
        </w:numPr>
        <w:ind w:left="810" w:hanging="810"/>
      </w:pPr>
      <w:bookmarkStart w:id="50" w:name="_Toc353796666"/>
      <w:r>
        <w:t xml:space="preserve">3.3.0.1.5.  </w:t>
      </w:r>
      <w:sdt>
        <w:sdtPr>
          <w:id w:val="-847646270"/>
          <w:lock w:val="sdtContentLocked"/>
          <w:placeholder>
            <w:docPart w:val="DefaultPlaceholder_1082065158"/>
          </w:placeholder>
        </w:sdtPr>
        <w:sdtEndPr/>
        <w:sdtContent>
          <w:r w:rsidR="00D93A70">
            <w:t>System Performance.</w:t>
          </w:r>
          <w:bookmarkEnd w:id="50"/>
        </w:sdtContent>
      </w:sdt>
    </w:p>
    <w:sdt>
      <w:sdtPr>
        <w:id w:val="1603379567"/>
        <w:placeholder>
          <w:docPart w:val="EF5ACC130EB54BF887E40D61F35EF417"/>
        </w:placeholder>
        <w:showingPlcHdr/>
      </w:sdtPr>
      <w:sdtEndPr/>
      <w:sdtContent>
        <w:p w14:paraId="63E480F2" w14:textId="77777777" w:rsidR="00152D16" w:rsidRDefault="00152D16" w:rsidP="00152D16">
          <w:pPr>
            <w:pStyle w:val="Addm-InputStyle"/>
            <w:rPr>
              <w:rFonts w:eastAsia="Times New Roman"/>
              <w:color w:val="auto"/>
            </w:rPr>
          </w:pPr>
          <w:r w:rsidRPr="00A36B2F">
            <w:t>Click here to enter text.</w:t>
          </w:r>
        </w:p>
      </w:sdtContent>
    </w:sdt>
    <w:sdt>
      <w:sdtPr>
        <w:id w:val="1738516760"/>
        <w:placeholder>
          <w:docPart w:val="DefaultPlaceholder_1082065158"/>
        </w:placeholder>
      </w:sdtPr>
      <w:sdtEndPr/>
      <w:sdtContent>
        <w:p w14:paraId="5033B67B" w14:textId="77777777" w:rsidR="00D93A70" w:rsidRDefault="00D93A70" w:rsidP="00D93A70">
          <w:pPr>
            <w:pStyle w:val="Addm-Guidance"/>
          </w:pPr>
          <w:r>
            <w:t>Guidance: Discuss the system performance aspects.</w:t>
          </w:r>
        </w:p>
      </w:sdtContent>
    </w:sdt>
    <w:p w14:paraId="6AEC5C1B" w14:textId="77777777" w:rsidR="00D93A70" w:rsidRDefault="00D93A70" w:rsidP="00D93A70">
      <w:pPr>
        <w:pStyle w:val="Heading2"/>
        <w:numPr>
          <w:ilvl w:val="0"/>
          <w:numId w:val="0"/>
        </w:numPr>
        <w:ind w:left="547" w:hanging="547"/>
      </w:pPr>
      <w:bookmarkStart w:id="51" w:name="_Toc353796667"/>
      <w:r>
        <w:t xml:space="preserve">3.3.0.1.6.  </w:t>
      </w:r>
      <w:sdt>
        <w:sdtPr>
          <w:id w:val="-1163087895"/>
          <w:lock w:val="sdtContentLocked"/>
          <w:placeholder>
            <w:docPart w:val="DefaultPlaceholder_1082065158"/>
          </w:placeholder>
        </w:sdtPr>
        <w:sdtEndPr/>
        <w:sdtContent>
          <w:r>
            <w:t>CTPs.</w:t>
          </w:r>
          <w:bookmarkEnd w:id="51"/>
        </w:sdtContent>
      </w:sdt>
    </w:p>
    <w:sdt>
      <w:sdtPr>
        <w:id w:val="-543668268"/>
        <w:placeholder>
          <w:docPart w:val="FA0C5F74C3924EC498C2CD26F3D62C2D"/>
        </w:placeholder>
        <w:showingPlcHdr/>
      </w:sdtPr>
      <w:sdtEndPr/>
      <w:sdtContent>
        <w:p w14:paraId="08966655" w14:textId="77777777" w:rsidR="00152D16" w:rsidRDefault="00152D16" w:rsidP="00152D16">
          <w:pPr>
            <w:pStyle w:val="Addm-InputStyle"/>
            <w:rPr>
              <w:rFonts w:eastAsia="Times New Roman"/>
              <w:color w:val="auto"/>
            </w:rPr>
          </w:pPr>
          <w:r w:rsidRPr="00A36B2F">
            <w:t>Click here to enter text.</w:t>
          </w:r>
        </w:p>
      </w:sdtContent>
    </w:sdt>
    <w:sdt>
      <w:sdtPr>
        <w:id w:val="-3055156"/>
        <w:placeholder>
          <w:docPart w:val="DefaultPlaceholder_1082065158"/>
        </w:placeholder>
      </w:sdtPr>
      <w:sdtEndPr/>
      <w:sdtContent>
        <w:p w14:paraId="0CE07B5C" w14:textId="77777777" w:rsidR="00D93A70" w:rsidRDefault="00D93A70" w:rsidP="00D93A70">
          <w:pPr>
            <w:pStyle w:val="Addm-Guidance"/>
          </w:pPr>
          <w:r>
            <w:t>Guidance: Discuss rationale for CTPs.</w:t>
          </w:r>
          <w:r w:rsidRPr="00D93A70">
            <w:t xml:space="preserve"> </w:t>
          </w:r>
          <w:r>
            <w:t xml:space="preserve"> (See guidance 3.3. </w:t>
          </w:r>
          <w:r w:rsidR="004C2A14">
            <w:t xml:space="preserve">above </w:t>
          </w:r>
          <w:r>
            <w:t>for a description of how to derive CTPs.)</w:t>
          </w:r>
        </w:p>
      </w:sdtContent>
    </w:sdt>
    <w:p w14:paraId="1AE93FE8" w14:textId="77777777" w:rsidR="00D93A70" w:rsidRDefault="00D93A70" w:rsidP="00D93A70">
      <w:pPr>
        <w:pStyle w:val="Heading3"/>
        <w:numPr>
          <w:ilvl w:val="0"/>
          <w:numId w:val="0"/>
        </w:numPr>
        <w:ind w:left="810" w:hanging="810"/>
      </w:pPr>
      <w:bookmarkStart w:id="52" w:name="_Toc353796668"/>
      <w:r>
        <w:t xml:space="preserve">3.3.0.1.7.  </w:t>
      </w:r>
      <w:sdt>
        <w:sdtPr>
          <w:id w:val="2059745403"/>
          <w:lock w:val="sdtContentLocked"/>
          <w:placeholder>
            <w:docPart w:val="DefaultPlaceholder_1082065158"/>
          </w:placeholder>
        </w:sdtPr>
        <w:sdtEndPr/>
        <w:sdtContent>
          <w:r>
            <w:t>Key System or Process Risks.</w:t>
          </w:r>
          <w:bookmarkEnd w:id="52"/>
        </w:sdtContent>
      </w:sdt>
    </w:p>
    <w:sdt>
      <w:sdtPr>
        <w:id w:val="-712805425"/>
        <w:placeholder>
          <w:docPart w:val="E8A6D4C072A54D9FA74B455D25560525"/>
        </w:placeholder>
        <w:showingPlcHdr/>
      </w:sdtPr>
      <w:sdtEndPr/>
      <w:sdtContent>
        <w:p w14:paraId="014565B3" w14:textId="77777777" w:rsidR="00152D16" w:rsidRDefault="00152D16" w:rsidP="00152D16">
          <w:pPr>
            <w:pStyle w:val="Addm-InputStyle"/>
            <w:rPr>
              <w:rFonts w:eastAsia="Times New Roman"/>
              <w:color w:val="auto"/>
            </w:rPr>
          </w:pPr>
          <w:r w:rsidRPr="00A36B2F">
            <w:t>Click here to enter text.</w:t>
          </w:r>
        </w:p>
      </w:sdtContent>
    </w:sdt>
    <w:sdt>
      <w:sdtPr>
        <w:id w:val="1484188605"/>
        <w:placeholder>
          <w:docPart w:val="DefaultPlaceholder_1082065158"/>
        </w:placeholder>
      </w:sdtPr>
      <w:sdtEndPr/>
      <w:sdtContent>
        <w:p w14:paraId="5E5B4344" w14:textId="77777777" w:rsidR="00D93A70" w:rsidRDefault="00D93A70" w:rsidP="00D93A70">
          <w:pPr>
            <w:pStyle w:val="Addm-Guidance"/>
          </w:pPr>
          <w:r>
            <w:t>Guidance: Discuss key system or process risks.</w:t>
          </w:r>
        </w:p>
      </w:sdtContent>
    </w:sdt>
    <w:p w14:paraId="6E306D3B" w14:textId="77777777" w:rsidR="00D93A70" w:rsidRDefault="00D93A70" w:rsidP="00D93A70">
      <w:pPr>
        <w:pStyle w:val="Heading3"/>
        <w:numPr>
          <w:ilvl w:val="0"/>
          <w:numId w:val="0"/>
        </w:numPr>
        <w:ind w:left="810" w:hanging="810"/>
      </w:pPr>
      <w:bookmarkStart w:id="53" w:name="_Toc353796669"/>
      <w:r>
        <w:t xml:space="preserve">3.3.0.1.8.  </w:t>
      </w:r>
      <w:sdt>
        <w:sdtPr>
          <w:id w:val="1090507705"/>
          <w:lock w:val="sdtContentLocked"/>
          <w:placeholder>
            <w:docPart w:val="DefaultPlaceholder_1082065158"/>
          </w:placeholder>
        </w:sdtPr>
        <w:sdtEndPr/>
        <w:sdtContent>
          <w:r>
            <w:t>Certifications Required.</w:t>
          </w:r>
          <w:bookmarkEnd w:id="53"/>
        </w:sdtContent>
      </w:sdt>
    </w:p>
    <w:sdt>
      <w:sdtPr>
        <w:id w:val="1337886210"/>
        <w:placeholder>
          <w:docPart w:val="11F540A289A8449292BCCB2C99468377"/>
        </w:placeholder>
        <w:showingPlcHdr/>
      </w:sdtPr>
      <w:sdtEndPr/>
      <w:sdtContent>
        <w:p w14:paraId="52DB5A75" w14:textId="77777777" w:rsidR="00152D16" w:rsidRDefault="00152D16" w:rsidP="00152D16">
          <w:pPr>
            <w:pStyle w:val="Addm-InputStyle"/>
            <w:rPr>
              <w:rFonts w:eastAsia="Times New Roman"/>
              <w:color w:val="auto"/>
            </w:rPr>
          </w:pPr>
          <w:r w:rsidRPr="00A36B2F">
            <w:t>Click here to enter text.</w:t>
          </w:r>
        </w:p>
      </w:sdtContent>
    </w:sdt>
    <w:sdt>
      <w:sdtPr>
        <w:id w:val="1105155983"/>
        <w:placeholder>
          <w:docPart w:val="DefaultPlaceholder_1082065158"/>
        </w:placeholder>
      </w:sdtPr>
      <w:sdtEndPr/>
      <w:sdtContent>
        <w:p w14:paraId="442A153E" w14:textId="77777777" w:rsidR="00D93A70" w:rsidRDefault="00D93A70" w:rsidP="00D93A70">
          <w:pPr>
            <w:pStyle w:val="Addm-Guidance"/>
          </w:pPr>
          <w:r>
            <w:t>Guidance: List any certifications required (e.g. weapon safety, interoperability, spectrum approval, information assurance).</w:t>
          </w:r>
        </w:p>
      </w:sdtContent>
    </w:sdt>
    <w:p w14:paraId="1D7DC417" w14:textId="77777777" w:rsidR="00D93A70" w:rsidRDefault="0025006B" w:rsidP="0025006B">
      <w:pPr>
        <w:pStyle w:val="Heading3"/>
        <w:numPr>
          <w:ilvl w:val="0"/>
          <w:numId w:val="0"/>
        </w:numPr>
        <w:ind w:left="810" w:hanging="810"/>
      </w:pPr>
      <w:bookmarkStart w:id="54" w:name="_Toc353796670"/>
      <w:r>
        <w:t xml:space="preserve">3.3.0.1.9.  </w:t>
      </w:r>
      <w:sdt>
        <w:sdtPr>
          <w:id w:val="-895823601"/>
          <w:lock w:val="sdtContentLocked"/>
          <w:placeholder>
            <w:docPart w:val="DefaultPlaceholder_1082065158"/>
          </w:placeholder>
        </w:sdtPr>
        <w:sdtEndPr/>
        <w:sdtContent>
          <w:r>
            <w:t>Technology or Subsystem.</w:t>
          </w:r>
          <w:bookmarkEnd w:id="54"/>
        </w:sdtContent>
      </w:sdt>
    </w:p>
    <w:sdt>
      <w:sdtPr>
        <w:id w:val="-1066807235"/>
        <w:placeholder>
          <w:docPart w:val="AE02B48A25A14EAB9DA65DD0618BC171"/>
        </w:placeholder>
        <w:showingPlcHdr/>
      </w:sdtPr>
      <w:sdtEndPr/>
      <w:sdtContent>
        <w:p w14:paraId="7CD874A7" w14:textId="77777777" w:rsidR="004F094F" w:rsidRDefault="004F094F" w:rsidP="004F094F">
          <w:pPr>
            <w:pStyle w:val="Addm-InputStyle"/>
          </w:pPr>
          <w:r w:rsidRPr="00A36B2F">
            <w:t>Click here to enter text.</w:t>
          </w:r>
        </w:p>
      </w:sdtContent>
    </w:sdt>
    <w:sdt>
      <w:sdtPr>
        <w:id w:val="772981354"/>
        <w:placeholder>
          <w:docPart w:val="DefaultPlaceholder_1082065158"/>
        </w:placeholder>
      </w:sdtPr>
      <w:sdtEndPr/>
      <w:sdtContent>
        <w:p w14:paraId="170023C1" w14:textId="77777777" w:rsidR="0025006B" w:rsidRDefault="0025006B" w:rsidP="0025006B">
          <w:pPr>
            <w:pStyle w:val="Addm-Guidance"/>
          </w:pPr>
          <w:r>
            <w:t>Guidance: Describe any technology or subsystem that has not demonstrated the expected level of technology maturity at level 6 (or higher), system performance, or has not achieved the desired mission capabilities for this phase of development.</w:t>
          </w:r>
        </w:p>
      </w:sdtContent>
    </w:sdt>
    <w:p w14:paraId="7B686AF7" w14:textId="77777777" w:rsidR="0025006B" w:rsidRDefault="0025006B" w:rsidP="0025006B">
      <w:pPr>
        <w:pStyle w:val="Heading3"/>
        <w:numPr>
          <w:ilvl w:val="0"/>
          <w:numId w:val="0"/>
        </w:numPr>
        <w:ind w:left="810" w:hanging="810"/>
      </w:pPr>
      <w:bookmarkStart w:id="55" w:name="_Toc353796671"/>
      <w:r>
        <w:t xml:space="preserve">3.3.0.1.10.  </w:t>
      </w:r>
      <w:sdt>
        <w:sdtPr>
          <w:id w:val="1281697338"/>
          <w:lock w:val="sdtContentLocked"/>
          <w:placeholder>
            <w:docPart w:val="DefaultPlaceholder_1082065158"/>
          </w:placeholder>
        </w:sdtPr>
        <w:sdtEndPr/>
        <w:sdtContent>
          <w:r>
            <w:t>Degree of Stabilization.</w:t>
          </w:r>
          <w:bookmarkEnd w:id="55"/>
        </w:sdtContent>
      </w:sdt>
    </w:p>
    <w:sdt>
      <w:sdtPr>
        <w:id w:val="-1383863873"/>
        <w:placeholder>
          <w:docPart w:val="A7B381C7E11E4ACD9F2BEB0417937EB2"/>
        </w:placeholder>
        <w:showingPlcHdr/>
      </w:sdtPr>
      <w:sdtEndPr/>
      <w:sdtContent>
        <w:p w14:paraId="6FDC8D59" w14:textId="77777777" w:rsidR="004F094F" w:rsidRDefault="004F094F" w:rsidP="004F094F">
          <w:pPr>
            <w:pStyle w:val="Addm-InputStyle"/>
          </w:pPr>
          <w:r w:rsidRPr="00A36B2F">
            <w:t>Click here to enter text.</w:t>
          </w:r>
        </w:p>
      </w:sdtContent>
    </w:sdt>
    <w:sdt>
      <w:sdtPr>
        <w:id w:val="-74910822"/>
        <w:placeholder>
          <w:docPart w:val="DefaultPlaceholder_1082065158"/>
        </w:placeholder>
      </w:sdtPr>
      <w:sdtEndPr/>
      <w:sdtContent>
        <w:p w14:paraId="7B2786D7" w14:textId="77777777" w:rsidR="0025006B" w:rsidRDefault="0025006B" w:rsidP="0025006B">
          <w:pPr>
            <w:pStyle w:val="Addm-Guidance"/>
          </w:pPr>
          <w:r>
            <w:t>Guidance: Discuss the degree to which system hardware and software design has stabilized so as to determine manufacturing and production decision uncertainties.</w:t>
          </w:r>
        </w:p>
      </w:sdtContent>
    </w:sdt>
    <w:p w14:paraId="366CDB85" w14:textId="77777777" w:rsidR="0025006B" w:rsidRDefault="0025006B" w:rsidP="0025006B">
      <w:pPr>
        <w:pStyle w:val="Heading3"/>
        <w:numPr>
          <w:ilvl w:val="0"/>
          <w:numId w:val="0"/>
        </w:numPr>
        <w:ind w:left="810" w:hanging="810"/>
      </w:pPr>
      <w:bookmarkStart w:id="56" w:name="_Toc353796672"/>
      <w:r>
        <w:t xml:space="preserve">3.3.0.1.11.  </w:t>
      </w:r>
      <w:sdt>
        <w:sdtPr>
          <w:id w:val="2128744695"/>
          <w:lock w:val="sdtContentLocked"/>
          <w:placeholder>
            <w:docPart w:val="DefaultPlaceholder_1082065158"/>
          </w:placeholder>
        </w:sdtPr>
        <w:sdtEndPr/>
        <w:sdtContent>
          <w:r w:rsidR="007774D5">
            <w:t>Key Issues and Scope.</w:t>
          </w:r>
          <w:bookmarkEnd w:id="56"/>
        </w:sdtContent>
      </w:sdt>
    </w:p>
    <w:sdt>
      <w:sdtPr>
        <w:id w:val="-1095624547"/>
        <w:placeholder>
          <w:docPart w:val="DB381F868FC04D3B8303114F4A606613"/>
        </w:placeholder>
        <w:showingPlcHdr/>
      </w:sdtPr>
      <w:sdtEndPr/>
      <w:sdtContent>
        <w:p w14:paraId="092E4913" w14:textId="77777777" w:rsidR="004F094F" w:rsidRDefault="004F094F" w:rsidP="004F094F">
          <w:pPr>
            <w:pStyle w:val="Addm-InputStyle"/>
          </w:pPr>
          <w:r w:rsidRPr="00A36B2F">
            <w:t>Click here to enter text.</w:t>
          </w:r>
        </w:p>
      </w:sdtContent>
    </w:sdt>
    <w:sdt>
      <w:sdtPr>
        <w:id w:val="705990627"/>
        <w:placeholder>
          <w:docPart w:val="DefaultPlaceholder_1082065158"/>
        </w:placeholder>
      </w:sdtPr>
      <w:sdtEndPr/>
      <w:sdtContent>
        <w:p w14:paraId="4FB60384" w14:textId="77777777" w:rsidR="007774D5" w:rsidRDefault="007774D5" w:rsidP="004F094F">
          <w:pPr>
            <w:pStyle w:val="Addm-Guidance"/>
          </w:pPr>
          <w:r>
            <w:t xml:space="preserve">Guidance: Discuss key issues and the scope for logistics and sustainment evaluations, and reliability thresholds when the testing is supporting the system’s reliability growth curve.  </w:t>
          </w:r>
        </w:p>
      </w:sdtContent>
    </w:sdt>
    <w:bookmarkStart w:id="57" w:name="_Toc353796673"/>
    <w:p w14:paraId="14B1BFD7" w14:textId="77777777" w:rsidR="00F8504E" w:rsidRDefault="008626A3" w:rsidP="004F094F">
      <w:pPr>
        <w:pStyle w:val="TOCHeading3"/>
      </w:pPr>
      <w:sdt>
        <w:sdtPr>
          <w:id w:val="1080904866"/>
          <w:lock w:val="sdtContentLocked"/>
          <w:placeholder>
            <w:docPart w:val="47604F8C3420421BA187D396506A4579"/>
          </w:placeholder>
        </w:sdtPr>
        <w:sdtEndPr/>
        <w:sdtContent>
          <w:bookmarkStart w:id="58" w:name="_Toc287278348"/>
          <w:r w:rsidR="00F8504E" w:rsidRPr="00590058">
            <w:t>Mission-Oriented Approach.</w:t>
          </w:r>
        </w:sdtContent>
      </w:sdt>
      <w:bookmarkEnd w:id="57"/>
      <w:bookmarkEnd w:id="58"/>
      <w:r w:rsidR="00F8504E" w:rsidRPr="00590058">
        <w:t xml:space="preserve">  </w:t>
      </w:r>
    </w:p>
    <w:sdt>
      <w:sdtPr>
        <w:id w:val="1226338209"/>
        <w:placeholder>
          <w:docPart w:val="DefaultPlaceholder_1082065158"/>
        </w:placeholder>
      </w:sdtPr>
      <w:sdtEndPr/>
      <w:sdtContent>
        <w:p w14:paraId="02194944" w14:textId="77777777" w:rsidR="007774D5" w:rsidRDefault="007774D5" w:rsidP="007774D5">
          <w:pPr>
            <w:pStyle w:val="Addm-Guidance"/>
          </w:pPr>
          <w:r>
            <w:t xml:space="preserve">Guidance: </w:t>
          </w:r>
          <w:r w:rsidRPr="00CA77CF">
            <w:t xml:space="preserve">A mission context focuses on how the system will be employed.  Describe the rationale for the COIs or COICs.  </w:t>
          </w:r>
          <w:r w:rsidRPr="006202B9">
            <w:t xml:space="preserve"> </w:t>
          </w:r>
        </w:p>
      </w:sdtContent>
    </w:sdt>
    <w:sdt>
      <w:sdtPr>
        <w:id w:val="-1437974706"/>
        <w:lock w:val="sdtContentLocked"/>
        <w:placeholder>
          <w:docPart w:val="DefaultPlaceholder_1082065158"/>
        </w:placeholder>
      </w:sdtPr>
      <w:sdtEndPr/>
      <w:sdtContent>
        <w:p w14:paraId="1F1C64FC" w14:textId="77777777" w:rsidR="007774D5" w:rsidRDefault="00455EF9" w:rsidP="007774D5">
          <w:pPr>
            <w:pStyle w:val="Heading4"/>
            <w:ind w:hanging="1728"/>
          </w:pPr>
          <w:r>
            <w:t>Influencing Design.</w:t>
          </w:r>
        </w:p>
      </w:sdtContent>
    </w:sdt>
    <w:sdt>
      <w:sdtPr>
        <w:id w:val="1595827395"/>
        <w:placeholder>
          <w:docPart w:val="54065E6A5758407A85054E1955762026"/>
        </w:placeholder>
        <w:showingPlcHdr/>
      </w:sdtPr>
      <w:sdtEndPr/>
      <w:sdtContent>
        <w:p w14:paraId="1F5AE2A1" w14:textId="77777777" w:rsidR="004F094F" w:rsidRDefault="004F094F" w:rsidP="004F094F">
          <w:pPr>
            <w:pStyle w:val="Addm-InputStyle"/>
          </w:pPr>
          <w:r w:rsidRPr="00A36B2F">
            <w:t>Click here to enter text.</w:t>
          </w:r>
        </w:p>
      </w:sdtContent>
    </w:sdt>
    <w:sdt>
      <w:sdtPr>
        <w:id w:val="1652017416"/>
        <w:placeholder>
          <w:docPart w:val="DefaultPlaceholder_1082065158"/>
        </w:placeholder>
      </w:sdtPr>
      <w:sdtEndPr/>
      <w:sdtContent>
        <w:p w14:paraId="7CB5051D" w14:textId="77777777" w:rsidR="00455EF9" w:rsidRDefault="00455EF9" w:rsidP="00455EF9">
          <w:pPr>
            <w:pStyle w:val="Addm-Guidance"/>
          </w:pPr>
          <w:r>
            <w:t>Guidance:</w:t>
          </w:r>
          <w:r w:rsidRPr="00455EF9">
            <w:t xml:space="preserve"> </w:t>
          </w:r>
          <w:r w:rsidRPr="00CA77CF">
            <w:t>Describe the approach to evaluate the system performance in a mission context during development in order to influence the design</w:t>
          </w:r>
          <w:r>
            <w:t>.</w:t>
          </w:r>
        </w:p>
      </w:sdtContent>
    </w:sdt>
    <w:sdt>
      <w:sdtPr>
        <w:id w:val="-2114200523"/>
        <w:lock w:val="sdtContentLocked"/>
        <w:placeholder>
          <w:docPart w:val="DefaultPlaceholder_1082065158"/>
        </w:placeholder>
      </w:sdtPr>
      <w:sdtEndPr/>
      <w:sdtContent>
        <w:p w14:paraId="47922671" w14:textId="77777777" w:rsidR="00455EF9" w:rsidRPr="00EC0EAE" w:rsidRDefault="00455EF9" w:rsidP="00455EF9">
          <w:pPr>
            <w:pStyle w:val="Heading4"/>
            <w:ind w:hanging="1728"/>
          </w:pPr>
          <w:r>
            <w:t>Managing Risk.</w:t>
          </w:r>
        </w:p>
      </w:sdtContent>
    </w:sdt>
    <w:sdt>
      <w:sdtPr>
        <w:id w:val="10618473"/>
        <w:placeholder>
          <w:docPart w:val="18E3F2195CC14BF39736803AFBAF93C9"/>
        </w:placeholder>
        <w:showingPlcHdr/>
      </w:sdtPr>
      <w:sdtEndPr/>
      <w:sdtContent>
        <w:p w14:paraId="4CD98F19" w14:textId="77777777" w:rsidR="00F8504E" w:rsidRDefault="00F8504E" w:rsidP="00640D1C">
          <w:pPr>
            <w:pStyle w:val="Addm-InputStyle"/>
          </w:pPr>
          <w:r w:rsidRPr="00A36B2F">
            <w:t>Click here to enter text.</w:t>
          </w:r>
        </w:p>
      </w:sdtContent>
    </w:sdt>
    <w:sdt>
      <w:sdtPr>
        <w:id w:val="-516004109"/>
        <w:placeholder>
          <w:docPart w:val="DefaultPlaceholder_1082065158"/>
        </w:placeholder>
      </w:sdtPr>
      <w:sdtEndPr/>
      <w:sdtContent>
        <w:p w14:paraId="515387F3" w14:textId="77777777" w:rsidR="00455EF9" w:rsidRDefault="00F8504E" w:rsidP="00640D1C">
          <w:pPr>
            <w:pStyle w:val="Addm-Guidance"/>
          </w:pPr>
          <w:r w:rsidRPr="006202B9">
            <w:t xml:space="preserve">Guidance:  </w:t>
          </w:r>
          <w:r w:rsidRPr="00CA77CF">
            <w:t>Describe the approach to evaluate the system performance in a mission context during development in order to influence manag</w:t>
          </w:r>
          <w:r w:rsidR="00455EF9">
            <w:t>ing risk.</w:t>
          </w:r>
        </w:p>
      </w:sdtContent>
    </w:sdt>
    <w:sdt>
      <w:sdtPr>
        <w:id w:val="1556823450"/>
        <w:lock w:val="sdtContentLocked"/>
        <w:placeholder>
          <w:docPart w:val="DefaultPlaceholder_1082065158"/>
        </w:placeholder>
      </w:sdtPr>
      <w:sdtEndPr/>
      <w:sdtContent>
        <w:p w14:paraId="0C935544" w14:textId="77777777" w:rsidR="00455EF9" w:rsidRDefault="00455EF9" w:rsidP="00455EF9">
          <w:pPr>
            <w:pStyle w:val="Heading4"/>
            <w:ind w:hanging="1728"/>
          </w:pPr>
          <w:r>
            <w:t>Predicting Operational Effectiveness.</w:t>
          </w:r>
        </w:p>
      </w:sdtContent>
    </w:sdt>
    <w:sdt>
      <w:sdtPr>
        <w:id w:val="876976517"/>
        <w:placeholder>
          <w:docPart w:val="30AEB05FA25E49CD90A1C047727A62C2"/>
        </w:placeholder>
        <w:showingPlcHdr/>
      </w:sdtPr>
      <w:sdtEndPr/>
      <w:sdtContent>
        <w:p w14:paraId="0B3AB8F8" w14:textId="77777777" w:rsidR="000D2019" w:rsidRDefault="000D2019" w:rsidP="000D2019">
          <w:pPr>
            <w:pStyle w:val="Addm-InputStyle"/>
          </w:pPr>
          <w:r w:rsidRPr="00A36B2F">
            <w:t>Click here to enter text.</w:t>
          </w:r>
        </w:p>
      </w:sdtContent>
    </w:sdt>
    <w:sdt>
      <w:sdtPr>
        <w:id w:val="-308101475"/>
        <w:placeholder>
          <w:docPart w:val="DefaultPlaceholder_1082065158"/>
        </w:placeholder>
      </w:sdtPr>
      <w:sdtEndPr/>
      <w:sdtContent>
        <w:p w14:paraId="66D6BC76" w14:textId="77777777" w:rsidR="00455EF9" w:rsidRDefault="00455EF9" w:rsidP="00455EF9">
          <w:pPr>
            <w:pStyle w:val="Addm-Guidance"/>
          </w:pPr>
          <w:r>
            <w:t xml:space="preserve">Guidance: </w:t>
          </w:r>
          <w:r w:rsidRPr="00CA77CF">
            <w:t xml:space="preserve">Describe the approach to evaluate the system performance in a mission context during development in order to </w:t>
          </w:r>
          <w:r>
            <w:t>predict operational effectiveness.</w:t>
          </w:r>
        </w:p>
      </w:sdtContent>
    </w:sdt>
    <w:sdt>
      <w:sdtPr>
        <w:id w:val="-1177890748"/>
        <w:lock w:val="sdtContentLocked"/>
        <w:placeholder>
          <w:docPart w:val="DefaultPlaceholder_1082065158"/>
        </w:placeholder>
      </w:sdtPr>
      <w:sdtEndPr/>
      <w:sdtContent>
        <w:p w14:paraId="5708E7D0" w14:textId="77777777" w:rsidR="00455EF9" w:rsidRDefault="00455EF9" w:rsidP="00455EF9">
          <w:pPr>
            <w:pStyle w:val="Heading4"/>
            <w:ind w:hanging="1728"/>
          </w:pPr>
          <w:r>
            <w:t>Operational Suitability.</w:t>
          </w:r>
        </w:p>
      </w:sdtContent>
    </w:sdt>
    <w:sdt>
      <w:sdtPr>
        <w:id w:val="533307502"/>
        <w:placeholder>
          <w:docPart w:val="DC9B6DF4753D41038430792B39B6280E"/>
        </w:placeholder>
        <w:showingPlcHdr/>
      </w:sdtPr>
      <w:sdtEndPr/>
      <w:sdtContent>
        <w:p w14:paraId="0BB1F473" w14:textId="77777777" w:rsidR="000D2019" w:rsidRDefault="000D2019" w:rsidP="000D2019">
          <w:pPr>
            <w:pStyle w:val="Addm-InputStyle"/>
          </w:pPr>
          <w:r w:rsidRPr="00A36B2F">
            <w:t>Click here to enter text.</w:t>
          </w:r>
        </w:p>
      </w:sdtContent>
    </w:sdt>
    <w:sdt>
      <w:sdtPr>
        <w:id w:val="-2010519135"/>
        <w:placeholder>
          <w:docPart w:val="DefaultPlaceholder_1082065158"/>
        </w:placeholder>
      </w:sdtPr>
      <w:sdtEndPr/>
      <w:sdtContent>
        <w:p w14:paraId="44FBAA1B" w14:textId="77777777" w:rsidR="00455EF9" w:rsidRDefault="00455EF9" w:rsidP="00455EF9">
          <w:pPr>
            <w:pStyle w:val="Addm-Guidance"/>
          </w:pPr>
          <w:r>
            <w:t xml:space="preserve">Guidance: </w:t>
          </w:r>
          <w:r w:rsidRPr="00CA77CF">
            <w:t xml:space="preserve">Describe the approach to evaluate the system performance in a mission context during development in order to influence </w:t>
          </w:r>
          <w:r>
            <w:t>operational suitability.</w:t>
          </w:r>
        </w:p>
      </w:sdtContent>
    </w:sdt>
    <w:p w14:paraId="05B9AED8" w14:textId="77777777" w:rsidR="00BF463B" w:rsidRDefault="00BF463B" w:rsidP="00455EF9">
      <w:pPr>
        <w:pStyle w:val="Heading3"/>
        <w:numPr>
          <w:ilvl w:val="0"/>
          <w:numId w:val="0"/>
        </w:numPr>
        <w:ind w:left="810" w:hanging="810"/>
      </w:pPr>
    </w:p>
    <w:bookmarkStart w:id="59" w:name="_Toc353796674"/>
    <w:p w14:paraId="3F755090" w14:textId="77777777" w:rsidR="00F8504E" w:rsidRPr="00EC0EAE" w:rsidRDefault="008626A3" w:rsidP="005C4F77">
      <w:pPr>
        <w:pStyle w:val="Heading3"/>
      </w:pPr>
      <w:sdt>
        <w:sdtPr>
          <w:id w:val="1080904867"/>
          <w:lock w:val="sdtContentLocked"/>
          <w:placeholder>
            <w:docPart w:val="47604F8C3420421BA187D396506A4579"/>
          </w:placeholder>
        </w:sdtPr>
        <w:sdtEndPr/>
        <w:sdtContent>
          <w:bookmarkStart w:id="60" w:name="_Toc287278349"/>
          <w:r w:rsidR="00F8504E" w:rsidRPr="00590058">
            <w:t>Developmental Test Objectives.</w:t>
          </w:r>
        </w:sdtContent>
      </w:sdt>
      <w:bookmarkEnd w:id="59"/>
      <w:bookmarkEnd w:id="60"/>
      <w:r w:rsidR="00F8504E" w:rsidRPr="00590058">
        <w:t xml:space="preserve">  </w:t>
      </w:r>
    </w:p>
    <w:sdt>
      <w:sdtPr>
        <w:id w:val="10618474"/>
        <w:placeholder>
          <w:docPart w:val="BC359C8D701D406B92CE90039EEB31BC"/>
        </w:placeholder>
        <w:showingPlcHdr/>
      </w:sdtPr>
      <w:sdtEndPr/>
      <w:sdtContent>
        <w:p w14:paraId="12A071B7" w14:textId="77777777" w:rsidR="00F8504E" w:rsidRDefault="00F8504E" w:rsidP="00640D1C">
          <w:pPr>
            <w:pStyle w:val="Addm-InputStyle"/>
          </w:pPr>
          <w:r w:rsidRPr="00A36B2F">
            <w:t>Click here to enter text.</w:t>
          </w:r>
        </w:p>
      </w:sdtContent>
    </w:sdt>
    <w:p w14:paraId="3037454F" w14:textId="77777777" w:rsidR="00F8504E" w:rsidRPr="00CA77CF" w:rsidRDefault="008626A3" w:rsidP="00640D1C">
      <w:pPr>
        <w:pStyle w:val="Addm-Guidance"/>
      </w:pPr>
      <w:sdt>
        <w:sdtPr>
          <w:id w:val="92272772"/>
          <w:placeholder>
            <w:docPart w:val="FB78D781E61A4BC8BB25AB45CECE8440"/>
          </w:placeholder>
        </w:sdtPr>
        <w:sdtEndPr/>
        <w:sdtContent>
          <w:r w:rsidR="00F8504E" w:rsidRPr="006202B9">
            <w:t xml:space="preserve">Guidance:  </w:t>
          </w:r>
          <w:r w:rsidR="00F8504E" w:rsidRPr="00CA77CF">
            <w:t>Summarize the planned objectives and state the methodology to test the system attributes defined by the applicable capability requirement document (CDD, CPD, CONOPs) and the CTPs that will be addressed during each phase of DT as shown in Figure 3.1, Top-Level Evaluation Framework matrix and the Systems Engineering Plan.  Subparagraphs can be used to separate the discussion of each phase.  For each DT phase, discuss the key test objectives to address both the contractor and government developmental test concerns and their importance to achieving the exit criteria for the next major program decision point.  If a contractor is not yet selected, include the developmental test issues addressed in the Request For Proposals (RFPs) or Statement of Work (SOW).  .</w:t>
          </w:r>
        </w:sdtContent>
      </w:sdt>
      <w:r w:rsidR="00F8504E" w:rsidRPr="006202B9">
        <w:t xml:space="preserve"> </w:t>
      </w:r>
    </w:p>
    <w:sdt>
      <w:sdtPr>
        <w:id w:val="1534378844"/>
        <w:lock w:val="sdtContentLocked"/>
        <w:placeholder>
          <w:docPart w:val="DefaultPlaceholder_1082065158"/>
        </w:placeholder>
      </w:sdtPr>
      <w:sdtEndPr/>
      <w:sdtContent>
        <w:p w14:paraId="536ABAA5" w14:textId="77777777" w:rsidR="00BF463B" w:rsidRDefault="00D640EA" w:rsidP="00D640EA">
          <w:pPr>
            <w:pStyle w:val="Heading4"/>
            <w:ind w:hanging="1728"/>
          </w:pPr>
          <w:r>
            <w:t>Environmental Expectations of Developmental Testing.</w:t>
          </w:r>
        </w:p>
      </w:sdtContent>
    </w:sdt>
    <w:sdt>
      <w:sdtPr>
        <w:id w:val="-422264666"/>
        <w:placeholder>
          <w:docPart w:val="30A7D832FC054E22AF79C4C9CC48C55F"/>
        </w:placeholder>
        <w:showingPlcHdr/>
      </w:sdtPr>
      <w:sdtEndPr/>
      <w:sdtContent>
        <w:p w14:paraId="408728B4" w14:textId="77777777" w:rsidR="000D2019" w:rsidRDefault="000D2019" w:rsidP="000D2019">
          <w:pPr>
            <w:pStyle w:val="Addm-InputStyle"/>
          </w:pPr>
          <w:r w:rsidRPr="00A36B2F">
            <w:t>Click here to enter text.</w:t>
          </w:r>
        </w:p>
      </w:sdtContent>
    </w:sdt>
    <w:sdt>
      <w:sdtPr>
        <w:id w:val="930245245"/>
        <w:placeholder>
          <w:docPart w:val="DefaultPlaceholder_1082065158"/>
        </w:placeholder>
      </w:sdtPr>
      <w:sdtEndPr/>
      <w:sdtContent>
        <w:p w14:paraId="1C315649" w14:textId="77777777" w:rsidR="00D640EA" w:rsidRDefault="00D640EA" w:rsidP="00D640EA">
          <w:pPr>
            <w:pStyle w:val="Addm-Guidance"/>
          </w:pPr>
          <w:r>
            <w:t xml:space="preserve">Guidance: </w:t>
          </w:r>
          <w:r w:rsidRPr="00CA77CF">
            <w:t xml:space="preserve">Discuss how developmental testing will reflect the expected operational environment to help ensure developmental testing is planned to integrate with operational testing.  Also include key test objectives related to logistics testing.  All objectives and CTPs should be traceable in the Top-Level Evaluation Framework matrix to ensure all KPPs/KSAs are addressed, and that the COIs/COICs can be fully answered in operational testing.  </w:t>
          </w:r>
        </w:p>
      </w:sdtContent>
    </w:sdt>
    <w:sdt>
      <w:sdtPr>
        <w:id w:val="-1297056967"/>
        <w:lock w:val="sdtContentLocked"/>
        <w:placeholder>
          <w:docPart w:val="DefaultPlaceholder_1082065158"/>
        </w:placeholder>
      </w:sdtPr>
      <w:sdtEndPr/>
      <w:sdtContent>
        <w:p w14:paraId="2BC800A4" w14:textId="77777777" w:rsidR="00D640EA" w:rsidRDefault="00D640EA" w:rsidP="00D640EA">
          <w:pPr>
            <w:pStyle w:val="Heading4"/>
            <w:ind w:hanging="1728"/>
          </w:pPr>
          <w:r>
            <w:t>Summary of Developmental Test Events.</w:t>
          </w:r>
        </w:p>
      </w:sdtContent>
    </w:sdt>
    <w:sdt>
      <w:sdtPr>
        <w:id w:val="677082770"/>
        <w:placeholder>
          <w:docPart w:val="246E8E62C1FD47EDBBA9D6C80640AED2"/>
        </w:placeholder>
        <w:showingPlcHdr/>
      </w:sdtPr>
      <w:sdtEndPr/>
      <w:sdtContent>
        <w:p w14:paraId="32CD706A" w14:textId="77777777" w:rsidR="000D2019" w:rsidRDefault="000D2019" w:rsidP="000D2019">
          <w:pPr>
            <w:pStyle w:val="Addm-InputStyle"/>
          </w:pPr>
          <w:r w:rsidRPr="00A36B2F">
            <w:t>Click here to enter text.</w:t>
          </w:r>
        </w:p>
      </w:sdtContent>
    </w:sdt>
    <w:sdt>
      <w:sdtPr>
        <w:id w:val="1722546219"/>
        <w:placeholder>
          <w:docPart w:val="DefaultPlaceholder_1082065158"/>
        </w:placeholder>
      </w:sdtPr>
      <w:sdtEndPr/>
      <w:sdtContent>
        <w:p w14:paraId="0E5E6E60" w14:textId="77777777" w:rsidR="00D640EA" w:rsidRDefault="00D640EA" w:rsidP="00D640EA">
          <w:pPr>
            <w:pStyle w:val="Addm-Guidance"/>
          </w:pPr>
          <w:r>
            <w:t xml:space="preserve">Guidance: </w:t>
          </w:r>
          <w:r w:rsidRPr="00CA77CF">
            <w:t xml:space="preserve">Summarize the developmental test events, test scenarios, and the test design concept.  Quantify the testing sufficiently (e.g., number of test hours, test articles, test events, test firings) to allow a valid cost estimate to be created.  Identify and explain how models and simulations, specific threat systems, surrogates, countermeasures, component, or subsystem testing, test beds, and prototypes will be used to determine whether or not developmental test objectives are achieved.  </w:t>
          </w:r>
        </w:p>
      </w:sdtContent>
    </w:sdt>
    <w:sdt>
      <w:sdtPr>
        <w:id w:val="-516241253"/>
        <w:lock w:val="sdtContentLocked"/>
        <w:placeholder>
          <w:docPart w:val="DefaultPlaceholder_1082065158"/>
        </w:placeholder>
      </w:sdtPr>
      <w:sdtEndPr/>
      <w:sdtContent>
        <w:p w14:paraId="57BD0083" w14:textId="77777777" w:rsidR="002E648C" w:rsidRDefault="00C65B9F" w:rsidP="00C65B9F">
          <w:pPr>
            <w:pStyle w:val="Heading4"/>
            <w:ind w:hanging="1728"/>
          </w:pPr>
          <w:r>
            <w:t>Identify Required Reports.</w:t>
          </w:r>
        </w:p>
      </w:sdtContent>
    </w:sdt>
    <w:sdt>
      <w:sdtPr>
        <w:id w:val="-731075845"/>
        <w:placeholder>
          <w:docPart w:val="E736D70F8E6548DDA2F658A625B304C7"/>
        </w:placeholder>
        <w:showingPlcHdr/>
      </w:sdtPr>
      <w:sdtEndPr/>
      <w:sdtContent>
        <w:p w14:paraId="08C97ECE" w14:textId="77777777" w:rsidR="000D2019" w:rsidRDefault="000D2019" w:rsidP="000D2019">
          <w:pPr>
            <w:pStyle w:val="Addm-InputStyle"/>
          </w:pPr>
          <w:r w:rsidRPr="00A36B2F">
            <w:t>Click here to enter text.</w:t>
          </w:r>
        </w:p>
      </w:sdtContent>
    </w:sdt>
    <w:sdt>
      <w:sdtPr>
        <w:id w:val="873279879"/>
        <w:placeholder>
          <w:docPart w:val="DefaultPlaceholder_1082065158"/>
        </w:placeholder>
      </w:sdtPr>
      <w:sdtEndPr/>
      <w:sdtContent>
        <w:p w14:paraId="351256D0" w14:textId="77777777" w:rsidR="00C65B9F" w:rsidRDefault="00C65B9F" w:rsidP="00C65B9F">
          <w:pPr>
            <w:pStyle w:val="Addm-Guidance"/>
          </w:pPr>
          <w:r>
            <w:t xml:space="preserve">Guidance: </w:t>
          </w:r>
          <w:r w:rsidRPr="00CA77CF">
            <w:t xml:space="preserve">Identify the DT&amp;E reports required to support decision points/reviews and OT readiness.  </w:t>
          </w:r>
        </w:p>
      </w:sdtContent>
    </w:sdt>
    <w:sdt>
      <w:sdtPr>
        <w:id w:val="1389534759"/>
        <w:lock w:val="sdtContentLocked"/>
        <w:placeholder>
          <w:docPart w:val="DefaultPlaceholder_1082065158"/>
        </w:placeholder>
      </w:sdtPr>
      <w:sdtEndPr/>
      <w:sdtContent>
        <w:p w14:paraId="1B994953" w14:textId="77777777" w:rsidR="00C65B9F" w:rsidRDefault="00C65B9F" w:rsidP="00C65B9F">
          <w:pPr>
            <w:pStyle w:val="Heading4"/>
            <w:tabs>
              <w:tab w:val="clear" w:pos="900"/>
              <w:tab w:val="left" w:pos="0"/>
            </w:tabs>
            <w:ind w:left="900" w:hanging="900"/>
          </w:pPr>
          <w:r>
            <w:t>Reliability Growth Strategy, Goals, and Targets.</w:t>
          </w:r>
        </w:p>
      </w:sdtContent>
    </w:sdt>
    <w:sdt>
      <w:sdtPr>
        <w:id w:val="-1594614017"/>
        <w:placeholder>
          <w:docPart w:val="D98EB5D630094910ABC3A0C3A116005E"/>
        </w:placeholder>
        <w:showingPlcHdr/>
      </w:sdtPr>
      <w:sdtEndPr/>
      <w:sdtContent>
        <w:p w14:paraId="629EADDF" w14:textId="77777777" w:rsidR="000D2019" w:rsidRDefault="000D2019" w:rsidP="000D2019">
          <w:pPr>
            <w:pStyle w:val="Addm-InputStyle"/>
          </w:pPr>
          <w:r w:rsidRPr="00A36B2F">
            <w:t>Click here to enter text.</w:t>
          </w:r>
        </w:p>
      </w:sdtContent>
    </w:sdt>
    <w:sdt>
      <w:sdtPr>
        <w:id w:val="1980416631"/>
        <w:placeholder>
          <w:docPart w:val="DefaultPlaceholder_1082065158"/>
        </w:placeholder>
      </w:sdtPr>
      <w:sdtEndPr/>
      <w:sdtContent>
        <w:p w14:paraId="7C81311B" w14:textId="77777777" w:rsidR="00C65B9F" w:rsidRDefault="00C65B9F" w:rsidP="00C65B9F">
          <w:pPr>
            <w:pStyle w:val="Addm-Guidance"/>
          </w:pPr>
          <w:r>
            <w:t xml:space="preserve">Guidance: </w:t>
          </w:r>
          <w:r w:rsidRPr="00CA77CF">
            <w:t>Address the system’s reliability growth strategy, goals, and targets and how they support the Evaluation Framework.  Detailed developmental test objectives should be addressed in the System Test Plans and detailed test plans</w:t>
          </w:r>
          <w:r w:rsidR="00800161">
            <w:t>.</w:t>
          </w:r>
        </w:p>
      </w:sdtContent>
    </w:sdt>
    <w:bookmarkStart w:id="61" w:name="_Toc353796675"/>
    <w:p w14:paraId="0345C4A2" w14:textId="77777777" w:rsidR="00F8504E" w:rsidRDefault="008626A3" w:rsidP="000D2019">
      <w:pPr>
        <w:pStyle w:val="TOCHeading3"/>
      </w:pPr>
      <w:sdt>
        <w:sdtPr>
          <w:id w:val="1080904868"/>
          <w:lock w:val="sdtContentLocked"/>
          <w:placeholder>
            <w:docPart w:val="47604F8C3420421BA187D396506A4579"/>
          </w:placeholder>
        </w:sdtPr>
        <w:sdtEndPr/>
        <w:sdtContent>
          <w:bookmarkStart w:id="62" w:name="_Toc287278350"/>
          <w:r w:rsidR="0085571D">
            <w:t>Modeling &amp; Simulation.</w:t>
          </w:r>
        </w:sdtContent>
      </w:sdt>
      <w:bookmarkEnd w:id="61"/>
      <w:bookmarkEnd w:id="62"/>
      <w:r w:rsidR="00F8504E" w:rsidRPr="00590058">
        <w:t xml:space="preserve">  </w:t>
      </w:r>
    </w:p>
    <w:sdt>
      <w:sdtPr>
        <w:id w:val="937255059"/>
        <w:lock w:val="sdtContentLocked"/>
        <w:placeholder>
          <w:docPart w:val="DefaultPlaceholder_1082065158"/>
        </w:placeholder>
      </w:sdtPr>
      <w:sdtEndPr/>
      <w:sdtContent>
        <w:p w14:paraId="26953D04" w14:textId="77777777" w:rsidR="0085571D" w:rsidRPr="00EC0EAE" w:rsidRDefault="0085571D" w:rsidP="0085571D">
          <w:pPr>
            <w:pStyle w:val="Heading4"/>
            <w:ind w:hanging="1728"/>
          </w:pPr>
          <w:r>
            <w:t>Key Models &amp; Simulations.</w:t>
          </w:r>
        </w:p>
      </w:sdtContent>
    </w:sdt>
    <w:sdt>
      <w:sdtPr>
        <w:id w:val="10618475"/>
        <w:placeholder>
          <w:docPart w:val="7F645588FC6045AABFA3FAE931533C10"/>
        </w:placeholder>
        <w:showingPlcHdr/>
      </w:sdtPr>
      <w:sdtEndPr/>
      <w:sdtContent>
        <w:p w14:paraId="465284D8" w14:textId="77777777" w:rsidR="00F8504E" w:rsidRDefault="00F8504E" w:rsidP="00640D1C">
          <w:pPr>
            <w:pStyle w:val="Addm-InputStyle"/>
          </w:pPr>
          <w:r w:rsidRPr="00A36B2F">
            <w:t>Click here to enter text.</w:t>
          </w:r>
        </w:p>
      </w:sdtContent>
    </w:sdt>
    <w:p w14:paraId="66BF1A66" w14:textId="77777777" w:rsidR="00F8504E" w:rsidRPr="00CA77CF" w:rsidRDefault="008626A3" w:rsidP="00640D1C">
      <w:pPr>
        <w:pStyle w:val="Addm-Guidance"/>
      </w:pPr>
      <w:sdt>
        <w:sdtPr>
          <w:id w:val="92272773"/>
          <w:placeholder>
            <w:docPart w:val="321AAE3E786A433698F02ED7BE23BF0E"/>
          </w:placeholder>
        </w:sdtPr>
        <w:sdtEndPr/>
        <w:sdtContent>
          <w:r w:rsidR="00F8504E" w:rsidRPr="006202B9">
            <w:t xml:space="preserve">Guidance:  </w:t>
          </w:r>
          <w:r w:rsidR="00F8504E" w:rsidRPr="00CA77CF">
            <w:t xml:space="preserve">Describe the key models and simulations and their intended use.  Include the developmental test objectives to be addressed using M&amp;S to include any approved operational test objectives.  Identify data needed and the planned </w:t>
          </w:r>
          <w:r w:rsidR="00F8504E" w:rsidRPr="0085571D">
            <w:t>accreditation effort.</w:t>
          </w:r>
        </w:sdtContent>
      </w:sdt>
      <w:r w:rsidR="00F8504E" w:rsidRPr="006202B9">
        <w:t xml:space="preserve"> </w:t>
      </w:r>
    </w:p>
    <w:sdt>
      <w:sdtPr>
        <w:id w:val="-2126916703"/>
        <w:lock w:val="sdtContentLocked"/>
        <w:placeholder>
          <w:docPart w:val="DefaultPlaceholder_1082065158"/>
        </w:placeholder>
      </w:sdtPr>
      <w:sdtEndPr/>
      <w:sdtContent>
        <w:p w14:paraId="4C64A348" w14:textId="77777777" w:rsidR="00BF463B" w:rsidRDefault="0085571D" w:rsidP="0085571D">
          <w:pPr>
            <w:pStyle w:val="Heading4"/>
            <w:ind w:hanging="1728"/>
          </w:pPr>
          <w:r>
            <w:t>Supplementing Test Scenarios with M&amp;S.</w:t>
          </w:r>
        </w:p>
      </w:sdtContent>
    </w:sdt>
    <w:sdt>
      <w:sdtPr>
        <w:id w:val="873890320"/>
        <w:placeholder>
          <w:docPart w:val="10A63EBC41A04A918D0AEDCADA10AA78"/>
        </w:placeholder>
        <w:showingPlcHdr/>
      </w:sdtPr>
      <w:sdtEndPr/>
      <w:sdtContent>
        <w:p w14:paraId="4BD8CE08" w14:textId="77777777" w:rsidR="000D2019" w:rsidRDefault="000D2019" w:rsidP="000D2019">
          <w:pPr>
            <w:pStyle w:val="Addm-InputStyle"/>
          </w:pPr>
          <w:r w:rsidRPr="00A36B2F">
            <w:t>Click here to enter text.</w:t>
          </w:r>
        </w:p>
      </w:sdtContent>
    </w:sdt>
    <w:sdt>
      <w:sdtPr>
        <w:id w:val="1653803217"/>
        <w:lock w:val="sdtContentLocked"/>
        <w:placeholder>
          <w:docPart w:val="DefaultPlaceholder_1082065158"/>
        </w:placeholder>
      </w:sdtPr>
      <w:sdtEndPr/>
      <w:sdtContent>
        <w:p w14:paraId="5764F0AE" w14:textId="77777777" w:rsidR="0085571D" w:rsidRDefault="0085571D" w:rsidP="0085571D">
          <w:pPr>
            <w:pStyle w:val="Addm-Guidance"/>
          </w:pPr>
          <w:r>
            <w:t xml:space="preserve">Guidance: </w:t>
          </w:r>
          <w:r w:rsidRPr="00CA77CF">
            <w:t>Identify how the developmental test scenarios will be supplemented with M&amp;S, including how M&amp;S will be used to predict the Sustainment KPP and other sustainment considerations.  Identify who will perform M&amp;S verification, validation, and accreditation.</w:t>
          </w:r>
          <w:r w:rsidRPr="00590058">
            <w:t xml:space="preserve">  </w:t>
          </w:r>
          <w:r w:rsidRPr="00CA77CF">
            <w:t>Identify developmental M&amp;S resource requirements in Part IV.</w:t>
          </w:r>
        </w:p>
      </w:sdtContent>
    </w:sdt>
    <w:bookmarkStart w:id="63" w:name="_Toc353796676"/>
    <w:p w14:paraId="56723301" w14:textId="77777777" w:rsidR="00F8504E" w:rsidRPr="00EC0EAE" w:rsidRDefault="008626A3" w:rsidP="00443B12">
      <w:pPr>
        <w:pStyle w:val="Heading3"/>
      </w:pPr>
      <w:sdt>
        <w:sdtPr>
          <w:id w:val="1080904869"/>
          <w:lock w:val="sdtContentLocked"/>
          <w:placeholder>
            <w:docPart w:val="47604F8C3420421BA187D396506A4579"/>
          </w:placeholder>
        </w:sdtPr>
        <w:sdtEndPr/>
        <w:sdtContent>
          <w:bookmarkStart w:id="64" w:name="_Toc287278351"/>
          <w:r w:rsidR="00443B12">
            <w:t>T</w:t>
          </w:r>
          <w:r w:rsidR="00F8504E" w:rsidRPr="00590058">
            <w:t>est Limitations.</w:t>
          </w:r>
        </w:sdtContent>
      </w:sdt>
      <w:bookmarkEnd w:id="63"/>
      <w:bookmarkEnd w:id="64"/>
      <w:r w:rsidR="00F8504E" w:rsidRPr="00590058">
        <w:t xml:space="preserve">  </w:t>
      </w:r>
    </w:p>
    <w:sdt>
      <w:sdtPr>
        <w:id w:val="-762995092"/>
        <w:placeholder>
          <w:docPart w:val="952BDF33667046C0995DE01EE90DFCC4"/>
        </w:placeholder>
        <w:showingPlcHdr/>
      </w:sdtPr>
      <w:sdtEndPr/>
      <w:sdtContent>
        <w:p w14:paraId="761B8780" w14:textId="77777777" w:rsidR="000D2019" w:rsidRDefault="000D2019" w:rsidP="000D2019">
          <w:pPr>
            <w:pStyle w:val="Addm-InputStyle"/>
          </w:pPr>
          <w:r w:rsidRPr="00A36B2F">
            <w:t>Click here to enter text.</w:t>
          </w:r>
        </w:p>
      </w:sdtContent>
    </w:sdt>
    <w:p w14:paraId="192A270C" w14:textId="77777777" w:rsidR="00F8504E" w:rsidRPr="00CA77CF" w:rsidRDefault="008626A3" w:rsidP="00640D1C">
      <w:pPr>
        <w:pStyle w:val="Addm-Guidance"/>
      </w:pPr>
      <w:sdt>
        <w:sdtPr>
          <w:id w:val="92272774"/>
          <w:placeholder>
            <w:docPart w:val="24A6A495A1524DC985868CA56175C0E4"/>
          </w:placeholder>
        </w:sdtPr>
        <w:sdtEndPr/>
        <w:sdtContent>
          <w:r w:rsidR="00F8504E" w:rsidRPr="006202B9">
            <w:t xml:space="preserve">Guidance:  </w:t>
          </w:r>
          <w:r w:rsidR="0085571D">
            <w:t>In tabular form, d</w:t>
          </w:r>
          <w:r w:rsidR="00F8504E" w:rsidRPr="00CA77CF">
            <w:t xml:space="preserve">iscuss any developmental test limitations that may significantly affect the evaluator's ability to draw conclusions about the maturity, capabilities, limitations, or readiness for dedicated operational testing.  Also address the impact of these limitations, and resolution approaches.  </w:t>
          </w:r>
          <w:r w:rsidR="00F8504E">
            <w:t xml:space="preserve"> </w:t>
          </w:r>
        </w:sdtContent>
      </w:sdt>
      <w:r w:rsidR="00F8504E" w:rsidRPr="006202B9">
        <w:t xml:space="preserve"> </w:t>
      </w:r>
    </w:p>
    <w:bookmarkStart w:id="65" w:name="_Toc353796677"/>
    <w:p w14:paraId="0128C06B" w14:textId="77777777" w:rsidR="00786217" w:rsidRDefault="008626A3" w:rsidP="00CD790D">
      <w:pPr>
        <w:pStyle w:val="TOCHeading2"/>
      </w:pPr>
      <w:sdt>
        <w:sdtPr>
          <w:id w:val="1080904870"/>
          <w:lock w:val="sdtContentLocked"/>
          <w:placeholder>
            <w:docPart w:val="47604F8C3420421BA187D396506A4579"/>
          </w:placeholder>
        </w:sdtPr>
        <w:sdtEndPr/>
        <w:sdtContent>
          <w:bookmarkStart w:id="66" w:name="_Toc287278352"/>
          <w:r w:rsidR="00F8504E" w:rsidRPr="00590058">
            <w:t>Live Fire Test and Evaluation Approach.</w:t>
          </w:r>
        </w:sdtContent>
      </w:sdt>
      <w:bookmarkEnd w:id="65"/>
      <w:bookmarkEnd w:id="66"/>
      <w:r w:rsidR="00F8504E" w:rsidRPr="00590058">
        <w:t xml:space="preserve"> </w:t>
      </w:r>
    </w:p>
    <w:p w14:paraId="136A802C" w14:textId="77777777" w:rsidR="00F8504E" w:rsidRPr="00EC0EAE" w:rsidRDefault="00786217" w:rsidP="00786217">
      <w:pPr>
        <w:pStyle w:val="Heading3"/>
        <w:numPr>
          <w:ilvl w:val="0"/>
          <w:numId w:val="0"/>
        </w:numPr>
        <w:ind w:left="810" w:hanging="810"/>
      </w:pPr>
      <w:bookmarkStart w:id="67" w:name="_Toc353796678"/>
      <w:r>
        <w:t xml:space="preserve">3.4.0.1.  </w:t>
      </w:r>
      <w:r w:rsidR="00F8504E" w:rsidRPr="00590058">
        <w:t xml:space="preserve"> </w:t>
      </w:r>
      <w:sdt>
        <w:sdtPr>
          <w:id w:val="1772741756"/>
          <w:lock w:val="sdtContentLocked"/>
          <w:placeholder>
            <w:docPart w:val="DefaultPlaceholder_1082065158"/>
          </w:placeholder>
        </w:sdtPr>
        <w:sdtEndPr/>
        <w:sdtContent>
          <w:r>
            <w:t>Live Fire Approach.</w:t>
          </w:r>
          <w:bookmarkEnd w:id="67"/>
        </w:sdtContent>
      </w:sdt>
    </w:p>
    <w:sdt>
      <w:sdtPr>
        <w:id w:val="10618477"/>
        <w:placeholder>
          <w:docPart w:val="C0FFC6F92E3F4E1897749055D35D759C"/>
        </w:placeholder>
        <w:showingPlcHdr/>
      </w:sdtPr>
      <w:sdtEndPr/>
      <w:sdtContent>
        <w:p w14:paraId="77C3CD68" w14:textId="77777777" w:rsidR="00F8504E" w:rsidRDefault="00F8504E" w:rsidP="00640D1C">
          <w:pPr>
            <w:pStyle w:val="Addm-InputStyle"/>
          </w:pPr>
          <w:r w:rsidRPr="00A36B2F">
            <w:t>Click here to enter text.</w:t>
          </w:r>
        </w:p>
      </w:sdtContent>
    </w:sdt>
    <w:sdt>
      <w:sdtPr>
        <w:id w:val="-1061635647"/>
        <w:placeholder>
          <w:docPart w:val="DefaultPlaceholder_1082065158"/>
        </w:placeholder>
      </w:sdtPr>
      <w:sdtEndPr/>
      <w:sdtContent>
        <w:p w14:paraId="2DAC07AE" w14:textId="77777777" w:rsidR="00786217" w:rsidRDefault="00F8504E" w:rsidP="00640D1C">
          <w:pPr>
            <w:pStyle w:val="Addm-Guidance"/>
          </w:pPr>
          <w:r w:rsidRPr="006202B9">
            <w:t xml:space="preserve">Guidance:  </w:t>
          </w:r>
          <w:r w:rsidRPr="00CA77CF">
            <w:t xml:space="preserve">If live fire testing is required, describe the approach to evaluate the survivability/lethality of the system, and (for survivability LFT&amp;E) personnel survivability of the system's occupants. </w:t>
          </w:r>
        </w:p>
      </w:sdtContent>
    </w:sdt>
    <w:p w14:paraId="3BAF67DE" w14:textId="77777777" w:rsidR="00786217" w:rsidRDefault="00786217" w:rsidP="00786217">
      <w:pPr>
        <w:pStyle w:val="Heading3"/>
        <w:numPr>
          <w:ilvl w:val="0"/>
          <w:numId w:val="0"/>
        </w:numPr>
        <w:ind w:left="810" w:hanging="810"/>
      </w:pPr>
      <w:bookmarkStart w:id="68" w:name="_Toc353796679"/>
      <w:r>
        <w:t xml:space="preserve">3.4.0.2.  </w:t>
      </w:r>
      <w:sdt>
        <w:sdtPr>
          <w:id w:val="1244540259"/>
          <w:lock w:val="sdtContentLocked"/>
          <w:placeholder>
            <w:docPart w:val="DefaultPlaceholder_1082065158"/>
          </w:placeholder>
        </w:sdtPr>
        <w:sdtEndPr/>
        <w:sdtContent>
          <w:r>
            <w:t>Overall Live Fire Evaluation Strategy.</w:t>
          </w:r>
          <w:bookmarkEnd w:id="68"/>
        </w:sdtContent>
      </w:sdt>
    </w:p>
    <w:sdt>
      <w:sdtPr>
        <w:id w:val="-2044970030"/>
        <w:placeholder>
          <w:docPart w:val="526476DE816F4BEF8EE5FCC311531173"/>
        </w:placeholder>
        <w:showingPlcHdr/>
      </w:sdtPr>
      <w:sdtEndPr/>
      <w:sdtContent>
        <w:p w14:paraId="53307854" w14:textId="77777777" w:rsidR="000D2019" w:rsidRDefault="000D2019" w:rsidP="000D2019">
          <w:pPr>
            <w:pStyle w:val="Addm-InputStyle"/>
          </w:pPr>
          <w:r w:rsidRPr="00A36B2F">
            <w:t>Click here to enter text.</w:t>
          </w:r>
        </w:p>
      </w:sdtContent>
    </w:sdt>
    <w:sdt>
      <w:sdtPr>
        <w:id w:val="115263433"/>
        <w:placeholder>
          <w:docPart w:val="DefaultPlaceholder_1082065158"/>
        </w:placeholder>
      </w:sdtPr>
      <w:sdtEndPr/>
      <w:sdtContent>
        <w:p w14:paraId="05850FB4" w14:textId="77777777" w:rsidR="00786217" w:rsidRDefault="00786217" w:rsidP="00CD790D">
          <w:pPr>
            <w:pStyle w:val="Addm-Guidance"/>
          </w:pPr>
          <w:r>
            <w:t xml:space="preserve">Guidance: </w:t>
          </w:r>
          <w:r w:rsidRPr="00CA77CF">
            <w:t>If live fire testing is required,</w:t>
          </w:r>
          <w:r w:rsidRPr="00786217">
            <w:t xml:space="preserve"> </w:t>
          </w:r>
          <w:r>
            <w:t>i</w:t>
          </w:r>
          <w:r w:rsidRPr="00CA77CF">
            <w:t>nclude a description of the overall live fire evaluation strategy to influence the system design (as defined in Title 10 U.S.C. § 2366), critical live fire evaluation issues, and</w:t>
          </w:r>
          <w:r>
            <w:t xml:space="preserve"> major evaluation limitations.</w:t>
          </w:r>
        </w:p>
      </w:sdtContent>
    </w:sdt>
    <w:p w14:paraId="5CB8100E" w14:textId="77777777" w:rsidR="00786217" w:rsidRDefault="00786217" w:rsidP="00786217">
      <w:pPr>
        <w:pStyle w:val="Heading4"/>
        <w:numPr>
          <w:ilvl w:val="0"/>
          <w:numId w:val="0"/>
        </w:numPr>
      </w:pPr>
      <w:r>
        <w:t xml:space="preserve">3.4.0.3.  </w:t>
      </w:r>
      <w:sdt>
        <w:sdtPr>
          <w:id w:val="317690825"/>
          <w:lock w:val="sdtContentLocked"/>
          <w:placeholder>
            <w:docPart w:val="DefaultPlaceholder_1082065158"/>
          </w:placeholder>
        </w:sdtPr>
        <w:sdtEndPr/>
        <w:sdtContent>
          <w:r>
            <w:t>Management of the LFT&amp;E Program.</w:t>
          </w:r>
        </w:sdtContent>
      </w:sdt>
      <w:r>
        <w:t xml:space="preserve">  </w:t>
      </w:r>
    </w:p>
    <w:sdt>
      <w:sdtPr>
        <w:id w:val="865562364"/>
        <w:placeholder>
          <w:docPart w:val="4C270EC2930E45F38FAB0D2340935028"/>
        </w:placeholder>
        <w:showingPlcHdr/>
      </w:sdtPr>
      <w:sdtEndPr/>
      <w:sdtContent>
        <w:p w14:paraId="1C4CD49C" w14:textId="77777777" w:rsidR="00CD790D" w:rsidRDefault="00CD790D" w:rsidP="00CD790D">
          <w:pPr>
            <w:pStyle w:val="Addm-InputStyle"/>
          </w:pPr>
          <w:r w:rsidRPr="00A36B2F">
            <w:t>Click here to enter text.</w:t>
          </w:r>
        </w:p>
      </w:sdtContent>
    </w:sdt>
    <w:sdt>
      <w:sdtPr>
        <w:id w:val="-1519844127"/>
        <w:placeholder>
          <w:docPart w:val="DefaultPlaceholder_1082065158"/>
        </w:placeholder>
      </w:sdtPr>
      <w:sdtEndPr/>
      <w:sdtContent>
        <w:p w14:paraId="4A853140" w14:textId="77777777" w:rsidR="00786217" w:rsidRDefault="00786217" w:rsidP="00786217">
          <w:pPr>
            <w:pStyle w:val="Addm-Guidance"/>
          </w:pPr>
          <w:r>
            <w:t xml:space="preserve">Guidance: </w:t>
          </w:r>
          <w:r w:rsidRPr="00CA77CF">
            <w:t xml:space="preserve">Discuss the management of the LFT&amp;E program, to include the shot selection process, target resource availability, and schedule.  </w:t>
          </w:r>
        </w:p>
      </w:sdtContent>
    </w:sdt>
    <w:p w14:paraId="72BF3026" w14:textId="77777777" w:rsidR="00786217" w:rsidRDefault="00786217" w:rsidP="00786217">
      <w:pPr>
        <w:pStyle w:val="Heading4"/>
        <w:numPr>
          <w:ilvl w:val="0"/>
          <w:numId w:val="0"/>
        </w:numPr>
      </w:pPr>
      <w:r>
        <w:t>3.4.0.4.  Waiver and the Alternative Strategy</w:t>
      </w:r>
    </w:p>
    <w:sdt>
      <w:sdtPr>
        <w:id w:val="1506019095"/>
        <w:placeholder>
          <w:docPart w:val="03BD9CCCDF6649E8BB5DF4B3107220AF"/>
        </w:placeholder>
        <w:showingPlcHdr/>
      </w:sdtPr>
      <w:sdtEndPr/>
      <w:sdtContent>
        <w:p w14:paraId="2BA72215" w14:textId="77777777" w:rsidR="00CD790D" w:rsidRDefault="00CD790D" w:rsidP="00CD790D">
          <w:pPr>
            <w:pStyle w:val="Addm-InputStyle"/>
          </w:pPr>
          <w:r w:rsidRPr="00A36B2F">
            <w:t>Click here to enter text.</w:t>
          </w:r>
        </w:p>
      </w:sdtContent>
    </w:sdt>
    <w:sdt>
      <w:sdtPr>
        <w:id w:val="1170059550"/>
        <w:placeholder>
          <w:docPart w:val="DefaultPlaceholder_1082065158"/>
        </w:placeholder>
      </w:sdtPr>
      <w:sdtEndPr/>
      <w:sdtContent>
        <w:p w14:paraId="45D35845" w14:textId="77777777" w:rsidR="00F8504E" w:rsidRPr="00CA77CF" w:rsidRDefault="00786217" w:rsidP="00640D1C">
          <w:pPr>
            <w:pStyle w:val="Addm-Guidance"/>
          </w:pPr>
          <w:r>
            <w:t xml:space="preserve">Guidance: </w:t>
          </w:r>
          <w:r w:rsidR="00F8504E" w:rsidRPr="00CA77CF">
            <w:t xml:space="preserve"> Discuss a waiver, if appropriate, from full-up, system-level survivability testing, and the alternative strategy. </w:t>
          </w:r>
          <w:r w:rsidR="00F8504E">
            <w:t xml:space="preserve"> </w:t>
          </w:r>
          <w:r w:rsidR="00F8504E" w:rsidRPr="006202B9">
            <w:t xml:space="preserve"> </w:t>
          </w:r>
        </w:p>
      </w:sdtContent>
    </w:sdt>
    <w:bookmarkStart w:id="69" w:name="_Toc353796680"/>
    <w:p w14:paraId="57EE2455" w14:textId="77777777" w:rsidR="00F8504E" w:rsidRPr="00EC0EAE" w:rsidRDefault="008626A3" w:rsidP="005C4F77">
      <w:pPr>
        <w:pStyle w:val="Heading3"/>
      </w:pPr>
      <w:sdt>
        <w:sdtPr>
          <w:id w:val="1080904871"/>
          <w:lock w:val="sdtContentLocked"/>
          <w:placeholder>
            <w:docPart w:val="47604F8C3420421BA187D396506A4579"/>
          </w:placeholder>
        </w:sdtPr>
        <w:sdtEndPr/>
        <w:sdtContent>
          <w:bookmarkStart w:id="70" w:name="_Toc287278353"/>
          <w:r w:rsidR="00F8504E" w:rsidRPr="00590058">
            <w:t>Live Fire Test Objectives.</w:t>
          </w:r>
        </w:sdtContent>
      </w:sdt>
      <w:bookmarkEnd w:id="69"/>
      <w:bookmarkEnd w:id="70"/>
      <w:r w:rsidR="00F8504E" w:rsidRPr="00590058">
        <w:t xml:space="preserve">  </w:t>
      </w:r>
    </w:p>
    <w:sdt>
      <w:sdtPr>
        <w:id w:val="10618478"/>
        <w:placeholder>
          <w:docPart w:val="1796A4423FD54889A36CC502AE80F2BF"/>
        </w:placeholder>
        <w:showingPlcHdr/>
      </w:sdtPr>
      <w:sdtEndPr/>
      <w:sdtContent>
        <w:p w14:paraId="65F4C5D7" w14:textId="77777777" w:rsidR="00F8504E" w:rsidRDefault="00F8504E" w:rsidP="00640D1C">
          <w:pPr>
            <w:pStyle w:val="Addm-InputStyle"/>
          </w:pPr>
          <w:r w:rsidRPr="00A36B2F">
            <w:t>Click here to enter text.</w:t>
          </w:r>
        </w:p>
      </w:sdtContent>
    </w:sdt>
    <w:p w14:paraId="7A56B7B2" w14:textId="77777777" w:rsidR="00F8504E" w:rsidRDefault="008626A3" w:rsidP="00640D1C">
      <w:pPr>
        <w:pStyle w:val="Addm-Guidance"/>
      </w:pPr>
      <w:sdt>
        <w:sdtPr>
          <w:id w:val="92272776"/>
          <w:placeholder>
            <w:docPart w:val="6272E33B6A194ADD83DD943AA61DE590"/>
          </w:placeholder>
        </w:sdtPr>
        <w:sdtEndPr/>
        <w:sdtContent>
          <w:r w:rsidR="00F8504E" w:rsidRPr="006202B9">
            <w:t xml:space="preserve">Guidance:  </w:t>
          </w:r>
          <w:r w:rsidR="00F8504E" w:rsidRPr="00CA77CF">
            <w:t>State the key live fire test objectives for realistic survivability or le</w:t>
          </w:r>
          <w:r w:rsidR="00193969">
            <w:t>thality testing of the system.</w:t>
          </w:r>
        </w:sdtContent>
      </w:sdt>
      <w:r w:rsidR="00F8504E" w:rsidRPr="006202B9">
        <w:t xml:space="preserve"> </w:t>
      </w:r>
    </w:p>
    <w:bookmarkStart w:id="71" w:name="_Toc353796681"/>
    <w:p w14:paraId="6BD22BC3" w14:textId="77777777" w:rsidR="00193969" w:rsidRDefault="008626A3" w:rsidP="00200DB7">
      <w:pPr>
        <w:pStyle w:val="Heading3"/>
        <w:numPr>
          <w:ilvl w:val="0"/>
          <w:numId w:val="0"/>
        </w:numPr>
        <w:ind w:left="810" w:hanging="810"/>
      </w:pPr>
      <w:sdt>
        <w:sdtPr>
          <w:id w:val="59519029"/>
          <w:lock w:val="sdtContentLocked"/>
          <w:placeholder>
            <w:docPart w:val="92524339771F4DFAB25A67B5CB915C0A"/>
          </w:placeholder>
        </w:sdtPr>
        <w:sdtEndPr/>
        <w:sdtContent>
          <w:r w:rsidR="004D7133">
            <w:t>3.4.1.1</w:t>
          </w:r>
          <w:r w:rsidR="00F578B2">
            <w:t xml:space="preserve">. </w:t>
          </w:r>
          <w:r w:rsidR="00193969">
            <w:t>LFT&amp;E Strategy Tests Matrix</w:t>
          </w:r>
          <w:r w:rsidR="00193969" w:rsidRPr="00590058">
            <w:t>.</w:t>
          </w:r>
        </w:sdtContent>
      </w:sdt>
      <w:bookmarkEnd w:id="71"/>
      <w:r w:rsidR="00193969" w:rsidRPr="00590058">
        <w:t xml:space="preserve">  </w:t>
      </w:r>
    </w:p>
    <w:sdt>
      <w:sdtPr>
        <w:id w:val="777608786"/>
        <w:placeholder>
          <w:docPart w:val="84142EFC1B1B4EF18663A01783576BB7"/>
        </w:placeholder>
        <w:showingPlcHdr/>
      </w:sdtPr>
      <w:sdtEndPr/>
      <w:sdtContent>
        <w:p w14:paraId="78E5BAAB" w14:textId="77777777" w:rsidR="00EC29BA" w:rsidRDefault="00EC29BA" w:rsidP="00EC29BA">
          <w:pPr>
            <w:pStyle w:val="Addm-InputStyle"/>
          </w:pPr>
          <w:r w:rsidRPr="00A36B2F">
            <w:t xml:space="preserve">Click here to enter </w:t>
          </w:r>
          <w:r>
            <w:t>matrix</w:t>
          </w:r>
          <w:r w:rsidRPr="00A36B2F">
            <w:t>.</w:t>
          </w:r>
        </w:p>
      </w:sdtContent>
    </w:sdt>
    <w:p w14:paraId="20372271" w14:textId="77777777" w:rsidR="00193969" w:rsidRPr="00CA77CF" w:rsidRDefault="008626A3" w:rsidP="000450E7">
      <w:pPr>
        <w:pStyle w:val="Addm-Guidance"/>
      </w:pPr>
      <w:sdt>
        <w:sdtPr>
          <w:id w:val="59519031"/>
          <w:placeholder>
            <w:docPart w:val="67DD9351AC5D463EBB2816F10DC74FF9"/>
          </w:placeholder>
        </w:sdtPr>
        <w:sdtEndPr/>
        <w:sdtContent>
          <w:r w:rsidR="00193969" w:rsidRPr="006202B9">
            <w:t xml:space="preserve">Guidance:  </w:t>
          </w:r>
          <w:r w:rsidR="00193969" w:rsidRPr="00CA77CF">
            <w:t xml:space="preserve"> Include a matrix that identifies all tests within the LFT&amp;E strategy, their schedules, the issues they will address, and which planning documents will be submitted for DOT&amp;E approval and which will be submitted for information and review only.  Quantify the testing sufficiently (e.g., number of test hours, test articles, test events, test firings) to allow a valid </w:t>
          </w:r>
          <w:r w:rsidR="00193969">
            <w:t>cost estimate to be created.</w:t>
          </w:r>
        </w:sdtContent>
      </w:sdt>
      <w:r w:rsidR="00193969" w:rsidRPr="006202B9">
        <w:t xml:space="preserve"> </w:t>
      </w:r>
    </w:p>
    <w:bookmarkStart w:id="72" w:name="_Toc353796682"/>
    <w:p w14:paraId="7E310750" w14:textId="77777777" w:rsidR="0005308A" w:rsidRDefault="008626A3" w:rsidP="00EC29BA">
      <w:pPr>
        <w:pStyle w:val="TOCHeading3"/>
      </w:pPr>
      <w:sdt>
        <w:sdtPr>
          <w:id w:val="1080904872"/>
          <w:lock w:val="sdtContentLocked"/>
          <w:placeholder>
            <w:docPart w:val="47604F8C3420421BA187D396506A4579"/>
          </w:placeholder>
        </w:sdtPr>
        <w:sdtEndPr/>
        <w:sdtContent>
          <w:bookmarkStart w:id="73" w:name="_Toc287278354"/>
          <w:r w:rsidR="00F8504E" w:rsidRPr="00590058">
            <w:t>Modeling &amp; Simulation.</w:t>
          </w:r>
        </w:sdtContent>
      </w:sdt>
      <w:bookmarkEnd w:id="72"/>
      <w:bookmarkEnd w:id="73"/>
      <w:r w:rsidR="00F8504E" w:rsidRPr="00590058">
        <w:t xml:space="preserve">  </w:t>
      </w:r>
    </w:p>
    <w:sdt>
      <w:sdtPr>
        <w:id w:val="76556149"/>
        <w:lock w:val="sdtContentLocked"/>
        <w:placeholder>
          <w:docPart w:val="DefaultPlaceholder_22675703"/>
        </w:placeholder>
      </w:sdtPr>
      <w:sdtEndPr/>
      <w:sdtContent>
        <w:p w14:paraId="39F28618" w14:textId="77777777" w:rsidR="00193969" w:rsidRPr="00EC0EAE" w:rsidRDefault="0005308A" w:rsidP="007250B4">
          <w:pPr>
            <w:pStyle w:val="Heading4"/>
            <w:ind w:hanging="1728"/>
          </w:pPr>
          <w:r>
            <w:t>Key Models/Simulations and Test Objectives</w:t>
          </w:r>
          <w:r w:rsidR="00010048">
            <w:t>.</w:t>
          </w:r>
        </w:p>
      </w:sdtContent>
    </w:sdt>
    <w:sdt>
      <w:sdtPr>
        <w:id w:val="59519071"/>
        <w:placeholder>
          <w:docPart w:val="ECF27B8B57854F1EAECAF92B731C2E08"/>
        </w:placeholder>
        <w:showingPlcHdr/>
      </w:sdtPr>
      <w:sdtEndPr/>
      <w:sdtContent>
        <w:p w14:paraId="280F0E47" w14:textId="77777777" w:rsidR="00193969" w:rsidRDefault="00193969" w:rsidP="000450E7">
          <w:pPr>
            <w:pStyle w:val="Addm-InputStyle"/>
          </w:pPr>
          <w:r w:rsidRPr="00A36B2F">
            <w:t>Click here to enter text.</w:t>
          </w:r>
        </w:p>
      </w:sdtContent>
    </w:sdt>
    <w:sdt>
      <w:sdtPr>
        <w:id w:val="-2035333678"/>
        <w:placeholder>
          <w:docPart w:val="DefaultPlaceholder_1082065158"/>
        </w:placeholder>
      </w:sdtPr>
      <w:sdtEndPr/>
      <w:sdtContent>
        <w:p w14:paraId="64A37F2D" w14:textId="77777777" w:rsidR="00193969" w:rsidRDefault="008626A3" w:rsidP="00640D1C">
          <w:pPr>
            <w:pStyle w:val="Addm-Guidance"/>
          </w:pPr>
          <w:sdt>
            <w:sdtPr>
              <w:id w:val="59519072"/>
              <w:placeholder>
                <w:docPart w:val="830438ECA3854B258D6FB8E0470F8D15"/>
              </w:placeholder>
            </w:sdtPr>
            <w:sdtEndPr/>
            <w:sdtContent>
              <w:r w:rsidR="00193969" w:rsidRPr="006202B9">
                <w:t>Guidance:</w:t>
              </w:r>
            </w:sdtContent>
          </w:sdt>
          <w:r w:rsidR="00193969" w:rsidRPr="006202B9">
            <w:t xml:space="preserve">  </w:t>
          </w:r>
          <w:r w:rsidR="00EE5642" w:rsidRPr="00CA77CF">
            <w:t xml:space="preserve">Describe the key models and simulations and their intended use.  Include the LFT&amp;E test objectives to be addressed using M&amp;S to include operational test objectives.  </w:t>
          </w:r>
        </w:p>
      </w:sdtContent>
    </w:sdt>
    <w:sdt>
      <w:sdtPr>
        <w:id w:val="76556160"/>
        <w:lock w:val="sdtContentLocked"/>
        <w:placeholder>
          <w:docPart w:val="DefaultPlaceholder_22675703"/>
        </w:placeholder>
      </w:sdtPr>
      <w:sdtEndPr/>
      <w:sdtContent>
        <w:p w14:paraId="6F52C2D4" w14:textId="77777777" w:rsidR="0005308A" w:rsidRPr="00EC0EAE" w:rsidRDefault="00010048" w:rsidP="0005308A">
          <w:pPr>
            <w:pStyle w:val="Heading4"/>
            <w:ind w:hanging="1728"/>
          </w:pPr>
          <w:r>
            <w:t>Data N</w:t>
          </w:r>
          <w:r w:rsidR="00F86586">
            <w:t>eeds an</w:t>
          </w:r>
          <w:r>
            <w:t>d Planned Accreditation Effort.</w:t>
          </w:r>
        </w:p>
      </w:sdtContent>
    </w:sdt>
    <w:sdt>
      <w:sdtPr>
        <w:id w:val="76556137"/>
        <w:placeholder>
          <w:docPart w:val="A90BFB6DEDF14DB3BBB3997D2F8D89A8"/>
        </w:placeholder>
        <w:showingPlcHdr/>
      </w:sdtPr>
      <w:sdtEndPr/>
      <w:sdtContent>
        <w:p w14:paraId="550924EB" w14:textId="77777777" w:rsidR="0005308A" w:rsidRDefault="0005308A" w:rsidP="0005308A">
          <w:pPr>
            <w:pStyle w:val="Addm-InputStyle"/>
          </w:pPr>
          <w:r w:rsidRPr="00A36B2F">
            <w:t>Click here to enter text.</w:t>
          </w:r>
        </w:p>
      </w:sdtContent>
    </w:sdt>
    <w:sdt>
      <w:sdtPr>
        <w:id w:val="76556162"/>
        <w:placeholder>
          <w:docPart w:val="DefaultPlaceholder_22675703"/>
        </w:placeholder>
      </w:sdtPr>
      <w:sdtEndPr/>
      <w:sdtContent>
        <w:p w14:paraId="5ADA2668" w14:textId="77777777" w:rsidR="0005308A" w:rsidRDefault="0005308A" w:rsidP="00640D1C">
          <w:pPr>
            <w:pStyle w:val="Addm-Guidance"/>
          </w:pPr>
          <w:r w:rsidRPr="006202B9">
            <w:t>Guidance:</w:t>
          </w:r>
          <w:r w:rsidR="00F86586">
            <w:t xml:space="preserve">  </w:t>
          </w:r>
          <w:r w:rsidR="00F86586" w:rsidRPr="00F86586">
            <w:t>Identify data needed and the planned accreditation</w:t>
          </w:r>
          <w:r w:rsidR="00F86586" w:rsidRPr="00CA77CF">
            <w:t xml:space="preserve"> effort.</w:t>
          </w:r>
        </w:p>
      </w:sdtContent>
    </w:sdt>
    <w:p w14:paraId="7E005837" w14:textId="77777777" w:rsidR="0005308A" w:rsidRPr="00EC0EAE" w:rsidRDefault="008626A3" w:rsidP="0005308A">
      <w:pPr>
        <w:pStyle w:val="Heading4"/>
        <w:ind w:hanging="1728"/>
      </w:pPr>
      <w:sdt>
        <w:sdtPr>
          <w:id w:val="76556139"/>
          <w:lock w:val="sdtContentLocked"/>
          <w:placeholder>
            <w:docPart w:val="573ABDCC45C1415C914B1D7473ED011B"/>
          </w:placeholder>
        </w:sdtPr>
        <w:sdtEndPr/>
        <w:sdtContent>
          <w:r w:rsidR="00630ADE">
            <w:t>How Test Scenarios will be Supplemented with M&amp;S</w:t>
          </w:r>
          <w:r w:rsidR="0005308A" w:rsidRPr="00590058">
            <w:t>.</w:t>
          </w:r>
        </w:sdtContent>
      </w:sdt>
      <w:r w:rsidR="0005308A" w:rsidRPr="00590058">
        <w:t xml:space="preserve">  </w:t>
      </w:r>
    </w:p>
    <w:sdt>
      <w:sdtPr>
        <w:id w:val="76556140"/>
        <w:placeholder>
          <w:docPart w:val="6D5D04275AB7487A85F7C663CDF9BA8B"/>
        </w:placeholder>
        <w:showingPlcHdr/>
      </w:sdtPr>
      <w:sdtEndPr/>
      <w:sdtContent>
        <w:p w14:paraId="6E454085" w14:textId="77777777" w:rsidR="0005308A" w:rsidRDefault="0005308A" w:rsidP="0005308A">
          <w:pPr>
            <w:pStyle w:val="Addm-InputStyle"/>
          </w:pPr>
          <w:r w:rsidRPr="00A36B2F">
            <w:t>Click here to enter text.</w:t>
          </w:r>
        </w:p>
      </w:sdtContent>
    </w:sdt>
    <w:sdt>
      <w:sdtPr>
        <w:id w:val="76556177"/>
        <w:placeholder>
          <w:docPart w:val="DefaultPlaceholder_22675703"/>
        </w:placeholder>
      </w:sdtPr>
      <w:sdtEndPr/>
      <w:sdtContent>
        <w:p w14:paraId="71C928F9" w14:textId="77777777" w:rsidR="0005308A" w:rsidRDefault="0005308A" w:rsidP="0005308A">
          <w:pPr>
            <w:pStyle w:val="Addm-Guidance"/>
          </w:pPr>
          <w:r w:rsidRPr="006202B9">
            <w:t xml:space="preserve">Guidance:  </w:t>
          </w:r>
          <w:r w:rsidR="00F86586" w:rsidRPr="00CA77CF">
            <w:t>Identify how the test scenarios will be supplemented with M&amp;S</w:t>
          </w:r>
          <w:r w:rsidRPr="00CA77CF">
            <w:t xml:space="preserve">.  </w:t>
          </w:r>
        </w:p>
      </w:sdtContent>
    </w:sdt>
    <w:p w14:paraId="4D35BFA2" w14:textId="77777777" w:rsidR="00630ADE" w:rsidRPr="00EC0EAE" w:rsidRDefault="008626A3" w:rsidP="001F5B07">
      <w:pPr>
        <w:pStyle w:val="Heading4"/>
        <w:ind w:hanging="1728"/>
      </w:pPr>
      <w:sdt>
        <w:sdtPr>
          <w:id w:val="76556179"/>
          <w:lock w:val="sdtContentLocked"/>
          <w:placeholder>
            <w:docPart w:val="E1D9A28ED669475D80D741C6B70C7733"/>
          </w:placeholder>
        </w:sdtPr>
        <w:sdtEndPr/>
        <w:sdtContent>
          <w:r w:rsidR="00836C56">
            <w:t xml:space="preserve">Resources </w:t>
          </w:r>
          <w:r w:rsidR="00630ADE">
            <w:t>perform</w:t>
          </w:r>
          <w:r w:rsidR="00836C56">
            <w:t xml:space="preserve">ing </w:t>
          </w:r>
          <w:r w:rsidR="00630ADE">
            <w:t>M&amp;S Verification, Validation, and Accreditation</w:t>
          </w:r>
          <w:r w:rsidR="00630ADE" w:rsidRPr="00590058">
            <w:t>.</w:t>
          </w:r>
        </w:sdtContent>
      </w:sdt>
      <w:r w:rsidR="00630ADE" w:rsidRPr="00590058">
        <w:t xml:space="preserve">  </w:t>
      </w:r>
    </w:p>
    <w:sdt>
      <w:sdtPr>
        <w:id w:val="76556180"/>
        <w:placeholder>
          <w:docPart w:val="722047DB50E740638A3871F80EB496CF"/>
        </w:placeholder>
        <w:showingPlcHdr/>
      </w:sdtPr>
      <w:sdtEndPr/>
      <w:sdtContent>
        <w:p w14:paraId="22058857" w14:textId="77777777" w:rsidR="00630ADE" w:rsidRDefault="00630ADE" w:rsidP="001F5B07">
          <w:pPr>
            <w:pStyle w:val="Addm-InputStyle"/>
          </w:pPr>
          <w:r w:rsidRPr="00A36B2F">
            <w:t>Click here to enter text.</w:t>
          </w:r>
        </w:p>
      </w:sdtContent>
    </w:sdt>
    <w:sdt>
      <w:sdtPr>
        <w:id w:val="957231082"/>
        <w:placeholder>
          <w:docPart w:val="DefaultPlaceholder_1082065158"/>
        </w:placeholder>
      </w:sdtPr>
      <w:sdtEndPr/>
      <w:sdtContent>
        <w:p w14:paraId="494C26F4" w14:textId="77777777" w:rsidR="004A31BD" w:rsidRDefault="00630ADE" w:rsidP="00640D1C">
          <w:pPr>
            <w:pStyle w:val="Addm-Guidance"/>
          </w:pPr>
          <w:r w:rsidRPr="006202B9">
            <w:t xml:space="preserve">Guidance:  </w:t>
          </w:r>
          <w:r w:rsidRPr="00CA77CF">
            <w:t>Identify who will perform M&amp;S verification, validation, and accreditation.</w:t>
          </w:r>
        </w:p>
      </w:sdtContent>
    </w:sdt>
    <w:sdt>
      <w:sdtPr>
        <w:id w:val="-60492241"/>
        <w:lock w:val="sdtContentLocked"/>
        <w:placeholder>
          <w:docPart w:val="DefaultPlaceholder_1082065158"/>
        </w:placeholder>
      </w:sdtPr>
      <w:sdtEndPr/>
      <w:sdtContent>
        <w:p w14:paraId="097F4512" w14:textId="77777777" w:rsidR="004A31BD" w:rsidRDefault="004A31BD" w:rsidP="004A31BD">
          <w:pPr>
            <w:pStyle w:val="Heading4"/>
            <w:ind w:hanging="1728"/>
          </w:pPr>
          <w:r>
            <w:t>Source Requirements.</w:t>
          </w:r>
        </w:p>
      </w:sdtContent>
    </w:sdt>
    <w:sdt>
      <w:sdtPr>
        <w:id w:val="-367302744"/>
        <w:placeholder>
          <w:docPart w:val="3843767EB0464D52A0DCA0199D169D54"/>
        </w:placeholder>
        <w:showingPlcHdr/>
      </w:sdtPr>
      <w:sdtEndPr/>
      <w:sdtContent>
        <w:p w14:paraId="728982A0" w14:textId="77777777" w:rsidR="00EC29BA" w:rsidRDefault="00EC29BA" w:rsidP="00EC29BA">
          <w:pPr>
            <w:pStyle w:val="Addm-InputStyle"/>
          </w:pPr>
          <w:r w:rsidRPr="00A36B2F">
            <w:t>Click here to enter text.</w:t>
          </w:r>
        </w:p>
      </w:sdtContent>
    </w:sdt>
    <w:sdt>
      <w:sdtPr>
        <w:id w:val="802194634"/>
        <w:placeholder>
          <w:docPart w:val="DefaultPlaceholder_1082065158"/>
        </w:placeholder>
      </w:sdtPr>
      <w:sdtEndPr/>
      <w:sdtContent>
        <w:p w14:paraId="20653215" w14:textId="77777777" w:rsidR="0005308A" w:rsidRPr="00CA77CF" w:rsidRDefault="004A31BD" w:rsidP="00640D1C">
          <w:pPr>
            <w:pStyle w:val="Addm-Guidance"/>
          </w:pPr>
          <w:r>
            <w:t xml:space="preserve">Guidance: </w:t>
          </w:r>
          <w:r w:rsidR="00630ADE" w:rsidRPr="00CA77CF">
            <w:t xml:space="preserve"> Identify M&amp;S resource requirements in Part IV</w:t>
          </w:r>
          <w:r w:rsidR="00836C56">
            <w:t>.</w:t>
          </w:r>
          <w:r w:rsidR="00630ADE" w:rsidRPr="00CA77CF">
            <w:t xml:space="preserve">  </w:t>
          </w:r>
        </w:p>
      </w:sdtContent>
    </w:sdt>
    <w:bookmarkStart w:id="74" w:name="_Toc353796683"/>
    <w:p w14:paraId="653F1024" w14:textId="77777777" w:rsidR="00F8504E" w:rsidRPr="00EC0EAE" w:rsidRDefault="008626A3" w:rsidP="005C4F77">
      <w:pPr>
        <w:pStyle w:val="Heading3"/>
      </w:pPr>
      <w:sdt>
        <w:sdtPr>
          <w:id w:val="1080904873"/>
          <w:lock w:val="sdtContentLocked"/>
          <w:placeholder>
            <w:docPart w:val="47604F8C3420421BA187D396506A4579"/>
          </w:placeholder>
        </w:sdtPr>
        <w:sdtEndPr/>
        <w:sdtContent>
          <w:bookmarkStart w:id="75" w:name="_Toc287278355"/>
          <w:r w:rsidR="00F8504E" w:rsidRPr="00590058">
            <w:t>Test Limitations.</w:t>
          </w:r>
        </w:sdtContent>
      </w:sdt>
      <w:bookmarkEnd w:id="74"/>
      <w:bookmarkEnd w:id="75"/>
      <w:r w:rsidR="00F8504E" w:rsidRPr="00590058">
        <w:t xml:space="preserve">  </w:t>
      </w:r>
    </w:p>
    <w:sdt>
      <w:sdtPr>
        <w:id w:val="-190073845"/>
        <w:placeholder>
          <w:docPart w:val="807517545DAC43FF8135DDFAD562EBE2"/>
        </w:placeholder>
        <w:showingPlcHdr/>
      </w:sdtPr>
      <w:sdtEndPr/>
      <w:sdtContent>
        <w:p w14:paraId="3F5B1DFA" w14:textId="77777777" w:rsidR="00EC29BA" w:rsidRDefault="00EC29BA" w:rsidP="00EC29BA">
          <w:pPr>
            <w:pStyle w:val="Addm-InputStyle"/>
          </w:pPr>
          <w:r w:rsidRPr="00A36B2F">
            <w:t>Click here to enter text.</w:t>
          </w:r>
        </w:p>
      </w:sdtContent>
    </w:sdt>
    <w:p w14:paraId="2599E50D" w14:textId="77777777" w:rsidR="00F8504E" w:rsidRPr="00CA77CF" w:rsidRDefault="008626A3" w:rsidP="00640D1C">
      <w:pPr>
        <w:pStyle w:val="Addm-Guidance"/>
      </w:pPr>
      <w:sdt>
        <w:sdtPr>
          <w:id w:val="92272778"/>
          <w:placeholder>
            <w:docPart w:val="8FB9BDC28A27489793189689046A1A3E"/>
          </w:placeholder>
        </w:sdtPr>
        <w:sdtEndPr/>
        <w:sdtContent>
          <w:r w:rsidR="00F8504E" w:rsidRPr="006202B9">
            <w:t xml:space="preserve">Guidance:  </w:t>
          </w:r>
          <w:r w:rsidR="00236D76">
            <w:t>In tabular form, d</w:t>
          </w:r>
          <w:r w:rsidR="00F8504E" w:rsidRPr="00CA77CF">
            <w:t>iscuss any test limitations that may significantly affect the ability to assess the system’s vulnerability and survivability.  Also address the impact of these limitations, and resolution approaches.</w:t>
          </w:r>
          <w:r w:rsidR="00F8504E">
            <w:t xml:space="preserve"> </w:t>
          </w:r>
        </w:sdtContent>
      </w:sdt>
      <w:r w:rsidR="00F8504E" w:rsidRPr="006202B9">
        <w:t xml:space="preserve"> </w:t>
      </w:r>
    </w:p>
    <w:bookmarkStart w:id="76" w:name="_Toc353796684"/>
    <w:p w14:paraId="1BF4E669" w14:textId="77777777" w:rsidR="00F8504E" w:rsidRPr="00EC0EAE" w:rsidRDefault="008626A3" w:rsidP="005C4F77">
      <w:pPr>
        <w:pStyle w:val="Heading2"/>
      </w:pPr>
      <w:sdt>
        <w:sdtPr>
          <w:id w:val="1080904874"/>
          <w:lock w:val="sdtContentLocked"/>
          <w:placeholder>
            <w:docPart w:val="47604F8C3420421BA187D396506A4579"/>
          </w:placeholder>
        </w:sdtPr>
        <w:sdtEndPr/>
        <w:sdtContent>
          <w:bookmarkStart w:id="77" w:name="_Toc287278356"/>
          <w:r w:rsidR="00F8504E" w:rsidRPr="00590058">
            <w:t>Certification for Initial Operational Test and Evaluation (IOT&amp;E).</w:t>
          </w:r>
        </w:sdtContent>
      </w:sdt>
      <w:bookmarkEnd w:id="76"/>
      <w:bookmarkEnd w:id="77"/>
      <w:r w:rsidR="00F8504E" w:rsidRPr="00590058">
        <w:t xml:space="preserve">  </w:t>
      </w:r>
    </w:p>
    <w:sdt>
      <w:sdtPr>
        <w:id w:val="10618481"/>
        <w:placeholder>
          <w:docPart w:val="CDBB8868C38E4711A5BAA4B358AC7506"/>
        </w:placeholder>
        <w:showingPlcHdr/>
      </w:sdtPr>
      <w:sdtEndPr/>
      <w:sdtContent>
        <w:p w14:paraId="1D3816F3" w14:textId="77777777" w:rsidR="00F8504E" w:rsidRDefault="00F8504E" w:rsidP="00640D1C">
          <w:pPr>
            <w:pStyle w:val="Addm-InputStyle"/>
          </w:pPr>
          <w:r w:rsidRPr="00A36B2F">
            <w:t>Click here to enter text.</w:t>
          </w:r>
        </w:p>
      </w:sdtContent>
    </w:sdt>
    <w:p w14:paraId="0BD522BA" w14:textId="77777777" w:rsidR="00F8504E" w:rsidRPr="00CA77CF" w:rsidRDefault="008626A3" w:rsidP="00640D1C">
      <w:pPr>
        <w:pStyle w:val="Addm-Guidance"/>
      </w:pPr>
      <w:sdt>
        <w:sdtPr>
          <w:id w:val="92272779"/>
          <w:placeholder>
            <w:docPart w:val="368E5F0C9CF545D99740DDC7C22447C7"/>
          </w:placeholder>
        </w:sdtPr>
        <w:sdtEndPr/>
        <w:sdtContent>
          <w:r w:rsidR="00F8504E" w:rsidRPr="006202B9">
            <w:t xml:space="preserve">Guidance:  </w:t>
          </w:r>
          <w:r w:rsidR="00F8504E" w:rsidRPr="00CA77CF">
            <w:t>Explain how and when the system will be certified safe and ready for IOT&amp;E.  Explain who is responsible for certification and which decision reviews will be supported using the lead Service’s certification of safety and system materiel readiness process.  .</w:t>
          </w:r>
        </w:sdtContent>
      </w:sdt>
      <w:r w:rsidR="00F8504E" w:rsidRPr="006202B9">
        <w:t xml:space="preserve"> </w:t>
      </w:r>
    </w:p>
    <w:bookmarkStart w:id="78" w:name="_Toc353796685" w:displacedByCustomXml="next"/>
    <w:sdt>
      <w:sdtPr>
        <w:id w:val="2106851400"/>
        <w:lock w:val="sdtContentLocked"/>
        <w:placeholder>
          <w:docPart w:val="DefaultPlaceholder_1082065158"/>
        </w:placeholder>
      </w:sdtPr>
      <w:sdtEndPr/>
      <w:sdtContent>
        <w:p w14:paraId="0AA1E0C3" w14:textId="77777777" w:rsidR="00A0201A" w:rsidRDefault="000D1A34" w:rsidP="000D1A34">
          <w:pPr>
            <w:pStyle w:val="Heading3"/>
          </w:pPr>
          <w:r>
            <w:t>DT&amp;E Predictive Analysis.</w:t>
          </w:r>
        </w:p>
        <w:bookmarkEnd w:id="78" w:displacedByCustomXml="next"/>
      </w:sdtContent>
    </w:sdt>
    <w:sdt>
      <w:sdtPr>
        <w:id w:val="-1200076254"/>
        <w:placeholder>
          <w:docPart w:val="FE304FAD76F74691B970B4C2FCFD9830"/>
        </w:placeholder>
        <w:showingPlcHdr/>
      </w:sdtPr>
      <w:sdtEndPr/>
      <w:sdtContent>
        <w:p w14:paraId="7F384C3D" w14:textId="77777777" w:rsidR="00FB1AAD" w:rsidRDefault="00FB1AAD" w:rsidP="00FB1AAD">
          <w:pPr>
            <w:pStyle w:val="Addm-InputStyle"/>
            <w:rPr>
              <w:rFonts w:eastAsia="Times New Roman"/>
              <w:color w:val="auto"/>
            </w:rPr>
          </w:pPr>
          <w:r w:rsidRPr="00A36B2F">
            <w:t>Click here to enter text.</w:t>
          </w:r>
        </w:p>
      </w:sdtContent>
    </w:sdt>
    <w:p w14:paraId="2DD1B13A" w14:textId="77777777" w:rsidR="000D1A34" w:rsidRDefault="000D1A34" w:rsidP="000D1A34">
      <w:pPr>
        <w:pStyle w:val="Addm-Guidance"/>
      </w:pPr>
      <w:r>
        <w:t xml:space="preserve">Guidance: </w:t>
      </w:r>
      <w:r w:rsidRPr="00CA77CF">
        <w:t>List the DT&amp;E information (i.e., reports, briefings, or summaries) that provides predictive analyses of expected system performance against specific COIs and the key system attributes - MOEs/MOSs.  Discuss the entry criteria for IOT&amp;E and how the DT&amp;E program will address those criteria</w:t>
      </w:r>
    </w:p>
    <w:bookmarkStart w:id="79" w:name="_Toc353796686"/>
    <w:p w14:paraId="6088DBA7" w14:textId="77777777" w:rsidR="00F8504E" w:rsidRDefault="008626A3" w:rsidP="005C4F77">
      <w:pPr>
        <w:pStyle w:val="Heading2"/>
      </w:pPr>
      <w:sdt>
        <w:sdtPr>
          <w:id w:val="1080904875"/>
          <w:lock w:val="sdtContentLocked"/>
          <w:placeholder>
            <w:docPart w:val="47604F8C3420421BA187D396506A4579"/>
          </w:placeholder>
        </w:sdtPr>
        <w:sdtEndPr/>
        <w:sdtContent>
          <w:bookmarkStart w:id="80" w:name="_Toc287278357"/>
          <w:r w:rsidR="00F8504E" w:rsidRPr="00590058">
            <w:t>Operational Evaluation Approach.</w:t>
          </w:r>
        </w:sdtContent>
      </w:sdt>
      <w:bookmarkEnd w:id="79"/>
      <w:bookmarkEnd w:id="80"/>
      <w:r w:rsidR="00F8504E" w:rsidRPr="00590058">
        <w:t xml:space="preserve">  </w:t>
      </w:r>
    </w:p>
    <w:p w14:paraId="7D5F90D9" w14:textId="77777777" w:rsidR="001A4040" w:rsidRPr="00EC0EAE" w:rsidRDefault="00B84083" w:rsidP="00200DB7">
      <w:pPr>
        <w:pStyle w:val="Heading3"/>
        <w:numPr>
          <w:ilvl w:val="0"/>
          <w:numId w:val="0"/>
        </w:numPr>
      </w:pPr>
      <w:bookmarkStart w:id="81" w:name="_Toc353796687"/>
      <w:r>
        <w:t xml:space="preserve">3.6.01.  </w:t>
      </w:r>
      <w:sdt>
        <w:sdtPr>
          <w:id w:val="-950781794"/>
          <w:lock w:val="sdtContentLocked"/>
          <w:placeholder>
            <w:docPart w:val="DefaultPlaceholder_1082065158"/>
          </w:placeholder>
        </w:sdtPr>
        <w:sdtEndPr/>
        <w:sdtContent>
          <w:r w:rsidR="001A4040">
            <w:t>Independent Evaluation of System.</w:t>
          </w:r>
          <w:bookmarkEnd w:id="81"/>
        </w:sdtContent>
      </w:sdt>
    </w:p>
    <w:sdt>
      <w:sdtPr>
        <w:id w:val="413980735"/>
        <w:placeholder>
          <w:docPart w:val="C09326343D7F4FC8BA7C5E1815E8E4AE"/>
        </w:placeholder>
        <w:showingPlcHdr/>
      </w:sdtPr>
      <w:sdtEndPr/>
      <w:sdtContent>
        <w:p w14:paraId="5644C659" w14:textId="77777777" w:rsidR="00FB1AAD" w:rsidRDefault="00FB1AAD" w:rsidP="00FB1AAD">
          <w:pPr>
            <w:pStyle w:val="Addm-InputStyle"/>
            <w:rPr>
              <w:rFonts w:eastAsia="Times New Roman"/>
              <w:color w:val="auto"/>
            </w:rPr>
          </w:pPr>
          <w:r w:rsidRPr="00A36B2F">
            <w:t>Click here to enter text.</w:t>
          </w:r>
        </w:p>
      </w:sdtContent>
    </w:sdt>
    <w:p w14:paraId="277A255E" w14:textId="77777777" w:rsidR="001A4040" w:rsidRDefault="00F8504E" w:rsidP="00640D1C">
      <w:pPr>
        <w:pStyle w:val="Addm-Guidance"/>
      </w:pPr>
      <w:r w:rsidRPr="006202B9">
        <w:t xml:space="preserve">Guidance:  </w:t>
      </w:r>
      <w:r w:rsidRPr="00CA77CF">
        <w:t xml:space="preserve">Describe the approach to conduct the independent evaluation of the system.  </w:t>
      </w:r>
    </w:p>
    <w:p w14:paraId="13F8433E" w14:textId="77777777" w:rsidR="001A4040" w:rsidRDefault="00B84083" w:rsidP="00200DB7">
      <w:pPr>
        <w:pStyle w:val="Heading3"/>
        <w:numPr>
          <w:ilvl w:val="0"/>
          <w:numId w:val="0"/>
        </w:numPr>
        <w:ind w:left="810" w:hanging="810"/>
      </w:pPr>
      <w:bookmarkStart w:id="82" w:name="_Toc353796688"/>
      <w:r>
        <w:t xml:space="preserve">3.6.02.  </w:t>
      </w:r>
      <w:sdt>
        <w:sdtPr>
          <w:id w:val="931401105"/>
          <w:lock w:val="sdtContentLocked"/>
          <w:placeholder>
            <w:docPart w:val="DefaultPlaceholder_1082065158"/>
          </w:placeholder>
        </w:sdtPr>
        <w:sdtEndPr/>
        <w:sdtContent>
          <w:r w:rsidR="001A4040">
            <w:t>Periods for  Operational Assessments and Evaluations.</w:t>
          </w:r>
          <w:bookmarkEnd w:id="82"/>
        </w:sdtContent>
      </w:sdt>
    </w:p>
    <w:sdt>
      <w:sdtPr>
        <w:id w:val="738991409"/>
        <w:placeholder>
          <w:docPart w:val="A13865B251BD4273B9B65750CA87AB05"/>
        </w:placeholder>
        <w:showingPlcHdr/>
      </w:sdtPr>
      <w:sdtEndPr/>
      <w:sdtContent>
        <w:p w14:paraId="36386EED" w14:textId="77777777" w:rsidR="00FB1AAD" w:rsidRDefault="00FB1AAD" w:rsidP="00FB1AAD">
          <w:pPr>
            <w:pStyle w:val="Addm-InputStyle"/>
            <w:rPr>
              <w:rFonts w:eastAsia="Times New Roman"/>
              <w:color w:val="auto"/>
            </w:rPr>
          </w:pPr>
          <w:r w:rsidRPr="00A36B2F">
            <w:t>Click here to enter text.</w:t>
          </w:r>
        </w:p>
      </w:sdtContent>
    </w:sdt>
    <w:sdt>
      <w:sdtPr>
        <w:id w:val="-374233131"/>
        <w:placeholder>
          <w:docPart w:val="DefaultPlaceholder_1082065158"/>
        </w:placeholder>
      </w:sdtPr>
      <w:sdtEndPr/>
      <w:sdtContent>
        <w:p w14:paraId="2E0445ED" w14:textId="77777777" w:rsidR="001A4040" w:rsidRDefault="001A4040" w:rsidP="001A4040">
          <w:pPr>
            <w:pStyle w:val="Addm-Guidance"/>
          </w:pPr>
          <w:r>
            <w:t xml:space="preserve">Guidance: </w:t>
          </w:r>
          <w:r w:rsidRPr="00CA77CF">
            <w:t>Identify the periods during integrated testing that may be useful for operat</w:t>
          </w:r>
          <w:r w:rsidR="00085F54">
            <w:t xml:space="preserve">ional assessments </w:t>
          </w:r>
          <w:r w:rsidRPr="00CA77CF">
            <w:t xml:space="preserve">and evaluations.  </w:t>
          </w:r>
        </w:p>
      </w:sdtContent>
    </w:sdt>
    <w:p w14:paraId="74FB680A" w14:textId="77777777" w:rsidR="001A4040" w:rsidRDefault="00B84083" w:rsidP="00200DB7">
      <w:pPr>
        <w:pStyle w:val="TOCHeading3"/>
        <w:numPr>
          <w:ilvl w:val="0"/>
          <w:numId w:val="0"/>
        </w:numPr>
        <w:ind w:left="810" w:hanging="810"/>
      </w:pPr>
      <w:bookmarkStart w:id="83" w:name="_Toc353796689"/>
      <w:r>
        <w:t xml:space="preserve">3.6.03.  </w:t>
      </w:r>
      <w:sdt>
        <w:sdtPr>
          <w:id w:val="1041638678"/>
          <w:lock w:val="sdtContentLocked"/>
          <w:placeholder>
            <w:docPart w:val="DefaultPlaceholder_1082065158"/>
          </w:placeholder>
        </w:sdtPr>
        <w:sdtEndPr/>
        <w:sdtContent>
          <w:r w:rsidR="00085F54">
            <w:t>Resolution of COIs.</w:t>
          </w:r>
          <w:bookmarkEnd w:id="83"/>
        </w:sdtContent>
      </w:sdt>
    </w:p>
    <w:sdt>
      <w:sdtPr>
        <w:id w:val="-2120591266"/>
        <w:placeholder>
          <w:docPart w:val="0CB28D573907488988F2C1EE28933AC7"/>
        </w:placeholder>
        <w:showingPlcHdr/>
      </w:sdtPr>
      <w:sdtEndPr/>
      <w:sdtContent>
        <w:p w14:paraId="6BD34AC1" w14:textId="77777777" w:rsidR="00FB1AAD" w:rsidRDefault="00FB1AAD" w:rsidP="00FB1AAD">
          <w:pPr>
            <w:pStyle w:val="Addm-InputStyle"/>
            <w:rPr>
              <w:rFonts w:eastAsia="Times New Roman"/>
              <w:color w:val="auto"/>
            </w:rPr>
          </w:pPr>
          <w:r w:rsidRPr="00A36B2F">
            <w:t>Click here to enter text.</w:t>
          </w:r>
        </w:p>
      </w:sdtContent>
    </w:sdt>
    <w:sdt>
      <w:sdtPr>
        <w:id w:val="1497685326"/>
        <w:placeholder>
          <w:docPart w:val="DefaultPlaceholder_1082065158"/>
        </w:placeholder>
      </w:sdtPr>
      <w:sdtEndPr/>
      <w:sdtContent>
        <w:p w14:paraId="23E7C986" w14:textId="77777777" w:rsidR="00085F54" w:rsidRDefault="00085F54" w:rsidP="00085F54">
          <w:pPr>
            <w:pStyle w:val="Addm-Guidance"/>
          </w:pPr>
          <w:r>
            <w:t xml:space="preserve">Guidance: </w:t>
          </w:r>
          <w:r w:rsidRPr="00CA77CF">
            <w:t xml:space="preserve">Outline the approach to conduct the dedicated IOT&amp;E and resolution of the COIs.  COIs must be relevant to the required capabilities and of key importance to the system being operationally effective, operationally suitable and survivable, and represent a significant risk if not satisfactorily resolved.  A COI/COIC is typically phrased as a question that must be answered in the affirmative to properly evaluate operational effectiveness (e.g., "Will the system detect the threat in a combat environment at adequate range to allow successful engagement?") and operational suitability (e.g., "Will the system be safe to operate in a combat environment?").  COIs/COICs are critical elements or operational mission objectives that must be examined.  COIs/COICs should be few in number and reflect total operational mission concerns.  </w:t>
          </w:r>
        </w:p>
      </w:sdtContent>
    </w:sdt>
    <w:p w14:paraId="0E2AD374" w14:textId="77777777" w:rsidR="00085F54" w:rsidRDefault="00B84083" w:rsidP="00200DB7">
      <w:pPr>
        <w:pStyle w:val="Heading4"/>
        <w:numPr>
          <w:ilvl w:val="0"/>
          <w:numId w:val="0"/>
        </w:numPr>
      </w:pPr>
      <w:r>
        <w:t xml:space="preserve">3.6.04.  </w:t>
      </w:r>
      <w:sdt>
        <w:sdtPr>
          <w:id w:val="342908118"/>
          <w:lock w:val="sdtContentLocked"/>
          <w:placeholder>
            <w:docPart w:val="DefaultPlaceholder_1082065158"/>
          </w:placeholder>
        </w:sdtPr>
        <w:sdtEndPr/>
        <w:sdtContent>
          <w:r w:rsidR="00085F54">
            <w:t>Use of Documents to Develop COI/COICs.</w:t>
          </w:r>
        </w:sdtContent>
      </w:sdt>
    </w:p>
    <w:sdt>
      <w:sdtPr>
        <w:id w:val="-189614641"/>
        <w:placeholder>
          <w:docPart w:val="378D984C0E0C472089BB1892A2EB031F"/>
        </w:placeholder>
        <w:showingPlcHdr/>
      </w:sdtPr>
      <w:sdtEndPr/>
      <w:sdtContent>
        <w:p w14:paraId="1BFEBE58" w14:textId="77777777" w:rsidR="00FB1AAD" w:rsidRDefault="00FB1AAD" w:rsidP="00FB1AAD">
          <w:pPr>
            <w:pStyle w:val="Addm-InputStyle"/>
            <w:rPr>
              <w:rFonts w:eastAsia="Times New Roman"/>
              <w:color w:val="auto"/>
            </w:rPr>
          </w:pPr>
          <w:r w:rsidRPr="00A36B2F">
            <w:t>Click here to enter text.</w:t>
          </w:r>
        </w:p>
      </w:sdtContent>
    </w:sdt>
    <w:sdt>
      <w:sdtPr>
        <w:id w:val="-1395044137"/>
        <w:placeholder>
          <w:docPart w:val="DefaultPlaceholder_1082065158"/>
        </w:placeholder>
      </w:sdtPr>
      <w:sdtEndPr/>
      <w:sdtContent>
        <w:p w14:paraId="16D8E819" w14:textId="77777777" w:rsidR="00085F54" w:rsidRPr="00CA77CF" w:rsidRDefault="00085F54" w:rsidP="00085F54">
          <w:pPr>
            <w:pStyle w:val="Addm-Guidance"/>
          </w:pPr>
          <w:r>
            <w:t xml:space="preserve">Guidance: </w:t>
          </w:r>
          <w:r w:rsidRPr="00CA77CF">
            <w:t xml:space="preserve">Use existing documents such as capability requirements documents, Business Case Analysis, </w:t>
          </w:r>
          <w:proofErr w:type="spellStart"/>
          <w:r w:rsidRPr="00CA77CF">
            <w:t>AoA</w:t>
          </w:r>
          <w:proofErr w:type="spellEnd"/>
          <w:r w:rsidRPr="00CA77CF">
            <w:t>, APB, war fighting doctrine, validated threat assessments and CONOPS to develop the COIs/COICs.  COIs/COICs must be formulated as early as possible to ensure developmental testers can incorporate mission context into DT&amp;E.  If every COI is resolved favorably, the system should be operationally effective and operationally suitable when employed in its intend</w:t>
          </w:r>
          <w:r>
            <w:t>ed environment by typical users.</w:t>
          </w:r>
          <w:r w:rsidRPr="006202B9">
            <w:t xml:space="preserve"> </w:t>
          </w:r>
        </w:p>
      </w:sdtContent>
    </w:sdt>
    <w:bookmarkStart w:id="84" w:name="_Toc353796690"/>
    <w:p w14:paraId="1A4CCE6B" w14:textId="77777777" w:rsidR="00F8504E" w:rsidRPr="00EC0EAE" w:rsidRDefault="008626A3" w:rsidP="005C4F77">
      <w:pPr>
        <w:pStyle w:val="Heading3"/>
      </w:pPr>
      <w:sdt>
        <w:sdtPr>
          <w:id w:val="1080904876"/>
          <w:lock w:val="sdtContentLocked"/>
          <w:placeholder>
            <w:docPart w:val="47604F8C3420421BA187D396506A4579"/>
          </w:placeholder>
        </w:sdtPr>
        <w:sdtEndPr/>
        <w:sdtContent>
          <w:bookmarkStart w:id="85" w:name="_Toc287278358"/>
          <w:r w:rsidR="00F8504E" w:rsidRPr="00590058">
            <w:t>Operational Test Objectives.</w:t>
          </w:r>
        </w:sdtContent>
      </w:sdt>
      <w:bookmarkEnd w:id="84"/>
      <w:bookmarkEnd w:id="85"/>
      <w:r w:rsidR="00F8504E" w:rsidRPr="00590058">
        <w:t xml:space="preserve">  </w:t>
      </w:r>
    </w:p>
    <w:sdt>
      <w:sdtPr>
        <w:id w:val="10618483"/>
        <w:placeholder>
          <w:docPart w:val="F77529E37A8748319CE79ADB33163A85"/>
        </w:placeholder>
        <w:showingPlcHdr/>
      </w:sdtPr>
      <w:sdtEndPr/>
      <w:sdtContent>
        <w:p w14:paraId="0F978F5A" w14:textId="77777777" w:rsidR="00F8504E" w:rsidRDefault="00F8504E" w:rsidP="00640D1C">
          <w:pPr>
            <w:pStyle w:val="Addm-InputStyle"/>
          </w:pPr>
          <w:r w:rsidRPr="00A36B2F">
            <w:t>Click here to enter text.</w:t>
          </w:r>
        </w:p>
      </w:sdtContent>
    </w:sdt>
    <w:p w14:paraId="4463372D" w14:textId="77777777" w:rsidR="00F8504E" w:rsidRPr="00CA77CF" w:rsidRDefault="008626A3" w:rsidP="00640D1C">
      <w:pPr>
        <w:pStyle w:val="Addm-Guidance"/>
      </w:pPr>
      <w:sdt>
        <w:sdtPr>
          <w:id w:val="92272781"/>
          <w:placeholder>
            <w:docPart w:val="244803F75F79409E829B14D22FA690A7"/>
          </w:placeholder>
        </w:sdtPr>
        <w:sdtEndPr/>
        <w:sdtContent>
          <w:r w:rsidR="00F8504E" w:rsidRPr="006202B9">
            <w:t xml:space="preserve">Guidance:  </w:t>
          </w:r>
          <w:r w:rsidR="00F8504E" w:rsidRPr="00CA77CF">
            <w:t>State the key MOEs/MOSs that support the COIs/COICs.  Ensure the operational tests can be identified in a way that allows efficient DOT&amp;E approval of the overall OT&amp;E effort in accordance with Title 10 U.S.C. § 139(d).</w:t>
          </w:r>
        </w:sdtContent>
      </w:sdt>
      <w:r w:rsidR="00F8504E" w:rsidRPr="00CA77CF">
        <w:t xml:space="preserve">  </w:t>
      </w:r>
    </w:p>
    <w:sdt>
      <w:sdtPr>
        <w:id w:val="1186944647"/>
        <w:lock w:val="sdtContentLocked"/>
        <w:placeholder>
          <w:docPart w:val="DefaultPlaceholder_1082065158"/>
        </w:placeholder>
      </w:sdtPr>
      <w:sdtEndPr/>
      <w:sdtContent>
        <w:p w14:paraId="2D489E21" w14:textId="77777777" w:rsidR="00A0201A" w:rsidRDefault="00AC46B7" w:rsidP="00AC46B7">
          <w:pPr>
            <w:pStyle w:val="Heading4"/>
            <w:ind w:hanging="1728"/>
          </w:pPr>
          <w:r>
            <w:t>Scope of Operational Test.</w:t>
          </w:r>
        </w:p>
      </w:sdtContent>
    </w:sdt>
    <w:sdt>
      <w:sdtPr>
        <w:id w:val="-335070695"/>
        <w:placeholder>
          <w:docPart w:val="A7C8DBF209554B1A99C3AFEF220726E2"/>
        </w:placeholder>
        <w:showingPlcHdr/>
      </w:sdtPr>
      <w:sdtEndPr/>
      <w:sdtContent>
        <w:p w14:paraId="55E7173A" w14:textId="77777777" w:rsidR="00FB1AAD" w:rsidRDefault="00FB1AAD" w:rsidP="00FB1AAD">
          <w:pPr>
            <w:pStyle w:val="Addm-InputStyle"/>
            <w:rPr>
              <w:rFonts w:eastAsia="Times New Roman"/>
              <w:color w:val="auto"/>
            </w:rPr>
          </w:pPr>
          <w:r w:rsidRPr="00A36B2F">
            <w:t>Click here to enter text.</w:t>
          </w:r>
        </w:p>
      </w:sdtContent>
    </w:sdt>
    <w:sdt>
      <w:sdtPr>
        <w:id w:val="-26493064"/>
        <w:placeholder>
          <w:docPart w:val="DefaultPlaceholder_1082065158"/>
        </w:placeholder>
      </w:sdtPr>
      <w:sdtEndPr/>
      <w:sdtContent>
        <w:p w14:paraId="1D72F19A" w14:textId="77777777" w:rsidR="00AC46B7" w:rsidRDefault="00AC46B7" w:rsidP="00AC46B7">
          <w:pPr>
            <w:pStyle w:val="Addm-Guidance"/>
          </w:pPr>
          <w:r>
            <w:t xml:space="preserve">Guidance: </w:t>
          </w:r>
          <w:r w:rsidRPr="00AC46B7">
            <w:t>Des</w:t>
          </w:r>
          <w:r w:rsidRPr="00CA77CF">
            <w:t xml:space="preserve">cribe the scope of the operational test by identifying the test mission scenarios and the resources that will be used to conduct the test.  </w:t>
          </w:r>
        </w:p>
      </w:sdtContent>
    </w:sdt>
    <w:sdt>
      <w:sdtPr>
        <w:id w:val="-1502345682"/>
        <w:lock w:val="sdtContentLocked"/>
        <w:placeholder>
          <w:docPart w:val="DefaultPlaceholder_1082065158"/>
        </w:placeholder>
      </w:sdtPr>
      <w:sdtEndPr/>
      <w:sdtContent>
        <w:p w14:paraId="5DAB5924" w14:textId="77777777" w:rsidR="00AC46B7" w:rsidRDefault="00AC46B7" w:rsidP="00AC46B7">
          <w:pPr>
            <w:pStyle w:val="Heading4"/>
            <w:ind w:hanging="1728"/>
          </w:pPr>
          <w:r>
            <w:t>Events and Personnel.</w:t>
          </w:r>
        </w:p>
      </w:sdtContent>
    </w:sdt>
    <w:sdt>
      <w:sdtPr>
        <w:id w:val="-1593850815"/>
        <w:placeholder>
          <w:docPart w:val="EAB9978E4B0F48279A9F7FA7A57FA9CC"/>
        </w:placeholder>
        <w:showingPlcHdr/>
      </w:sdtPr>
      <w:sdtEndPr/>
      <w:sdtContent>
        <w:p w14:paraId="11879CC3" w14:textId="77777777" w:rsidR="00FB1AAD" w:rsidRDefault="00FB1AAD" w:rsidP="00FB1AAD">
          <w:pPr>
            <w:pStyle w:val="Addm-InputStyle"/>
            <w:rPr>
              <w:rFonts w:eastAsia="Times New Roman"/>
              <w:color w:val="auto"/>
            </w:rPr>
          </w:pPr>
          <w:r w:rsidRPr="00A36B2F">
            <w:t>Click here to enter text.</w:t>
          </w:r>
        </w:p>
      </w:sdtContent>
    </w:sdt>
    <w:sdt>
      <w:sdtPr>
        <w:id w:val="244382416"/>
        <w:placeholder>
          <w:docPart w:val="DefaultPlaceholder_1082065158"/>
        </w:placeholder>
      </w:sdtPr>
      <w:sdtEndPr/>
      <w:sdtContent>
        <w:p w14:paraId="1A95A0C9" w14:textId="77777777" w:rsidR="00AC46B7" w:rsidRDefault="00AC46B7" w:rsidP="00AC46B7">
          <w:pPr>
            <w:pStyle w:val="Addm-Guidance"/>
          </w:pPr>
          <w:r>
            <w:t xml:space="preserve">Guidance: </w:t>
          </w:r>
          <w:r w:rsidRPr="00AC46B7">
            <w:t>Su</w:t>
          </w:r>
          <w:r w:rsidRPr="00CA77CF">
            <w:t xml:space="preserve">mmarize the operational test events, key threat simulators and/or simulation(s) and targets to be employed, and the type of representative personnel who will operate and maintain the system.  </w:t>
          </w:r>
        </w:p>
      </w:sdtContent>
    </w:sdt>
    <w:sdt>
      <w:sdtPr>
        <w:id w:val="-1874297301"/>
        <w:lock w:val="sdtContentLocked"/>
        <w:placeholder>
          <w:docPart w:val="DefaultPlaceholder_1082065158"/>
        </w:placeholder>
      </w:sdtPr>
      <w:sdtEndPr/>
      <w:sdtContent>
        <w:p w14:paraId="7945FE7B" w14:textId="77777777" w:rsidR="00E43748" w:rsidRDefault="00E43748" w:rsidP="00E43748">
          <w:pPr>
            <w:pStyle w:val="Heading4"/>
            <w:ind w:hanging="1728"/>
          </w:pPr>
          <w:r>
            <w:t>Planned Sources of Information.</w:t>
          </w:r>
        </w:p>
      </w:sdtContent>
    </w:sdt>
    <w:sdt>
      <w:sdtPr>
        <w:id w:val="-252041580"/>
        <w:placeholder>
          <w:docPart w:val="8A3B47D1B6ED45F9B1F7670E98154136"/>
        </w:placeholder>
        <w:showingPlcHdr/>
      </w:sdtPr>
      <w:sdtEndPr/>
      <w:sdtContent>
        <w:p w14:paraId="0D40AF1F" w14:textId="77777777" w:rsidR="00FB1AAD" w:rsidRDefault="00FB1AAD" w:rsidP="00FB1AAD">
          <w:pPr>
            <w:pStyle w:val="Addm-InputStyle"/>
            <w:rPr>
              <w:rFonts w:eastAsia="Times New Roman"/>
              <w:color w:val="auto"/>
            </w:rPr>
          </w:pPr>
          <w:r w:rsidRPr="00A36B2F">
            <w:t>Click here to enter text.</w:t>
          </w:r>
        </w:p>
      </w:sdtContent>
    </w:sdt>
    <w:p w14:paraId="058AE440" w14:textId="77777777" w:rsidR="00AC46B7" w:rsidRDefault="00AC46B7" w:rsidP="00AC46B7">
      <w:pPr>
        <w:pStyle w:val="Addm-Guidance"/>
      </w:pPr>
      <w:r>
        <w:t xml:space="preserve">Guidance: </w:t>
      </w:r>
      <w:r w:rsidRPr="00AC46B7">
        <w:t>Identify</w:t>
      </w:r>
      <w:r w:rsidRPr="00CA77CF">
        <w:t xml:space="preserve"> planned sources of information (e.g., developmental testing, testing of related systems, modeling, simulation) that may be used to supplement operational test and evaluation.  </w:t>
      </w:r>
    </w:p>
    <w:sdt>
      <w:sdtPr>
        <w:id w:val="165980432"/>
        <w:lock w:val="sdtContentLocked"/>
        <w:placeholder>
          <w:docPart w:val="DefaultPlaceholder_1082065158"/>
        </w:placeholder>
      </w:sdtPr>
      <w:sdtEndPr/>
      <w:sdtContent>
        <w:p w14:paraId="3C631044" w14:textId="77777777" w:rsidR="00AC46B7" w:rsidRDefault="00AC46B7" w:rsidP="00AC46B7">
          <w:pPr>
            <w:pStyle w:val="Heading4"/>
            <w:ind w:hanging="1728"/>
          </w:pPr>
          <w:r>
            <w:t>Quantify Testing.</w:t>
          </w:r>
        </w:p>
      </w:sdtContent>
    </w:sdt>
    <w:sdt>
      <w:sdtPr>
        <w:id w:val="1840122552"/>
        <w:placeholder>
          <w:docPart w:val="C6DB96229C5F48A0B7EBD74C2F153334"/>
        </w:placeholder>
        <w:showingPlcHdr/>
      </w:sdtPr>
      <w:sdtEndPr/>
      <w:sdtContent>
        <w:p w14:paraId="3F73D034" w14:textId="77777777" w:rsidR="00FB1AAD" w:rsidRDefault="00FB1AAD" w:rsidP="00FB1AAD">
          <w:pPr>
            <w:pStyle w:val="Addm-InputStyle"/>
            <w:rPr>
              <w:rFonts w:eastAsia="Times New Roman"/>
              <w:color w:val="auto"/>
            </w:rPr>
          </w:pPr>
          <w:r w:rsidRPr="00A36B2F">
            <w:t>Click here to enter text.</w:t>
          </w:r>
        </w:p>
      </w:sdtContent>
    </w:sdt>
    <w:p w14:paraId="59072A04" w14:textId="77777777" w:rsidR="00AC46B7" w:rsidRDefault="00AC46B7" w:rsidP="00AC46B7">
      <w:pPr>
        <w:pStyle w:val="Addm-Guidance"/>
      </w:pPr>
      <w:r>
        <w:t xml:space="preserve">Guidance: </w:t>
      </w:r>
      <w:r w:rsidRPr="00AC46B7">
        <w:t>Q</w:t>
      </w:r>
      <w:r w:rsidRPr="00CA77CF">
        <w:t>uantify the testing sufficiently (e.g., number of test hours, test articles, test events, test firings) to allow a valid cost estimate to be created.</w:t>
      </w:r>
    </w:p>
    <w:bookmarkStart w:id="86" w:name="_Toc353796691"/>
    <w:p w14:paraId="02E3AE1A" w14:textId="77777777" w:rsidR="00F8504E" w:rsidRPr="00EC0EAE" w:rsidRDefault="008626A3" w:rsidP="005C4F77">
      <w:pPr>
        <w:pStyle w:val="Heading3"/>
      </w:pPr>
      <w:sdt>
        <w:sdtPr>
          <w:id w:val="1080904877"/>
          <w:lock w:val="sdtContentLocked"/>
          <w:placeholder>
            <w:docPart w:val="47604F8C3420421BA187D396506A4579"/>
          </w:placeholder>
        </w:sdtPr>
        <w:sdtEndPr/>
        <w:sdtContent>
          <w:bookmarkStart w:id="87" w:name="_Toc287278359"/>
          <w:r w:rsidR="00F8504E" w:rsidRPr="00590058">
            <w:t>Modeling &amp; Simulation (M&amp;S).</w:t>
          </w:r>
        </w:sdtContent>
      </w:sdt>
      <w:bookmarkEnd w:id="86"/>
      <w:bookmarkEnd w:id="87"/>
      <w:r w:rsidR="00F8504E" w:rsidRPr="00590058">
        <w:t xml:space="preserve">  </w:t>
      </w:r>
    </w:p>
    <w:sdt>
      <w:sdtPr>
        <w:id w:val="10618484"/>
        <w:placeholder>
          <w:docPart w:val="0E050FA52946441EA957690888D7FF8F"/>
        </w:placeholder>
        <w:showingPlcHdr/>
      </w:sdtPr>
      <w:sdtEndPr/>
      <w:sdtContent>
        <w:p w14:paraId="739ADC55" w14:textId="77777777" w:rsidR="00F8504E" w:rsidRDefault="00F8504E" w:rsidP="00640D1C">
          <w:pPr>
            <w:pStyle w:val="Addm-InputStyle"/>
          </w:pPr>
          <w:r w:rsidRPr="00A36B2F">
            <w:t>Click here to enter text.</w:t>
          </w:r>
        </w:p>
      </w:sdtContent>
    </w:sdt>
    <w:sdt>
      <w:sdtPr>
        <w:id w:val="600847210"/>
        <w:placeholder>
          <w:docPart w:val="DefaultPlaceholder_1082065158"/>
        </w:placeholder>
      </w:sdtPr>
      <w:sdtEndPr/>
      <w:sdtContent>
        <w:p w14:paraId="17038E43" w14:textId="77777777" w:rsidR="00F8084A" w:rsidRDefault="00F8504E" w:rsidP="00640D1C">
          <w:pPr>
            <w:pStyle w:val="Addm-Guidance"/>
          </w:pPr>
          <w:r w:rsidRPr="006202B9">
            <w:t xml:space="preserve">Guidance:  </w:t>
          </w:r>
          <w:r w:rsidRPr="00CA77CF">
            <w:t xml:space="preserve">Describe the key models and simulations and their intended use.  Include the operational test objectives to be addressed using M&amp;S.  </w:t>
          </w:r>
        </w:p>
      </w:sdtContent>
    </w:sdt>
    <w:sdt>
      <w:sdtPr>
        <w:id w:val="-21548883"/>
        <w:lock w:val="sdtContentLocked"/>
        <w:placeholder>
          <w:docPart w:val="DefaultPlaceholder_1082065158"/>
        </w:placeholder>
      </w:sdtPr>
      <w:sdtEndPr/>
      <w:sdtContent>
        <w:p w14:paraId="7E756199" w14:textId="77777777" w:rsidR="00F8084A" w:rsidRDefault="00F8084A" w:rsidP="00F8084A">
          <w:pPr>
            <w:pStyle w:val="Heading4"/>
            <w:ind w:hanging="1728"/>
          </w:pPr>
          <w:r>
            <w:t>Operational Test Objectives.</w:t>
          </w:r>
        </w:p>
      </w:sdtContent>
    </w:sdt>
    <w:sdt>
      <w:sdtPr>
        <w:id w:val="594062642"/>
        <w:placeholder>
          <w:docPart w:val="2C96094452D14B6AAB61355146C122C5"/>
        </w:placeholder>
        <w:showingPlcHdr/>
      </w:sdtPr>
      <w:sdtEndPr/>
      <w:sdtContent>
        <w:p w14:paraId="782E32CC" w14:textId="77777777" w:rsidR="00FB1AAD" w:rsidRDefault="00FB1AAD" w:rsidP="00FB1AAD">
          <w:pPr>
            <w:pStyle w:val="Addm-InputStyle"/>
            <w:rPr>
              <w:rFonts w:eastAsia="Times New Roman"/>
              <w:color w:val="auto"/>
            </w:rPr>
          </w:pPr>
          <w:r w:rsidRPr="00A36B2F">
            <w:t>Click here to enter text.</w:t>
          </w:r>
        </w:p>
      </w:sdtContent>
    </w:sdt>
    <w:sdt>
      <w:sdtPr>
        <w:id w:val="1613328021"/>
        <w:placeholder>
          <w:docPart w:val="DefaultPlaceholder_1082065158"/>
        </w:placeholder>
      </w:sdtPr>
      <w:sdtEndPr/>
      <w:sdtContent>
        <w:p w14:paraId="1F5FC501" w14:textId="77777777" w:rsidR="00F8084A" w:rsidRDefault="00F8084A" w:rsidP="00F8084A">
          <w:pPr>
            <w:pStyle w:val="Addm-Guidance"/>
          </w:pPr>
          <w:r>
            <w:t xml:space="preserve">Guidance: </w:t>
          </w:r>
          <w:r w:rsidRPr="00CA77CF">
            <w:t xml:space="preserve">Identify data needed and the planned accreditation effort.  </w:t>
          </w:r>
        </w:p>
      </w:sdtContent>
    </w:sdt>
    <w:sdt>
      <w:sdtPr>
        <w:id w:val="615191841"/>
        <w:lock w:val="sdtContentLocked"/>
        <w:placeholder>
          <w:docPart w:val="DefaultPlaceholder_1082065158"/>
        </w:placeholder>
      </w:sdtPr>
      <w:sdtEndPr/>
      <w:sdtContent>
        <w:p w14:paraId="38158BCF" w14:textId="77777777" w:rsidR="00F8084A" w:rsidRDefault="00F8084A" w:rsidP="00F8084A">
          <w:pPr>
            <w:pStyle w:val="Heading4"/>
            <w:ind w:hanging="1728"/>
          </w:pPr>
          <w:r>
            <w:t>How Test Scenarios will be Supplemented with M&amp;S.</w:t>
          </w:r>
        </w:p>
      </w:sdtContent>
    </w:sdt>
    <w:sdt>
      <w:sdtPr>
        <w:id w:val="-1580433316"/>
        <w:placeholder>
          <w:docPart w:val="7C5D0B599AC74746B00FB0BD606F9DD6"/>
        </w:placeholder>
        <w:showingPlcHdr/>
      </w:sdtPr>
      <w:sdtEndPr/>
      <w:sdtContent>
        <w:p w14:paraId="2DA152E0" w14:textId="77777777" w:rsidR="00FB1AAD" w:rsidRDefault="00FB1AAD" w:rsidP="00FB1AAD">
          <w:pPr>
            <w:pStyle w:val="Addm-InputStyle"/>
            <w:rPr>
              <w:rFonts w:eastAsia="Times New Roman"/>
              <w:color w:val="auto"/>
            </w:rPr>
          </w:pPr>
          <w:r w:rsidRPr="00A36B2F">
            <w:t>Click here to enter text.</w:t>
          </w:r>
        </w:p>
      </w:sdtContent>
    </w:sdt>
    <w:sdt>
      <w:sdtPr>
        <w:id w:val="443733843"/>
        <w:placeholder>
          <w:docPart w:val="DefaultPlaceholder_1082065158"/>
        </w:placeholder>
      </w:sdtPr>
      <w:sdtEndPr/>
      <w:sdtContent>
        <w:p w14:paraId="20F52A94" w14:textId="77777777" w:rsidR="00F8084A" w:rsidRDefault="00F8084A" w:rsidP="00F8084A">
          <w:pPr>
            <w:pStyle w:val="Addm-Guidance"/>
          </w:pPr>
          <w:r>
            <w:t xml:space="preserve">Guidance: </w:t>
          </w:r>
          <w:r w:rsidRPr="00CA77CF">
            <w:t xml:space="preserve">Identify how the operational test scenarios will be supplemented with M&amp;S.  </w:t>
          </w:r>
        </w:p>
      </w:sdtContent>
    </w:sdt>
    <w:sdt>
      <w:sdtPr>
        <w:id w:val="-887024973"/>
        <w:lock w:val="sdtContentLocked"/>
        <w:placeholder>
          <w:docPart w:val="DefaultPlaceholder_1082065158"/>
        </w:placeholder>
      </w:sdtPr>
      <w:sdtEndPr/>
      <w:sdtContent>
        <w:p w14:paraId="786F2303" w14:textId="77777777" w:rsidR="00F8084A" w:rsidRDefault="00834774" w:rsidP="00F8084A">
          <w:pPr>
            <w:pStyle w:val="Heading4"/>
            <w:ind w:hanging="1728"/>
          </w:pPr>
          <w:r>
            <w:t>Performance of M&amp;S Verification, Validation, and Accreditation.</w:t>
          </w:r>
        </w:p>
      </w:sdtContent>
    </w:sdt>
    <w:sdt>
      <w:sdtPr>
        <w:id w:val="1379203991"/>
        <w:placeholder>
          <w:docPart w:val="47981EE3382D4EE58889D8335F82D4C5"/>
        </w:placeholder>
        <w:showingPlcHdr/>
      </w:sdtPr>
      <w:sdtEndPr/>
      <w:sdtContent>
        <w:p w14:paraId="5A9F3395" w14:textId="77777777" w:rsidR="00FB1AAD" w:rsidRDefault="00FB1AAD" w:rsidP="00FB1AAD">
          <w:pPr>
            <w:pStyle w:val="Addm-InputStyle"/>
            <w:rPr>
              <w:rFonts w:eastAsia="Times New Roman"/>
              <w:color w:val="auto"/>
            </w:rPr>
          </w:pPr>
          <w:r w:rsidRPr="00A36B2F">
            <w:t>Click here to enter text.</w:t>
          </w:r>
        </w:p>
      </w:sdtContent>
    </w:sdt>
    <w:sdt>
      <w:sdtPr>
        <w:id w:val="-601334678"/>
        <w:placeholder>
          <w:docPart w:val="DefaultPlaceholder_1082065158"/>
        </w:placeholder>
      </w:sdtPr>
      <w:sdtEndPr/>
      <w:sdtContent>
        <w:p w14:paraId="288AC0F5" w14:textId="77777777" w:rsidR="00834774" w:rsidRDefault="00834774" w:rsidP="00834774">
          <w:pPr>
            <w:pStyle w:val="Addm-Guidance"/>
          </w:pPr>
          <w:r>
            <w:t>Guidance:</w:t>
          </w:r>
          <w:r w:rsidRPr="00834774">
            <w:t xml:space="preserve"> </w:t>
          </w:r>
          <w:r w:rsidRPr="00CA77CF">
            <w:t xml:space="preserve">Identify who will perform the M&amp;S verification, validation, and accreditation.  </w:t>
          </w:r>
        </w:p>
      </w:sdtContent>
    </w:sdt>
    <w:sdt>
      <w:sdtPr>
        <w:id w:val="1296799896"/>
        <w:lock w:val="sdtContentLocked"/>
        <w:placeholder>
          <w:docPart w:val="DefaultPlaceholder_1082065158"/>
        </w:placeholder>
      </w:sdtPr>
      <w:sdtEndPr/>
      <w:sdtContent>
        <w:p w14:paraId="6E194B12" w14:textId="77777777" w:rsidR="00F8084A" w:rsidRDefault="00834774" w:rsidP="00834774">
          <w:pPr>
            <w:pStyle w:val="Heading4"/>
            <w:ind w:hanging="1728"/>
          </w:pPr>
          <w:r>
            <w:t>Resource Requirements.</w:t>
          </w:r>
        </w:p>
      </w:sdtContent>
    </w:sdt>
    <w:sdt>
      <w:sdtPr>
        <w:id w:val="1220012992"/>
        <w:placeholder>
          <w:docPart w:val="26739641AF40499B89DE80ADBCEF6596"/>
        </w:placeholder>
        <w:showingPlcHdr/>
      </w:sdtPr>
      <w:sdtEndPr/>
      <w:sdtContent>
        <w:p w14:paraId="5B61EA19" w14:textId="77777777" w:rsidR="00FB1AAD" w:rsidRDefault="00FB1AAD" w:rsidP="00FB1AAD">
          <w:pPr>
            <w:pStyle w:val="Addm-InputStyle"/>
            <w:rPr>
              <w:rFonts w:eastAsia="Times New Roman"/>
              <w:color w:val="auto"/>
            </w:rPr>
          </w:pPr>
          <w:r w:rsidRPr="00A36B2F">
            <w:t>Click here to enter text.</w:t>
          </w:r>
        </w:p>
      </w:sdtContent>
    </w:sdt>
    <w:sdt>
      <w:sdtPr>
        <w:id w:val="-1381086262"/>
        <w:placeholder>
          <w:docPart w:val="DefaultPlaceholder_1082065158"/>
        </w:placeholder>
      </w:sdtPr>
      <w:sdtEndPr/>
      <w:sdtContent>
        <w:p w14:paraId="565EA4F6" w14:textId="77777777" w:rsidR="00F8504E" w:rsidRPr="00CA77CF" w:rsidRDefault="00834774" w:rsidP="00834774">
          <w:pPr>
            <w:pStyle w:val="Addm-Guidance"/>
          </w:pPr>
          <w:r>
            <w:t xml:space="preserve">Guidance: </w:t>
          </w:r>
          <w:r w:rsidR="00F8504E" w:rsidRPr="00CA77CF">
            <w:t>Identify operational M&amp;S resource requirements in Part IV.</w:t>
          </w:r>
          <w:r w:rsidR="00F8504E" w:rsidRPr="006202B9">
            <w:t xml:space="preserve"> </w:t>
          </w:r>
        </w:p>
      </w:sdtContent>
    </w:sdt>
    <w:bookmarkStart w:id="88" w:name="_Toc353796692"/>
    <w:p w14:paraId="07EB5015" w14:textId="77777777" w:rsidR="00F8504E" w:rsidRPr="00EC0EAE" w:rsidRDefault="008626A3" w:rsidP="005C4F77">
      <w:pPr>
        <w:pStyle w:val="Heading3"/>
      </w:pPr>
      <w:sdt>
        <w:sdtPr>
          <w:id w:val="1080904878"/>
          <w:lock w:val="sdtContentLocked"/>
          <w:placeholder>
            <w:docPart w:val="47604F8C3420421BA187D396506A4579"/>
          </w:placeholder>
        </w:sdtPr>
        <w:sdtEndPr/>
        <w:sdtContent>
          <w:bookmarkStart w:id="89" w:name="_Toc287278360"/>
          <w:r w:rsidR="00F8504E" w:rsidRPr="00590058">
            <w:t>Test Limitations.</w:t>
          </w:r>
        </w:sdtContent>
      </w:sdt>
      <w:bookmarkEnd w:id="88"/>
      <w:bookmarkEnd w:id="89"/>
      <w:r w:rsidR="00F8504E" w:rsidRPr="00590058">
        <w:t xml:space="preserve">  </w:t>
      </w:r>
    </w:p>
    <w:sdt>
      <w:sdtPr>
        <w:id w:val="-777718922"/>
        <w:placeholder>
          <w:docPart w:val="1E69EA230497445F84332C97B8A8771F"/>
        </w:placeholder>
        <w:showingPlcHdr/>
      </w:sdtPr>
      <w:sdtEndPr/>
      <w:sdtContent>
        <w:p w14:paraId="696BD984" w14:textId="77777777" w:rsidR="00FB1AAD" w:rsidRDefault="00FB1AAD" w:rsidP="00FB1AAD">
          <w:pPr>
            <w:pStyle w:val="Addm-InputStyle"/>
            <w:rPr>
              <w:rFonts w:eastAsia="Times New Roman"/>
              <w:color w:val="auto"/>
            </w:rPr>
          </w:pPr>
          <w:r w:rsidRPr="00A36B2F">
            <w:t>Click here to enter text.</w:t>
          </w:r>
        </w:p>
      </w:sdtContent>
    </w:sdt>
    <w:p w14:paraId="69849D61" w14:textId="77777777" w:rsidR="00F8504E" w:rsidRPr="00CA77CF" w:rsidRDefault="008626A3" w:rsidP="00640D1C">
      <w:pPr>
        <w:pStyle w:val="Addm-Guidance"/>
      </w:pPr>
      <w:sdt>
        <w:sdtPr>
          <w:id w:val="92272783"/>
          <w:placeholder>
            <w:docPart w:val="A4E3FCFC43B14E92AACBF8C46ABEABEC"/>
          </w:placeholder>
        </w:sdtPr>
        <w:sdtEndPr/>
        <w:sdtContent>
          <w:r w:rsidR="00F8504E" w:rsidRPr="006202B9">
            <w:t xml:space="preserve">Guidance:  </w:t>
          </w:r>
          <w:r w:rsidR="002A0D7A">
            <w:t>In tabular format, d</w:t>
          </w:r>
          <w:r w:rsidR="00F8504E" w:rsidRPr="00CA77CF">
            <w:t>iscuss test limitations including threat realism, resource availability, limited operational (military; climatic; Chemical, Biological, Nuclear, and Radiological (CBNR), etc.) environments, limited support environment, maturity of tested systems or subsystems, safety, that may impact the resolution of affected COIs.  Describe measures taken to mitigate limitations. Indicate if any system contractor involvement or support is required, the nature of that support, and steps taken to ensure the impartiality of the contractor providing the support according to Title 10 U.S.C. §2399.  Indicate the impact of test limitations on the ability to resolve COIs and the ability to formulate conclusions regarding operational effectiveness and operational suitability.  Indicate the COIs affected in parenthesis after each limitation.</w:t>
          </w:r>
        </w:sdtContent>
      </w:sdt>
      <w:r w:rsidR="00F8504E" w:rsidRPr="006202B9">
        <w:t xml:space="preserve"> </w:t>
      </w:r>
    </w:p>
    <w:bookmarkStart w:id="90" w:name="_Toc353796693"/>
    <w:p w14:paraId="1F9678D1" w14:textId="77777777" w:rsidR="00F8504E" w:rsidRPr="00EC0EAE" w:rsidRDefault="008626A3" w:rsidP="005C4F77">
      <w:pPr>
        <w:pStyle w:val="Heading2"/>
      </w:pPr>
      <w:sdt>
        <w:sdtPr>
          <w:id w:val="1080904879"/>
          <w:lock w:val="sdtContentLocked"/>
          <w:placeholder>
            <w:docPart w:val="47604F8C3420421BA187D396506A4579"/>
          </w:placeholder>
        </w:sdtPr>
        <w:sdtEndPr/>
        <w:sdtContent>
          <w:bookmarkStart w:id="91" w:name="_Toc287278361"/>
          <w:r w:rsidR="00F8504E" w:rsidRPr="00590058">
            <w:t>Other Certifications.</w:t>
          </w:r>
        </w:sdtContent>
      </w:sdt>
      <w:bookmarkEnd w:id="90"/>
      <w:bookmarkEnd w:id="91"/>
      <w:r w:rsidR="00F8504E" w:rsidRPr="00590058">
        <w:t xml:space="preserve">  </w:t>
      </w:r>
    </w:p>
    <w:sdt>
      <w:sdtPr>
        <w:id w:val="-1700771342"/>
        <w:placeholder>
          <w:docPart w:val="FB1AB04456F24F7CB4C26BC2513D4B5D"/>
        </w:placeholder>
        <w:showingPlcHdr/>
      </w:sdtPr>
      <w:sdtEndPr/>
      <w:sdtContent>
        <w:p w14:paraId="6AA5B6F3" w14:textId="77777777" w:rsidR="00FB1AAD" w:rsidRDefault="00FB1AAD" w:rsidP="00FB1AAD">
          <w:pPr>
            <w:pStyle w:val="Addm-InputStyle"/>
            <w:rPr>
              <w:rFonts w:eastAsia="Times New Roman"/>
              <w:color w:val="auto"/>
            </w:rPr>
          </w:pPr>
          <w:r w:rsidRPr="00A36B2F">
            <w:t>Click here to enter text.</w:t>
          </w:r>
        </w:p>
      </w:sdtContent>
    </w:sdt>
    <w:p w14:paraId="72687DFD" w14:textId="77777777" w:rsidR="00F8504E" w:rsidRPr="00CA77CF" w:rsidRDefault="008626A3" w:rsidP="00640D1C">
      <w:pPr>
        <w:pStyle w:val="Addm-Guidance"/>
      </w:pPr>
      <w:sdt>
        <w:sdtPr>
          <w:id w:val="92272784"/>
          <w:placeholder>
            <w:docPart w:val="AB69AD4023D84AE79FC35A942F14321D"/>
          </w:placeholder>
        </w:sdtPr>
        <w:sdtEndPr/>
        <w:sdtContent>
          <w:r w:rsidR="00F8504E" w:rsidRPr="006202B9">
            <w:t xml:space="preserve">Guidance:  </w:t>
          </w:r>
          <w:r w:rsidR="00F8504E" w:rsidRPr="00CA77CF">
            <w:t>I</w:t>
          </w:r>
          <w:r w:rsidR="002A0D7A">
            <w:t>n tabular format, i</w:t>
          </w:r>
          <w:r w:rsidR="00F8504E" w:rsidRPr="00CA77CF">
            <w:t>dentify key testing prerequisites and entrance criteria, such as required certifications (e.g. DoD Information Assurance Certification and Accreditation Process (DIACAP) Authorization to Operate, Weapon Systems Explosive Safety Review Board (WSERB), flight certification, etc.)</w:t>
          </w:r>
          <w:r w:rsidR="00F8504E">
            <w:t xml:space="preserve"> </w:t>
          </w:r>
        </w:sdtContent>
      </w:sdt>
      <w:r w:rsidR="00F8504E" w:rsidRPr="006202B9">
        <w:t xml:space="preserve"> </w:t>
      </w:r>
    </w:p>
    <w:bookmarkStart w:id="92" w:name="_Toc353796694"/>
    <w:p w14:paraId="2DB63A76" w14:textId="77777777" w:rsidR="00F8504E" w:rsidRPr="00EC0EAE" w:rsidRDefault="008626A3" w:rsidP="005C4F77">
      <w:pPr>
        <w:pStyle w:val="Heading2"/>
      </w:pPr>
      <w:sdt>
        <w:sdtPr>
          <w:id w:val="1080904880"/>
          <w:lock w:val="sdtContentLocked"/>
          <w:placeholder>
            <w:docPart w:val="47604F8C3420421BA187D396506A4579"/>
          </w:placeholder>
        </w:sdtPr>
        <w:sdtEndPr/>
        <w:sdtContent>
          <w:bookmarkStart w:id="93" w:name="_Toc287278362"/>
          <w:r w:rsidR="00F8504E" w:rsidRPr="00590058">
            <w:t xml:space="preserve">Reliability </w:t>
          </w:r>
          <w:r w:rsidR="00F8504E">
            <w:t>G</w:t>
          </w:r>
          <w:r w:rsidR="00F8504E" w:rsidRPr="00590058">
            <w:t>rowth.</w:t>
          </w:r>
        </w:sdtContent>
      </w:sdt>
      <w:bookmarkEnd w:id="92"/>
      <w:bookmarkEnd w:id="93"/>
      <w:r w:rsidR="00F8504E" w:rsidRPr="00590058">
        <w:t xml:space="preserve">  </w:t>
      </w:r>
    </w:p>
    <w:sdt>
      <w:sdtPr>
        <w:id w:val="404042560"/>
        <w:placeholder>
          <w:docPart w:val="BF23552C94294752B10EB29D1E03B3EE"/>
        </w:placeholder>
        <w:showingPlcHdr/>
      </w:sdtPr>
      <w:sdtEndPr/>
      <w:sdtContent>
        <w:p w14:paraId="42ED9BE8" w14:textId="77777777" w:rsidR="00FB1AAD" w:rsidRDefault="00FB1AAD" w:rsidP="00FB1AAD">
          <w:pPr>
            <w:pStyle w:val="Addm-InputStyle"/>
            <w:rPr>
              <w:rFonts w:eastAsia="Times New Roman"/>
              <w:color w:val="auto"/>
            </w:rPr>
          </w:pPr>
          <w:r w:rsidRPr="00A36B2F">
            <w:t>Click here to enter text.</w:t>
          </w:r>
        </w:p>
      </w:sdtContent>
    </w:sdt>
    <w:p w14:paraId="3082E15C" w14:textId="77777777" w:rsidR="00F8504E" w:rsidRPr="00CA77CF" w:rsidRDefault="008626A3" w:rsidP="00640D1C">
      <w:pPr>
        <w:pStyle w:val="Addm-Guidance"/>
      </w:pPr>
      <w:sdt>
        <w:sdtPr>
          <w:id w:val="92272785"/>
          <w:placeholder>
            <w:docPart w:val="1FEDC843D6D84A76969405CC3D02F841"/>
          </w:placeholder>
        </w:sdtPr>
        <w:sdtEndPr/>
        <w:sdtContent>
          <w:r w:rsidR="00F8504E" w:rsidRPr="006202B9">
            <w:t xml:space="preserve">Guidance:  </w:t>
          </w:r>
          <w:r w:rsidR="00F8504E" w:rsidRPr="00CA77CF">
            <w:t>Since reliability is a driver during system development, identify, in tabular form</w:t>
          </w:r>
          <w:r w:rsidR="002A0D7A">
            <w:t>at</w:t>
          </w:r>
          <w:r w:rsidR="00F8504E" w:rsidRPr="00CA77CF">
            <w:t>, the amount of operating time being accrued during the each of the tests listed in the Figure 2.1.  Table should contain the system configuration, operational concept, etc.  Reference and provide hyperlinks to the reliability growth planning document.</w:t>
          </w:r>
        </w:sdtContent>
      </w:sdt>
      <w:r w:rsidR="00F8504E" w:rsidRPr="006202B9">
        <w:t xml:space="preserve"> </w:t>
      </w:r>
    </w:p>
    <w:bookmarkStart w:id="94" w:name="_Toc353796695"/>
    <w:p w14:paraId="280C443D" w14:textId="77777777" w:rsidR="00F8504E" w:rsidRPr="00EC0EAE" w:rsidRDefault="008626A3" w:rsidP="005C4F77">
      <w:pPr>
        <w:pStyle w:val="Heading2"/>
      </w:pPr>
      <w:sdt>
        <w:sdtPr>
          <w:id w:val="1080904881"/>
          <w:lock w:val="sdtContentLocked"/>
          <w:placeholder>
            <w:docPart w:val="47604F8C3420421BA187D396506A4579"/>
          </w:placeholder>
        </w:sdtPr>
        <w:sdtEndPr/>
        <w:sdtContent>
          <w:bookmarkStart w:id="95" w:name="_Toc287278363"/>
          <w:r w:rsidR="00F8504E">
            <w:t>Future Test and Evaluation.</w:t>
          </w:r>
        </w:sdtContent>
      </w:sdt>
      <w:bookmarkEnd w:id="94"/>
      <w:bookmarkEnd w:id="95"/>
      <w:r w:rsidR="00F8504E">
        <w:t xml:space="preserve"> </w:t>
      </w:r>
      <w:r w:rsidR="00F8504E" w:rsidRPr="00590058">
        <w:t xml:space="preserve"> </w:t>
      </w:r>
    </w:p>
    <w:sdt>
      <w:sdtPr>
        <w:id w:val="10618488"/>
        <w:placeholder>
          <w:docPart w:val="66FF3A8EE43B4EE5918C317259E8B00B"/>
        </w:placeholder>
        <w:showingPlcHdr/>
      </w:sdtPr>
      <w:sdtEndPr/>
      <w:sdtContent>
        <w:p w14:paraId="79A2AC60" w14:textId="77777777" w:rsidR="00F8504E" w:rsidRDefault="00F8504E" w:rsidP="00640D1C">
          <w:pPr>
            <w:pStyle w:val="Addm-InputStyle"/>
          </w:pPr>
          <w:r w:rsidRPr="00A36B2F">
            <w:t>Click here to enter text.</w:t>
          </w:r>
        </w:p>
      </w:sdtContent>
    </w:sdt>
    <w:p w14:paraId="70BBE55E" w14:textId="77777777" w:rsidR="00F8504E" w:rsidRPr="00CA77CF" w:rsidRDefault="008626A3" w:rsidP="00640D1C">
      <w:pPr>
        <w:pStyle w:val="Addm-Guidance"/>
      </w:pPr>
      <w:sdt>
        <w:sdtPr>
          <w:id w:val="92272786"/>
          <w:placeholder>
            <w:docPart w:val="D46178BC4DA64E47A264DD0947C30C26"/>
          </w:placeholder>
        </w:sdtPr>
        <w:sdtEndPr/>
        <w:sdtContent>
          <w:r w:rsidR="00F8504E" w:rsidRPr="006202B9">
            <w:t xml:space="preserve">Guidance:  </w:t>
          </w:r>
          <w:r w:rsidR="00F8504E" w:rsidRPr="00CA77CF">
            <w:t>Summarize all remaining significant T&amp;E that has not been discussed yet, extending through</w:t>
          </w:r>
          <w:r w:rsidR="00F8504E" w:rsidRPr="00590058">
            <w:t xml:space="preserve"> </w:t>
          </w:r>
          <w:r w:rsidR="00F8504E" w:rsidRPr="00CA77CF">
            <w:t>the system life cycle.  Significant T&amp;E is that T&amp;E requiring procurement of test assets or other unique test resources that need to be captured in the Resource section.  Significant T&amp;E can also be any additional questions or issues that need to be resolved for future decisions.  Do not include any T&amp;E in this section that has been previously discussed in this part of the TEMP.</w:t>
          </w:r>
        </w:sdtContent>
      </w:sdt>
      <w:r w:rsidR="00F8504E" w:rsidRPr="006202B9">
        <w:t xml:space="preserve"> </w:t>
      </w:r>
    </w:p>
    <w:p w14:paraId="735B4925" w14:textId="77777777" w:rsidR="00F8504E" w:rsidRPr="00590058" w:rsidRDefault="00F8504E" w:rsidP="00640D1C">
      <w:pPr>
        <w:rPr>
          <w:sz w:val="22"/>
          <w:szCs w:val="22"/>
        </w:rPr>
      </w:pPr>
    </w:p>
    <w:p w14:paraId="10121657" w14:textId="77777777" w:rsidR="00F8504E" w:rsidRPr="00590058" w:rsidRDefault="00F8504E" w:rsidP="00640D1C">
      <w:pPr>
        <w:sectPr w:rsidR="00F8504E" w:rsidRPr="00590058" w:rsidSect="00640D1C">
          <w:pgSz w:w="12240" w:h="15840"/>
          <w:pgMar w:top="1440" w:right="1440" w:bottom="1440" w:left="1440" w:header="720" w:footer="720" w:gutter="0"/>
          <w:cols w:space="720"/>
          <w:docGrid w:linePitch="360"/>
        </w:sectPr>
      </w:pPr>
    </w:p>
    <w:bookmarkStart w:id="96" w:name="_Toc353796696" w:displacedByCustomXml="next"/>
    <w:sdt>
      <w:sdtPr>
        <w:id w:val="1080904882"/>
        <w:lock w:val="sdtContentLocked"/>
        <w:placeholder>
          <w:docPart w:val="47604F8C3420421BA187D396506A4579"/>
        </w:placeholder>
      </w:sdtPr>
      <w:sdtEndPr/>
      <w:sdtContent>
        <w:bookmarkStart w:id="97" w:name="_Toc287278364" w:displacedByCustomXml="prev"/>
        <w:p w14:paraId="20EFD1DD" w14:textId="77777777" w:rsidR="00F8504E" w:rsidRPr="00590058" w:rsidRDefault="00F8504E" w:rsidP="005C4F77">
          <w:pPr>
            <w:pStyle w:val="TOCHeading1"/>
          </w:pPr>
          <w:r w:rsidRPr="00590058">
            <w:t>PART IV-RESOURCE SUMMARY</w:t>
          </w:r>
        </w:p>
      </w:sdtContent>
    </w:sdt>
    <w:bookmarkEnd w:id="97" w:displacedByCustomXml="prev"/>
    <w:bookmarkEnd w:id="96" w:displacedByCustomXml="prev"/>
    <w:p w14:paraId="2B52BEFD" w14:textId="77777777" w:rsidR="007250B4" w:rsidRDefault="007250B4" w:rsidP="007250B4">
      <w:pPr>
        <w:pStyle w:val="Heading2"/>
        <w:numPr>
          <w:ilvl w:val="0"/>
          <w:numId w:val="0"/>
        </w:numPr>
        <w:ind w:left="547"/>
      </w:pPr>
    </w:p>
    <w:bookmarkStart w:id="98" w:name="_Toc353796697" w:displacedByCustomXml="next"/>
    <w:sdt>
      <w:sdtPr>
        <w:id w:val="10618501"/>
        <w:lock w:val="sdtContentLocked"/>
        <w:placeholder>
          <w:docPart w:val="47604F8C3420421BA187D396506A4579"/>
        </w:placeholder>
      </w:sdtPr>
      <w:sdtEndPr/>
      <w:sdtContent>
        <w:bookmarkStart w:id="99" w:name="_Toc287278365" w:displacedByCustomXml="prev"/>
        <w:p w14:paraId="2075B020" w14:textId="77777777" w:rsidR="00F8504E" w:rsidRPr="00EC0EAE" w:rsidRDefault="00F8504E" w:rsidP="005C4F77">
          <w:pPr>
            <w:pStyle w:val="Heading2"/>
          </w:pPr>
          <w:r w:rsidRPr="00590058">
            <w:t>Intro</w:t>
          </w:r>
          <w:r w:rsidRPr="005C4F77">
            <w:rPr>
              <w:rFonts w:eastAsiaTheme="minorHAnsi"/>
            </w:rPr>
            <w:t>d</w:t>
          </w:r>
          <w:r w:rsidRPr="00590058">
            <w:t xml:space="preserve">uction.  </w:t>
          </w:r>
        </w:p>
      </w:sdtContent>
    </w:sdt>
    <w:bookmarkEnd w:id="99" w:displacedByCustomXml="prev"/>
    <w:bookmarkEnd w:id="98" w:displacedByCustomXml="prev"/>
    <w:sdt>
      <w:sdtPr>
        <w:id w:val="10618514"/>
        <w:placeholder>
          <w:docPart w:val="29E54FA707BB47A6AE6E766653E7A7D2"/>
        </w:placeholder>
        <w:showingPlcHdr/>
      </w:sdtPr>
      <w:sdtEndPr/>
      <w:sdtContent>
        <w:p w14:paraId="5DF288A6" w14:textId="77777777" w:rsidR="00F8504E" w:rsidRDefault="00F8504E" w:rsidP="00640D1C">
          <w:pPr>
            <w:pStyle w:val="Addm-InputStyle"/>
          </w:pPr>
          <w:r w:rsidRPr="00A36B2F">
            <w:t>Click here to enter text.</w:t>
          </w:r>
        </w:p>
      </w:sdtContent>
    </w:sdt>
    <w:p w14:paraId="3C713E04" w14:textId="77777777" w:rsidR="00F8504E" w:rsidRDefault="008626A3" w:rsidP="00640D1C">
      <w:pPr>
        <w:pStyle w:val="Addm-Guidance"/>
      </w:pPr>
      <w:sdt>
        <w:sdtPr>
          <w:id w:val="92272787"/>
          <w:placeholder>
            <w:docPart w:val="CA43E023B6A84A48B6866DD38EA7583B"/>
          </w:placeholder>
        </w:sdtPr>
        <w:sdtEndPr/>
        <w:sdtContent>
          <w:r w:rsidR="00F8504E" w:rsidRPr="006202B9">
            <w:t xml:space="preserve">Guidance:  </w:t>
          </w:r>
          <w:r w:rsidR="00F8504E" w:rsidRPr="00CA77CF">
            <w:t xml:space="preserve">In this section, specify the resources necessary to accomplish the T&amp;E program.  Testing will be planned and conducted to take full advantage of existing DoD investment in ranges, facilities, and other resources wherever practical.  </w:t>
          </w:r>
        </w:sdtContent>
      </w:sdt>
      <w:r w:rsidR="00F8504E" w:rsidRPr="006202B9">
        <w:t xml:space="preserve"> </w:t>
      </w:r>
    </w:p>
    <w:p w14:paraId="5F650701" w14:textId="77777777" w:rsidR="005D51F6" w:rsidRPr="00EC0EAE" w:rsidRDefault="00A51B9E" w:rsidP="00A51B9E">
      <w:pPr>
        <w:pStyle w:val="Heading4"/>
        <w:numPr>
          <w:ilvl w:val="0"/>
          <w:numId w:val="0"/>
        </w:numPr>
        <w:tabs>
          <w:tab w:val="clear" w:pos="900"/>
        </w:tabs>
      </w:pPr>
      <w:r>
        <w:t xml:space="preserve">4.1.0.1   </w:t>
      </w:r>
      <w:sdt>
        <w:sdtPr>
          <w:id w:val="59519127"/>
          <w:lock w:val="sdtContentLocked"/>
          <w:placeholder>
            <w:docPart w:val="DefaultPlaceholder_22675703"/>
          </w:placeholder>
        </w:sdtPr>
        <w:sdtEndPr/>
        <w:sdtContent>
          <w:r>
            <w:t>T&amp;E Government Resource Summary Table</w:t>
          </w:r>
          <w:r w:rsidR="00271435">
            <w:t>.</w:t>
          </w:r>
        </w:sdtContent>
      </w:sdt>
      <w:r w:rsidR="005D51F6" w:rsidRPr="00590058">
        <w:t xml:space="preserve">  </w:t>
      </w:r>
    </w:p>
    <w:sdt>
      <w:sdtPr>
        <w:id w:val="-1097947312"/>
        <w:placeholder>
          <w:docPart w:val="D1D567A36B674F42B17F0E61BA70444C"/>
        </w:placeholder>
        <w:showingPlcHdr/>
      </w:sdtPr>
      <w:sdtEndPr/>
      <w:sdtContent>
        <w:p w14:paraId="41CA8C40" w14:textId="77777777" w:rsidR="00FB1AAD" w:rsidRDefault="00FB1AAD" w:rsidP="00FB1AAD">
          <w:pPr>
            <w:pStyle w:val="Addm-InputStyle"/>
            <w:rPr>
              <w:rFonts w:eastAsia="Times New Roman"/>
              <w:color w:val="auto"/>
            </w:rPr>
          </w:pPr>
          <w:r w:rsidRPr="00A36B2F">
            <w:t>Click here to enter text.</w:t>
          </w:r>
        </w:p>
      </w:sdtContent>
    </w:sdt>
    <w:p w14:paraId="127359C1" w14:textId="77777777" w:rsidR="005D51F6" w:rsidRDefault="008626A3" w:rsidP="000450E7">
      <w:pPr>
        <w:pStyle w:val="Addm-Guidance"/>
      </w:pPr>
      <w:sdt>
        <w:sdtPr>
          <w:id w:val="59519123"/>
          <w:placeholder>
            <w:docPart w:val="63D1273E652348069F1011B99CDAC7AD"/>
          </w:placeholder>
        </w:sdtPr>
        <w:sdtEndPr/>
        <w:sdtContent>
          <w:r w:rsidR="005D51F6" w:rsidRPr="006202B9">
            <w:t xml:space="preserve">Guidance:  </w:t>
          </w:r>
          <w:r w:rsidR="005D51F6" w:rsidRPr="00CA77CF">
            <w:t xml:space="preserve">Provide a list in a table format (see Table 4.1) including schedule (Note: ensure list is consistent with </w:t>
          </w:r>
          <w:r w:rsidR="009F2D45">
            <w:t>F</w:t>
          </w:r>
          <w:r w:rsidR="005D51F6" w:rsidRPr="00CA77CF">
            <w:t xml:space="preserve">igure 2.1 schedule) of all key test and evaluation </w:t>
          </w:r>
          <w:r w:rsidR="00A51B9E">
            <w:t xml:space="preserve">government </w:t>
          </w:r>
          <w:r w:rsidR="005D51F6" w:rsidRPr="00CA77CF">
            <w:t>resources that will be used during the course of the current increment.  Include long-lead items for the next increment</w:t>
          </w:r>
          <w:r w:rsidR="009F2D45">
            <w:t>,</w:t>
          </w:r>
          <w:r w:rsidR="005D51F6" w:rsidRPr="00CA77CF">
            <w:t xml:space="preserve"> if known.  Specifically, identify the following test resources and identify any shortfalls, impact on planned testing, and plan to resolve shortfalls.</w:t>
          </w:r>
        </w:sdtContent>
      </w:sdt>
      <w:r w:rsidR="005D51F6" w:rsidRPr="006202B9">
        <w:t xml:space="preserve"> </w:t>
      </w:r>
    </w:p>
    <w:p w14:paraId="6E47072B" w14:textId="77777777" w:rsidR="00A51B9E" w:rsidRDefault="00A51B9E" w:rsidP="00A51B9E">
      <w:pPr>
        <w:pStyle w:val="Heading4"/>
        <w:numPr>
          <w:ilvl w:val="0"/>
          <w:numId w:val="0"/>
        </w:numPr>
        <w:tabs>
          <w:tab w:val="clear" w:pos="900"/>
        </w:tabs>
      </w:pPr>
      <w:r>
        <w:t xml:space="preserve">4.1.0.2   </w:t>
      </w:r>
      <w:sdt>
        <w:sdtPr>
          <w:id w:val="59519128"/>
          <w:lock w:val="sdtContentLocked"/>
          <w:placeholder>
            <w:docPart w:val="DefaultPlaceholder_22675703"/>
          </w:placeholder>
        </w:sdtPr>
        <w:sdtEndPr/>
        <w:sdtContent>
          <w:r>
            <w:t>T&amp;E Contractor Resource Summary Table</w:t>
          </w:r>
          <w:r w:rsidR="00271435">
            <w:t>.</w:t>
          </w:r>
        </w:sdtContent>
      </w:sdt>
    </w:p>
    <w:sdt>
      <w:sdtPr>
        <w:id w:val="-510442921"/>
        <w:placeholder>
          <w:docPart w:val="04C3A263B060487F9AD5D6BDD00AEB2E"/>
        </w:placeholder>
        <w:showingPlcHdr/>
      </w:sdtPr>
      <w:sdtEndPr/>
      <w:sdtContent>
        <w:p w14:paraId="35EAF675" w14:textId="77777777" w:rsidR="00FB1AAD" w:rsidRDefault="00FB1AAD" w:rsidP="00FB1AAD">
          <w:pPr>
            <w:pStyle w:val="Addm-InputStyle"/>
            <w:rPr>
              <w:rFonts w:eastAsia="Times New Roman"/>
              <w:color w:val="auto"/>
            </w:rPr>
          </w:pPr>
          <w:r w:rsidRPr="00A36B2F">
            <w:t>Click here to enter text.</w:t>
          </w:r>
        </w:p>
      </w:sdtContent>
    </w:sdt>
    <w:p w14:paraId="11FDA778" w14:textId="77777777" w:rsidR="005D51F6" w:rsidRDefault="008626A3" w:rsidP="000450E7">
      <w:pPr>
        <w:pStyle w:val="Addm-Guidance"/>
      </w:pPr>
      <w:sdt>
        <w:sdtPr>
          <w:id w:val="59519126"/>
          <w:placeholder>
            <w:docPart w:val="6BF2D3BF3077403A9CE73E83A868A7D1"/>
          </w:placeholder>
        </w:sdtPr>
        <w:sdtEndPr/>
        <w:sdtContent>
          <w:r w:rsidR="005D51F6" w:rsidRPr="006202B9">
            <w:t xml:space="preserve">Guidance:  </w:t>
          </w:r>
          <w:r w:rsidR="005D51F6" w:rsidRPr="00CA77CF">
            <w:t xml:space="preserve">Provide a list in a table format (see Table 4.1) including schedule (Note: ensure list is consistent with </w:t>
          </w:r>
          <w:r w:rsidR="009F2D45">
            <w:t>F</w:t>
          </w:r>
          <w:r w:rsidR="005D51F6" w:rsidRPr="00CA77CF">
            <w:t xml:space="preserve">igure 2.1 schedule) of all key test and evaluation </w:t>
          </w:r>
          <w:r w:rsidR="00A51B9E">
            <w:t xml:space="preserve">contractor </w:t>
          </w:r>
          <w:r w:rsidR="005D51F6" w:rsidRPr="00CA77CF">
            <w:t>resources that will be used during the course of the current increment.  Include long-lead items for the next increment if known.  Specifically, identify the following test resources and identify any shortfalls, impact on planned testing, and plan to resolve shortfalls.</w:t>
          </w:r>
        </w:sdtContent>
      </w:sdt>
      <w:r w:rsidR="005D51F6" w:rsidRPr="006202B9">
        <w:t xml:space="preserve"> </w:t>
      </w:r>
    </w:p>
    <w:bookmarkStart w:id="100" w:name="_Toc353796698"/>
    <w:p w14:paraId="4B0E6C94" w14:textId="77777777" w:rsidR="00F8504E" w:rsidRPr="00EC0EAE" w:rsidRDefault="008626A3" w:rsidP="005C4F77">
      <w:pPr>
        <w:pStyle w:val="Heading3"/>
      </w:pPr>
      <w:sdt>
        <w:sdtPr>
          <w:id w:val="1080904883"/>
          <w:lock w:val="sdtContentLocked"/>
          <w:placeholder>
            <w:docPart w:val="47604F8C3420421BA187D396506A4579"/>
          </w:placeholder>
        </w:sdtPr>
        <w:sdtEndPr/>
        <w:sdtContent>
          <w:bookmarkStart w:id="101" w:name="_Toc287278366"/>
          <w:r w:rsidR="00F8504E" w:rsidRPr="00590058">
            <w:t>Test Articles.</w:t>
          </w:r>
        </w:sdtContent>
      </w:sdt>
      <w:bookmarkEnd w:id="100"/>
      <w:bookmarkEnd w:id="101"/>
      <w:r w:rsidR="00F8504E" w:rsidRPr="00590058">
        <w:t xml:space="preserve">  </w:t>
      </w:r>
    </w:p>
    <w:sdt>
      <w:sdtPr>
        <w:id w:val="-894816098"/>
        <w:placeholder>
          <w:docPart w:val="4EBB99CFDB0745DEB2B410D9E261615A"/>
        </w:placeholder>
        <w:showingPlcHdr/>
      </w:sdtPr>
      <w:sdtEndPr/>
      <w:sdtContent>
        <w:p w14:paraId="03683645" w14:textId="77777777" w:rsidR="00FB1AAD" w:rsidRDefault="00FB1AAD" w:rsidP="00FB1AAD">
          <w:pPr>
            <w:pStyle w:val="Addm-InputStyle"/>
            <w:rPr>
              <w:rFonts w:eastAsia="Times New Roman"/>
              <w:color w:val="auto"/>
            </w:rPr>
          </w:pPr>
          <w:r w:rsidRPr="00A36B2F">
            <w:t>Click here to enter text.</w:t>
          </w:r>
        </w:p>
      </w:sdtContent>
    </w:sdt>
    <w:p w14:paraId="4FF6BA00" w14:textId="77777777" w:rsidR="00F8504E" w:rsidRPr="00CA77CF" w:rsidRDefault="008626A3" w:rsidP="00640D1C">
      <w:pPr>
        <w:pStyle w:val="Addm-Guidance"/>
      </w:pPr>
      <w:sdt>
        <w:sdtPr>
          <w:id w:val="92272788"/>
          <w:placeholder>
            <w:docPart w:val="8765007602FA46A5BB4461C3C76F0E5B"/>
          </w:placeholder>
        </w:sdtPr>
        <w:sdtEndPr/>
        <w:sdtContent>
          <w:r w:rsidR="00F8504E" w:rsidRPr="006202B9">
            <w:t xml:space="preserve">Guidance:  </w:t>
          </w:r>
          <w:r w:rsidR="00F8504E" w:rsidRPr="00CA77CF">
            <w:t>I</w:t>
          </w:r>
          <w:r w:rsidR="009F2D45">
            <w:t>n tabular format, i</w:t>
          </w:r>
          <w:r w:rsidR="00F8504E" w:rsidRPr="00CA77CF">
            <w:t>dentify the actual number of and timing requirements for all test articles, including key support equipment and technical information required for testing in each phase of DT&amp;E, LFT&amp;E, and OT&amp;E.  If key subsystems (components, assemblies, subassemblies or software modules) are to be tested individually, before being tested in the final system configuration, identify each subsystem in the TEMP and the quantity required.  Specifically identify when prototype, engineering development, or production models will be used.</w:t>
          </w:r>
        </w:sdtContent>
      </w:sdt>
      <w:r w:rsidR="00F8504E" w:rsidRPr="006202B9">
        <w:t xml:space="preserve"> </w:t>
      </w:r>
    </w:p>
    <w:bookmarkStart w:id="102" w:name="_Toc353796699"/>
    <w:p w14:paraId="474A7009" w14:textId="77777777" w:rsidR="00F8504E" w:rsidRPr="00EC0EAE" w:rsidRDefault="008626A3" w:rsidP="005C4F77">
      <w:pPr>
        <w:pStyle w:val="Heading3"/>
      </w:pPr>
      <w:sdt>
        <w:sdtPr>
          <w:id w:val="1080904884"/>
          <w:lock w:val="sdtContentLocked"/>
          <w:placeholder>
            <w:docPart w:val="47604F8C3420421BA187D396506A4579"/>
          </w:placeholder>
        </w:sdtPr>
        <w:sdtEndPr/>
        <w:sdtContent>
          <w:bookmarkStart w:id="103" w:name="_Toc287278367"/>
          <w:r w:rsidR="00F8504E" w:rsidRPr="00590058">
            <w:t>Test Sites and Instrumentation.</w:t>
          </w:r>
        </w:sdtContent>
      </w:sdt>
      <w:bookmarkEnd w:id="102"/>
      <w:bookmarkEnd w:id="103"/>
      <w:r w:rsidR="00F8504E" w:rsidRPr="00590058">
        <w:t xml:space="preserve">  </w:t>
      </w:r>
    </w:p>
    <w:sdt>
      <w:sdtPr>
        <w:id w:val="2077703263"/>
        <w:placeholder>
          <w:docPart w:val="E98BF3F4FF5941069141C33A9945B154"/>
        </w:placeholder>
        <w:showingPlcHdr/>
      </w:sdtPr>
      <w:sdtEndPr/>
      <w:sdtContent>
        <w:p w14:paraId="0DB8E18A" w14:textId="77777777" w:rsidR="00FB1AAD" w:rsidRDefault="00FB1AAD" w:rsidP="00FB1AAD">
          <w:pPr>
            <w:pStyle w:val="Addm-InputStyle"/>
            <w:rPr>
              <w:rFonts w:eastAsia="Times New Roman"/>
              <w:color w:val="auto"/>
            </w:rPr>
          </w:pPr>
          <w:r w:rsidRPr="00A36B2F">
            <w:t>Click here to enter text.</w:t>
          </w:r>
        </w:p>
      </w:sdtContent>
    </w:sdt>
    <w:p w14:paraId="08B11D90" w14:textId="77777777" w:rsidR="00F8504E" w:rsidRPr="00CA77CF" w:rsidRDefault="008626A3" w:rsidP="00640D1C">
      <w:pPr>
        <w:pStyle w:val="Addm-Guidance"/>
      </w:pPr>
      <w:sdt>
        <w:sdtPr>
          <w:id w:val="92272789"/>
          <w:placeholder>
            <w:docPart w:val="459610F4BA2945FC936682B1CE41C979"/>
          </w:placeholder>
        </w:sdtPr>
        <w:sdtEndPr/>
        <w:sdtContent>
          <w:r w:rsidR="00F8504E" w:rsidRPr="006202B9">
            <w:t xml:space="preserve">Guidance:  </w:t>
          </w:r>
          <w:r w:rsidR="00F8504E" w:rsidRPr="00CA77CF">
            <w:t>I</w:t>
          </w:r>
          <w:r w:rsidR="00EF30D4">
            <w:t>n tabular format, i</w:t>
          </w:r>
          <w:r w:rsidR="00F8504E" w:rsidRPr="00CA77CF">
            <w:t>dentify the specific test ranges/facilities and schedule to be used for each type of testing.  Compare the requirements for test ranges/facilities dictated by the scope and content of planned testing with existing and programmed test range/facility capability.  Identify instrumentation that must be acquired specifically to conduct the planned test program.</w:t>
          </w:r>
        </w:sdtContent>
      </w:sdt>
      <w:r w:rsidR="00F8504E" w:rsidRPr="006202B9">
        <w:t xml:space="preserve"> </w:t>
      </w:r>
    </w:p>
    <w:bookmarkStart w:id="104" w:name="_Toc353796700"/>
    <w:p w14:paraId="0DC7DA28" w14:textId="77777777" w:rsidR="00F8504E" w:rsidRPr="00EC0EAE" w:rsidRDefault="008626A3" w:rsidP="005C4F77">
      <w:pPr>
        <w:pStyle w:val="Heading3"/>
      </w:pPr>
      <w:sdt>
        <w:sdtPr>
          <w:id w:val="1080904885"/>
          <w:lock w:val="sdtContentLocked"/>
          <w:placeholder>
            <w:docPart w:val="47604F8C3420421BA187D396506A4579"/>
          </w:placeholder>
        </w:sdtPr>
        <w:sdtEndPr/>
        <w:sdtContent>
          <w:bookmarkStart w:id="105" w:name="_Toc287278368"/>
          <w:r w:rsidR="00F8504E" w:rsidRPr="00590058">
            <w:t>Test Support Equipment.</w:t>
          </w:r>
        </w:sdtContent>
      </w:sdt>
      <w:bookmarkEnd w:id="104"/>
      <w:bookmarkEnd w:id="105"/>
      <w:r w:rsidR="00F8504E" w:rsidRPr="00590058">
        <w:t xml:space="preserve">  </w:t>
      </w:r>
    </w:p>
    <w:sdt>
      <w:sdtPr>
        <w:id w:val="378833498"/>
        <w:placeholder>
          <w:docPart w:val="D4C7C7F2B3214076B017A2233CDFE4C3"/>
        </w:placeholder>
        <w:showingPlcHdr/>
      </w:sdtPr>
      <w:sdtEndPr/>
      <w:sdtContent>
        <w:p w14:paraId="4708F6E4" w14:textId="77777777" w:rsidR="00FB1AAD" w:rsidRDefault="00FB1AAD" w:rsidP="00FB1AAD">
          <w:pPr>
            <w:pStyle w:val="Addm-InputStyle"/>
            <w:rPr>
              <w:rFonts w:eastAsia="Times New Roman"/>
              <w:color w:val="auto"/>
            </w:rPr>
          </w:pPr>
          <w:r w:rsidRPr="00A36B2F">
            <w:t>Click here to enter text.</w:t>
          </w:r>
        </w:p>
      </w:sdtContent>
    </w:sdt>
    <w:p w14:paraId="3DF451CF" w14:textId="77777777" w:rsidR="00F8504E" w:rsidRPr="00CA77CF" w:rsidRDefault="008626A3" w:rsidP="00640D1C">
      <w:pPr>
        <w:pStyle w:val="Addm-Guidance"/>
      </w:pPr>
      <w:sdt>
        <w:sdtPr>
          <w:id w:val="92272790"/>
          <w:placeholder>
            <w:docPart w:val="C4743303A5264AD6903EFE75077CFBE6"/>
          </w:placeholder>
        </w:sdtPr>
        <w:sdtEndPr/>
        <w:sdtContent>
          <w:r w:rsidR="00F8504E" w:rsidRPr="006202B9">
            <w:t xml:space="preserve">Guidance:  </w:t>
          </w:r>
          <w:r w:rsidR="00F8504E" w:rsidRPr="00CA77CF">
            <w:t>I</w:t>
          </w:r>
          <w:r w:rsidR="00EF30D4">
            <w:t>n tabular format, i</w:t>
          </w:r>
          <w:r w:rsidR="00F8504E" w:rsidRPr="00CA77CF">
            <w:t xml:space="preserve">dentify test support equipment and schedule specifically required to conduct the test program.  Anticipate all test locations that will require some form of test support equipment.  This may include test measurement and diagnostic equipment, calibration equipment, frequency monitoring devices, software test drivers, emulators, or other test support devices that are not included under the instrumentation requirements.  </w:t>
          </w:r>
        </w:sdtContent>
      </w:sdt>
      <w:r w:rsidR="00F8504E" w:rsidRPr="006202B9">
        <w:t xml:space="preserve"> </w:t>
      </w:r>
    </w:p>
    <w:bookmarkStart w:id="106" w:name="_Toc353796701"/>
    <w:p w14:paraId="60F348E4" w14:textId="77777777" w:rsidR="00F8504E" w:rsidRPr="00EC0EAE" w:rsidRDefault="008626A3" w:rsidP="005C4F77">
      <w:pPr>
        <w:pStyle w:val="Heading3"/>
      </w:pPr>
      <w:sdt>
        <w:sdtPr>
          <w:id w:val="1080904886"/>
          <w:lock w:val="sdtContentLocked"/>
          <w:placeholder>
            <w:docPart w:val="47604F8C3420421BA187D396506A4579"/>
          </w:placeholder>
        </w:sdtPr>
        <w:sdtEndPr/>
        <w:sdtContent>
          <w:bookmarkStart w:id="107" w:name="_Toc287278369"/>
          <w:r w:rsidR="00F8504E" w:rsidRPr="00590058">
            <w:t>Threat Representation.</w:t>
          </w:r>
        </w:sdtContent>
      </w:sdt>
      <w:bookmarkEnd w:id="106"/>
      <w:bookmarkEnd w:id="107"/>
      <w:r w:rsidR="00F8504E" w:rsidRPr="00590058">
        <w:t xml:space="preserve">  </w:t>
      </w:r>
    </w:p>
    <w:sdt>
      <w:sdtPr>
        <w:id w:val="-925113709"/>
        <w:placeholder>
          <w:docPart w:val="AA4FBB8DC2244D8CB3BD580C8B917B11"/>
        </w:placeholder>
        <w:showingPlcHdr/>
      </w:sdtPr>
      <w:sdtEndPr/>
      <w:sdtContent>
        <w:p w14:paraId="704032BC" w14:textId="77777777" w:rsidR="005A2068" w:rsidRDefault="005A2068" w:rsidP="005A2068">
          <w:pPr>
            <w:pStyle w:val="Addm-InputStyle"/>
            <w:rPr>
              <w:rFonts w:eastAsia="Times New Roman"/>
              <w:color w:val="auto"/>
            </w:rPr>
          </w:pPr>
          <w:r w:rsidRPr="00A36B2F">
            <w:t>Click here to enter text.</w:t>
          </w:r>
        </w:p>
      </w:sdtContent>
    </w:sdt>
    <w:p w14:paraId="69E74351" w14:textId="77777777" w:rsidR="00F8504E" w:rsidRPr="00CA77CF" w:rsidRDefault="008626A3" w:rsidP="00640D1C">
      <w:pPr>
        <w:pStyle w:val="Addm-Guidance"/>
      </w:pPr>
      <w:sdt>
        <w:sdtPr>
          <w:id w:val="92272791"/>
          <w:placeholder>
            <w:docPart w:val="E74A73B8B7AA44D6BF839B311118AFD3"/>
          </w:placeholder>
        </w:sdtPr>
        <w:sdtEndPr/>
        <w:sdtContent>
          <w:r w:rsidR="00F8504E" w:rsidRPr="006202B9">
            <w:t xml:space="preserve">Guidance:  </w:t>
          </w:r>
          <w:r w:rsidR="00F8504E" w:rsidRPr="00CA77CF">
            <w:t>I</w:t>
          </w:r>
          <w:r w:rsidR="00EF30D4">
            <w:t>n tabular format, i</w:t>
          </w:r>
          <w:r w:rsidR="00F8504E" w:rsidRPr="00CA77CF">
            <w:t>dentify the type, number, availability, fidelity requirements, and schedule for all representations of the threat (to include threat targets) to be used in testing.  Include the quantities and types of units and systems required for each of the test phases.  Appropriate threat command and control elements may be required and utilized in both live and virtual environments.  The scope of the T&amp;E event will determine final threat inventory.</w:t>
          </w:r>
        </w:sdtContent>
      </w:sdt>
      <w:r w:rsidR="00F8504E" w:rsidRPr="006202B9">
        <w:t xml:space="preserve"> </w:t>
      </w:r>
    </w:p>
    <w:bookmarkStart w:id="108" w:name="_Toc353796702"/>
    <w:p w14:paraId="680E5F5A" w14:textId="77777777" w:rsidR="00F8504E" w:rsidRPr="00EC0EAE" w:rsidRDefault="008626A3" w:rsidP="005C4F77">
      <w:pPr>
        <w:pStyle w:val="Heading3"/>
      </w:pPr>
      <w:sdt>
        <w:sdtPr>
          <w:id w:val="1080904887"/>
          <w:lock w:val="sdtContentLocked"/>
          <w:placeholder>
            <w:docPart w:val="47604F8C3420421BA187D396506A4579"/>
          </w:placeholder>
        </w:sdtPr>
        <w:sdtEndPr/>
        <w:sdtContent>
          <w:bookmarkStart w:id="109" w:name="_Toc287278370"/>
          <w:r w:rsidR="00F8504E" w:rsidRPr="00590058">
            <w:t>Test Targets and Expendables.</w:t>
          </w:r>
        </w:sdtContent>
      </w:sdt>
      <w:bookmarkEnd w:id="108"/>
      <w:bookmarkEnd w:id="109"/>
      <w:r w:rsidR="00F8504E" w:rsidRPr="00590058">
        <w:t xml:space="preserve">  </w:t>
      </w:r>
    </w:p>
    <w:sdt>
      <w:sdtPr>
        <w:id w:val="377371468"/>
        <w:placeholder>
          <w:docPart w:val="F66163F9C70B4300B0FCD7650A0BC6D2"/>
        </w:placeholder>
        <w:showingPlcHdr/>
      </w:sdtPr>
      <w:sdtEndPr/>
      <w:sdtContent>
        <w:p w14:paraId="0A6CF33D" w14:textId="77777777" w:rsidR="005A2068" w:rsidRDefault="005A2068" w:rsidP="005A2068">
          <w:pPr>
            <w:pStyle w:val="Addm-InputStyle"/>
            <w:rPr>
              <w:rFonts w:eastAsia="Times New Roman"/>
              <w:color w:val="auto"/>
            </w:rPr>
          </w:pPr>
          <w:r w:rsidRPr="00A36B2F">
            <w:t>Click here to enter text.</w:t>
          </w:r>
        </w:p>
      </w:sdtContent>
    </w:sdt>
    <w:p w14:paraId="10BC2216" w14:textId="77777777" w:rsidR="00F8504E" w:rsidRPr="00CA77CF" w:rsidRDefault="008626A3" w:rsidP="00640D1C">
      <w:pPr>
        <w:pStyle w:val="Addm-Guidance"/>
      </w:pPr>
      <w:sdt>
        <w:sdtPr>
          <w:id w:val="92272792"/>
          <w:placeholder>
            <w:docPart w:val="031684E4E7114BBABBBB8048AC0D9FF3"/>
          </w:placeholder>
        </w:sdtPr>
        <w:sdtEndPr/>
        <w:sdtContent>
          <w:r w:rsidR="00F8504E" w:rsidRPr="006202B9">
            <w:t xml:space="preserve">Guidance:  </w:t>
          </w:r>
          <w:r w:rsidR="00FF314D">
            <w:t>In tabular format, s</w:t>
          </w:r>
          <w:r w:rsidR="00F8504E" w:rsidRPr="00CA77CF">
            <w:t xml:space="preserve">pecify the type, number, availability, and schedule for all test targets and expendables, (e.g. targets, weapons, flares, chaff, </w:t>
          </w:r>
          <w:proofErr w:type="spellStart"/>
          <w:r w:rsidR="00F8504E" w:rsidRPr="00CA77CF">
            <w:t>sonobuoys</w:t>
          </w:r>
          <w:proofErr w:type="spellEnd"/>
          <w:r w:rsidR="00F8504E" w:rsidRPr="00CA77CF">
            <w:t>, smoke generators, countermeasures) required for each phase of testing.  Identify known shortfalls and associated evaluation risks.  Include threat targets for LFT&amp;E lethality testing and threat munitions for vulnerability testing.</w:t>
          </w:r>
        </w:sdtContent>
      </w:sdt>
      <w:r w:rsidR="00F8504E" w:rsidRPr="006202B9">
        <w:t xml:space="preserve"> </w:t>
      </w:r>
    </w:p>
    <w:bookmarkStart w:id="110" w:name="_Toc353796703"/>
    <w:p w14:paraId="1C745EF1" w14:textId="77777777" w:rsidR="00F8504E" w:rsidRPr="00EC0EAE" w:rsidRDefault="008626A3" w:rsidP="005C4F77">
      <w:pPr>
        <w:pStyle w:val="Heading3"/>
      </w:pPr>
      <w:sdt>
        <w:sdtPr>
          <w:id w:val="1080904888"/>
          <w:lock w:val="sdtContentLocked"/>
          <w:placeholder>
            <w:docPart w:val="47604F8C3420421BA187D396506A4579"/>
          </w:placeholder>
        </w:sdtPr>
        <w:sdtEndPr/>
        <w:sdtContent>
          <w:bookmarkStart w:id="111" w:name="_Toc287278371"/>
          <w:r w:rsidR="00F8504E" w:rsidRPr="00590058">
            <w:t>Operational Force Test Support.</w:t>
          </w:r>
        </w:sdtContent>
      </w:sdt>
      <w:bookmarkEnd w:id="110"/>
      <w:bookmarkEnd w:id="111"/>
      <w:r w:rsidR="00F8504E" w:rsidRPr="00590058">
        <w:t xml:space="preserve">  </w:t>
      </w:r>
    </w:p>
    <w:sdt>
      <w:sdtPr>
        <w:id w:val="-292285991"/>
        <w:placeholder>
          <w:docPart w:val="782B3EFB338242188711F241C31ACEC4"/>
        </w:placeholder>
        <w:showingPlcHdr/>
      </w:sdtPr>
      <w:sdtEndPr/>
      <w:sdtContent>
        <w:p w14:paraId="376AF8D3" w14:textId="77777777" w:rsidR="005A2068" w:rsidRDefault="005A2068" w:rsidP="005A2068">
          <w:pPr>
            <w:pStyle w:val="Addm-InputStyle"/>
            <w:rPr>
              <w:rFonts w:eastAsia="Times New Roman"/>
              <w:color w:val="auto"/>
            </w:rPr>
          </w:pPr>
          <w:r w:rsidRPr="00A36B2F">
            <w:t>Click here to enter text.</w:t>
          </w:r>
        </w:p>
      </w:sdtContent>
    </w:sdt>
    <w:p w14:paraId="1DD8961D" w14:textId="77777777" w:rsidR="00F8504E" w:rsidRPr="00CA77CF" w:rsidRDefault="008626A3" w:rsidP="00640D1C">
      <w:pPr>
        <w:pStyle w:val="Addm-Guidance"/>
      </w:pPr>
      <w:sdt>
        <w:sdtPr>
          <w:id w:val="92272793"/>
          <w:placeholder>
            <w:docPart w:val="D34F4E4716BC4B6E9EBEBE3F7F5B4282"/>
          </w:placeholder>
        </w:sdtPr>
        <w:sdtEndPr/>
        <w:sdtContent>
          <w:r w:rsidR="00F8504E" w:rsidRPr="006202B9">
            <w:t xml:space="preserve">Guidance:  </w:t>
          </w:r>
          <w:r w:rsidR="00F8504E" w:rsidRPr="00CA77CF">
            <w:t xml:space="preserve">For each test and evaluation phase, </w:t>
          </w:r>
          <w:r w:rsidR="00FF314D">
            <w:t xml:space="preserve">in tabular format, </w:t>
          </w:r>
          <w:r w:rsidR="00F8504E" w:rsidRPr="00CA77CF">
            <w:t>specify the type and timing of aircraft flying hours, ship steaming days, and on-orbit satellite contacts/coverage, and other operational force support required.  Include supported/supporting systems that the system under test must interoperate with if testing a system-of-systems or family-of-systems.  Include size, location, and type unit required.</w:t>
          </w:r>
        </w:sdtContent>
      </w:sdt>
      <w:r w:rsidR="00F8504E" w:rsidRPr="006202B9">
        <w:t xml:space="preserve"> </w:t>
      </w:r>
    </w:p>
    <w:bookmarkStart w:id="112" w:name="_Toc353796704"/>
    <w:p w14:paraId="190399C0" w14:textId="77777777" w:rsidR="00F8504E" w:rsidRPr="00EC0EAE" w:rsidRDefault="008626A3" w:rsidP="005C4F77">
      <w:pPr>
        <w:pStyle w:val="Heading3"/>
      </w:pPr>
      <w:sdt>
        <w:sdtPr>
          <w:id w:val="491407451"/>
          <w:lock w:val="sdtContentLocked"/>
          <w:placeholder>
            <w:docPart w:val="DefaultPlaceholder_22675703"/>
          </w:placeholder>
        </w:sdtPr>
        <w:sdtEndPr/>
        <w:sdtContent>
          <w:bookmarkStart w:id="113" w:name="_Toc287278372"/>
          <w:r w:rsidR="00F8504E" w:rsidRPr="005C4F77">
            <w:t>Models, Simulations, and Testbeds</w:t>
          </w:r>
          <w:r w:rsidR="00F8504E" w:rsidRPr="00590058">
            <w:t>.</w:t>
          </w:r>
        </w:sdtContent>
      </w:sdt>
      <w:bookmarkEnd w:id="112"/>
      <w:bookmarkEnd w:id="113"/>
      <w:r w:rsidR="00F8504E" w:rsidRPr="00590058">
        <w:t xml:space="preserve">  </w:t>
      </w:r>
    </w:p>
    <w:sdt>
      <w:sdtPr>
        <w:id w:val="625359996"/>
        <w:placeholder>
          <w:docPart w:val="23AEF79984F34EEEAADE82EDBB91E8C4"/>
        </w:placeholder>
        <w:showingPlcHdr/>
      </w:sdtPr>
      <w:sdtEndPr/>
      <w:sdtContent>
        <w:p w14:paraId="3A2E0B9B" w14:textId="77777777" w:rsidR="005A2068" w:rsidRDefault="005A2068" w:rsidP="005A2068">
          <w:pPr>
            <w:pStyle w:val="Addm-InputStyle"/>
            <w:rPr>
              <w:rFonts w:eastAsia="Times New Roman"/>
              <w:color w:val="auto"/>
            </w:rPr>
          </w:pPr>
          <w:r w:rsidRPr="00A36B2F">
            <w:t>Click here to enter text.</w:t>
          </w:r>
        </w:p>
      </w:sdtContent>
    </w:sdt>
    <w:p w14:paraId="137FFD46" w14:textId="77777777" w:rsidR="00F8504E" w:rsidRPr="00CA77CF" w:rsidRDefault="008626A3" w:rsidP="00640D1C">
      <w:pPr>
        <w:pStyle w:val="Addm-Guidance"/>
      </w:pPr>
      <w:sdt>
        <w:sdtPr>
          <w:id w:val="92272794"/>
          <w:placeholder>
            <w:docPart w:val="EFDEC84F4E1944CB83EB69DF9C0C1BCD"/>
          </w:placeholder>
        </w:sdtPr>
        <w:sdtEndPr/>
        <w:sdtContent>
          <w:r w:rsidR="00F8504E" w:rsidRPr="006202B9">
            <w:t xml:space="preserve">Guidance:  </w:t>
          </w:r>
          <w:r w:rsidR="00F8504E" w:rsidRPr="00CA77CF">
            <w:t xml:space="preserve">For each test and evaluation phase, </w:t>
          </w:r>
          <w:r w:rsidR="00FF314D">
            <w:t xml:space="preserve">in tabular format, </w:t>
          </w:r>
          <w:r w:rsidR="00F8504E" w:rsidRPr="00CA77CF">
            <w:t>specify the models and simulations to be used, including computer-driven simulation models and hardware/software-in-the-loop test beds.  Identify opportunities to simulate any of the required support.  Identify the resources required to validate and accredit their usage, responsible agency and timeframe.</w:t>
          </w:r>
        </w:sdtContent>
      </w:sdt>
      <w:r w:rsidR="00F8504E" w:rsidRPr="006202B9">
        <w:t xml:space="preserve"> </w:t>
      </w:r>
    </w:p>
    <w:bookmarkStart w:id="114" w:name="_Toc353796705"/>
    <w:p w14:paraId="3024103E" w14:textId="77777777" w:rsidR="00F8504E" w:rsidRPr="00EC0EAE" w:rsidRDefault="008626A3" w:rsidP="005C4F77">
      <w:pPr>
        <w:pStyle w:val="Heading3"/>
      </w:pPr>
      <w:sdt>
        <w:sdtPr>
          <w:id w:val="1080904890"/>
          <w:lock w:val="sdtContentLocked"/>
          <w:placeholder>
            <w:docPart w:val="47604F8C3420421BA187D396506A4579"/>
          </w:placeholder>
        </w:sdtPr>
        <w:sdtEndPr/>
        <w:sdtContent>
          <w:bookmarkStart w:id="115" w:name="_Toc287278373"/>
          <w:r w:rsidR="00F8504E" w:rsidRPr="00590058">
            <w:t>Joint Mission Environment.</w:t>
          </w:r>
        </w:sdtContent>
      </w:sdt>
      <w:bookmarkEnd w:id="114"/>
      <w:bookmarkEnd w:id="115"/>
      <w:r w:rsidR="00F8504E" w:rsidRPr="00590058">
        <w:t xml:space="preserve">  </w:t>
      </w:r>
    </w:p>
    <w:sdt>
      <w:sdtPr>
        <w:id w:val="387853131"/>
        <w:placeholder>
          <w:docPart w:val="76AD27DCAEA34A2BAF4957D8BB381335"/>
        </w:placeholder>
        <w:showingPlcHdr/>
      </w:sdtPr>
      <w:sdtEndPr/>
      <w:sdtContent>
        <w:p w14:paraId="728FDBA2" w14:textId="77777777" w:rsidR="00152D16" w:rsidRDefault="00152D16" w:rsidP="00152D16">
          <w:pPr>
            <w:pStyle w:val="Addm-InputStyle"/>
            <w:rPr>
              <w:rFonts w:eastAsia="Times New Roman"/>
              <w:color w:val="auto"/>
            </w:rPr>
          </w:pPr>
          <w:r w:rsidRPr="00A36B2F">
            <w:t>Click here to enter text.</w:t>
          </w:r>
        </w:p>
      </w:sdtContent>
    </w:sdt>
    <w:p w14:paraId="13E9D023" w14:textId="77777777" w:rsidR="00F8504E" w:rsidRPr="00CA77CF" w:rsidRDefault="008626A3" w:rsidP="00640D1C">
      <w:pPr>
        <w:pStyle w:val="Addm-Guidance"/>
      </w:pPr>
      <w:sdt>
        <w:sdtPr>
          <w:id w:val="92272795"/>
        </w:sdtPr>
        <w:sdtEndPr/>
        <w:sdtContent>
          <w:r w:rsidR="00F8504E" w:rsidRPr="006202B9">
            <w:t xml:space="preserve">Guidance:  </w:t>
          </w:r>
          <w:r w:rsidR="00F8504E" w:rsidRPr="00CA77CF">
            <w:t>Describe the live, virtual, or constructive components or assets necessary to create an acceptable environment to evaluate system performance against stated joint requirements.  Describe how both DT and OT testing will utilize these assets and components.</w:t>
          </w:r>
        </w:sdtContent>
      </w:sdt>
      <w:r w:rsidR="00F8504E" w:rsidRPr="006202B9">
        <w:t xml:space="preserve"> </w:t>
      </w:r>
    </w:p>
    <w:bookmarkStart w:id="116" w:name="_Toc353796706"/>
    <w:p w14:paraId="0BE292FA" w14:textId="77777777" w:rsidR="00F8504E" w:rsidRPr="00EC0EAE" w:rsidRDefault="008626A3" w:rsidP="00640D1C">
      <w:pPr>
        <w:pStyle w:val="Heading3"/>
      </w:pPr>
      <w:sdt>
        <w:sdtPr>
          <w:id w:val="1080904891"/>
          <w:lock w:val="sdtContentLocked"/>
          <w:placeholder>
            <w:docPart w:val="47604F8C3420421BA187D396506A4579"/>
          </w:placeholder>
        </w:sdtPr>
        <w:sdtEndPr/>
        <w:sdtContent>
          <w:bookmarkStart w:id="117" w:name="_Toc287278374"/>
          <w:r w:rsidR="00F8504E" w:rsidRPr="00590058">
            <w:t>Special Requirements.</w:t>
          </w:r>
        </w:sdtContent>
      </w:sdt>
      <w:bookmarkEnd w:id="116"/>
      <w:bookmarkEnd w:id="117"/>
      <w:r w:rsidR="00F8504E" w:rsidRPr="00590058">
        <w:t xml:space="preserve">  </w:t>
      </w:r>
    </w:p>
    <w:sdt>
      <w:sdtPr>
        <w:id w:val="10618523"/>
        <w:placeholder>
          <w:docPart w:val="F400EDA8D9B1492493A07D257BB19506"/>
        </w:placeholder>
        <w:showingPlcHdr/>
      </w:sdtPr>
      <w:sdtEndPr/>
      <w:sdtContent>
        <w:p w14:paraId="0E2D4682" w14:textId="77777777" w:rsidR="00F8504E" w:rsidRDefault="00F8504E" w:rsidP="00640D1C">
          <w:pPr>
            <w:pStyle w:val="Addm-InputStyle"/>
          </w:pPr>
          <w:r w:rsidRPr="00A36B2F">
            <w:t>Click here to enter text.</w:t>
          </w:r>
        </w:p>
      </w:sdtContent>
    </w:sdt>
    <w:sdt>
      <w:sdtPr>
        <w:id w:val="866561432"/>
        <w:placeholder>
          <w:docPart w:val="DefaultPlaceholder_1082065158"/>
        </w:placeholder>
      </w:sdtPr>
      <w:sdtEndPr/>
      <w:sdtContent>
        <w:p w14:paraId="79F699DA" w14:textId="77777777" w:rsidR="00BA77DC" w:rsidRDefault="00F8504E" w:rsidP="00640D1C">
          <w:pPr>
            <w:pStyle w:val="Addm-Guidance"/>
          </w:pPr>
          <w:r w:rsidRPr="006202B9">
            <w:t xml:space="preserve">Guidance:  </w:t>
          </w:r>
          <w:r w:rsidRPr="00CA77CF">
            <w:t xml:space="preserve">Identify requirements and schedule for any necessary non-instrumentation capabilities and resources such as: special data processing/data bases, unique mapping/charting/geodesy products, extreme physical environmental conditions or restricted/special use air/sea/landscapes. </w:t>
          </w:r>
        </w:p>
      </w:sdtContent>
    </w:sdt>
    <w:p w14:paraId="04793BFB" w14:textId="77777777" w:rsidR="00BA77DC" w:rsidRDefault="00200DB7" w:rsidP="00200DB7">
      <w:pPr>
        <w:pStyle w:val="Heading3"/>
        <w:numPr>
          <w:ilvl w:val="0"/>
          <w:numId w:val="0"/>
        </w:numPr>
        <w:ind w:left="810" w:hanging="810"/>
      </w:pPr>
      <w:bookmarkStart w:id="118" w:name="_Toc353796707"/>
      <w:r>
        <w:t xml:space="preserve">4.1.9.1.  </w:t>
      </w:r>
      <w:sdt>
        <w:sdtPr>
          <w:id w:val="90356722"/>
          <w:lock w:val="sdtContentLocked"/>
          <w:placeholder>
            <w:docPart w:val="DefaultPlaceholder_1082065158"/>
          </w:placeholder>
        </w:sdtPr>
        <w:sdtEndPr/>
        <w:sdtContent>
          <w:r w:rsidR="00BA77DC">
            <w:t>Items Impacting Contract or Required by Statute or Regulation.</w:t>
          </w:r>
          <w:bookmarkEnd w:id="118"/>
        </w:sdtContent>
      </w:sdt>
    </w:p>
    <w:sdt>
      <w:sdtPr>
        <w:id w:val="-1109194444"/>
        <w:showingPlcHdr/>
      </w:sdtPr>
      <w:sdtEndPr/>
      <w:sdtContent>
        <w:p w14:paraId="39FEC25C" w14:textId="77777777" w:rsidR="00152D16" w:rsidRDefault="00152D16" w:rsidP="00152D16">
          <w:pPr>
            <w:pStyle w:val="Addm-InputStyle"/>
            <w:rPr>
              <w:rFonts w:eastAsia="Times New Roman"/>
              <w:color w:val="auto"/>
            </w:rPr>
          </w:pPr>
          <w:r w:rsidRPr="00A36B2F">
            <w:t>Click here to enter text.</w:t>
          </w:r>
        </w:p>
      </w:sdtContent>
    </w:sdt>
    <w:sdt>
      <w:sdtPr>
        <w:id w:val="1392619322"/>
        <w:placeholder>
          <w:docPart w:val="DefaultPlaceholder_1082065158"/>
        </w:placeholder>
      </w:sdtPr>
      <w:sdtEndPr/>
      <w:sdtContent>
        <w:p w14:paraId="7D730368" w14:textId="77777777" w:rsidR="00BA77DC" w:rsidRDefault="00BA77DC" w:rsidP="00BA77DC">
          <w:pPr>
            <w:pStyle w:val="Addm-Guidance"/>
          </w:pPr>
          <w:r>
            <w:t xml:space="preserve">Guidance: </w:t>
          </w:r>
          <w:r w:rsidRPr="00CA77CF">
            <w:t xml:space="preserve">Briefly list any items impacting the T&amp;E strategy or government test plans that must be put on contract or which are required by statute or regulation.  These are typically derived from the JCIDS requirement (i.e., Programmatic Environment, Safety and Occupational Health Evaluation (PESHE) or Environment, Safety and Occupational Health (ESOH)).  </w:t>
          </w:r>
        </w:p>
      </w:sdtContent>
    </w:sdt>
    <w:p w14:paraId="4056B1A1" w14:textId="77777777" w:rsidR="00BA77DC" w:rsidRDefault="00200DB7" w:rsidP="00200DB7">
      <w:pPr>
        <w:pStyle w:val="Heading4"/>
        <w:numPr>
          <w:ilvl w:val="0"/>
          <w:numId w:val="0"/>
        </w:numPr>
      </w:pPr>
      <w:r>
        <w:t xml:space="preserve">4.1.9.1.1.  </w:t>
      </w:r>
      <w:sdt>
        <w:sdtPr>
          <w:id w:val="528762549"/>
          <w:lock w:val="sdtContentLocked"/>
          <w:placeholder>
            <w:docPart w:val="DefaultPlaceholder_1082065158"/>
          </w:placeholder>
        </w:sdtPr>
        <w:sdtEndPr/>
        <w:sdtContent>
          <w:r w:rsidR="00BA77DC">
            <w:t>Contractor Responsibilities.</w:t>
          </w:r>
        </w:sdtContent>
      </w:sdt>
    </w:p>
    <w:sdt>
      <w:sdtPr>
        <w:id w:val="-483699744"/>
        <w:showingPlcHdr/>
      </w:sdtPr>
      <w:sdtEndPr/>
      <w:sdtContent>
        <w:p w14:paraId="58E94946" w14:textId="77777777" w:rsidR="005A2068" w:rsidRDefault="005A2068" w:rsidP="005A2068">
          <w:pPr>
            <w:pStyle w:val="Addm-InputStyle"/>
            <w:rPr>
              <w:rFonts w:eastAsia="Times New Roman"/>
              <w:color w:val="auto"/>
            </w:rPr>
          </w:pPr>
          <w:r w:rsidRPr="00A36B2F">
            <w:t>Click here to enter text.</w:t>
          </w:r>
        </w:p>
      </w:sdtContent>
    </w:sdt>
    <w:sdt>
      <w:sdtPr>
        <w:id w:val="1712374391"/>
        <w:placeholder>
          <w:docPart w:val="DefaultPlaceholder_1082065158"/>
        </w:placeholder>
      </w:sdtPr>
      <w:sdtEndPr/>
      <w:sdtContent>
        <w:p w14:paraId="08ACEFD4" w14:textId="77777777" w:rsidR="00F8504E" w:rsidRPr="00CA77CF" w:rsidRDefault="00BA77DC" w:rsidP="00640D1C">
          <w:pPr>
            <w:pStyle w:val="Addm-Guidance"/>
          </w:pPr>
          <w:r>
            <w:t xml:space="preserve">Guidance: </w:t>
          </w:r>
          <w:r w:rsidRPr="00CA77CF">
            <w:t>Include key statements describing the top-level T&amp;E activities the contractor is responsible for and the kinds of support that must be provided to government testers.</w:t>
          </w:r>
        </w:p>
      </w:sdtContent>
    </w:sdt>
    <w:bookmarkStart w:id="119" w:name="_Toc353796708"/>
    <w:p w14:paraId="6D7952FB" w14:textId="77777777" w:rsidR="00BA77DC" w:rsidRDefault="008626A3" w:rsidP="00152D16">
      <w:pPr>
        <w:pStyle w:val="TOCHeading2"/>
      </w:pPr>
      <w:sdt>
        <w:sdtPr>
          <w:id w:val="1080904893"/>
          <w:lock w:val="sdtContentLocked"/>
          <w:placeholder>
            <w:docPart w:val="47604F8C3420421BA187D396506A4579"/>
          </w:placeholder>
        </w:sdtPr>
        <w:sdtEndPr/>
        <w:sdtContent>
          <w:bookmarkStart w:id="120" w:name="_Toc287278375"/>
          <w:r w:rsidR="00F8504E" w:rsidRPr="00590058">
            <w:t>Federal, State, and Local Requirements.</w:t>
          </w:r>
        </w:sdtContent>
      </w:sdt>
      <w:bookmarkEnd w:id="119"/>
      <w:bookmarkEnd w:id="120"/>
      <w:r w:rsidR="00F8504E" w:rsidRPr="00590058">
        <w:t xml:space="preserve"> </w:t>
      </w:r>
    </w:p>
    <w:bookmarkStart w:id="121" w:name="_Toc353796709" w:displacedByCustomXml="next"/>
    <w:sdt>
      <w:sdtPr>
        <w:id w:val="969635449"/>
        <w:lock w:val="sdtContentLocked"/>
        <w:placeholder>
          <w:docPart w:val="DefaultPlaceholder_1082065158"/>
        </w:placeholder>
      </w:sdtPr>
      <w:sdtEndPr/>
      <w:sdtContent>
        <w:p w14:paraId="62716583" w14:textId="77777777" w:rsidR="00F8504E" w:rsidRPr="00EC0EAE" w:rsidRDefault="00BA77DC" w:rsidP="00BA77DC">
          <w:pPr>
            <w:pStyle w:val="Heading3"/>
          </w:pPr>
          <w:r>
            <w:t>Compliance with Federal, State, and Local Regulations</w:t>
          </w:r>
          <w:bookmarkEnd w:id="121"/>
          <w:r w:rsidR="00F8504E" w:rsidRPr="00590058">
            <w:t xml:space="preserve"> </w:t>
          </w:r>
        </w:p>
      </w:sdtContent>
    </w:sdt>
    <w:sdt>
      <w:sdtPr>
        <w:id w:val="10618524"/>
        <w:showingPlcHdr/>
      </w:sdtPr>
      <w:sdtEndPr/>
      <w:sdtContent>
        <w:p w14:paraId="33503605" w14:textId="77777777" w:rsidR="00F8504E" w:rsidRDefault="00F8504E" w:rsidP="00640D1C">
          <w:pPr>
            <w:pStyle w:val="Addm-InputStyle"/>
          </w:pPr>
          <w:r w:rsidRPr="00A36B2F">
            <w:t>Click here to enter text.</w:t>
          </w:r>
        </w:p>
      </w:sdtContent>
    </w:sdt>
    <w:sdt>
      <w:sdtPr>
        <w:id w:val="487288125"/>
        <w:placeholder>
          <w:docPart w:val="DefaultPlaceholder_1082065158"/>
        </w:placeholder>
      </w:sdtPr>
      <w:sdtEndPr/>
      <w:sdtContent>
        <w:p w14:paraId="27353915" w14:textId="77777777" w:rsidR="00BA77DC" w:rsidRDefault="00F8504E" w:rsidP="00640D1C">
          <w:pPr>
            <w:pStyle w:val="Addm-Guidance"/>
          </w:pPr>
          <w:r w:rsidRPr="006202B9">
            <w:t xml:space="preserve">Guidance:  </w:t>
          </w:r>
          <w:r w:rsidRPr="00CA77CF">
            <w:t xml:space="preserve">All T&amp;E efforts must comply with federal, state, and local environmental regulations.  Current permits and appropriate agency notifications will be maintained regarding all test efforts.  </w:t>
          </w:r>
        </w:p>
      </w:sdtContent>
    </w:sdt>
    <w:bookmarkStart w:id="122" w:name="_Toc353796710" w:displacedByCustomXml="next"/>
    <w:sdt>
      <w:sdtPr>
        <w:id w:val="-96861795"/>
        <w:lock w:val="sdtContentLocked"/>
        <w:placeholder>
          <w:docPart w:val="DefaultPlaceholder_1082065158"/>
        </w:placeholder>
      </w:sdtPr>
      <w:sdtEndPr/>
      <w:sdtContent>
        <w:p w14:paraId="3FDB973F" w14:textId="77777777" w:rsidR="00BA77DC" w:rsidRDefault="00BA77DC" w:rsidP="00BA77DC">
          <w:pPr>
            <w:pStyle w:val="Heading3"/>
          </w:pPr>
          <w:r>
            <w:t>National Environmental Policy Act Documentation.</w:t>
          </w:r>
        </w:p>
        <w:bookmarkEnd w:id="122" w:displacedByCustomXml="next"/>
      </w:sdtContent>
    </w:sdt>
    <w:sdt>
      <w:sdtPr>
        <w:id w:val="-793442410"/>
        <w:showingPlcHdr/>
      </w:sdtPr>
      <w:sdtEndPr/>
      <w:sdtContent>
        <w:p w14:paraId="664623B3" w14:textId="77777777" w:rsidR="005A2068" w:rsidRDefault="005A2068" w:rsidP="005A2068">
          <w:pPr>
            <w:pStyle w:val="Addm-InputStyle"/>
            <w:rPr>
              <w:rFonts w:eastAsia="Times New Roman"/>
              <w:color w:val="auto"/>
            </w:rPr>
          </w:pPr>
          <w:r w:rsidRPr="00A36B2F">
            <w:t>Click here to enter text.</w:t>
          </w:r>
        </w:p>
      </w:sdtContent>
    </w:sdt>
    <w:p w14:paraId="2BD485BC" w14:textId="77777777" w:rsidR="00A0201A" w:rsidRDefault="00BA77DC" w:rsidP="005A2068">
      <w:pPr>
        <w:pStyle w:val="Addm-Guidance"/>
      </w:pPr>
      <w:r>
        <w:t xml:space="preserve">Guidance: </w:t>
      </w:r>
      <w:r w:rsidR="004551D0" w:rsidRPr="00CA77CF">
        <w:t>Specify any National Environmental Policy Act documentation needed to address specific test activities that must be completed prior to testing and include any known issues that require mitigations to address significant environmental impacts. Describe how environmental compliance requirements will be met.</w:t>
      </w:r>
      <w:r w:rsidR="004551D0" w:rsidRPr="006202B9">
        <w:t xml:space="preserve"> </w:t>
      </w:r>
    </w:p>
    <w:bookmarkStart w:id="123" w:name="_Toc353796711"/>
    <w:p w14:paraId="131B52DE" w14:textId="77777777" w:rsidR="00F8504E" w:rsidRPr="00EC0EAE" w:rsidRDefault="008626A3" w:rsidP="00640D1C">
      <w:pPr>
        <w:pStyle w:val="Heading2"/>
      </w:pPr>
      <w:sdt>
        <w:sdtPr>
          <w:id w:val="1080904894"/>
          <w:lock w:val="sdtContentLocked"/>
          <w:placeholder>
            <w:docPart w:val="47604F8C3420421BA187D396506A4579"/>
          </w:placeholder>
        </w:sdtPr>
        <w:sdtEndPr/>
        <w:sdtContent>
          <w:bookmarkStart w:id="124" w:name="_Toc287278376"/>
          <w:r w:rsidR="00F8504E" w:rsidRPr="00590058">
            <w:t>Manpower/Personnel and Training.</w:t>
          </w:r>
        </w:sdtContent>
      </w:sdt>
      <w:bookmarkEnd w:id="123"/>
      <w:bookmarkEnd w:id="124"/>
      <w:r w:rsidR="00F8504E" w:rsidRPr="00590058">
        <w:t xml:space="preserve">  </w:t>
      </w:r>
    </w:p>
    <w:sdt>
      <w:sdtPr>
        <w:id w:val="10618525"/>
        <w:showingPlcHdr/>
      </w:sdtPr>
      <w:sdtEndPr/>
      <w:sdtContent>
        <w:p w14:paraId="1A46D2C3" w14:textId="77777777" w:rsidR="00F8504E" w:rsidRDefault="00F8504E" w:rsidP="00640D1C">
          <w:pPr>
            <w:pStyle w:val="Addm-InputStyle"/>
          </w:pPr>
          <w:r w:rsidRPr="00A36B2F">
            <w:t>Click here to enter text.</w:t>
          </w:r>
        </w:p>
      </w:sdtContent>
    </w:sdt>
    <w:p w14:paraId="2A103A97" w14:textId="77777777" w:rsidR="00F8504E" w:rsidRPr="00CA77CF" w:rsidRDefault="008626A3" w:rsidP="00640D1C">
      <w:pPr>
        <w:pStyle w:val="Addm-Guidance"/>
      </w:pPr>
      <w:sdt>
        <w:sdtPr>
          <w:id w:val="92272798"/>
        </w:sdtPr>
        <w:sdtEndPr/>
        <w:sdtContent>
          <w:r w:rsidR="00F8504E" w:rsidRPr="006202B9">
            <w:t xml:space="preserve">Guidance:  </w:t>
          </w:r>
          <w:r w:rsidR="00F8504E" w:rsidRPr="00CA77CF">
            <w:t>Specify manpower/personnel and training requirements and limitations that affect test and evaluation execution. Identify how much training will be conducted with M&amp;S.</w:t>
          </w:r>
        </w:sdtContent>
      </w:sdt>
      <w:r w:rsidR="00F8504E" w:rsidRPr="006202B9">
        <w:t xml:space="preserve"> </w:t>
      </w:r>
    </w:p>
    <w:bookmarkStart w:id="125" w:name="_Toc353796712"/>
    <w:p w14:paraId="4BA46BBA" w14:textId="77777777" w:rsidR="00A51B9E" w:rsidRDefault="008626A3" w:rsidP="007250B4">
      <w:pPr>
        <w:pStyle w:val="TOCHeading2"/>
      </w:pPr>
      <w:sdt>
        <w:sdtPr>
          <w:id w:val="1080904895"/>
          <w:lock w:val="sdtContentLocked"/>
          <w:placeholder>
            <w:docPart w:val="47604F8C3420421BA187D396506A4579"/>
          </w:placeholder>
        </w:sdtPr>
        <w:sdtEndPr/>
        <w:sdtContent>
          <w:bookmarkStart w:id="126" w:name="_Toc287278377"/>
          <w:r w:rsidR="00F8504E" w:rsidRPr="00590058">
            <w:t>Test Funding Summary.</w:t>
          </w:r>
        </w:sdtContent>
      </w:sdt>
      <w:bookmarkEnd w:id="125"/>
      <w:bookmarkEnd w:id="126"/>
      <w:r w:rsidR="00F8504E" w:rsidRPr="00590058">
        <w:t xml:space="preserve">  </w:t>
      </w:r>
    </w:p>
    <w:bookmarkStart w:id="127" w:name="_Toc353796713"/>
    <w:p w14:paraId="7DC5933C" w14:textId="77777777" w:rsidR="00A51B9E" w:rsidRPr="00EC0EAE" w:rsidRDefault="008626A3" w:rsidP="00A51B9E">
      <w:pPr>
        <w:pStyle w:val="Heading3"/>
      </w:pPr>
      <w:sdt>
        <w:sdtPr>
          <w:id w:val="59519392"/>
          <w:lock w:val="sdtContentLocked"/>
        </w:sdtPr>
        <w:sdtEndPr/>
        <w:sdtContent>
          <w:r w:rsidR="00A51B9E" w:rsidRPr="00590058">
            <w:t>T</w:t>
          </w:r>
          <w:r w:rsidR="00A51B9E">
            <w:t>&amp;E Funding Summary Table.</w:t>
          </w:r>
        </w:sdtContent>
      </w:sdt>
      <w:bookmarkEnd w:id="127"/>
      <w:r w:rsidR="00A51B9E" w:rsidRPr="00590058">
        <w:t xml:space="preserve">  </w:t>
      </w:r>
    </w:p>
    <w:sdt>
      <w:sdtPr>
        <w:id w:val="-1467577923"/>
        <w:showingPlcHdr/>
      </w:sdtPr>
      <w:sdtEndPr/>
      <w:sdtContent>
        <w:p w14:paraId="1FAE6EBE" w14:textId="77777777" w:rsidR="00152D16" w:rsidRDefault="00152D16" w:rsidP="00152D16">
          <w:pPr>
            <w:pStyle w:val="Addm-InputStyle"/>
            <w:rPr>
              <w:rFonts w:eastAsia="Times New Roman"/>
              <w:color w:val="auto"/>
            </w:rPr>
          </w:pPr>
          <w:r w:rsidRPr="00A36B2F">
            <w:t>Click here to enter text.</w:t>
          </w:r>
        </w:p>
      </w:sdtContent>
    </w:sdt>
    <w:p w14:paraId="01DB31F0" w14:textId="77777777" w:rsidR="00A51B9E" w:rsidRDefault="008626A3" w:rsidP="000450E7">
      <w:pPr>
        <w:pStyle w:val="Addm-Guidance"/>
      </w:pPr>
      <w:sdt>
        <w:sdtPr>
          <w:id w:val="59519394"/>
        </w:sdtPr>
        <w:sdtEndPr/>
        <w:sdtContent>
          <w:r w:rsidR="00A51B9E" w:rsidRPr="006202B9">
            <w:t xml:space="preserve">Guidance:  </w:t>
          </w:r>
          <w:r w:rsidR="004551D0">
            <w:t>In tabular format, s</w:t>
          </w:r>
          <w:r w:rsidR="00A51B9E" w:rsidRPr="00CA77CF">
            <w:t>ummarize cost of testing by FY separated by major events or phases and within each Fiscal Year (FY) DT and OT dollars.</w:t>
          </w:r>
          <w:r w:rsidR="00C34FD3">
            <w:t xml:space="preserve"> </w:t>
          </w:r>
        </w:sdtContent>
      </w:sdt>
      <w:r w:rsidR="00A51B9E" w:rsidRPr="006202B9">
        <w:t xml:space="preserve"> </w:t>
      </w:r>
    </w:p>
    <w:bookmarkStart w:id="128" w:name="_Toc353796714"/>
    <w:p w14:paraId="51177F88" w14:textId="77777777" w:rsidR="00A51B9E" w:rsidRPr="00EC0EAE" w:rsidRDefault="008626A3" w:rsidP="00A51B9E">
      <w:pPr>
        <w:pStyle w:val="Heading3"/>
      </w:pPr>
      <w:sdt>
        <w:sdtPr>
          <w:id w:val="59519395"/>
          <w:lock w:val="sdtContentLocked"/>
        </w:sdtPr>
        <w:sdtEndPr/>
        <w:sdtContent>
          <w:r w:rsidR="00A51B9E" w:rsidRPr="00590058">
            <w:t>T</w:t>
          </w:r>
          <w:r w:rsidR="00A51B9E">
            <w:t>&amp;E Funding Summary Table Footnotes</w:t>
          </w:r>
          <w:r w:rsidR="00A51B9E" w:rsidRPr="00590058">
            <w:t>.</w:t>
          </w:r>
        </w:sdtContent>
      </w:sdt>
      <w:bookmarkEnd w:id="128"/>
      <w:r w:rsidR="00A51B9E" w:rsidRPr="00590058">
        <w:t xml:space="preserve">  </w:t>
      </w:r>
    </w:p>
    <w:sdt>
      <w:sdtPr>
        <w:id w:val="59519396"/>
        <w:showingPlcHdr/>
      </w:sdtPr>
      <w:sdtEndPr/>
      <w:sdtContent>
        <w:p w14:paraId="0D8458DB" w14:textId="77777777" w:rsidR="00A51B9E" w:rsidRDefault="00A51B9E" w:rsidP="000450E7">
          <w:pPr>
            <w:pStyle w:val="Addm-InputStyle"/>
          </w:pPr>
          <w:r w:rsidRPr="00A36B2F">
            <w:t>Click here to enter text.</w:t>
          </w:r>
        </w:p>
      </w:sdtContent>
    </w:sdt>
    <w:p w14:paraId="295188E0" w14:textId="77777777" w:rsidR="00A51B9E" w:rsidRDefault="008626A3" w:rsidP="000450E7">
      <w:pPr>
        <w:pStyle w:val="Addm-Guidance"/>
      </w:pPr>
      <w:sdt>
        <w:sdtPr>
          <w:id w:val="59519397"/>
        </w:sdtPr>
        <w:sdtEndPr/>
        <w:sdtContent>
          <w:r w:rsidR="00A51B9E" w:rsidRPr="006202B9">
            <w:t xml:space="preserve">Guidance:  </w:t>
          </w:r>
          <w:r w:rsidR="00A51B9E" w:rsidRPr="00CA77CF">
            <w:t>When costs cannot be estimated, identify the date when the estimates will be derived.</w:t>
          </w:r>
        </w:sdtContent>
      </w:sdt>
      <w:r w:rsidR="00A51B9E" w:rsidRPr="006202B9">
        <w:t xml:space="preserve"> </w:t>
      </w:r>
    </w:p>
    <w:p w14:paraId="37FCBF82" w14:textId="77777777" w:rsidR="00473B98" w:rsidRDefault="00F8504E" w:rsidP="00473B98">
      <w:pPr>
        <w:pStyle w:val="Addm-Guidance"/>
      </w:pPr>
      <w:r w:rsidRPr="00590058">
        <w:br w:type="page"/>
      </w:r>
    </w:p>
    <w:p w14:paraId="764BB8A9" w14:textId="77777777" w:rsidR="00473B98" w:rsidRDefault="00473B98" w:rsidP="00473B98">
      <w:pPr>
        <w:pStyle w:val="Addm-Guidance"/>
      </w:pPr>
    </w:p>
    <w:p w14:paraId="51F834D0" w14:textId="77777777" w:rsidR="00F8504E" w:rsidRPr="00473B98" w:rsidRDefault="00F8504E" w:rsidP="00473B98">
      <w:r w:rsidRPr="00473B98">
        <w:t>Table 4.1 Test Sites and Instrumentation Example</w:t>
      </w:r>
      <w:r w:rsidR="00473B98">
        <w:t xml:space="preserve"> </w:t>
      </w:r>
    </w:p>
    <w:p w14:paraId="3A0EEE7F" w14:textId="77777777" w:rsidR="00F8504E" w:rsidRPr="00590058" w:rsidRDefault="00F8504E" w:rsidP="00473B98">
      <w:pPr>
        <w:rPr>
          <w:sz w:val="22"/>
          <w:szCs w:val="22"/>
        </w:rPr>
      </w:pPr>
    </w:p>
    <w:tbl>
      <w:tblPr>
        <w:tblW w:w="9024"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091"/>
        <w:gridCol w:w="264"/>
        <w:gridCol w:w="683"/>
        <w:gridCol w:w="679"/>
        <w:gridCol w:w="840"/>
        <w:gridCol w:w="575"/>
        <w:gridCol w:w="638"/>
        <w:gridCol w:w="683"/>
        <w:gridCol w:w="864"/>
        <w:gridCol w:w="707"/>
      </w:tblGrid>
      <w:tr w:rsidR="00F8504E" w:rsidRPr="00590058" w14:paraId="0ED75DE4" w14:textId="77777777" w:rsidTr="00640D1C">
        <w:trPr>
          <w:jc w:val="center"/>
        </w:trPr>
        <w:tc>
          <w:tcPr>
            <w:tcW w:w="3091" w:type="dxa"/>
            <w:tcBorders>
              <w:top w:val="single" w:sz="4" w:space="0" w:color="auto"/>
              <w:left w:val="single" w:sz="4" w:space="0" w:color="auto"/>
              <w:bottom w:val="double" w:sz="4" w:space="0" w:color="auto"/>
              <w:right w:val="nil"/>
            </w:tcBorders>
            <w:vAlign w:val="center"/>
          </w:tcPr>
          <w:p w14:paraId="69E05D4B" w14:textId="77777777" w:rsidR="00F8504E" w:rsidRPr="00590058" w:rsidRDefault="00F8504E" w:rsidP="00640D1C">
            <w:pPr>
              <w:jc w:val="center"/>
            </w:pPr>
            <w:r w:rsidRPr="00590058">
              <w:rPr>
                <w:sz w:val="22"/>
                <w:szCs w:val="22"/>
              </w:rPr>
              <w:t>Fiscal Year</w:t>
            </w:r>
          </w:p>
        </w:tc>
        <w:tc>
          <w:tcPr>
            <w:tcW w:w="264" w:type="dxa"/>
            <w:tcBorders>
              <w:top w:val="single" w:sz="4" w:space="0" w:color="auto"/>
              <w:left w:val="nil"/>
              <w:bottom w:val="double" w:sz="4" w:space="0" w:color="auto"/>
              <w:right w:val="single" w:sz="4" w:space="0" w:color="auto"/>
            </w:tcBorders>
            <w:textDirection w:val="btLr"/>
            <w:vAlign w:val="center"/>
          </w:tcPr>
          <w:p w14:paraId="5F67FA4F" w14:textId="77777777" w:rsidR="00F8504E" w:rsidRPr="00590058" w:rsidRDefault="00F8504E" w:rsidP="00640D1C">
            <w:pPr>
              <w:ind w:left="113" w:right="113"/>
              <w:jc w:val="center"/>
              <w:rPr>
                <w:lang w:val="fr-FR"/>
              </w:rPr>
            </w:pPr>
          </w:p>
        </w:tc>
        <w:tc>
          <w:tcPr>
            <w:tcW w:w="683" w:type="dxa"/>
            <w:tcBorders>
              <w:top w:val="single" w:sz="4" w:space="0" w:color="auto"/>
              <w:left w:val="single" w:sz="4" w:space="0" w:color="auto"/>
              <w:bottom w:val="double" w:sz="4" w:space="0" w:color="auto"/>
              <w:right w:val="single" w:sz="4" w:space="0" w:color="auto"/>
            </w:tcBorders>
            <w:vAlign w:val="center"/>
          </w:tcPr>
          <w:p w14:paraId="32FA9067" w14:textId="77777777" w:rsidR="00F8504E" w:rsidRPr="00590058" w:rsidRDefault="00F8504E" w:rsidP="00640D1C">
            <w:pPr>
              <w:jc w:val="center"/>
              <w:rPr>
                <w:lang w:val="fr-FR"/>
              </w:rPr>
            </w:pPr>
            <w:r w:rsidRPr="00590058">
              <w:rPr>
                <w:sz w:val="22"/>
                <w:szCs w:val="22"/>
                <w:lang w:val="fr-FR"/>
              </w:rPr>
              <w:t>06</w:t>
            </w:r>
          </w:p>
        </w:tc>
        <w:tc>
          <w:tcPr>
            <w:tcW w:w="679" w:type="dxa"/>
            <w:tcBorders>
              <w:top w:val="single" w:sz="4" w:space="0" w:color="auto"/>
              <w:left w:val="single" w:sz="4" w:space="0" w:color="auto"/>
              <w:bottom w:val="double" w:sz="4" w:space="0" w:color="auto"/>
              <w:right w:val="single" w:sz="4" w:space="0" w:color="auto"/>
            </w:tcBorders>
            <w:vAlign w:val="center"/>
          </w:tcPr>
          <w:p w14:paraId="518281E1" w14:textId="77777777" w:rsidR="00F8504E" w:rsidRPr="00590058" w:rsidRDefault="00F8504E" w:rsidP="00640D1C">
            <w:pPr>
              <w:jc w:val="center"/>
              <w:rPr>
                <w:lang w:val="fr-FR"/>
              </w:rPr>
            </w:pPr>
            <w:r w:rsidRPr="00590058">
              <w:rPr>
                <w:sz w:val="22"/>
                <w:szCs w:val="22"/>
                <w:lang w:val="fr-FR"/>
              </w:rPr>
              <w:t>07</w:t>
            </w:r>
          </w:p>
        </w:tc>
        <w:tc>
          <w:tcPr>
            <w:tcW w:w="840" w:type="dxa"/>
            <w:tcBorders>
              <w:top w:val="single" w:sz="4" w:space="0" w:color="auto"/>
              <w:left w:val="single" w:sz="4" w:space="0" w:color="auto"/>
              <w:bottom w:val="double" w:sz="4" w:space="0" w:color="auto"/>
              <w:right w:val="single" w:sz="4" w:space="0" w:color="auto"/>
            </w:tcBorders>
            <w:vAlign w:val="center"/>
          </w:tcPr>
          <w:p w14:paraId="16BD7300" w14:textId="77777777" w:rsidR="00F8504E" w:rsidRPr="00590058" w:rsidRDefault="00F8504E" w:rsidP="00640D1C">
            <w:pPr>
              <w:jc w:val="center"/>
            </w:pPr>
            <w:r w:rsidRPr="00590058">
              <w:rPr>
                <w:sz w:val="22"/>
                <w:szCs w:val="22"/>
              </w:rPr>
              <w:t>08</w:t>
            </w:r>
          </w:p>
        </w:tc>
        <w:tc>
          <w:tcPr>
            <w:tcW w:w="575" w:type="dxa"/>
            <w:tcBorders>
              <w:top w:val="single" w:sz="4" w:space="0" w:color="auto"/>
              <w:left w:val="single" w:sz="4" w:space="0" w:color="auto"/>
              <w:bottom w:val="double" w:sz="4" w:space="0" w:color="auto"/>
              <w:right w:val="single" w:sz="4" w:space="0" w:color="auto"/>
            </w:tcBorders>
            <w:vAlign w:val="center"/>
          </w:tcPr>
          <w:p w14:paraId="7CF18DCE" w14:textId="77777777" w:rsidR="00F8504E" w:rsidRPr="00590058" w:rsidRDefault="00F8504E" w:rsidP="00640D1C">
            <w:pPr>
              <w:jc w:val="center"/>
            </w:pPr>
            <w:r w:rsidRPr="00590058">
              <w:rPr>
                <w:sz w:val="22"/>
                <w:szCs w:val="22"/>
              </w:rPr>
              <w:t>09</w:t>
            </w:r>
          </w:p>
        </w:tc>
        <w:tc>
          <w:tcPr>
            <w:tcW w:w="638" w:type="dxa"/>
            <w:tcBorders>
              <w:top w:val="single" w:sz="4" w:space="0" w:color="auto"/>
              <w:left w:val="single" w:sz="4" w:space="0" w:color="auto"/>
              <w:bottom w:val="double" w:sz="4" w:space="0" w:color="auto"/>
              <w:right w:val="single" w:sz="4" w:space="0" w:color="auto"/>
            </w:tcBorders>
            <w:vAlign w:val="center"/>
          </w:tcPr>
          <w:p w14:paraId="59DA0AA0" w14:textId="77777777" w:rsidR="00F8504E" w:rsidRPr="00590058" w:rsidRDefault="00F8504E" w:rsidP="00640D1C">
            <w:pPr>
              <w:jc w:val="center"/>
              <w:rPr>
                <w:lang w:val="fr-FR"/>
              </w:rPr>
            </w:pPr>
            <w:r w:rsidRPr="00590058">
              <w:rPr>
                <w:sz w:val="22"/>
                <w:szCs w:val="22"/>
                <w:lang w:val="fr-FR"/>
              </w:rPr>
              <w:t>10</w:t>
            </w:r>
          </w:p>
        </w:tc>
        <w:tc>
          <w:tcPr>
            <w:tcW w:w="683" w:type="dxa"/>
            <w:tcBorders>
              <w:top w:val="single" w:sz="4" w:space="0" w:color="auto"/>
              <w:left w:val="single" w:sz="4" w:space="0" w:color="auto"/>
              <w:bottom w:val="double" w:sz="4" w:space="0" w:color="auto"/>
              <w:right w:val="single" w:sz="4" w:space="0" w:color="auto"/>
            </w:tcBorders>
            <w:vAlign w:val="center"/>
          </w:tcPr>
          <w:p w14:paraId="1CD68075" w14:textId="77777777" w:rsidR="00F8504E" w:rsidRPr="00590058" w:rsidRDefault="00F8504E" w:rsidP="00640D1C">
            <w:pPr>
              <w:jc w:val="center"/>
              <w:rPr>
                <w:lang w:val="fr-FR"/>
              </w:rPr>
            </w:pPr>
            <w:r w:rsidRPr="00590058">
              <w:rPr>
                <w:sz w:val="22"/>
                <w:szCs w:val="22"/>
                <w:lang w:val="fr-FR"/>
              </w:rPr>
              <w:t>11</w:t>
            </w:r>
          </w:p>
        </w:tc>
        <w:tc>
          <w:tcPr>
            <w:tcW w:w="864" w:type="dxa"/>
            <w:tcBorders>
              <w:top w:val="single" w:sz="4" w:space="0" w:color="auto"/>
              <w:left w:val="single" w:sz="4" w:space="0" w:color="auto"/>
              <w:bottom w:val="double" w:sz="4" w:space="0" w:color="auto"/>
              <w:right w:val="single" w:sz="4" w:space="0" w:color="auto"/>
            </w:tcBorders>
            <w:vAlign w:val="center"/>
          </w:tcPr>
          <w:p w14:paraId="6C0AC44B" w14:textId="77777777" w:rsidR="00F8504E" w:rsidRPr="00590058" w:rsidRDefault="00F8504E" w:rsidP="00640D1C">
            <w:pPr>
              <w:pStyle w:val="Heading7"/>
              <w:rPr>
                <w:sz w:val="22"/>
                <w:szCs w:val="22"/>
              </w:rPr>
            </w:pPr>
            <w:r w:rsidRPr="00590058">
              <w:rPr>
                <w:sz w:val="22"/>
                <w:szCs w:val="22"/>
              </w:rPr>
              <w:t>12</w:t>
            </w:r>
          </w:p>
        </w:tc>
        <w:tc>
          <w:tcPr>
            <w:tcW w:w="707" w:type="dxa"/>
            <w:tcBorders>
              <w:top w:val="single" w:sz="4" w:space="0" w:color="auto"/>
              <w:left w:val="single" w:sz="4" w:space="0" w:color="auto"/>
              <w:bottom w:val="double" w:sz="4" w:space="0" w:color="auto"/>
              <w:right w:val="single" w:sz="4" w:space="0" w:color="auto"/>
            </w:tcBorders>
            <w:vAlign w:val="center"/>
          </w:tcPr>
          <w:p w14:paraId="74196F7F" w14:textId="77777777" w:rsidR="00F8504E" w:rsidRPr="00590058" w:rsidRDefault="00F8504E" w:rsidP="00640D1C">
            <w:pPr>
              <w:pStyle w:val="Heading7"/>
              <w:rPr>
                <w:sz w:val="22"/>
                <w:szCs w:val="22"/>
              </w:rPr>
            </w:pPr>
            <w:r w:rsidRPr="00590058">
              <w:rPr>
                <w:sz w:val="22"/>
                <w:szCs w:val="22"/>
              </w:rPr>
              <w:t>TBD</w:t>
            </w:r>
          </w:p>
        </w:tc>
      </w:tr>
      <w:tr w:rsidR="00F8504E" w:rsidRPr="00590058" w14:paraId="178905BA" w14:textId="77777777" w:rsidTr="00640D1C">
        <w:trPr>
          <w:trHeight w:val="1520"/>
          <w:jc w:val="center"/>
        </w:trPr>
        <w:tc>
          <w:tcPr>
            <w:tcW w:w="3091" w:type="dxa"/>
            <w:tcBorders>
              <w:top w:val="single" w:sz="4" w:space="0" w:color="auto"/>
              <w:left w:val="single" w:sz="4" w:space="0" w:color="auto"/>
              <w:bottom w:val="double" w:sz="4" w:space="0" w:color="auto"/>
              <w:right w:val="nil"/>
            </w:tcBorders>
          </w:tcPr>
          <w:p w14:paraId="7739A5F4" w14:textId="77777777" w:rsidR="00F8504E" w:rsidRPr="00590058" w:rsidRDefault="00F8504E" w:rsidP="00640D1C">
            <w:pPr>
              <w:jc w:val="right"/>
            </w:pPr>
            <w:r w:rsidRPr="00590058">
              <w:rPr>
                <w:sz w:val="22"/>
                <w:szCs w:val="22"/>
              </w:rPr>
              <w:t>TEST EVENT</w:t>
            </w:r>
          </w:p>
          <w:p w14:paraId="79A06F55" w14:textId="77777777" w:rsidR="00F8504E" w:rsidRPr="00590058" w:rsidRDefault="00F8504E" w:rsidP="00640D1C">
            <w:pPr>
              <w:jc w:val="right"/>
            </w:pPr>
          </w:p>
          <w:p w14:paraId="1ADC0D16" w14:textId="77777777" w:rsidR="00F8504E" w:rsidRPr="00590058" w:rsidRDefault="00F8504E" w:rsidP="00640D1C">
            <w:pPr>
              <w:jc w:val="right"/>
            </w:pPr>
          </w:p>
          <w:p w14:paraId="06EECC8D" w14:textId="77777777" w:rsidR="00F8504E" w:rsidRPr="00590058" w:rsidRDefault="00F8504E" w:rsidP="00640D1C">
            <w:pPr>
              <w:jc w:val="right"/>
            </w:pPr>
          </w:p>
          <w:p w14:paraId="122A029C" w14:textId="77777777" w:rsidR="00F8504E" w:rsidRPr="00590058" w:rsidRDefault="00F8504E" w:rsidP="00640D1C">
            <w:pPr>
              <w:jc w:val="right"/>
              <w:rPr>
                <w:lang w:val="fr-FR"/>
              </w:rPr>
            </w:pPr>
            <w:r w:rsidRPr="00590058">
              <w:rPr>
                <w:sz w:val="22"/>
                <w:szCs w:val="22"/>
                <w:lang w:val="fr-FR"/>
              </w:rPr>
              <w:t>TEST RESOURCE</w:t>
            </w:r>
          </w:p>
        </w:tc>
        <w:tc>
          <w:tcPr>
            <w:tcW w:w="264" w:type="dxa"/>
            <w:tcBorders>
              <w:top w:val="single" w:sz="4" w:space="0" w:color="auto"/>
              <w:left w:val="nil"/>
              <w:bottom w:val="double" w:sz="4" w:space="0" w:color="auto"/>
              <w:right w:val="single" w:sz="4" w:space="0" w:color="auto"/>
            </w:tcBorders>
            <w:textDirection w:val="btLr"/>
          </w:tcPr>
          <w:p w14:paraId="70B2D5CA" w14:textId="77777777" w:rsidR="00F8504E" w:rsidRPr="00590058" w:rsidRDefault="00F8504E" w:rsidP="00640D1C">
            <w:pPr>
              <w:ind w:left="113" w:right="113"/>
              <w:rPr>
                <w:lang w:val="fr-FR"/>
              </w:rPr>
            </w:pPr>
          </w:p>
        </w:tc>
        <w:tc>
          <w:tcPr>
            <w:tcW w:w="683" w:type="dxa"/>
            <w:tcBorders>
              <w:top w:val="single" w:sz="4" w:space="0" w:color="auto"/>
              <w:left w:val="single" w:sz="4" w:space="0" w:color="auto"/>
              <w:bottom w:val="double" w:sz="4" w:space="0" w:color="auto"/>
              <w:right w:val="single" w:sz="4" w:space="0" w:color="auto"/>
            </w:tcBorders>
            <w:textDirection w:val="btLr"/>
            <w:vAlign w:val="center"/>
          </w:tcPr>
          <w:p w14:paraId="17C08C4A" w14:textId="77777777" w:rsidR="00F8504E" w:rsidRPr="00590058" w:rsidRDefault="00F8504E" w:rsidP="00640D1C">
            <w:pPr>
              <w:ind w:left="113" w:right="113"/>
              <w:jc w:val="center"/>
              <w:rPr>
                <w:lang w:val="fr-FR"/>
              </w:rPr>
            </w:pPr>
            <w:r w:rsidRPr="00590058">
              <w:rPr>
                <w:sz w:val="22"/>
                <w:szCs w:val="22"/>
                <w:lang w:val="fr-FR"/>
              </w:rPr>
              <w:t>IT-B1</w:t>
            </w:r>
          </w:p>
        </w:tc>
        <w:tc>
          <w:tcPr>
            <w:tcW w:w="679" w:type="dxa"/>
            <w:tcBorders>
              <w:top w:val="single" w:sz="4" w:space="0" w:color="auto"/>
              <w:left w:val="single" w:sz="4" w:space="0" w:color="auto"/>
              <w:bottom w:val="double" w:sz="4" w:space="0" w:color="auto"/>
              <w:right w:val="single" w:sz="4" w:space="0" w:color="auto"/>
            </w:tcBorders>
            <w:textDirection w:val="btLr"/>
            <w:vAlign w:val="center"/>
          </w:tcPr>
          <w:p w14:paraId="50D2A78F" w14:textId="77777777" w:rsidR="00F8504E" w:rsidRPr="00590058" w:rsidRDefault="00F8504E" w:rsidP="00640D1C">
            <w:pPr>
              <w:ind w:left="113" w:right="113"/>
              <w:jc w:val="center"/>
              <w:rPr>
                <w:lang w:val="fr-FR"/>
              </w:rPr>
            </w:pPr>
            <w:r w:rsidRPr="00590058">
              <w:rPr>
                <w:sz w:val="22"/>
                <w:szCs w:val="22"/>
                <w:lang w:val="fr-FR"/>
              </w:rPr>
              <w:t>IT-B2</w:t>
            </w:r>
          </w:p>
        </w:tc>
        <w:tc>
          <w:tcPr>
            <w:tcW w:w="840" w:type="dxa"/>
            <w:tcBorders>
              <w:top w:val="single" w:sz="4" w:space="0" w:color="auto"/>
              <w:left w:val="single" w:sz="4" w:space="0" w:color="auto"/>
              <w:bottom w:val="double" w:sz="4" w:space="0" w:color="auto"/>
              <w:right w:val="single" w:sz="4" w:space="0" w:color="auto"/>
            </w:tcBorders>
            <w:textDirection w:val="btLr"/>
            <w:vAlign w:val="center"/>
          </w:tcPr>
          <w:p w14:paraId="3C72E706" w14:textId="77777777" w:rsidR="00F8504E" w:rsidRPr="00590058" w:rsidRDefault="00F8504E" w:rsidP="00640D1C">
            <w:pPr>
              <w:ind w:left="113" w:right="113"/>
              <w:jc w:val="center"/>
            </w:pPr>
            <w:r w:rsidRPr="00590058">
              <w:rPr>
                <w:sz w:val="22"/>
                <w:szCs w:val="22"/>
              </w:rPr>
              <w:t>IT-B2 / IT-C1</w:t>
            </w:r>
          </w:p>
        </w:tc>
        <w:tc>
          <w:tcPr>
            <w:tcW w:w="575" w:type="dxa"/>
            <w:tcBorders>
              <w:top w:val="single" w:sz="4" w:space="0" w:color="auto"/>
              <w:left w:val="single" w:sz="4" w:space="0" w:color="auto"/>
              <w:bottom w:val="double" w:sz="4" w:space="0" w:color="auto"/>
              <w:right w:val="single" w:sz="4" w:space="0" w:color="auto"/>
            </w:tcBorders>
            <w:textDirection w:val="btLr"/>
            <w:vAlign w:val="center"/>
          </w:tcPr>
          <w:p w14:paraId="1F15B55C" w14:textId="77777777" w:rsidR="00F8504E" w:rsidRPr="00590058" w:rsidRDefault="00F8504E" w:rsidP="00640D1C">
            <w:pPr>
              <w:ind w:left="113" w:right="113"/>
              <w:jc w:val="center"/>
            </w:pPr>
            <w:r w:rsidRPr="00590058">
              <w:rPr>
                <w:sz w:val="22"/>
                <w:szCs w:val="22"/>
              </w:rPr>
              <w:t>IT-C1</w:t>
            </w:r>
          </w:p>
        </w:tc>
        <w:tc>
          <w:tcPr>
            <w:tcW w:w="638" w:type="dxa"/>
            <w:tcBorders>
              <w:top w:val="single" w:sz="4" w:space="0" w:color="auto"/>
              <w:left w:val="single" w:sz="4" w:space="0" w:color="auto"/>
              <w:bottom w:val="double" w:sz="4" w:space="0" w:color="auto"/>
              <w:right w:val="single" w:sz="4" w:space="0" w:color="auto"/>
            </w:tcBorders>
            <w:textDirection w:val="btLr"/>
            <w:vAlign w:val="center"/>
          </w:tcPr>
          <w:p w14:paraId="1EDB5EA5" w14:textId="77777777" w:rsidR="00F8504E" w:rsidRPr="00590058" w:rsidRDefault="00F8504E" w:rsidP="00640D1C">
            <w:pPr>
              <w:ind w:left="113" w:right="113"/>
              <w:jc w:val="center"/>
              <w:rPr>
                <w:lang w:val="fr-FR"/>
              </w:rPr>
            </w:pPr>
            <w:r w:rsidRPr="00590058">
              <w:rPr>
                <w:sz w:val="22"/>
                <w:szCs w:val="22"/>
                <w:lang w:val="fr-FR"/>
              </w:rPr>
              <w:t>IT-C1</w:t>
            </w:r>
          </w:p>
        </w:tc>
        <w:tc>
          <w:tcPr>
            <w:tcW w:w="683" w:type="dxa"/>
            <w:tcBorders>
              <w:top w:val="single" w:sz="4" w:space="0" w:color="auto"/>
              <w:left w:val="single" w:sz="4" w:space="0" w:color="auto"/>
              <w:bottom w:val="double" w:sz="4" w:space="0" w:color="auto"/>
              <w:right w:val="single" w:sz="4" w:space="0" w:color="auto"/>
            </w:tcBorders>
            <w:textDirection w:val="btLr"/>
            <w:vAlign w:val="center"/>
          </w:tcPr>
          <w:p w14:paraId="60CA99B6" w14:textId="77777777" w:rsidR="00F8504E" w:rsidRPr="00590058" w:rsidRDefault="00F8504E" w:rsidP="00640D1C">
            <w:pPr>
              <w:ind w:left="113" w:right="113"/>
              <w:jc w:val="center"/>
              <w:rPr>
                <w:lang w:val="fr-FR"/>
              </w:rPr>
            </w:pPr>
            <w:r w:rsidRPr="00590058">
              <w:rPr>
                <w:sz w:val="22"/>
                <w:szCs w:val="22"/>
                <w:lang w:val="fr-FR"/>
              </w:rPr>
              <w:t>IT-C2</w:t>
            </w:r>
          </w:p>
        </w:tc>
        <w:tc>
          <w:tcPr>
            <w:tcW w:w="864" w:type="dxa"/>
            <w:tcBorders>
              <w:top w:val="single" w:sz="4" w:space="0" w:color="auto"/>
              <w:left w:val="single" w:sz="4" w:space="0" w:color="auto"/>
              <w:bottom w:val="double" w:sz="4" w:space="0" w:color="auto"/>
              <w:right w:val="single" w:sz="4" w:space="0" w:color="auto"/>
            </w:tcBorders>
            <w:textDirection w:val="btLr"/>
            <w:vAlign w:val="center"/>
          </w:tcPr>
          <w:p w14:paraId="5777B6AE" w14:textId="77777777" w:rsidR="00F8504E" w:rsidRPr="00590058" w:rsidRDefault="00F8504E" w:rsidP="00640D1C">
            <w:pPr>
              <w:ind w:left="113" w:right="113"/>
              <w:jc w:val="center"/>
            </w:pPr>
            <w:r w:rsidRPr="00590058">
              <w:rPr>
                <w:sz w:val="22"/>
                <w:szCs w:val="22"/>
              </w:rPr>
              <w:t>OT-C1</w:t>
            </w:r>
          </w:p>
        </w:tc>
        <w:tc>
          <w:tcPr>
            <w:tcW w:w="707" w:type="dxa"/>
            <w:tcBorders>
              <w:top w:val="single" w:sz="4" w:space="0" w:color="auto"/>
              <w:left w:val="single" w:sz="4" w:space="0" w:color="auto"/>
              <w:bottom w:val="double" w:sz="4" w:space="0" w:color="auto"/>
              <w:right w:val="single" w:sz="4" w:space="0" w:color="auto"/>
            </w:tcBorders>
            <w:textDirection w:val="btLr"/>
          </w:tcPr>
          <w:p w14:paraId="26A809B4" w14:textId="77777777" w:rsidR="00F8504E" w:rsidRPr="00590058" w:rsidRDefault="00F8504E" w:rsidP="00640D1C">
            <w:pPr>
              <w:ind w:left="113" w:right="113"/>
              <w:jc w:val="center"/>
            </w:pPr>
            <w:r w:rsidRPr="00590058">
              <w:rPr>
                <w:sz w:val="22"/>
                <w:szCs w:val="22"/>
              </w:rPr>
              <w:t>OT-D1</w:t>
            </w:r>
          </w:p>
        </w:tc>
      </w:tr>
      <w:tr w:rsidR="00F8504E" w:rsidRPr="00590058" w14:paraId="69B61B6A" w14:textId="77777777" w:rsidTr="00640D1C">
        <w:trPr>
          <w:jc w:val="center"/>
        </w:trPr>
        <w:tc>
          <w:tcPr>
            <w:tcW w:w="3091" w:type="dxa"/>
            <w:tcBorders>
              <w:top w:val="nil"/>
              <w:left w:val="single" w:sz="4" w:space="0" w:color="auto"/>
              <w:bottom w:val="nil"/>
              <w:right w:val="nil"/>
            </w:tcBorders>
            <w:tcMar>
              <w:left w:w="115" w:type="dxa"/>
              <w:right w:w="115" w:type="dxa"/>
            </w:tcMar>
          </w:tcPr>
          <w:p w14:paraId="7EAD610C" w14:textId="77777777" w:rsidR="00F8504E" w:rsidRPr="00590058" w:rsidRDefault="00F8504E" w:rsidP="00640D1C">
            <w:pPr>
              <w:spacing w:before="60" w:after="40"/>
            </w:pPr>
            <w:r w:rsidRPr="00590058">
              <w:rPr>
                <w:sz w:val="22"/>
                <w:szCs w:val="22"/>
              </w:rPr>
              <w:t>Integration Lab</w:t>
            </w:r>
          </w:p>
        </w:tc>
        <w:tc>
          <w:tcPr>
            <w:tcW w:w="264" w:type="dxa"/>
            <w:tcBorders>
              <w:top w:val="nil"/>
              <w:left w:val="nil"/>
              <w:bottom w:val="nil"/>
              <w:right w:val="single" w:sz="4" w:space="0" w:color="auto"/>
            </w:tcBorders>
            <w:tcMar>
              <w:left w:w="115" w:type="dxa"/>
              <w:right w:w="115" w:type="dxa"/>
            </w:tcMar>
            <w:vAlign w:val="center"/>
          </w:tcPr>
          <w:p w14:paraId="5C70F734" w14:textId="77777777" w:rsidR="00F8504E" w:rsidRPr="00590058" w:rsidRDefault="00F8504E" w:rsidP="00640D1C">
            <w:pPr>
              <w:tabs>
                <w:tab w:val="left" w:pos="720"/>
              </w:tabs>
              <w:spacing w:before="60" w:after="40"/>
              <w:jc w:val="center"/>
            </w:pPr>
          </w:p>
        </w:tc>
        <w:tc>
          <w:tcPr>
            <w:tcW w:w="683" w:type="dxa"/>
            <w:tcBorders>
              <w:top w:val="nil"/>
              <w:left w:val="single" w:sz="4" w:space="0" w:color="auto"/>
              <w:bottom w:val="nil"/>
              <w:right w:val="single" w:sz="4" w:space="0" w:color="auto"/>
            </w:tcBorders>
            <w:tcMar>
              <w:left w:w="115" w:type="dxa"/>
              <w:right w:w="115" w:type="dxa"/>
            </w:tcMar>
            <w:vAlign w:val="center"/>
          </w:tcPr>
          <w:p w14:paraId="74C86AD1" w14:textId="77777777" w:rsidR="00F8504E" w:rsidRPr="00590058" w:rsidRDefault="00F8504E" w:rsidP="00640D1C">
            <w:pPr>
              <w:spacing w:before="60" w:after="40"/>
              <w:jc w:val="center"/>
            </w:pPr>
            <w:r w:rsidRPr="00590058">
              <w:rPr>
                <w:sz w:val="22"/>
                <w:szCs w:val="22"/>
              </w:rPr>
              <w:t>X</w:t>
            </w:r>
          </w:p>
        </w:tc>
        <w:tc>
          <w:tcPr>
            <w:tcW w:w="679" w:type="dxa"/>
            <w:tcBorders>
              <w:top w:val="nil"/>
              <w:left w:val="single" w:sz="4" w:space="0" w:color="auto"/>
              <w:bottom w:val="nil"/>
              <w:right w:val="single" w:sz="4" w:space="0" w:color="auto"/>
            </w:tcBorders>
            <w:tcMar>
              <w:left w:w="115" w:type="dxa"/>
              <w:right w:w="115" w:type="dxa"/>
            </w:tcMar>
            <w:vAlign w:val="center"/>
          </w:tcPr>
          <w:p w14:paraId="47B6C777" w14:textId="77777777" w:rsidR="00F8504E" w:rsidRPr="00590058" w:rsidRDefault="00F8504E" w:rsidP="00640D1C">
            <w:pPr>
              <w:spacing w:before="60" w:after="40"/>
              <w:jc w:val="center"/>
            </w:pPr>
            <w:r w:rsidRPr="00590058">
              <w:rPr>
                <w:sz w:val="22"/>
                <w:szCs w:val="22"/>
              </w:rPr>
              <w:t>X</w:t>
            </w:r>
          </w:p>
        </w:tc>
        <w:tc>
          <w:tcPr>
            <w:tcW w:w="840" w:type="dxa"/>
            <w:tcBorders>
              <w:top w:val="nil"/>
              <w:left w:val="single" w:sz="4" w:space="0" w:color="auto"/>
              <w:bottom w:val="nil"/>
              <w:right w:val="single" w:sz="4" w:space="0" w:color="auto"/>
            </w:tcBorders>
            <w:tcMar>
              <w:left w:w="115" w:type="dxa"/>
              <w:right w:w="115" w:type="dxa"/>
            </w:tcMar>
            <w:vAlign w:val="center"/>
          </w:tcPr>
          <w:p w14:paraId="4A0EFDAA" w14:textId="77777777" w:rsidR="00F8504E" w:rsidRPr="00590058" w:rsidRDefault="00F8504E" w:rsidP="00640D1C">
            <w:pPr>
              <w:spacing w:before="60" w:after="40"/>
              <w:jc w:val="center"/>
            </w:pPr>
            <w:r w:rsidRPr="00590058">
              <w:rPr>
                <w:sz w:val="22"/>
                <w:szCs w:val="22"/>
              </w:rPr>
              <w:t>X</w:t>
            </w:r>
          </w:p>
        </w:tc>
        <w:tc>
          <w:tcPr>
            <w:tcW w:w="575" w:type="dxa"/>
            <w:tcBorders>
              <w:top w:val="nil"/>
              <w:left w:val="single" w:sz="4" w:space="0" w:color="auto"/>
              <w:bottom w:val="nil"/>
              <w:right w:val="single" w:sz="4" w:space="0" w:color="auto"/>
            </w:tcBorders>
            <w:tcMar>
              <w:left w:w="115" w:type="dxa"/>
              <w:right w:w="115" w:type="dxa"/>
            </w:tcMar>
            <w:vAlign w:val="center"/>
          </w:tcPr>
          <w:p w14:paraId="3C265001" w14:textId="77777777" w:rsidR="00F8504E" w:rsidRPr="00590058" w:rsidRDefault="00F8504E" w:rsidP="00640D1C">
            <w:pPr>
              <w:spacing w:before="60" w:after="40"/>
              <w:jc w:val="center"/>
            </w:pPr>
            <w:r w:rsidRPr="00590058">
              <w:rPr>
                <w:sz w:val="22"/>
                <w:szCs w:val="22"/>
              </w:rPr>
              <w:t>X</w:t>
            </w:r>
          </w:p>
        </w:tc>
        <w:tc>
          <w:tcPr>
            <w:tcW w:w="638" w:type="dxa"/>
            <w:tcBorders>
              <w:top w:val="nil"/>
              <w:left w:val="single" w:sz="4" w:space="0" w:color="auto"/>
              <w:bottom w:val="nil"/>
              <w:right w:val="single" w:sz="4" w:space="0" w:color="auto"/>
            </w:tcBorders>
            <w:tcMar>
              <w:left w:w="115" w:type="dxa"/>
              <w:right w:w="115" w:type="dxa"/>
            </w:tcMar>
            <w:vAlign w:val="center"/>
          </w:tcPr>
          <w:p w14:paraId="24D809C3" w14:textId="77777777" w:rsidR="00F8504E" w:rsidRPr="00590058" w:rsidRDefault="00F8504E" w:rsidP="00640D1C">
            <w:pPr>
              <w:spacing w:before="60" w:after="40"/>
              <w:jc w:val="center"/>
            </w:pPr>
            <w:r w:rsidRPr="00590058">
              <w:rPr>
                <w:sz w:val="22"/>
                <w:szCs w:val="22"/>
              </w:rPr>
              <w:t>X</w:t>
            </w:r>
          </w:p>
        </w:tc>
        <w:tc>
          <w:tcPr>
            <w:tcW w:w="683" w:type="dxa"/>
            <w:tcBorders>
              <w:top w:val="nil"/>
              <w:left w:val="single" w:sz="4" w:space="0" w:color="auto"/>
              <w:bottom w:val="nil"/>
              <w:right w:val="single" w:sz="4" w:space="0" w:color="auto"/>
            </w:tcBorders>
            <w:tcMar>
              <w:left w:w="115" w:type="dxa"/>
              <w:right w:w="115" w:type="dxa"/>
            </w:tcMar>
            <w:vAlign w:val="center"/>
          </w:tcPr>
          <w:p w14:paraId="0EFB37B0" w14:textId="77777777" w:rsidR="00F8504E" w:rsidRPr="00590058" w:rsidRDefault="00F8504E" w:rsidP="00640D1C">
            <w:pPr>
              <w:spacing w:before="60" w:after="40"/>
              <w:jc w:val="center"/>
            </w:pPr>
            <w:r w:rsidRPr="00590058">
              <w:rPr>
                <w:sz w:val="22"/>
                <w:szCs w:val="22"/>
              </w:rPr>
              <w:t>X</w:t>
            </w:r>
          </w:p>
        </w:tc>
        <w:tc>
          <w:tcPr>
            <w:tcW w:w="864" w:type="dxa"/>
            <w:tcBorders>
              <w:top w:val="nil"/>
              <w:left w:val="single" w:sz="4" w:space="0" w:color="auto"/>
              <w:bottom w:val="nil"/>
              <w:right w:val="single" w:sz="4" w:space="0" w:color="auto"/>
            </w:tcBorders>
            <w:tcMar>
              <w:left w:w="115" w:type="dxa"/>
              <w:right w:w="115" w:type="dxa"/>
            </w:tcMar>
            <w:vAlign w:val="center"/>
          </w:tcPr>
          <w:p w14:paraId="5694171B" w14:textId="77777777" w:rsidR="00F8504E" w:rsidRPr="00590058" w:rsidRDefault="00F8504E" w:rsidP="00640D1C">
            <w:pPr>
              <w:spacing w:before="60" w:after="40"/>
              <w:jc w:val="center"/>
            </w:pPr>
          </w:p>
        </w:tc>
        <w:tc>
          <w:tcPr>
            <w:tcW w:w="707" w:type="dxa"/>
            <w:tcBorders>
              <w:top w:val="nil"/>
              <w:left w:val="single" w:sz="4" w:space="0" w:color="auto"/>
              <w:bottom w:val="nil"/>
              <w:right w:val="single" w:sz="4" w:space="0" w:color="auto"/>
            </w:tcBorders>
            <w:tcMar>
              <w:left w:w="115" w:type="dxa"/>
              <w:right w:w="115" w:type="dxa"/>
            </w:tcMar>
          </w:tcPr>
          <w:p w14:paraId="0A473B2E" w14:textId="77777777" w:rsidR="00F8504E" w:rsidRPr="00590058" w:rsidRDefault="00F8504E" w:rsidP="00640D1C">
            <w:pPr>
              <w:spacing w:before="60" w:after="40"/>
              <w:jc w:val="center"/>
            </w:pPr>
          </w:p>
        </w:tc>
      </w:tr>
      <w:tr w:rsidR="00F8504E" w:rsidRPr="00590058" w14:paraId="79EEBC73" w14:textId="77777777" w:rsidTr="00640D1C">
        <w:trPr>
          <w:jc w:val="center"/>
        </w:trPr>
        <w:tc>
          <w:tcPr>
            <w:tcW w:w="3091" w:type="dxa"/>
            <w:tcBorders>
              <w:top w:val="single" w:sz="4" w:space="0" w:color="auto"/>
              <w:left w:val="single" w:sz="4" w:space="0" w:color="auto"/>
              <w:bottom w:val="single" w:sz="4" w:space="0" w:color="auto"/>
              <w:right w:val="nil"/>
            </w:tcBorders>
            <w:tcMar>
              <w:left w:w="115" w:type="dxa"/>
              <w:right w:w="115" w:type="dxa"/>
            </w:tcMar>
          </w:tcPr>
          <w:p w14:paraId="0A46AB32" w14:textId="77777777" w:rsidR="00F8504E" w:rsidRPr="00590058" w:rsidRDefault="00F8504E" w:rsidP="00640D1C">
            <w:pPr>
              <w:spacing w:before="60" w:after="40"/>
            </w:pPr>
            <w:r w:rsidRPr="00590058">
              <w:rPr>
                <w:sz w:val="22"/>
                <w:szCs w:val="22"/>
              </w:rPr>
              <w:t>Radar Integration Lab</w:t>
            </w:r>
          </w:p>
        </w:tc>
        <w:tc>
          <w:tcPr>
            <w:tcW w:w="264" w:type="dxa"/>
            <w:tcBorders>
              <w:top w:val="single" w:sz="4" w:space="0" w:color="auto"/>
              <w:left w:val="nil"/>
              <w:bottom w:val="single" w:sz="4" w:space="0" w:color="auto"/>
              <w:right w:val="single" w:sz="4" w:space="0" w:color="auto"/>
            </w:tcBorders>
            <w:tcMar>
              <w:left w:w="115" w:type="dxa"/>
              <w:right w:w="115" w:type="dxa"/>
            </w:tcMar>
            <w:vAlign w:val="center"/>
          </w:tcPr>
          <w:p w14:paraId="5422500A" w14:textId="77777777" w:rsidR="00F8504E" w:rsidRPr="00590058" w:rsidRDefault="00F8504E" w:rsidP="00640D1C">
            <w:pPr>
              <w:tabs>
                <w:tab w:val="left" w:pos="720"/>
              </w:tabs>
              <w:spacing w:before="60" w:after="40"/>
              <w:jc w:val="center"/>
            </w:pPr>
          </w:p>
        </w:tc>
        <w:tc>
          <w:tcPr>
            <w:tcW w:w="683"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43657649" w14:textId="77777777" w:rsidR="00F8504E" w:rsidRPr="00590058" w:rsidRDefault="00F8504E" w:rsidP="00640D1C">
            <w:pPr>
              <w:spacing w:before="60" w:after="40"/>
              <w:jc w:val="center"/>
            </w:pPr>
            <w:r w:rsidRPr="00590058">
              <w:rPr>
                <w:sz w:val="22"/>
                <w:szCs w:val="22"/>
              </w:rPr>
              <w:t>X</w:t>
            </w:r>
          </w:p>
        </w:tc>
        <w:tc>
          <w:tcPr>
            <w:tcW w:w="679"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2677A284" w14:textId="77777777" w:rsidR="00F8504E" w:rsidRPr="00590058" w:rsidRDefault="00F8504E" w:rsidP="00640D1C">
            <w:pPr>
              <w:spacing w:before="60" w:after="40"/>
              <w:jc w:val="center"/>
            </w:pPr>
            <w:r w:rsidRPr="00590058">
              <w:rPr>
                <w:sz w:val="22"/>
                <w:szCs w:val="22"/>
              </w:rPr>
              <w:t>X</w:t>
            </w:r>
          </w:p>
        </w:tc>
        <w:tc>
          <w:tcPr>
            <w:tcW w:w="84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56A26D2E" w14:textId="77777777" w:rsidR="00F8504E" w:rsidRPr="00590058" w:rsidRDefault="00F8504E" w:rsidP="00640D1C">
            <w:pPr>
              <w:spacing w:before="60" w:after="40"/>
              <w:jc w:val="center"/>
            </w:pPr>
            <w:r w:rsidRPr="00590058">
              <w:rPr>
                <w:sz w:val="22"/>
                <w:szCs w:val="22"/>
              </w:rPr>
              <w:t>X</w:t>
            </w:r>
          </w:p>
        </w:tc>
        <w:tc>
          <w:tcPr>
            <w:tcW w:w="57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304365A3" w14:textId="77777777" w:rsidR="00F8504E" w:rsidRPr="00590058" w:rsidRDefault="00F8504E" w:rsidP="00640D1C">
            <w:pPr>
              <w:spacing w:before="60" w:after="40"/>
              <w:jc w:val="center"/>
            </w:pPr>
            <w:r w:rsidRPr="00590058">
              <w:rPr>
                <w:sz w:val="22"/>
                <w:szCs w:val="22"/>
              </w:rPr>
              <w:t>X</w:t>
            </w:r>
          </w:p>
        </w:tc>
        <w:tc>
          <w:tcPr>
            <w:tcW w:w="63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249EF595" w14:textId="77777777" w:rsidR="00F8504E" w:rsidRPr="00590058" w:rsidRDefault="00F8504E" w:rsidP="00640D1C">
            <w:pPr>
              <w:spacing w:before="60" w:after="40"/>
              <w:jc w:val="center"/>
            </w:pPr>
            <w:r w:rsidRPr="00590058">
              <w:rPr>
                <w:sz w:val="22"/>
                <w:szCs w:val="22"/>
              </w:rPr>
              <w:t>X</w:t>
            </w:r>
          </w:p>
        </w:tc>
        <w:tc>
          <w:tcPr>
            <w:tcW w:w="683"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01402708" w14:textId="77777777" w:rsidR="00F8504E" w:rsidRPr="00590058" w:rsidRDefault="00F8504E" w:rsidP="00640D1C">
            <w:pPr>
              <w:spacing w:before="60" w:after="40"/>
              <w:jc w:val="center"/>
            </w:pPr>
            <w:r w:rsidRPr="00590058">
              <w:rPr>
                <w:sz w:val="22"/>
                <w:szCs w:val="22"/>
              </w:rPr>
              <w:t>X</w:t>
            </w:r>
          </w:p>
        </w:tc>
        <w:tc>
          <w:tcPr>
            <w:tcW w:w="864"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525FF7A" w14:textId="77777777" w:rsidR="00F8504E" w:rsidRPr="00590058" w:rsidRDefault="00F8504E" w:rsidP="00640D1C">
            <w:pPr>
              <w:spacing w:before="60" w:after="40"/>
              <w:jc w:val="center"/>
            </w:pPr>
          </w:p>
        </w:tc>
        <w:tc>
          <w:tcPr>
            <w:tcW w:w="707" w:type="dxa"/>
            <w:tcBorders>
              <w:top w:val="single" w:sz="4" w:space="0" w:color="auto"/>
              <w:left w:val="single" w:sz="4" w:space="0" w:color="auto"/>
              <w:bottom w:val="single" w:sz="4" w:space="0" w:color="auto"/>
              <w:right w:val="single" w:sz="4" w:space="0" w:color="auto"/>
            </w:tcBorders>
            <w:tcMar>
              <w:left w:w="115" w:type="dxa"/>
              <w:right w:w="115" w:type="dxa"/>
            </w:tcMar>
          </w:tcPr>
          <w:p w14:paraId="6DC6AD2E" w14:textId="77777777" w:rsidR="00F8504E" w:rsidRPr="00590058" w:rsidRDefault="00F8504E" w:rsidP="00640D1C">
            <w:pPr>
              <w:spacing w:before="60" w:after="40"/>
              <w:jc w:val="center"/>
            </w:pPr>
          </w:p>
        </w:tc>
      </w:tr>
      <w:tr w:rsidR="00F8504E" w:rsidRPr="00590058" w14:paraId="05294596" w14:textId="77777777" w:rsidTr="00640D1C">
        <w:trPr>
          <w:jc w:val="center"/>
        </w:trPr>
        <w:tc>
          <w:tcPr>
            <w:tcW w:w="3091" w:type="dxa"/>
            <w:tcBorders>
              <w:top w:val="single" w:sz="4" w:space="0" w:color="auto"/>
              <w:left w:val="single" w:sz="4" w:space="0" w:color="auto"/>
              <w:bottom w:val="single" w:sz="4" w:space="0" w:color="auto"/>
              <w:right w:val="nil"/>
            </w:tcBorders>
            <w:tcMar>
              <w:left w:w="115" w:type="dxa"/>
              <w:right w:w="115" w:type="dxa"/>
            </w:tcMar>
          </w:tcPr>
          <w:p w14:paraId="56C07E3D" w14:textId="77777777" w:rsidR="00F8504E" w:rsidRPr="00590058" w:rsidRDefault="00F8504E" w:rsidP="00640D1C">
            <w:pPr>
              <w:spacing w:before="60" w:after="40"/>
            </w:pPr>
            <w:r w:rsidRPr="00590058">
              <w:rPr>
                <w:sz w:val="22"/>
                <w:szCs w:val="22"/>
              </w:rPr>
              <w:t>Loads (flights)</w:t>
            </w:r>
          </w:p>
        </w:tc>
        <w:tc>
          <w:tcPr>
            <w:tcW w:w="264" w:type="dxa"/>
            <w:tcBorders>
              <w:top w:val="single" w:sz="4" w:space="0" w:color="auto"/>
              <w:left w:val="nil"/>
              <w:bottom w:val="single" w:sz="4" w:space="0" w:color="auto"/>
              <w:right w:val="single" w:sz="4" w:space="0" w:color="auto"/>
            </w:tcBorders>
            <w:tcMar>
              <w:left w:w="115" w:type="dxa"/>
              <w:right w:w="115" w:type="dxa"/>
            </w:tcMar>
            <w:vAlign w:val="center"/>
          </w:tcPr>
          <w:p w14:paraId="31B7CABE" w14:textId="77777777" w:rsidR="00F8504E" w:rsidRPr="00590058" w:rsidRDefault="00F8504E" w:rsidP="00640D1C">
            <w:pPr>
              <w:tabs>
                <w:tab w:val="left" w:pos="720"/>
              </w:tabs>
              <w:spacing w:before="60" w:after="40"/>
              <w:jc w:val="center"/>
            </w:pPr>
          </w:p>
        </w:tc>
        <w:tc>
          <w:tcPr>
            <w:tcW w:w="683" w:type="dxa"/>
            <w:tcBorders>
              <w:top w:val="single" w:sz="4" w:space="0" w:color="auto"/>
              <w:left w:val="single" w:sz="4" w:space="0" w:color="auto"/>
              <w:bottom w:val="single" w:sz="4" w:space="0" w:color="auto"/>
              <w:right w:val="single" w:sz="4" w:space="0" w:color="auto"/>
            </w:tcBorders>
            <w:tcMar>
              <w:left w:w="115" w:type="dxa"/>
              <w:right w:w="115" w:type="dxa"/>
            </w:tcMar>
          </w:tcPr>
          <w:p w14:paraId="72E9BA08" w14:textId="77777777" w:rsidR="00F8504E" w:rsidRPr="00590058" w:rsidRDefault="00F8504E" w:rsidP="00640D1C">
            <w:pPr>
              <w:spacing w:before="60" w:after="40"/>
              <w:jc w:val="center"/>
            </w:pPr>
          </w:p>
        </w:tc>
        <w:tc>
          <w:tcPr>
            <w:tcW w:w="679"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0B92AB09" w14:textId="77777777" w:rsidR="00F8504E" w:rsidRPr="00590058" w:rsidRDefault="00F8504E" w:rsidP="00640D1C">
            <w:pPr>
              <w:spacing w:before="60" w:after="40"/>
              <w:jc w:val="center"/>
            </w:pPr>
          </w:p>
        </w:tc>
        <w:tc>
          <w:tcPr>
            <w:tcW w:w="84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4B841ED" w14:textId="77777777" w:rsidR="00F8504E" w:rsidRPr="00590058" w:rsidRDefault="00F8504E" w:rsidP="00640D1C">
            <w:pPr>
              <w:spacing w:before="60" w:after="40"/>
              <w:jc w:val="center"/>
            </w:pPr>
          </w:p>
        </w:tc>
        <w:tc>
          <w:tcPr>
            <w:tcW w:w="57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7BC5E9C6" w14:textId="77777777" w:rsidR="00F8504E" w:rsidRPr="00590058" w:rsidRDefault="00F8504E" w:rsidP="00640D1C">
            <w:pPr>
              <w:spacing w:before="60" w:after="40"/>
              <w:jc w:val="center"/>
            </w:pPr>
          </w:p>
        </w:tc>
        <w:tc>
          <w:tcPr>
            <w:tcW w:w="638" w:type="dxa"/>
            <w:tcBorders>
              <w:top w:val="single" w:sz="4" w:space="0" w:color="auto"/>
              <w:left w:val="single" w:sz="4" w:space="0" w:color="auto"/>
              <w:bottom w:val="single" w:sz="4" w:space="0" w:color="auto"/>
              <w:right w:val="single" w:sz="4" w:space="0" w:color="auto"/>
            </w:tcBorders>
            <w:tcMar>
              <w:left w:w="115" w:type="dxa"/>
              <w:right w:w="115" w:type="dxa"/>
            </w:tcMar>
          </w:tcPr>
          <w:p w14:paraId="72A65879" w14:textId="77777777" w:rsidR="00F8504E" w:rsidRPr="00590058" w:rsidRDefault="00F8504E" w:rsidP="00640D1C">
            <w:pPr>
              <w:spacing w:before="60" w:after="40"/>
              <w:jc w:val="center"/>
            </w:pPr>
          </w:p>
        </w:tc>
        <w:tc>
          <w:tcPr>
            <w:tcW w:w="683"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729D0A6C" w14:textId="77777777" w:rsidR="00F8504E" w:rsidRPr="00590058" w:rsidRDefault="00F8504E" w:rsidP="00640D1C">
            <w:pPr>
              <w:spacing w:before="60" w:after="40"/>
              <w:jc w:val="center"/>
            </w:pPr>
          </w:p>
        </w:tc>
        <w:tc>
          <w:tcPr>
            <w:tcW w:w="864"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0DA5C3CE" w14:textId="77777777" w:rsidR="00F8504E" w:rsidRPr="00590058" w:rsidRDefault="00F8504E" w:rsidP="00640D1C">
            <w:pPr>
              <w:spacing w:before="60" w:after="40"/>
              <w:jc w:val="center"/>
            </w:pPr>
          </w:p>
        </w:tc>
        <w:tc>
          <w:tcPr>
            <w:tcW w:w="707" w:type="dxa"/>
            <w:tcBorders>
              <w:top w:val="single" w:sz="4" w:space="0" w:color="auto"/>
              <w:left w:val="single" w:sz="4" w:space="0" w:color="auto"/>
              <w:bottom w:val="single" w:sz="4" w:space="0" w:color="auto"/>
              <w:right w:val="single" w:sz="4" w:space="0" w:color="auto"/>
            </w:tcBorders>
            <w:tcMar>
              <w:left w:w="115" w:type="dxa"/>
              <w:right w:w="115" w:type="dxa"/>
            </w:tcMar>
          </w:tcPr>
          <w:p w14:paraId="2B555EF9" w14:textId="77777777" w:rsidR="00F8504E" w:rsidRPr="00590058" w:rsidRDefault="00F8504E" w:rsidP="00640D1C">
            <w:pPr>
              <w:spacing w:before="60" w:after="40"/>
              <w:jc w:val="center"/>
            </w:pPr>
          </w:p>
        </w:tc>
      </w:tr>
      <w:tr w:rsidR="00F8504E" w:rsidRPr="00590058" w14:paraId="777825F6" w14:textId="77777777" w:rsidTr="00640D1C">
        <w:trPr>
          <w:jc w:val="center"/>
        </w:trPr>
        <w:tc>
          <w:tcPr>
            <w:tcW w:w="3091" w:type="dxa"/>
            <w:tcBorders>
              <w:top w:val="single" w:sz="4" w:space="0" w:color="auto"/>
              <w:left w:val="single" w:sz="4" w:space="0" w:color="auto"/>
              <w:bottom w:val="single" w:sz="4" w:space="0" w:color="auto"/>
              <w:right w:val="nil"/>
            </w:tcBorders>
            <w:tcMar>
              <w:left w:w="115" w:type="dxa"/>
              <w:right w:w="115" w:type="dxa"/>
            </w:tcMar>
          </w:tcPr>
          <w:p w14:paraId="1B5F37C7" w14:textId="77777777" w:rsidR="00F8504E" w:rsidRPr="00590058" w:rsidRDefault="00F8504E" w:rsidP="00640D1C">
            <w:pPr>
              <w:pStyle w:val="Default"/>
              <w:spacing w:before="60" w:after="40"/>
              <w:rPr>
                <w:sz w:val="22"/>
                <w:szCs w:val="22"/>
              </w:rPr>
            </w:pPr>
            <w:r w:rsidRPr="00590058">
              <w:rPr>
                <w:color w:val="auto"/>
                <w:sz w:val="22"/>
                <w:szCs w:val="22"/>
              </w:rPr>
              <w:t>Operating Area #1 (flights)</w:t>
            </w:r>
          </w:p>
        </w:tc>
        <w:tc>
          <w:tcPr>
            <w:tcW w:w="264" w:type="dxa"/>
            <w:tcBorders>
              <w:top w:val="single" w:sz="4" w:space="0" w:color="auto"/>
              <w:left w:val="nil"/>
              <w:bottom w:val="single" w:sz="4" w:space="0" w:color="auto"/>
              <w:right w:val="single" w:sz="4" w:space="0" w:color="auto"/>
            </w:tcBorders>
            <w:tcMar>
              <w:left w:w="115" w:type="dxa"/>
              <w:right w:w="115" w:type="dxa"/>
            </w:tcMar>
            <w:vAlign w:val="center"/>
          </w:tcPr>
          <w:p w14:paraId="2EEB8E2F" w14:textId="77777777" w:rsidR="00F8504E" w:rsidRPr="00590058" w:rsidRDefault="00F8504E" w:rsidP="00640D1C">
            <w:pPr>
              <w:tabs>
                <w:tab w:val="left" w:pos="720"/>
              </w:tabs>
              <w:spacing w:before="60" w:after="40"/>
              <w:jc w:val="center"/>
            </w:pPr>
          </w:p>
        </w:tc>
        <w:tc>
          <w:tcPr>
            <w:tcW w:w="683"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DBA6017" w14:textId="77777777" w:rsidR="00F8504E" w:rsidRPr="00590058" w:rsidRDefault="00F8504E" w:rsidP="00640D1C">
            <w:pPr>
              <w:spacing w:before="60" w:after="40"/>
              <w:jc w:val="center"/>
            </w:pPr>
          </w:p>
        </w:tc>
        <w:tc>
          <w:tcPr>
            <w:tcW w:w="679"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20522FB" w14:textId="77777777" w:rsidR="00F8504E" w:rsidRPr="00590058" w:rsidRDefault="00F8504E" w:rsidP="00640D1C">
            <w:pPr>
              <w:spacing w:before="60" w:after="40"/>
              <w:jc w:val="center"/>
            </w:pPr>
            <w:r w:rsidRPr="00590058">
              <w:rPr>
                <w:sz w:val="22"/>
                <w:szCs w:val="22"/>
              </w:rPr>
              <w:t>X</w:t>
            </w:r>
            <w:r w:rsidRPr="00590058">
              <w:rPr>
                <w:sz w:val="22"/>
                <w:szCs w:val="22"/>
                <w:vertAlign w:val="superscript"/>
              </w:rPr>
              <w:t>(1)</w:t>
            </w:r>
          </w:p>
        </w:tc>
        <w:tc>
          <w:tcPr>
            <w:tcW w:w="84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6A1BBBBE" w14:textId="77777777" w:rsidR="00F8504E" w:rsidRPr="00590058" w:rsidRDefault="00F8504E" w:rsidP="00640D1C">
            <w:pPr>
              <w:spacing w:before="60" w:after="40"/>
              <w:jc w:val="center"/>
            </w:pPr>
            <w:r w:rsidRPr="00590058">
              <w:rPr>
                <w:sz w:val="22"/>
                <w:szCs w:val="22"/>
              </w:rPr>
              <w:t>X</w:t>
            </w:r>
            <w:r w:rsidRPr="00590058">
              <w:rPr>
                <w:sz w:val="22"/>
                <w:szCs w:val="22"/>
                <w:vertAlign w:val="superscript"/>
              </w:rPr>
              <w:t>(1)</w:t>
            </w:r>
          </w:p>
        </w:tc>
        <w:tc>
          <w:tcPr>
            <w:tcW w:w="57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44FE4995" w14:textId="77777777" w:rsidR="00F8504E" w:rsidRPr="00590058" w:rsidRDefault="00F8504E" w:rsidP="00640D1C">
            <w:pPr>
              <w:spacing w:before="60" w:after="40"/>
              <w:jc w:val="center"/>
            </w:pPr>
          </w:p>
        </w:tc>
        <w:tc>
          <w:tcPr>
            <w:tcW w:w="638" w:type="dxa"/>
            <w:tcBorders>
              <w:top w:val="single" w:sz="4" w:space="0" w:color="auto"/>
              <w:left w:val="single" w:sz="4" w:space="0" w:color="auto"/>
              <w:bottom w:val="single" w:sz="4" w:space="0" w:color="auto"/>
              <w:right w:val="single" w:sz="4" w:space="0" w:color="auto"/>
            </w:tcBorders>
            <w:tcMar>
              <w:left w:w="115" w:type="dxa"/>
              <w:right w:w="115" w:type="dxa"/>
            </w:tcMar>
          </w:tcPr>
          <w:p w14:paraId="6A599FA2" w14:textId="77777777" w:rsidR="00F8504E" w:rsidRPr="00590058" w:rsidRDefault="00F8504E" w:rsidP="00640D1C">
            <w:pPr>
              <w:spacing w:before="60" w:after="40"/>
              <w:jc w:val="center"/>
            </w:pPr>
          </w:p>
        </w:tc>
        <w:tc>
          <w:tcPr>
            <w:tcW w:w="683"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0B4E0723" w14:textId="77777777" w:rsidR="00F8504E" w:rsidRPr="00590058" w:rsidRDefault="00F8504E" w:rsidP="00640D1C">
            <w:pPr>
              <w:spacing w:before="60" w:after="40"/>
              <w:jc w:val="center"/>
            </w:pPr>
          </w:p>
        </w:tc>
        <w:tc>
          <w:tcPr>
            <w:tcW w:w="864"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4B7471CD" w14:textId="77777777" w:rsidR="00F8504E" w:rsidRPr="00590058" w:rsidRDefault="00F8504E" w:rsidP="00640D1C">
            <w:pPr>
              <w:spacing w:before="60" w:after="40"/>
              <w:jc w:val="center"/>
            </w:pPr>
            <w:r w:rsidRPr="00590058">
              <w:rPr>
                <w:sz w:val="22"/>
                <w:szCs w:val="22"/>
              </w:rPr>
              <w:t xml:space="preserve">X </w:t>
            </w:r>
            <w:r w:rsidRPr="00590058">
              <w:rPr>
                <w:sz w:val="22"/>
                <w:szCs w:val="22"/>
                <w:vertAlign w:val="superscript"/>
              </w:rPr>
              <w:t>(1)</w:t>
            </w:r>
          </w:p>
        </w:tc>
        <w:tc>
          <w:tcPr>
            <w:tcW w:w="707"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4D3EA621" w14:textId="77777777" w:rsidR="00F8504E" w:rsidRPr="00590058" w:rsidRDefault="00F8504E" w:rsidP="00640D1C">
            <w:pPr>
              <w:spacing w:before="60" w:after="40"/>
              <w:jc w:val="center"/>
            </w:pPr>
            <w:r w:rsidRPr="00590058">
              <w:rPr>
                <w:sz w:val="22"/>
                <w:szCs w:val="22"/>
              </w:rPr>
              <w:t xml:space="preserve">X </w:t>
            </w:r>
            <w:r w:rsidRPr="00590058">
              <w:rPr>
                <w:sz w:val="22"/>
                <w:szCs w:val="22"/>
                <w:vertAlign w:val="superscript"/>
              </w:rPr>
              <w:t>(2)</w:t>
            </w:r>
          </w:p>
        </w:tc>
      </w:tr>
      <w:tr w:rsidR="00F8504E" w:rsidRPr="00590058" w14:paraId="73E15A3B" w14:textId="77777777" w:rsidTr="00640D1C">
        <w:trPr>
          <w:jc w:val="center"/>
        </w:trPr>
        <w:tc>
          <w:tcPr>
            <w:tcW w:w="3091" w:type="dxa"/>
            <w:tcBorders>
              <w:top w:val="single" w:sz="4" w:space="0" w:color="auto"/>
              <w:left w:val="single" w:sz="4" w:space="0" w:color="auto"/>
              <w:bottom w:val="single" w:sz="4" w:space="0" w:color="auto"/>
              <w:right w:val="nil"/>
            </w:tcBorders>
            <w:tcMar>
              <w:left w:w="115" w:type="dxa"/>
              <w:right w:w="115" w:type="dxa"/>
            </w:tcMar>
          </w:tcPr>
          <w:p w14:paraId="575556BC" w14:textId="77777777" w:rsidR="00F8504E" w:rsidRPr="00590058" w:rsidRDefault="00F8504E" w:rsidP="00640D1C">
            <w:pPr>
              <w:spacing w:before="60" w:after="40"/>
            </w:pPr>
            <w:r w:rsidRPr="00590058">
              <w:rPr>
                <w:sz w:val="22"/>
                <w:szCs w:val="22"/>
              </w:rPr>
              <w:t>Operating Area #2 (flights)</w:t>
            </w:r>
          </w:p>
        </w:tc>
        <w:tc>
          <w:tcPr>
            <w:tcW w:w="264" w:type="dxa"/>
            <w:tcBorders>
              <w:top w:val="single" w:sz="4" w:space="0" w:color="auto"/>
              <w:left w:val="nil"/>
              <w:bottom w:val="single" w:sz="4" w:space="0" w:color="auto"/>
              <w:right w:val="single" w:sz="4" w:space="0" w:color="auto"/>
            </w:tcBorders>
            <w:tcMar>
              <w:left w:w="115" w:type="dxa"/>
              <w:right w:w="115" w:type="dxa"/>
            </w:tcMar>
            <w:vAlign w:val="center"/>
          </w:tcPr>
          <w:p w14:paraId="7FED5A9C" w14:textId="77777777" w:rsidR="00F8504E" w:rsidRPr="00590058" w:rsidRDefault="00F8504E" w:rsidP="00640D1C">
            <w:pPr>
              <w:tabs>
                <w:tab w:val="left" w:pos="720"/>
              </w:tabs>
              <w:spacing w:before="60" w:after="40"/>
              <w:jc w:val="center"/>
            </w:pPr>
          </w:p>
        </w:tc>
        <w:tc>
          <w:tcPr>
            <w:tcW w:w="683"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4FBA1D97" w14:textId="77777777" w:rsidR="00F8504E" w:rsidRPr="00590058" w:rsidRDefault="00F8504E" w:rsidP="00640D1C">
            <w:pPr>
              <w:spacing w:before="60" w:after="40"/>
              <w:jc w:val="center"/>
              <w:rPr>
                <w:vertAlign w:val="superscript"/>
              </w:rPr>
            </w:pPr>
          </w:p>
        </w:tc>
        <w:tc>
          <w:tcPr>
            <w:tcW w:w="679"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320DFAB4" w14:textId="77777777" w:rsidR="00F8504E" w:rsidRPr="00590058" w:rsidRDefault="00F8504E" w:rsidP="00640D1C">
            <w:pPr>
              <w:spacing w:before="60" w:after="40"/>
              <w:jc w:val="center"/>
            </w:pPr>
            <w:r w:rsidRPr="00590058">
              <w:rPr>
                <w:sz w:val="22"/>
                <w:szCs w:val="22"/>
              </w:rPr>
              <w:t>50</w:t>
            </w:r>
            <w:r w:rsidRPr="00590058">
              <w:rPr>
                <w:sz w:val="22"/>
                <w:szCs w:val="22"/>
                <w:vertAlign w:val="superscript"/>
              </w:rPr>
              <w:t>(1)</w:t>
            </w:r>
          </w:p>
        </w:tc>
        <w:tc>
          <w:tcPr>
            <w:tcW w:w="84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5D57A4DB" w14:textId="77777777" w:rsidR="00F8504E" w:rsidRPr="00590058" w:rsidRDefault="00F8504E" w:rsidP="00640D1C">
            <w:pPr>
              <w:spacing w:before="60" w:after="40"/>
              <w:jc w:val="center"/>
            </w:pPr>
            <w:r w:rsidRPr="00590058">
              <w:rPr>
                <w:sz w:val="22"/>
                <w:szCs w:val="22"/>
              </w:rPr>
              <w:t>132</w:t>
            </w:r>
            <w:r w:rsidRPr="00590058">
              <w:rPr>
                <w:sz w:val="22"/>
                <w:szCs w:val="22"/>
                <w:vertAlign w:val="superscript"/>
              </w:rPr>
              <w:t>(1)</w:t>
            </w:r>
          </w:p>
        </w:tc>
        <w:tc>
          <w:tcPr>
            <w:tcW w:w="57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065C3AC2" w14:textId="77777777" w:rsidR="00F8504E" w:rsidRPr="00590058" w:rsidRDefault="00F8504E" w:rsidP="00640D1C">
            <w:pPr>
              <w:spacing w:before="60" w:after="40"/>
              <w:jc w:val="center"/>
            </w:pPr>
            <w:r w:rsidRPr="00590058">
              <w:rPr>
                <w:sz w:val="22"/>
                <w:szCs w:val="22"/>
              </w:rPr>
              <w:t>60</w:t>
            </w:r>
          </w:p>
        </w:tc>
        <w:tc>
          <w:tcPr>
            <w:tcW w:w="63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B46C5BF" w14:textId="77777777" w:rsidR="00F8504E" w:rsidRPr="00590058" w:rsidRDefault="00F8504E" w:rsidP="00640D1C">
            <w:pPr>
              <w:spacing w:before="60" w:after="40"/>
              <w:jc w:val="center"/>
            </w:pPr>
            <w:r w:rsidRPr="00590058">
              <w:rPr>
                <w:sz w:val="22"/>
                <w:szCs w:val="22"/>
              </w:rPr>
              <w:t>100</w:t>
            </w:r>
          </w:p>
        </w:tc>
        <w:tc>
          <w:tcPr>
            <w:tcW w:w="683"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051CFCBE" w14:textId="77777777" w:rsidR="00F8504E" w:rsidRPr="00590058" w:rsidRDefault="00F8504E" w:rsidP="00640D1C">
            <w:pPr>
              <w:spacing w:before="60" w:after="40"/>
              <w:jc w:val="center"/>
            </w:pPr>
            <w:r w:rsidRPr="00590058">
              <w:rPr>
                <w:sz w:val="22"/>
                <w:szCs w:val="22"/>
              </w:rPr>
              <w:t>140</w:t>
            </w:r>
          </w:p>
        </w:tc>
        <w:tc>
          <w:tcPr>
            <w:tcW w:w="864"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4418BC05" w14:textId="77777777" w:rsidR="00F8504E" w:rsidRPr="00590058" w:rsidRDefault="00F8504E" w:rsidP="00640D1C">
            <w:pPr>
              <w:spacing w:before="60" w:after="40"/>
              <w:jc w:val="center"/>
            </w:pPr>
            <w:r w:rsidRPr="00590058">
              <w:rPr>
                <w:sz w:val="22"/>
                <w:szCs w:val="22"/>
              </w:rPr>
              <w:t xml:space="preserve">X </w:t>
            </w:r>
            <w:r w:rsidRPr="00590058">
              <w:rPr>
                <w:sz w:val="22"/>
                <w:szCs w:val="22"/>
                <w:vertAlign w:val="superscript"/>
              </w:rPr>
              <w:t>(1)</w:t>
            </w:r>
          </w:p>
        </w:tc>
        <w:tc>
          <w:tcPr>
            <w:tcW w:w="707"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03F1F219" w14:textId="77777777" w:rsidR="00F8504E" w:rsidRPr="00590058" w:rsidRDefault="00F8504E" w:rsidP="00640D1C">
            <w:pPr>
              <w:spacing w:before="60" w:after="40"/>
              <w:jc w:val="center"/>
            </w:pPr>
            <w:r w:rsidRPr="00590058">
              <w:rPr>
                <w:sz w:val="22"/>
                <w:szCs w:val="22"/>
              </w:rPr>
              <w:t xml:space="preserve">X </w:t>
            </w:r>
            <w:r w:rsidRPr="00590058">
              <w:rPr>
                <w:sz w:val="22"/>
                <w:szCs w:val="22"/>
                <w:vertAlign w:val="superscript"/>
              </w:rPr>
              <w:t>(2)</w:t>
            </w:r>
          </w:p>
        </w:tc>
      </w:tr>
      <w:tr w:rsidR="00F8504E" w:rsidRPr="00590058" w14:paraId="1D9814A9" w14:textId="77777777" w:rsidTr="00640D1C">
        <w:trPr>
          <w:jc w:val="center"/>
        </w:trPr>
        <w:tc>
          <w:tcPr>
            <w:tcW w:w="3091" w:type="dxa"/>
            <w:tcBorders>
              <w:top w:val="single" w:sz="4" w:space="0" w:color="auto"/>
              <w:left w:val="single" w:sz="4" w:space="0" w:color="auto"/>
              <w:bottom w:val="single" w:sz="4" w:space="0" w:color="auto"/>
              <w:right w:val="nil"/>
            </w:tcBorders>
            <w:tcMar>
              <w:left w:w="115" w:type="dxa"/>
              <w:right w:w="115" w:type="dxa"/>
            </w:tcMar>
          </w:tcPr>
          <w:p w14:paraId="274F8FA2" w14:textId="77777777" w:rsidR="00F8504E" w:rsidRPr="00590058" w:rsidRDefault="00F8504E" w:rsidP="00640D1C">
            <w:pPr>
              <w:spacing w:before="60" w:after="40"/>
            </w:pPr>
            <w:r w:rsidRPr="00590058">
              <w:rPr>
                <w:sz w:val="22"/>
                <w:szCs w:val="22"/>
              </w:rPr>
              <w:t>Northeast CONUS Overland (flights)</w:t>
            </w:r>
          </w:p>
        </w:tc>
        <w:tc>
          <w:tcPr>
            <w:tcW w:w="264" w:type="dxa"/>
            <w:tcBorders>
              <w:top w:val="single" w:sz="4" w:space="0" w:color="auto"/>
              <w:left w:val="nil"/>
              <w:bottom w:val="single" w:sz="4" w:space="0" w:color="auto"/>
              <w:right w:val="single" w:sz="4" w:space="0" w:color="auto"/>
            </w:tcBorders>
            <w:tcMar>
              <w:left w:w="115" w:type="dxa"/>
              <w:right w:w="115" w:type="dxa"/>
            </w:tcMar>
            <w:vAlign w:val="center"/>
          </w:tcPr>
          <w:p w14:paraId="3245F99E" w14:textId="77777777" w:rsidR="00F8504E" w:rsidRPr="00590058" w:rsidRDefault="00F8504E" w:rsidP="00640D1C">
            <w:pPr>
              <w:tabs>
                <w:tab w:val="left" w:pos="720"/>
              </w:tabs>
              <w:spacing w:before="60" w:after="40"/>
              <w:jc w:val="center"/>
            </w:pPr>
          </w:p>
        </w:tc>
        <w:tc>
          <w:tcPr>
            <w:tcW w:w="683" w:type="dxa"/>
            <w:tcBorders>
              <w:top w:val="single" w:sz="4" w:space="0" w:color="auto"/>
              <w:left w:val="single" w:sz="4" w:space="0" w:color="auto"/>
              <w:bottom w:val="single" w:sz="4" w:space="0" w:color="auto"/>
              <w:right w:val="single" w:sz="4" w:space="0" w:color="auto"/>
            </w:tcBorders>
            <w:tcMar>
              <w:left w:w="115" w:type="dxa"/>
              <w:right w:w="115" w:type="dxa"/>
            </w:tcMar>
          </w:tcPr>
          <w:p w14:paraId="4185EBFA" w14:textId="77777777" w:rsidR="00F8504E" w:rsidRPr="00590058" w:rsidRDefault="00F8504E" w:rsidP="00640D1C">
            <w:pPr>
              <w:spacing w:before="60" w:after="40"/>
              <w:jc w:val="center"/>
            </w:pPr>
          </w:p>
        </w:tc>
        <w:tc>
          <w:tcPr>
            <w:tcW w:w="679"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49BABDE5" w14:textId="77777777" w:rsidR="00F8504E" w:rsidRPr="00590058" w:rsidRDefault="00F8504E" w:rsidP="00640D1C">
            <w:pPr>
              <w:spacing w:before="60" w:after="40"/>
              <w:jc w:val="center"/>
            </w:pPr>
            <w:r w:rsidRPr="00590058">
              <w:rPr>
                <w:sz w:val="22"/>
                <w:szCs w:val="22"/>
              </w:rPr>
              <w:t>10</w:t>
            </w:r>
          </w:p>
        </w:tc>
        <w:tc>
          <w:tcPr>
            <w:tcW w:w="84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C13DF7F" w14:textId="77777777" w:rsidR="00F8504E" w:rsidRPr="00590058" w:rsidRDefault="00F8504E" w:rsidP="00640D1C">
            <w:pPr>
              <w:spacing w:before="60" w:after="40"/>
              <w:jc w:val="center"/>
            </w:pPr>
          </w:p>
        </w:tc>
        <w:tc>
          <w:tcPr>
            <w:tcW w:w="57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4171D4CB" w14:textId="77777777" w:rsidR="00F8504E" w:rsidRPr="00590058" w:rsidRDefault="00F8504E" w:rsidP="00640D1C">
            <w:pPr>
              <w:spacing w:before="60" w:after="40"/>
              <w:jc w:val="center"/>
            </w:pPr>
          </w:p>
        </w:tc>
        <w:tc>
          <w:tcPr>
            <w:tcW w:w="638" w:type="dxa"/>
            <w:tcBorders>
              <w:top w:val="single" w:sz="4" w:space="0" w:color="auto"/>
              <w:left w:val="single" w:sz="4" w:space="0" w:color="auto"/>
              <w:bottom w:val="single" w:sz="4" w:space="0" w:color="auto"/>
              <w:right w:val="single" w:sz="4" w:space="0" w:color="auto"/>
            </w:tcBorders>
            <w:tcMar>
              <w:left w:w="115" w:type="dxa"/>
              <w:right w:w="115" w:type="dxa"/>
            </w:tcMar>
          </w:tcPr>
          <w:p w14:paraId="46FD386D" w14:textId="77777777" w:rsidR="00F8504E" w:rsidRPr="00590058" w:rsidRDefault="00F8504E" w:rsidP="00640D1C">
            <w:pPr>
              <w:spacing w:before="60" w:after="40"/>
              <w:jc w:val="center"/>
            </w:pPr>
          </w:p>
        </w:tc>
        <w:tc>
          <w:tcPr>
            <w:tcW w:w="683"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7B6A8EC7" w14:textId="77777777" w:rsidR="00F8504E" w:rsidRPr="00590058" w:rsidRDefault="00F8504E" w:rsidP="00640D1C">
            <w:pPr>
              <w:spacing w:before="60" w:after="40"/>
              <w:jc w:val="center"/>
            </w:pPr>
          </w:p>
        </w:tc>
        <w:tc>
          <w:tcPr>
            <w:tcW w:w="864"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41F458B0" w14:textId="77777777" w:rsidR="00F8504E" w:rsidRPr="00590058" w:rsidRDefault="00F8504E" w:rsidP="00640D1C">
            <w:pPr>
              <w:spacing w:before="60" w:after="40"/>
              <w:jc w:val="center"/>
            </w:pPr>
            <w:r w:rsidRPr="00590058">
              <w:rPr>
                <w:sz w:val="22"/>
                <w:szCs w:val="22"/>
              </w:rPr>
              <w:t xml:space="preserve">X </w:t>
            </w:r>
            <w:r w:rsidRPr="00590058">
              <w:rPr>
                <w:sz w:val="22"/>
                <w:szCs w:val="22"/>
                <w:vertAlign w:val="superscript"/>
              </w:rPr>
              <w:t>(1)</w:t>
            </w:r>
          </w:p>
        </w:tc>
        <w:tc>
          <w:tcPr>
            <w:tcW w:w="707"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55FB1D18" w14:textId="77777777" w:rsidR="00F8504E" w:rsidRPr="00590058" w:rsidRDefault="00F8504E" w:rsidP="00640D1C">
            <w:pPr>
              <w:spacing w:before="60" w:after="40"/>
              <w:jc w:val="center"/>
            </w:pPr>
            <w:r w:rsidRPr="00590058">
              <w:rPr>
                <w:sz w:val="22"/>
                <w:szCs w:val="22"/>
              </w:rPr>
              <w:t xml:space="preserve">X </w:t>
            </w:r>
            <w:r w:rsidRPr="00590058">
              <w:rPr>
                <w:sz w:val="22"/>
                <w:szCs w:val="22"/>
                <w:vertAlign w:val="superscript"/>
              </w:rPr>
              <w:t>(2)</w:t>
            </w:r>
          </w:p>
        </w:tc>
      </w:tr>
      <w:tr w:rsidR="00F8504E" w:rsidRPr="00590058" w14:paraId="4A664195" w14:textId="77777777" w:rsidTr="00640D1C">
        <w:trPr>
          <w:jc w:val="center"/>
        </w:trPr>
        <w:tc>
          <w:tcPr>
            <w:tcW w:w="3091" w:type="dxa"/>
            <w:tcBorders>
              <w:top w:val="single" w:sz="4" w:space="0" w:color="auto"/>
              <w:left w:val="single" w:sz="4" w:space="0" w:color="auto"/>
              <w:bottom w:val="single" w:sz="4" w:space="0" w:color="auto"/>
              <w:right w:val="nil"/>
            </w:tcBorders>
            <w:tcMar>
              <w:left w:w="115" w:type="dxa"/>
              <w:right w:w="115" w:type="dxa"/>
            </w:tcMar>
          </w:tcPr>
          <w:p w14:paraId="6E5D634B" w14:textId="77777777" w:rsidR="00F8504E" w:rsidRPr="00590058" w:rsidRDefault="00F8504E" w:rsidP="00640D1C">
            <w:pPr>
              <w:spacing w:before="60" w:after="40"/>
            </w:pPr>
            <w:r w:rsidRPr="00590058">
              <w:rPr>
                <w:sz w:val="22"/>
                <w:szCs w:val="22"/>
              </w:rPr>
              <w:t>SOCAL Operating Areas (flights)</w:t>
            </w:r>
          </w:p>
        </w:tc>
        <w:tc>
          <w:tcPr>
            <w:tcW w:w="264" w:type="dxa"/>
            <w:tcBorders>
              <w:top w:val="single" w:sz="4" w:space="0" w:color="auto"/>
              <w:left w:val="nil"/>
              <w:bottom w:val="single" w:sz="4" w:space="0" w:color="auto"/>
              <w:right w:val="single" w:sz="4" w:space="0" w:color="auto"/>
            </w:tcBorders>
            <w:tcMar>
              <w:left w:w="115" w:type="dxa"/>
              <w:right w:w="115" w:type="dxa"/>
            </w:tcMar>
            <w:vAlign w:val="center"/>
          </w:tcPr>
          <w:p w14:paraId="0FB73487" w14:textId="77777777" w:rsidR="00F8504E" w:rsidRPr="00590058" w:rsidRDefault="00F8504E" w:rsidP="00640D1C">
            <w:pPr>
              <w:tabs>
                <w:tab w:val="left" w:pos="720"/>
              </w:tabs>
              <w:spacing w:before="60" w:after="40"/>
              <w:jc w:val="center"/>
            </w:pPr>
          </w:p>
        </w:tc>
        <w:tc>
          <w:tcPr>
            <w:tcW w:w="683" w:type="dxa"/>
            <w:tcBorders>
              <w:top w:val="single" w:sz="4" w:space="0" w:color="auto"/>
              <w:left w:val="single" w:sz="4" w:space="0" w:color="auto"/>
              <w:bottom w:val="single" w:sz="4" w:space="0" w:color="auto"/>
              <w:right w:val="single" w:sz="4" w:space="0" w:color="auto"/>
            </w:tcBorders>
            <w:tcMar>
              <w:left w:w="115" w:type="dxa"/>
              <w:right w:w="115" w:type="dxa"/>
            </w:tcMar>
          </w:tcPr>
          <w:p w14:paraId="0266D153" w14:textId="77777777" w:rsidR="00F8504E" w:rsidRPr="00590058" w:rsidRDefault="00F8504E" w:rsidP="00640D1C">
            <w:pPr>
              <w:spacing w:before="60" w:after="40"/>
              <w:jc w:val="center"/>
            </w:pPr>
          </w:p>
        </w:tc>
        <w:tc>
          <w:tcPr>
            <w:tcW w:w="679"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3D790C0F" w14:textId="77777777" w:rsidR="00F8504E" w:rsidRPr="00590058" w:rsidRDefault="00F8504E" w:rsidP="00640D1C">
            <w:pPr>
              <w:spacing w:before="60" w:after="40"/>
              <w:jc w:val="center"/>
            </w:pPr>
          </w:p>
        </w:tc>
        <w:tc>
          <w:tcPr>
            <w:tcW w:w="84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67D06A0D" w14:textId="77777777" w:rsidR="00F8504E" w:rsidRPr="00590058" w:rsidRDefault="00F8504E" w:rsidP="00640D1C">
            <w:pPr>
              <w:spacing w:before="60" w:after="40"/>
              <w:jc w:val="center"/>
            </w:pPr>
          </w:p>
        </w:tc>
        <w:tc>
          <w:tcPr>
            <w:tcW w:w="57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418153F5" w14:textId="77777777" w:rsidR="00F8504E" w:rsidRPr="00590058" w:rsidRDefault="00F8504E" w:rsidP="00640D1C">
            <w:pPr>
              <w:spacing w:before="60" w:after="40"/>
              <w:jc w:val="center"/>
            </w:pPr>
            <w:r w:rsidRPr="00590058">
              <w:rPr>
                <w:sz w:val="22"/>
                <w:szCs w:val="22"/>
              </w:rPr>
              <w:t>X</w:t>
            </w:r>
          </w:p>
        </w:tc>
        <w:tc>
          <w:tcPr>
            <w:tcW w:w="638" w:type="dxa"/>
            <w:tcBorders>
              <w:top w:val="single" w:sz="4" w:space="0" w:color="auto"/>
              <w:left w:val="single" w:sz="4" w:space="0" w:color="auto"/>
              <w:bottom w:val="single" w:sz="4" w:space="0" w:color="auto"/>
              <w:right w:val="single" w:sz="4" w:space="0" w:color="auto"/>
            </w:tcBorders>
            <w:tcMar>
              <w:left w:w="115" w:type="dxa"/>
              <w:right w:w="115" w:type="dxa"/>
            </w:tcMar>
          </w:tcPr>
          <w:p w14:paraId="197EB2AD" w14:textId="77777777" w:rsidR="00F8504E" w:rsidRPr="00590058" w:rsidRDefault="00F8504E" w:rsidP="00640D1C">
            <w:pPr>
              <w:spacing w:before="60" w:after="40"/>
              <w:jc w:val="center"/>
            </w:pPr>
          </w:p>
        </w:tc>
        <w:tc>
          <w:tcPr>
            <w:tcW w:w="683"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2C995411" w14:textId="77777777" w:rsidR="00F8504E" w:rsidRPr="00590058" w:rsidRDefault="00F8504E" w:rsidP="00640D1C">
            <w:pPr>
              <w:spacing w:before="60" w:after="40"/>
              <w:jc w:val="center"/>
            </w:pPr>
            <w:r w:rsidRPr="00590058">
              <w:rPr>
                <w:sz w:val="22"/>
                <w:szCs w:val="22"/>
              </w:rPr>
              <w:t>X</w:t>
            </w:r>
          </w:p>
        </w:tc>
        <w:tc>
          <w:tcPr>
            <w:tcW w:w="864"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13AD304" w14:textId="77777777" w:rsidR="00F8504E" w:rsidRPr="00590058" w:rsidRDefault="00F8504E" w:rsidP="00640D1C">
            <w:pPr>
              <w:spacing w:before="60" w:after="40"/>
              <w:jc w:val="center"/>
            </w:pPr>
          </w:p>
        </w:tc>
        <w:tc>
          <w:tcPr>
            <w:tcW w:w="707"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8BDF4D5" w14:textId="77777777" w:rsidR="00F8504E" w:rsidRPr="00590058" w:rsidRDefault="00F8504E" w:rsidP="00640D1C">
            <w:pPr>
              <w:spacing w:before="60" w:after="40"/>
              <w:jc w:val="center"/>
            </w:pPr>
          </w:p>
        </w:tc>
      </w:tr>
      <w:tr w:rsidR="00F8504E" w:rsidRPr="00590058" w14:paraId="069A679D" w14:textId="77777777" w:rsidTr="00640D1C">
        <w:trPr>
          <w:jc w:val="center"/>
        </w:trPr>
        <w:tc>
          <w:tcPr>
            <w:tcW w:w="3091" w:type="dxa"/>
            <w:tcBorders>
              <w:top w:val="single" w:sz="4" w:space="0" w:color="auto"/>
              <w:left w:val="single" w:sz="4" w:space="0" w:color="auto"/>
              <w:bottom w:val="single" w:sz="4" w:space="0" w:color="auto"/>
              <w:right w:val="nil"/>
            </w:tcBorders>
            <w:tcMar>
              <w:left w:w="115" w:type="dxa"/>
              <w:right w:w="115" w:type="dxa"/>
            </w:tcMar>
          </w:tcPr>
          <w:p w14:paraId="4FEEBF6E" w14:textId="77777777" w:rsidR="00F8504E" w:rsidRPr="00590058" w:rsidRDefault="00F8504E" w:rsidP="00640D1C">
            <w:pPr>
              <w:spacing w:before="60" w:after="40"/>
            </w:pPr>
            <w:r w:rsidRPr="00590058">
              <w:rPr>
                <w:sz w:val="22"/>
                <w:szCs w:val="22"/>
              </w:rPr>
              <w:t>Shielded Hangar (hours)</w:t>
            </w:r>
          </w:p>
        </w:tc>
        <w:tc>
          <w:tcPr>
            <w:tcW w:w="264" w:type="dxa"/>
            <w:tcBorders>
              <w:top w:val="single" w:sz="4" w:space="0" w:color="auto"/>
              <w:left w:val="nil"/>
              <w:bottom w:val="single" w:sz="4" w:space="0" w:color="auto"/>
              <w:right w:val="single" w:sz="4" w:space="0" w:color="auto"/>
            </w:tcBorders>
            <w:tcMar>
              <w:left w:w="115" w:type="dxa"/>
              <w:right w:w="115" w:type="dxa"/>
            </w:tcMar>
            <w:vAlign w:val="center"/>
          </w:tcPr>
          <w:p w14:paraId="1532B1AF" w14:textId="77777777" w:rsidR="00F8504E" w:rsidRPr="00590058" w:rsidRDefault="00F8504E" w:rsidP="00640D1C">
            <w:pPr>
              <w:tabs>
                <w:tab w:val="left" w:pos="720"/>
              </w:tabs>
              <w:spacing w:before="60" w:after="40"/>
              <w:jc w:val="center"/>
            </w:pPr>
          </w:p>
        </w:tc>
        <w:tc>
          <w:tcPr>
            <w:tcW w:w="683" w:type="dxa"/>
            <w:tcBorders>
              <w:top w:val="single" w:sz="4" w:space="0" w:color="auto"/>
              <w:left w:val="single" w:sz="4" w:space="0" w:color="auto"/>
              <w:bottom w:val="single" w:sz="4" w:space="0" w:color="auto"/>
              <w:right w:val="single" w:sz="4" w:space="0" w:color="auto"/>
            </w:tcBorders>
            <w:tcMar>
              <w:left w:w="115" w:type="dxa"/>
              <w:right w:w="115" w:type="dxa"/>
            </w:tcMar>
          </w:tcPr>
          <w:p w14:paraId="54D74E6E" w14:textId="77777777" w:rsidR="00F8504E" w:rsidRPr="00590058" w:rsidRDefault="00F8504E" w:rsidP="00640D1C">
            <w:pPr>
              <w:spacing w:before="60" w:after="40"/>
              <w:jc w:val="center"/>
            </w:pPr>
          </w:p>
        </w:tc>
        <w:tc>
          <w:tcPr>
            <w:tcW w:w="679"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62E8B337" w14:textId="77777777" w:rsidR="00F8504E" w:rsidRPr="00590058" w:rsidRDefault="00F8504E" w:rsidP="00640D1C">
            <w:pPr>
              <w:spacing w:before="60" w:after="40"/>
              <w:jc w:val="center"/>
            </w:pPr>
          </w:p>
        </w:tc>
        <w:tc>
          <w:tcPr>
            <w:tcW w:w="84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4303C58" w14:textId="77777777" w:rsidR="00F8504E" w:rsidRPr="00590058" w:rsidRDefault="00F8504E" w:rsidP="00640D1C">
            <w:pPr>
              <w:spacing w:before="60" w:after="40"/>
              <w:jc w:val="center"/>
            </w:pPr>
            <w:r w:rsidRPr="00590058">
              <w:rPr>
                <w:sz w:val="22"/>
                <w:szCs w:val="22"/>
              </w:rPr>
              <w:t>160</w:t>
            </w:r>
          </w:p>
        </w:tc>
        <w:tc>
          <w:tcPr>
            <w:tcW w:w="57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987BD02" w14:textId="77777777" w:rsidR="00F8504E" w:rsidRPr="00590058" w:rsidRDefault="00F8504E" w:rsidP="00640D1C">
            <w:pPr>
              <w:spacing w:before="60" w:after="40"/>
              <w:jc w:val="center"/>
            </w:pPr>
          </w:p>
        </w:tc>
        <w:tc>
          <w:tcPr>
            <w:tcW w:w="638" w:type="dxa"/>
            <w:tcBorders>
              <w:top w:val="single" w:sz="4" w:space="0" w:color="auto"/>
              <w:left w:val="single" w:sz="4" w:space="0" w:color="auto"/>
              <w:bottom w:val="single" w:sz="4" w:space="0" w:color="auto"/>
              <w:right w:val="single" w:sz="4" w:space="0" w:color="auto"/>
            </w:tcBorders>
            <w:tcMar>
              <w:left w:w="115" w:type="dxa"/>
              <w:right w:w="115" w:type="dxa"/>
            </w:tcMar>
          </w:tcPr>
          <w:p w14:paraId="076AC2AF" w14:textId="77777777" w:rsidR="00F8504E" w:rsidRPr="00590058" w:rsidRDefault="00F8504E" w:rsidP="00640D1C">
            <w:pPr>
              <w:spacing w:before="60" w:after="40"/>
              <w:jc w:val="center"/>
            </w:pPr>
          </w:p>
        </w:tc>
        <w:tc>
          <w:tcPr>
            <w:tcW w:w="683"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25BB5598" w14:textId="77777777" w:rsidR="00F8504E" w:rsidRPr="00590058" w:rsidRDefault="00F8504E" w:rsidP="00640D1C">
            <w:pPr>
              <w:spacing w:before="60" w:after="40"/>
              <w:jc w:val="center"/>
            </w:pPr>
            <w:r w:rsidRPr="00590058">
              <w:rPr>
                <w:sz w:val="22"/>
                <w:szCs w:val="22"/>
              </w:rPr>
              <w:t>160</w:t>
            </w:r>
          </w:p>
        </w:tc>
        <w:tc>
          <w:tcPr>
            <w:tcW w:w="864"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ECF6D88" w14:textId="77777777" w:rsidR="00F8504E" w:rsidRPr="00590058" w:rsidRDefault="00F8504E" w:rsidP="00640D1C">
            <w:pPr>
              <w:spacing w:before="60" w:after="40"/>
              <w:jc w:val="center"/>
            </w:pPr>
          </w:p>
        </w:tc>
        <w:tc>
          <w:tcPr>
            <w:tcW w:w="707" w:type="dxa"/>
            <w:tcBorders>
              <w:top w:val="single" w:sz="4" w:space="0" w:color="auto"/>
              <w:left w:val="single" w:sz="4" w:space="0" w:color="auto"/>
              <w:bottom w:val="single" w:sz="4" w:space="0" w:color="auto"/>
              <w:right w:val="single" w:sz="4" w:space="0" w:color="auto"/>
            </w:tcBorders>
            <w:tcMar>
              <w:left w:w="115" w:type="dxa"/>
              <w:right w:w="115" w:type="dxa"/>
            </w:tcMar>
          </w:tcPr>
          <w:p w14:paraId="16A9AE8F" w14:textId="77777777" w:rsidR="00F8504E" w:rsidRPr="00590058" w:rsidRDefault="00F8504E" w:rsidP="00640D1C">
            <w:pPr>
              <w:spacing w:before="60" w:after="40"/>
              <w:jc w:val="center"/>
            </w:pPr>
          </w:p>
        </w:tc>
      </w:tr>
      <w:tr w:rsidR="00F8504E" w:rsidRPr="00590058" w14:paraId="7B2AEE2B" w14:textId="77777777" w:rsidTr="00640D1C">
        <w:trPr>
          <w:jc w:val="center"/>
        </w:trPr>
        <w:tc>
          <w:tcPr>
            <w:tcW w:w="3091" w:type="dxa"/>
            <w:tcBorders>
              <w:top w:val="single" w:sz="4" w:space="0" w:color="auto"/>
              <w:left w:val="single" w:sz="4" w:space="0" w:color="auto"/>
              <w:bottom w:val="single" w:sz="4" w:space="0" w:color="auto"/>
              <w:right w:val="nil"/>
            </w:tcBorders>
            <w:tcMar>
              <w:left w:w="115" w:type="dxa"/>
              <w:right w:w="115" w:type="dxa"/>
            </w:tcMar>
          </w:tcPr>
          <w:p w14:paraId="6C85A655" w14:textId="77777777" w:rsidR="00F8504E" w:rsidRPr="00590058" w:rsidRDefault="00F8504E" w:rsidP="00640D1C">
            <w:pPr>
              <w:spacing w:before="60" w:after="40"/>
            </w:pPr>
            <w:r w:rsidRPr="00590058">
              <w:rPr>
                <w:sz w:val="22"/>
                <w:szCs w:val="22"/>
              </w:rPr>
              <w:t>Electromagnetic Radiation Facility (hours)</w:t>
            </w:r>
          </w:p>
        </w:tc>
        <w:tc>
          <w:tcPr>
            <w:tcW w:w="264" w:type="dxa"/>
            <w:tcBorders>
              <w:top w:val="single" w:sz="4" w:space="0" w:color="auto"/>
              <w:left w:val="nil"/>
              <w:bottom w:val="single" w:sz="4" w:space="0" w:color="auto"/>
              <w:right w:val="single" w:sz="4" w:space="0" w:color="auto"/>
            </w:tcBorders>
            <w:tcMar>
              <w:left w:w="115" w:type="dxa"/>
              <w:right w:w="115" w:type="dxa"/>
            </w:tcMar>
            <w:vAlign w:val="center"/>
          </w:tcPr>
          <w:p w14:paraId="5E4B02D6" w14:textId="77777777" w:rsidR="00F8504E" w:rsidRPr="00590058" w:rsidRDefault="00F8504E" w:rsidP="00640D1C">
            <w:pPr>
              <w:tabs>
                <w:tab w:val="left" w:pos="720"/>
              </w:tabs>
              <w:spacing w:before="60" w:after="40"/>
              <w:jc w:val="center"/>
            </w:pPr>
          </w:p>
        </w:tc>
        <w:tc>
          <w:tcPr>
            <w:tcW w:w="683" w:type="dxa"/>
            <w:tcBorders>
              <w:top w:val="single" w:sz="4" w:space="0" w:color="auto"/>
              <w:left w:val="single" w:sz="4" w:space="0" w:color="auto"/>
              <w:bottom w:val="single" w:sz="4" w:space="0" w:color="auto"/>
              <w:right w:val="single" w:sz="4" w:space="0" w:color="auto"/>
            </w:tcBorders>
            <w:tcMar>
              <w:left w:w="115" w:type="dxa"/>
              <w:right w:w="115" w:type="dxa"/>
            </w:tcMar>
          </w:tcPr>
          <w:p w14:paraId="7EB8C499" w14:textId="77777777" w:rsidR="00F8504E" w:rsidRPr="00590058" w:rsidRDefault="00F8504E" w:rsidP="00640D1C">
            <w:pPr>
              <w:spacing w:before="60" w:after="40"/>
              <w:jc w:val="center"/>
            </w:pPr>
          </w:p>
        </w:tc>
        <w:tc>
          <w:tcPr>
            <w:tcW w:w="679"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15B2143" w14:textId="77777777" w:rsidR="00F8504E" w:rsidRPr="00590058" w:rsidRDefault="00F8504E" w:rsidP="00640D1C">
            <w:pPr>
              <w:spacing w:before="60" w:after="40"/>
              <w:jc w:val="center"/>
            </w:pPr>
          </w:p>
        </w:tc>
        <w:tc>
          <w:tcPr>
            <w:tcW w:w="84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7017CE98" w14:textId="77777777" w:rsidR="00F8504E" w:rsidRPr="00590058" w:rsidRDefault="00F8504E" w:rsidP="00640D1C">
            <w:pPr>
              <w:spacing w:before="60" w:after="40"/>
              <w:jc w:val="center"/>
            </w:pPr>
            <w:r w:rsidRPr="00590058">
              <w:rPr>
                <w:sz w:val="22"/>
                <w:szCs w:val="22"/>
              </w:rPr>
              <w:t>40</w:t>
            </w:r>
          </w:p>
        </w:tc>
        <w:tc>
          <w:tcPr>
            <w:tcW w:w="57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5C5D9374" w14:textId="77777777" w:rsidR="00F8504E" w:rsidRPr="00590058" w:rsidRDefault="00F8504E" w:rsidP="00640D1C">
            <w:pPr>
              <w:spacing w:before="60" w:after="40"/>
              <w:jc w:val="center"/>
            </w:pPr>
          </w:p>
        </w:tc>
        <w:tc>
          <w:tcPr>
            <w:tcW w:w="638" w:type="dxa"/>
            <w:tcBorders>
              <w:top w:val="single" w:sz="4" w:space="0" w:color="auto"/>
              <w:left w:val="single" w:sz="4" w:space="0" w:color="auto"/>
              <w:bottom w:val="single" w:sz="4" w:space="0" w:color="auto"/>
              <w:right w:val="single" w:sz="4" w:space="0" w:color="auto"/>
            </w:tcBorders>
            <w:tcMar>
              <w:left w:w="115" w:type="dxa"/>
              <w:right w:w="115" w:type="dxa"/>
            </w:tcMar>
          </w:tcPr>
          <w:p w14:paraId="0CEEBB43" w14:textId="77777777" w:rsidR="00F8504E" w:rsidRPr="00590058" w:rsidRDefault="00F8504E" w:rsidP="00640D1C">
            <w:pPr>
              <w:spacing w:before="60" w:after="40"/>
              <w:jc w:val="center"/>
            </w:pPr>
          </w:p>
        </w:tc>
        <w:tc>
          <w:tcPr>
            <w:tcW w:w="683"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3D929EF4" w14:textId="77777777" w:rsidR="00F8504E" w:rsidRPr="00590058" w:rsidRDefault="00F8504E" w:rsidP="00640D1C">
            <w:pPr>
              <w:spacing w:before="60" w:after="40"/>
              <w:jc w:val="center"/>
            </w:pPr>
            <w:r w:rsidRPr="00590058">
              <w:rPr>
                <w:sz w:val="22"/>
                <w:szCs w:val="22"/>
              </w:rPr>
              <w:t>40</w:t>
            </w:r>
          </w:p>
        </w:tc>
        <w:tc>
          <w:tcPr>
            <w:tcW w:w="864"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3CE8D786" w14:textId="77777777" w:rsidR="00F8504E" w:rsidRPr="00590058" w:rsidRDefault="00F8504E" w:rsidP="00640D1C">
            <w:pPr>
              <w:spacing w:before="60" w:after="40"/>
              <w:jc w:val="center"/>
            </w:pPr>
          </w:p>
        </w:tc>
        <w:tc>
          <w:tcPr>
            <w:tcW w:w="707" w:type="dxa"/>
            <w:tcBorders>
              <w:top w:val="single" w:sz="4" w:space="0" w:color="auto"/>
              <w:left w:val="single" w:sz="4" w:space="0" w:color="auto"/>
              <w:bottom w:val="single" w:sz="4" w:space="0" w:color="auto"/>
              <w:right w:val="single" w:sz="4" w:space="0" w:color="auto"/>
            </w:tcBorders>
            <w:tcMar>
              <w:left w:w="115" w:type="dxa"/>
              <w:right w:w="115" w:type="dxa"/>
            </w:tcMar>
          </w:tcPr>
          <w:p w14:paraId="4BA10433" w14:textId="77777777" w:rsidR="00F8504E" w:rsidRPr="00590058" w:rsidRDefault="00F8504E" w:rsidP="00640D1C">
            <w:pPr>
              <w:spacing w:before="60" w:after="40"/>
              <w:jc w:val="center"/>
            </w:pPr>
          </w:p>
        </w:tc>
      </w:tr>
      <w:tr w:rsidR="00F8504E" w:rsidRPr="00590058" w14:paraId="56CAAC5B" w14:textId="77777777" w:rsidTr="00640D1C">
        <w:trPr>
          <w:jc w:val="center"/>
        </w:trPr>
        <w:tc>
          <w:tcPr>
            <w:tcW w:w="3091" w:type="dxa"/>
            <w:tcBorders>
              <w:top w:val="single" w:sz="4" w:space="0" w:color="auto"/>
              <w:left w:val="single" w:sz="4" w:space="0" w:color="auto"/>
              <w:bottom w:val="single" w:sz="4" w:space="0" w:color="auto"/>
              <w:right w:val="nil"/>
            </w:tcBorders>
            <w:tcMar>
              <w:left w:w="115" w:type="dxa"/>
              <w:right w:w="115" w:type="dxa"/>
            </w:tcMar>
          </w:tcPr>
          <w:p w14:paraId="38FFD910" w14:textId="77777777" w:rsidR="00F8504E" w:rsidRPr="00590058" w:rsidRDefault="00F8504E" w:rsidP="00640D1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60" w:after="40"/>
            </w:pPr>
            <w:r w:rsidRPr="00590058">
              <w:rPr>
                <w:sz w:val="22"/>
                <w:szCs w:val="22"/>
              </w:rPr>
              <w:t xml:space="preserve">Arresting Gear </w:t>
            </w:r>
          </w:p>
          <w:p w14:paraId="4A3714F3" w14:textId="77777777" w:rsidR="00F8504E" w:rsidRPr="00590058" w:rsidRDefault="00F8504E" w:rsidP="00640D1C">
            <w:pPr>
              <w:spacing w:before="60" w:after="40"/>
            </w:pPr>
            <w:r w:rsidRPr="00590058">
              <w:rPr>
                <w:sz w:val="22"/>
                <w:szCs w:val="22"/>
              </w:rPr>
              <w:t>(Mk 7 Mod 3)(events)</w:t>
            </w:r>
          </w:p>
        </w:tc>
        <w:tc>
          <w:tcPr>
            <w:tcW w:w="264" w:type="dxa"/>
            <w:tcBorders>
              <w:top w:val="single" w:sz="4" w:space="0" w:color="auto"/>
              <w:left w:val="nil"/>
              <w:bottom w:val="single" w:sz="4" w:space="0" w:color="auto"/>
              <w:right w:val="single" w:sz="4" w:space="0" w:color="auto"/>
            </w:tcBorders>
            <w:tcMar>
              <w:left w:w="115" w:type="dxa"/>
              <w:right w:w="115" w:type="dxa"/>
            </w:tcMar>
            <w:vAlign w:val="center"/>
          </w:tcPr>
          <w:p w14:paraId="3E2B9BD3" w14:textId="77777777" w:rsidR="00F8504E" w:rsidRPr="00590058" w:rsidRDefault="00F8504E" w:rsidP="00640D1C">
            <w:pPr>
              <w:tabs>
                <w:tab w:val="left" w:pos="720"/>
              </w:tabs>
              <w:spacing w:before="60" w:after="40"/>
              <w:jc w:val="center"/>
            </w:pPr>
          </w:p>
        </w:tc>
        <w:tc>
          <w:tcPr>
            <w:tcW w:w="683" w:type="dxa"/>
            <w:tcBorders>
              <w:top w:val="single" w:sz="4" w:space="0" w:color="auto"/>
              <w:left w:val="single" w:sz="4" w:space="0" w:color="auto"/>
              <w:bottom w:val="single" w:sz="4" w:space="0" w:color="auto"/>
              <w:right w:val="single" w:sz="4" w:space="0" w:color="auto"/>
            </w:tcBorders>
            <w:tcMar>
              <w:left w:w="115" w:type="dxa"/>
              <w:right w:w="115" w:type="dxa"/>
            </w:tcMar>
          </w:tcPr>
          <w:p w14:paraId="2A05B68F" w14:textId="77777777" w:rsidR="00F8504E" w:rsidRPr="00590058" w:rsidRDefault="00F8504E" w:rsidP="00640D1C">
            <w:pPr>
              <w:spacing w:before="60" w:after="40"/>
              <w:jc w:val="center"/>
            </w:pPr>
          </w:p>
        </w:tc>
        <w:tc>
          <w:tcPr>
            <w:tcW w:w="679"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38395BAC" w14:textId="77777777" w:rsidR="00F8504E" w:rsidRPr="00590058" w:rsidRDefault="00F8504E" w:rsidP="00640D1C">
            <w:pPr>
              <w:spacing w:before="60" w:after="40"/>
              <w:jc w:val="center"/>
            </w:pPr>
          </w:p>
        </w:tc>
        <w:tc>
          <w:tcPr>
            <w:tcW w:w="84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0B7EB984" w14:textId="77777777" w:rsidR="00F8504E" w:rsidRPr="00590058" w:rsidRDefault="00F8504E" w:rsidP="00640D1C">
            <w:pPr>
              <w:spacing w:before="60" w:after="40"/>
              <w:jc w:val="center"/>
            </w:pPr>
          </w:p>
        </w:tc>
        <w:tc>
          <w:tcPr>
            <w:tcW w:w="57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79FC33D" w14:textId="77777777" w:rsidR="00F8504E" w:rsidRPr="00590058" w:rsidRDefault="00F8504E" w:rsidP="00640D1C">
            <w:pPr>
              <w:spacing w:before="60" w:after="40"/>
              <w:jc w:val="center"/>
            </w:pPr>
            <w:r w:rsidRPr="00590058">
              <w:rPr>
                <w:sz w:val="22"/>
                <w:szCs w:val="22"/>
              </w:rPr>
              <w:t>10</w:t>
            </w:r>
          </w:p>
        </w:tc>
        <w:tc>
          <w:tcPr>
            <w:tcW w:w="638" w:type="dxa"/>
            <w:tcBorders>
              <w:top w:val="single" w:sz="4" w:space="0" w:color="auto"/>
              <w:left w:val="single" w:sz="4" w:space="0" w:color="auto"/>
              <w:bottom w:val="single" w:sz="4" w:space="0" w:color="auto"/>
              <w:right w:val="single" w:sz="4" w:space="0" w:color="auto"/>
            </w:tcBorders>
            <w:tcMar>
              <w:left w:w="115" w:type="dxa"/>
              <w:right w:w="115" w:type="dxa"/>
            </w:tcMar>
          </w:tcPr>
          <w:p w14:paraId="6711BD2C" w14:textId="77777777" w:rsidR="00F8504E" w:rsidRPr="00590058" w:rsidRDefault="00F8504E" w:rsidP="00640D1C">
            <w:pPr>
              <w:spacing w:before="60" w:after="40"/>
              <w:jc w:val="center"/>
            </w:pPr>
          </w:p>
        </w:tc>
        <w:tc>
          <w:tcPr>
            <w:tcW w:w="683"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2E931BCD" w14:textId="77777777" w:rsidR="00F8504E" w:rsidRPr="00590058" w:rsidRDefault="00F8504E" w:rsidP="00640D1C">
            <w:pPr>
              <w:spacing w:before="60" w:after="40"/>
              <w:jc w:val="center"/>
            </w:pPr>
            <w:r w:rsidRPr="00590058">
              <w:rPr>
                <w:sz w:val="22"/>
                <w:szCs w:val="22"/>
              </w:rPr>
              <w:t>10</w:t>
            </w:r>
          </w:p>
        </w:tc>
        <w:tc>
          <w:tcPr>
            <w:tcW w:w="864"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5C9E40A4" w14:textId="77777777" w:rsidR="00F8504E" w:rsidRPr="00590058" w:rsidRDefault="00F8504E" w:rsidP="00640D1C">
            <w:pPr>
              <w:spacing w:before="60" w:after="40"/>
              <w:jc w:val="center"/>
            </w:pPr>
          </w:p>
        </w:tc>
        <w:tc>
          <w:tcPr>
            <w:tcW w:w="707" w:type="dxa"/>
            <w:tcBorders>
              <w:top w:val="single" w:sz="4" w:space="0" w:color="auto"/>
              <w:left w:val="single" w:sz="4" w:space="0" w:color="auto"/>
              <w:bottom w:val="single" w:sz="4" w:space="0" w:color="auto"/>
              <w:right w:val="single" w:sz="4" w:space="0" w:color="auto"/>
            </w:tcBorders>
            <w:tcMar>
              <w:left w:w="115" w:type="dxa"/>
              <w:right w:w="115" w:type="dxa"/>
            </w:tcMar>
          </w:tcPr>
          <w:p w14:paraId="3E22C41F" w14:textId="77777777" w:rsidR="00F8504E" w:rsidRPr="00590058" w:rsidRDefault="00F8504E" w:rsidP="00640D1C">
            <w:pPr>
              <w:spacing w:before="60" w:after="40"/>
              <w:jc w:val="center"/>
            </w:pPr>
          </w:p>
        </w:tc>
      </w:tr>
      <w:tr w:rsidR="00F8504E" w:rsidRPr="00590058" w14:paraId="45D1FEA4" w14:textId="77777777" w:rsidTr="00640D1C">
        <w:trPr>
          <w:jc w:val="center"/>
        </w:trPr>
        <w:tc>
          <w:tcPr>
            <w:tcW w:w="3091" w:type="dxa"/>
            <w:tcBorders>
              <w:top w:val="single" w:sz="4" w:space="0" w:color="auto"/>
              <w:left w:val="single" w:sz="4" w:space="0" w:color="auto"/>
              <w:bottom w:val="single" w:sz="4" w:space="0" w:color="auto"/>
              <w:right w:val="nil"/>
            </w:tcBorders>
            <w:tcMar>
              <w:left w:w="115" w:type="dxa"/>
              <w:right w:w="115" w:type="dxa"/>
            </w:tcMar>
          </w:tcPr>
          <w:p w14:paraId="384309C2" w14:textId="77777777" w:rsidR="00F8504E" w:rsidRPr="00590058" w:rsidRDefault="00F8504E" w:rsidP="00640D1C">
            <w:pPr>
              <w:spacing w:before="60" w:after="40"/>
              <w:rPr>
                <w:lang w:val="fr-FR"/>
              </w:rPr>
            </w:pPr>
            <w:r w:rsidRPr="00590058">
              <w:rPr>
                <w:sz w:val="22"/>
                <w:szCs w:val="22"/>
                <w:lang w:val="fr-FR"/>
              </w:rPr>
              <w:t>NAS Fallon</w:t>
            </w:r>
          </w:p>
        </w:tc>
        <w:tc>
          <w:tcPr>
            <w:tcW w:w="264" w:type="dxa"/>
            <w:tcBorders>
              <w:top w:val="single" w:sz="4" w:space="0" w:color="auto"/>
              <w:left w:val="nil"/>
              <w:bottom w:val="single" w:sz="4" w:space="0" w:color="auto"/>
              <w:right w:val="single" w:sz="4" w:space="0" w:color="auto"/>
            </w:tcBorders>
            <w:tcMar>
              <w:left w:w="115" w:type="dxa"/>
              <w:right w:w="115" w:type="dxa"/>
            </w:tcMar>
            <w:vAlign w:val="center"/>
          </w:tcPr>
          <w:p w14:paraId="7EDA2420" w14:textId="77777777" w:rsidR="00F8504E" w:rsidRPr="00590058" w:rsidRDefault="00F8504E" w:rsidP="00640D1C">
            <w:pPr>
              <w:tabs>
                <w:tab w:val="left" w:pos="720"/>
              </w:tabs>
              <w:spacing w:before="60" w:after="40"/>
              <w:jc w:val="center"/>
              <w:rPr>
                <w:lang w:val="fr-FR"/>
              </w:rPr>
            </w:pPr>
          </w:p>
        </w:tc>
        <w:tc>
          <w:tcPr>
            <w:tcW w:w="683" w:type="dxa"/>
            <w:tcBorders>
              <w:top w:val="single" w:sz="4" w:space="0" w:color="auto"/>
              <w:left w:val="single" w:sz="4" w:space="0" w:color="auto"/>
              <w:bottom w:val="single" w:sz="4" w:space="0" w:color="auto"/>
              <w:right w:val="single" w:sz="4" w:space="0" w:color="auto"/>
            </w:tcBorders>
            <w:tcMar>
              <w:left w:w="115" w:type="dxa"/>
              <w:right w:w="115" w:type="dxa"/>
            </w:tcMar>
          </w:tcPr>
          <w:p w14:paraId="11A8D8DD" w14:textId="77777777" w:rsidR="00F8504E" w:rsidRPr="00590058" w:rsidRDefault="00F8504E" w:rsidP="00640D1C">
            <w:pPr>
              <w:spacing w:before="60" w:after="40"/>
              <w:jc w:val="center"/>
              <w:rPr>
                <w:lang w:val="fr-FR"/>
              </w:rPr>
            </w:pPr>
          </w:p>
        </w:tc>
        <w:tc>
          <w:tcPr>
            <w:tcW w:w="679"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59445DE" w14:textId="77777777" w:rsidR="00F8504E" w:rsidRPr="00590058" w:rsidRDefault="00F8504E" w:rsidP="00640D1C">
            <w:pPr>
              <w:spacing w:before="60" w:after="40"/>
              <w:jc w:val="center"/>
              <w:rPr>
                <w:lang w:val="fr-FR"/>
              </w:rPr>
            </w:pPr>
          </w:p>
        </w:tc>
        <w:tc>
          <w:tcPr>
            <w:tcW w:w="84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7449163C" w14:textId="77777777" w:rsidR="00F8504E" w:rsidRPr="00590058" w:rsidRDefault="00F8504E" w:rsidP="00640D1C">
            <w:pPr>
              <w:spacing w:before="60" w:after="40"/>
              <w:jc w:val="center"/>
              <w:rPr>
                <w:lang w:val="fr-FR"/>
              </w:rPr>
            </w:pPr>
          </w:p>
        </w:tc>
        <w:tc>
          <w:tcPr>
            <w:tcW w:w="57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32E6EBAA" w14:textId="77777777" w:rsidR="00F8504E" w:rsidRPr="00590058" w:rsidRDefault="00F8504E" w:rsidP="00640D1C">
            <w:pPr>
              <w:spacing w:before="60" w:after="40"/>
              <w:jc w:val="center"/>
              <w:rPr>
                <w:lang w:val="fr-FR"/>
              </w:rPr>
            </w:pPr>
            <w:r w:rsidRPr="00590058">
              <w:rPr>
                <w:sz w:val="22"/>
                <w:szCs w:val="22"/>
                <w:lang w:val="fr-FR"/>
              </w:rPr>
              <w:t>5</w:t>
            </w:r>
          </w:p>
        </w:tc>
        <w:tc>
          <w:tcPr>
            <w:tcW w:w="63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5FEBB9F0" w14:textId="77777777" w:rsidR="00F8504E" w:rsidRPr="00590058" w:rsidRDefault="00F8504E" w:rsidP="00640D1C">
            <w:pPr>
              <w:spacing w:before="60" w:after="40"/>
              <w:jc w:val="center"/>
              <w:rPr>
                <w:lang w:val="fr-FR"/>
              </w:rPr>
            </w:pPr>
            <w:r w:rsidRPr="00590058">
              <w:rPr>
                <w:sz w:val="22"/>
                <w:szCs w:val="22"/>
                <w:lang w:val="fr-FR"/>
              </w:rPr>
              <w:t>5</w:t>
            </w:r>
          </w:p>
        </w:tc>
        <w:tc>
          <w:tcPr>
            <w:tcW w:w="683"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71491C94" w14:textId="77777777" w:rsidR="00F8504E" w:rsidRPr="00590058" w:rsidRDefault="00F8504E" w:rsidP="00640D1C">
            <w:pPr>
              <w:spacing w:before="60" w:after="40"/>
              <w:jc w:val="center"/>
              <w:rPr>
                <w:lang w:val="fr-FR"/>
              </w:rPr>
            </w:pPr>
            <w:r w:rsidRPr="00590058">
              <w:rPr>
                <w:sz w:val="22"/>
                <w:szCs w:val="22"/>
                <w:lang w:val="fr-FR"/>
              </w:rPr>
              <w:t>A/R</w:t>
            </w:r>
          </w:p>
        </w:tc>
        <w:tc>
          <w:tcPr>
            <w:tcW w:w="864"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CDA454A" w14:textId="77777777" w:rsidR="00F8504E" w:rsidRPr="00590058" w:rsidRDefault="00F8504E" w:rsidP="00640D1C">
            <w:pPr>
              <w:spacing w:before="60" w:after="40"/>
              <w:jc w:val="center"/>
              <w:rPr>
                <w:lang w:val="fr-FR"/>
              </w:rPr>
            </w:pPr>
            <w:r w:rsidRPr="00590058">
              <w:rPr>
                <w:sz w:val="22"/>
                <w:szCs w:val="22"/>
              </w:rPr>
              <w:t xml:space="preserve">X </w:t>
            </w:r>
            <w:r w:rsidRPr="00590058">
              <w:rPr>
                <w:sz w:val="22"/>
                <w:szCs w:val="22"/>
                <w:vertAlign w:val="superscript"/>
              </w:rPr>
              <w:t>(1)</w:t>
            </w:r>
          </w:p>
        </w:tc>
        <w:tc>
          <w:tcPr>
            <w:tcW w:w="707" w:type="dxa"/>
            <w:tcBorders>
              <w:top w:val="single" w:sz="4" w:space="0" w:color="auto"/>
              <w:left w:val="single" w:sz="4" w:space="0" w:color="auto"/>
              <w:bottom w:val="single" w:sz="4" w:space="0" w:color="auto"/>
              <w:right w:val="single" w:sz="4" w:space="0" w:color="auto"/>
            </w:tcBorders>
            <w:tcMar>
              <w:left w:w="115" w:type="dxa"/>
              <w:right w:w="115" w:type="dxa"/>
            </w:tcMar>
          </w:tcPr>
          <w:p w14:paraId="7CA0F488" w14:textId="77777777" w:rsidR="00F8504E" w:rsidRPr="00590058" w:rsidRDefault="00F8504E" w:rsidP="00640D1C">
            <w:pPr>
              <w:spacing w:before="60" w:after="40"/>
              <w:jc w:val="center"/>
              <w:rPr>
                <w:lang w:val="fr-FR"/>
              </w:rPr>
            </w:pPr>
            <w:r w:rsidRPr="00590058">
              <w:rPr>
                <w:sz w:val="22"/>
                <w:szCs w:val="22"/>
              </w:rPr>
              <w:t xml:space="preserve">X </w:t>
            </w:r>
            <w:r w:rsidRPr="00590058">
              <w:rPr>
                <w:sz w:val="22"/>
                <w:szCs w:val="22"/>
                <w:vertAlign w:val="superscript"/>
              </w:rPr>
              <w:t>(2)</w:t>
            </w:r>
          </w:p>
        </w:tc>
      </w:tr>
      <w:tr w:rsidR="00F8504E" w:rsidRPr="00590058" w14:paraId="2D475E68" w14:textId="77777777" w:rsidTr="00640D1C">
        <w:trPr>
          <w:jc w:val="center"/>
        </w:trPr>
        <w:tc>
          <w:tcPr>
            <w:tcW w:w="3091" w:type="dxa"/>
            <w:tcBorders>
              <w:top w:val="single" w:sz="4" w:space="0" w:color="auto"/>
              <w:left w:val="single" w:sz="4" w:space="0" w:color="auto"/>
              <w:bottom w:val="single" w:sz="4" w:space="0" w:color="auto"/>
              <w:right w:val="nil"/>
            </w:tcBorders>
            <w:tcMar>
              <w:left w:w="115" w:type="dxa"/>
              <w:right w:w="115" w:type="dxa"/>
            </w:tcMar>
          </w:tcPr>
          <w:p w14:paraId="2422AF86" w14:textId="77777777" w:rsidR="00F8504E" w:rsidRPr="00590058" w:rsidRDefault="00F8504E" w:rsidP="00640D1C">
            <w:pPr>
              <w:spacing w:before="60" w:after="40"/>
              <w:rPr>
                <w:lang w:val="fr-FR"/>
              </w:rPr>
            </w:pPr>
            <w:r w:rsidRPr="00590058">
              <w:rPr>
                <w:sz w:val="22"/>
                <w:szCs w:val="22"/>
                <w:lang w:val="fr-FR"/>
              </w:rPr>
              <w:t>Link-16 Lab, Eglin AFB</w:t>
            </w:r>
          </w:p>
        </w:tc>
        <w:tc>
          <w:tcPr>
            <w:tcW w:w="264" w:type="dxa"/>
            <w:tcBorders>
              <w:top w:val="single" w:sz="4" w:space="0" w:color="auto"/>
              <w:left w:val="nil"/>
              <w:bottom w:val="single" w:sz="4" w:space="0" w:color="auto"/>
              <w:right w:val="single" w:sz="4" w:space="0" w:color="auto"/>
            </w:tcBorders>
            <w:tcMar>
              <w:left w:w="115" w:type="dxa"/>
              <w:right w:w="115" w:type="dxa"/>
            </w:tcMar>
            <w:vAlign w:val="center"/>
          </w:tcPr>
          <w:p w14:paraId="61B46844" w14:textId="77777777" w:rsidR="00F8504E" w:rsidRPr="00590058" w:rsidRDefault="00F8504E" w:rsidP="00640D1C">
            <w:pPr>
              <w:tabs>
                <w:tab w:val="left" w:pos="720"/>
              </w:tabs>
              <w:spacing w:before="60" w:after="40"/>
              <w:jc w:val="center"/>
              <w:rPr>
                <w:lang w:val="fr-FR"/>
              </w:rPr>
            </w:pPr>
          </w:p>
        </w:tc>
        <w:tc>
          <w:tcPr>
            <w:tcW w:w="683" w:type="dxa"/>
            <w:tcBorders>
              <w:top w:val="single" w:sz="4" w:space="0" w:color="auto"/>
              <w:left w:val="single" w:sz="4" w:space="0" w:color="auto"/>
              <w:bottom w:val="single" w:sz="4" w:space="0" w:color="auto"/>
              <w:right w:val="single" w:sz="4" w:space="0" w:color="auto"/>
            </w:tcBorders>
            <w:tcMar>
              <w:left w:w="115" w:type="dxa"/>
              <w:right w:w="115" w:type="dxa"/>
            </w:tcMar>
          </w:tcPr>
          <w:p w14:paraId="6110E892" w14:textId="77777777" w:rsidR="00F8504E" w:rsidRPr="00590058" w:rsidRDefault="00F8504E" w:rsidP="00640D1C">
            <w:pPr>
              <w:spacing w:before="60" w:after="40"/>
              <w:jc w:val="center"/>
              <w:rPr>
                <w:lang w:val="fr-FR"/>
              </w:rPr>
            </w:pPr>
          </w:p>
        </w:tc>
        <w:tc>
          <w:tcPr>
            <w:tcW w:w="679"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60B70A25" w14:textId="77777777" w:rsidR="00F8504E" w:rsidRPr="00590058" w:rsidRDefault="00F8504E" w:rsidP="00640D1C">
            <w:pPr>
              <w:spacing w:before="60" w:after="40"/>
              <w:jc w:val="center"/>
              <w:rPr>
                <w:lang w:val="fr-FR"/>
              </w:rPr>
            </w:pPr>
          </w:p>
        </w:tc>
        <w:tc>
          <w:tcPr>
            <w:tcW w:w="84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690D16DD" w14:textId="77777777" w:rsidR="00F8504E" w:rsidRPr="00590058" w:rsidRDefault="00F8504E" w:rsidP="00640D1C">
            <w:pPr>
              <w:spacing w:before="60" w:after="40"/>
              <w:jc w:val="center"/>
              <w:rPr>
                <w:lang w:val="fr-FR"/>
              </w:rPr>
            </w:pPr>
          </w:p>
        </w:tc>
        <w:tc>
          <w:tcPr>
            <w:tcW w:w="57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36330BEE" w14:textId="77777777" w:rsidR="00F8504E" w:rsidRPr="00590058" w:rsidRDefault="00F8504E" w:rsidP="00640D1C">
            <w:pPr>
              <w:spacing w:before="60" w:after="40"/>
              <w:jc w:val="center"/>
              <w:rPr>
                <w:lang w:val="fr-FR"/>
              </w:rPr>
            </w:pPr>
          </w:p>
        </w:tc>
        <w:tc>
          <w:tcPr>
            <w:tcW w:w="638" w:type="dxa"/>
            <w:tcBorders>
              <w:top w:val="single" w:sz="4" w:space="0" w:color="auto"/>
              <w:left w:val="single" w:sz="4" w:space="0" w:color="auto"/>
              <w:bottom w:val="single" w:sz="4" w:space="0" w:color="auto"/>
              <w:right w:val="single" w:sz="4" w:space="0" w:color="auto"/>
            </w:tcBorders>
            <w:tcMar>
              <w:left w:w="115" w:type="dxa"/>
              <w:right w:w="115" w:type="dxa"/>
            </w:tcMar>
          </w:tcPr>
          <w:p w14:paraId="5F5D75A9" w14:textId="77777777" w:rsidR="00F8504E" w:rsidRPr="00590058" w:rsidRDefault="00F8504E" w:rsidP="00640D1C">
            <w:pPr>
              <w:spacing w:before="60" w:after="40"/>
              <w:jc w:val="center"/>
              <w:rPr>
                <w:lang w:val="fr-FR"/>
              </w:rPr>
            </w:pPr>
          </w:p>
        </w:tc>
        <w:tc>
          <w:tcPr>
            <w:tcW w:w="683"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F77CA2F" w14:textId="77777777" w:rsidR="00F8504E" w:rsidRPr="00590058" w:rsidRDefault="00F8504E" w:rsidP="00640D1C">
            <w:pPr>
              <w:spacing w:before="60" w:after="40"/>
              <w:jc w:val="center"/>
              <w:rPr>
                <w:lang w:val="fr-FR"/>
              </w:rPr>
            </w:pPr>
          </w:p>
        </w:tc>
        <w:tc>
          <w:tcPr>
            <w:tcW w:w="864"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5194353B" w14:textId="77777777" w:rsidR="00F8504E" w:rsidRPr="00590058" w:rsidRDefault="00F8504E" w:rsidP="00640D1C">
            <w:pPr>
              <w:spacing w:before="60" w:after="40"/>
              <w:jc w:val="center"/>
            </w:pPr>
            <w:r w:rsidRPr="00590058">
              <w:rPr>
                <w:sz w:val="22"/>
                <w:szCs w:val="22"/>
              </w:rPr>
              <w:t>X</w:t>
            </w:r>
          </w:p>
        </w:tc>
        <w:tc>
          <w:tcPr>
            <w:tcW w:w="707" w:type="dxa"/>
            <w:tcBorders>
              <w:top w:val="single" w:sz="4" w:space="0" w:color="auto"/>
              <w:left w:val="single" w:sz="4" w:space="0" w:color="auto"/>
              <w:bottom w:val="single" w:sz="4" w:space="0" w:color="auto"/>
              <w:right w:val="single" w:sz="4" w:space="0" w:color="auto"/>
            </w:tcBorders>
            <w:tcMar>
              <w:left w:w="115" w:type="dxa"/>
              <w:right w:w="115" w:type="dxa"/>
            </w:tcMar>
          </w:tcPr>
          <w:p w14:paraId="3DCAEF33" w14:textId="77777777" w:rsidR="00F8504E" w:rsidRPr="00590058" w:rsidRDefault="00F8504E" w:rsidP="00640D1C">
            <w:pPr>
              <w:spacing w:before="60" w:after="40"/>
              <w:jc w:val="center"/>
              <w:rPr>
                <w:lang w:val="fr-FR"/>
              </w:rPr>
            </w:pPr>
          </w:p>
        </w:tc>
      </w:tr>
      <w:tr w:rsidR="00F8504E" w:rsidRPr="00590058" w14:paraId="06B27538" w14:textId="77777777" w:rsidTr="00640D1C">
        <w:trPr>
          <w:jc w:val="center"/>
        </w:trPr>
        <w:tc>
          <w:tcPr>
            <w:tcW w:w="3091" w:type="dxa"/>
            <w:tcBorders>
              <w:top w:val="single" w:sz="4" w:space="0" w:color="auto"/>
              <w:left w:val="single" w:sz="4" w:space="0" w:color="auto"/>
              <w:bottom w:val="single" w:sz="4" w:space="0" w:color="auto"/>
              <w:right w:val="nil"/>
            </w:tcBorders>
            <w:tcMar>
              <w:left w:w="115" w:type="dxa"/>
              <w:right w:w="115" w:type="dxa"/>
            </w:tcMar>
          </w:tcPr>
          <w:p w14:paraId="25FD7E52" w14:textId="77777777" w:rsidR="00F8504E" w:rsidRPr="00590058" w:rsidRDefault="00F8504E" w:rsidP="00640D1C">
            <w:pPr>
              <w:spacing w:before="60" w:after="40"/>
            </w:pPr>
            <w:r w:rsidRPr="00590058">
              <w:rPr>
                <w:sz w:val="22"/>
                <w:szCs w:val="22"/>
              </w:rPr>
              <w:t>NAWCAD WD, China Lake Range</w:t>
            </w:r>
          </w:p>
        </w:tc>
        <w:tc>
          <w:tcPr>
            <w:tcW w:w="264" w:type="dxa"/>
            <w:tcBorders>
              <w:top w:val="single" w:sz="4" w:space="0" w:color="auto"/>
              <w:left w:val="nil"/>
              <w:bottom w:val="single" w:sz="4" w:space="0" w:color="auto"/>
              <w:right w:val="single" w:sz="4" w:space="0" w:color="auto"/>
            </w:tcBorders>
            <w:tcMar>
              <w:left w:w="115" w:type="dxa"/>
              <w:right w:w="115" w:type="dxa"/>
            </w:tcMar>
            <w:vAlign w:val="center"/>
          </w:tcPr>
          <w:p w14:paraId="08E3CEA8" w14:textId="77777777" w:rsidR="00F8504E" w:rsidRPr="00590058" w:rsidRDefault="00F8504E" w:rsidP="00640D1C">
            <w:pPr>
              <w:tabs>
                <w:tab w:val="left" w:pos="720"/>
              </w:tabs>
              <w:spacing w:before="60" w:after="40"/>
              <w:jc w:val="center"/>
            </w:pPr>
          </w:p>
        </w:tc>
        <w:tc>
          <w:tcPr>
            <w:tcW w:w="683" w:type="dxa"/>
            <w:tcBorders>
              <w:top w:val="single" w:sz="4" w:space="0" w:color="auto"/>
              <w:left w:val="single" w:sz="4" w:space="0" w:color="auto"/>
              <w:bottom w:val="single" w:sz="4" w:space="0" w:color="auto"/>
              <w:right w:val="single" w:sz="4" w:space="0" w:color="auto"/>
            </w:tcBorders>
            <w:tcMar>
              <w:left w:w="115" w:type="dxa"/>
              <w:right w:w="115" w:type="dxa"/>
            </w:tcMar>
          </w:tcPr>
          <w:p w14:paraId="267BC5B8" w14:textId="77777777" w:rsidR="00F8504E" w:rsidRPr="00590058" w:rsidRDefault="00F8504E" w:rsidP="00640D1C">
            <w:pPr>
              <w:spacing w:before="60" w:after="40"/>
              <w:jc w:val="center"/>
            </w:pPr>
          </w:p>
        </w:tc>
        <w:tc>
          <w:tcPr>
            <w:tcW w:w="679"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755CF0A4" w14:textId="77777777" w:rsidR="00F8504E" w:rsidRPr="00590058" w:rsidRDefault="00F8504E" w:rsidP="00640D1C">
            <w:pPr>
              <w:spacing w:before="60" w:after="40"/>
              <w:jc w:val="center"/>
            </w:pPr>
          </w:p>
        </w:tc>
        <w:tc>
          <w:tcPr>
            <w:tcW w:w="84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0988CAC1" w14:textId="77777777" w:rsidR="00F8504E" w:rsidRPr="00590058" w:rsidRDefault="00F8504E" w:rsidP="00640D1C">
            <w:pPr>
              <w:spacing w:before="60" w:after="40"/>
              <w:jc w:val="center"/>
            </w:pPr>
          </w:p>
        </w:tc>
        <w:tc>
          <w:tcPr>
            <w:tcW w:w="57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5FD6F54D" w14:textId="77777777" w:rsidR="00F8504E" w:rsidRPr="00590058" w:rsidRDefault="00F8504E" w:rsidP="00640D1C">
            <w:pPr>
              <w:spacing w:before="60" w:after="40"/>
              <w:jc w:val="center"/>
            </w:pPr>
          </w:p>
        </w:tc>
        <w:tc>
          <w:tcPr>
            <w:tcW w:w="638" w:type="dxa"/>
            <w:tcBorders>
              <w:top w:val="single" w:sz="4" w:space="0" w:color="auto"/>
              <w:left w:val="single" w:sz="4" w:space="0" w:color="auto"/>
              <w:bottom w:val="single" w:sz="4" w:space="0" w:color="auto"/>
              <w:right w:val="single" w:sz="4" w:space="0" w:color="auto"/>
            </w:tcBorders>
            <w:tcMar>
              <w:left w:w="115" w:type="dxa"/>
              <w:right w:w="115" w:type="dxa"/>
            </w:tcMar>
          </w:tcPr>
          <w:p w14:paraId="548D64BC" w14:textId="77777777" w:rsidR="00F8504E" w:rsidRPr="00590058" w:rsidRDefault="00F8504E" w:rsidP="00640D1C">
            <w:pPr>
              <w:spacing w:before="60" w:after="40"/>
              <w:jc w:val="center"/>
            </w:pPr>
          </w:p>
        </w:tc>
        <w:tc>
          <w:tcPr>
            <w:tcW w:w="683"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4F5E715D" w14:textId="77777777" w:rsidR="00F8504E" w:rsidRPr="00590058" w:rsidRDefault="00F8504E" w:rsidP="00640D1C">
            <w:pPr>
              <w:spacing w:before="60" w:after="40"/>
              <w:jc w:val="center"/>
            </w:pPr>
          </w:p>
        </w:tc>
        <w:tc>
          <w:tcPr>
            <w:tcW w:w="864"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752FDA4B" w14:textId="77777777" w:rsidR="00F8504E" w:rsidRPr="00590058" w:rsidRDefault="00F8504E" w:rsidP="00640D1C">
            <w:pPr>
              <w:spacing w:before="60" w:after="40"/>
              <w:jc w:val="center"/>
            </w:pPr>
            <w:r w:rsidRPr="00590058">
              <w:rPr>
                <w:sz w:val="22"/>
                <w:szCs w:val="22"/>
              </w:rPr>
              <w:t>X</w:t>
            </w:r>
          </w:p>
        </w:tc>
        <w:tc>
          <w:tcPr>
            <w:tcW w:w="707" w:type="dxa"/>
            <w:tcBorders>
              <w:top w:val="single" w:sz="4" w:space="0" w:color="auto"/>
              <w:left w:val="single" w:sz="4" w:space="0" w:color="auto"/>
              <w:bottom w:val="single" w:sz="4" w:space="0" w:color="auto"/>
              <w:right w:val="single" w:sz="4" w:space="0" w:color="auto"/>
            </w:tcBorders>
            <w:tcMar>
              <w:left w:w="115" w:type="dxa"/>
              <w:right w:w="115" w:type="dxa"/>
            </w:tcMar>
          </w:tcPr>
          <w:p w14:paraId="47D66376" w14:textId="77777777" w:rsidR="00F8504E" w:rsidRPr="00590058" w:rsidRDefault="00F8504E" w:rsidP="00640D1C">
            <w:pPr>
              <w:spacing w:before="60" w:after="40"/>
              <w:jc w:val="center"/>
              <w:rPr>
                <w:lang w:val="fr-FR"/>
              </w:rPr>
            </w:pPr>
          </w:p>
        </w:tc>
      </w:tr>
      <w:tr w:rsidR="00F8504E" w:rsidRPr="00590058" w14:paraId="2F74EF18" w14:textId="77777777" w:rsidTr="00640D1C">
        <w:trPr>
          <w:jc w:val="center"/>
        </w:trPr>
        <w:tc>
          <w:tcPr>
            <w:tcW w:w="3091" w:type="dxa"/>
            <w:tcBorders>
              <w:top w:val="single" w:sz="4" w:space="0" w:color="auto"/>
              <w:left w:val="single" w:sz="4" w:space="0" w:color="auto"/>
              <w:bottom w:val="single" w:sz="4" w:space="0" w:color="auto"/>
              <w:right w:val="nil"/>
            </w:tcBorders>
            <w:tcMar>
              <w:left w:w="115" w:type="dxa"/>
              <w:right w:w="115" w:type="dxa"/>
            </w:tcMar>
          </w:tcPr>
          <w:p w14:paraId="0747A689" w14:textId="77777777" w:rsidR="00F8504E" w:rsidRPr="00590058" w:rsidRDefault="00F8504E" w:rsidP="00640D1C">
            <w:pPr>
              <w:spacing w:before="60" w:after="40"/>
              <w:rPr>
                <w:lang w:val="fr-FR"/>
              </w:rPr>
            </w:pPr>
            <w:r w:rsidRPr="00590058">
              <w:rPr>
                <w:sz w:val="22"/>
                <w:szCs w:val="22"/>
                <w:lang w:val="fr-FR"/>
              </w:rPr>
              <w:t>Eglin AFB ESM Range</w:t>
            </w:r>
          </w:p>
        </w:tc>
        <w:tc>
          <w:tcPr>
            <w:tcW w:w="264" w:type="dxa"/>
            <w:tcBorders>
              <w:top w:val="single" w:sz="4" w:space="0" w:color="auto"/>
              <w:left w:val="nil"/>
              <w:bottom w:val="single" w:sz="4" w:space="0" w:color="auto"/>
              <w:right w:val="single" w:sz="4" w:space="0" w:color="auto"/>
            </w:tcBorders>
            <w:tcMar>
              <w:left w:w="115" w:type="dxa"/>
              <w:right w:w="115" w:type="dxa"/>
            </w:tcMar>
            <w:vAlign w:val="center"/>
          </w:tcPr>
          <w:p w14:paraId="62CC8A4B" w14:textId="77777777" w:rsidR="00F8504E" w:rsidRPr="00590058" w:rsidRDefault="00F8504E" w:rsidP="00640D1C">
            <w:pPr>
              <w:tabs>
                <w:tab w:val="left" w:pos="720"/>
              </w:tabs>
              <w:spacing w:before="60" w:after="40"/>
              <w:jc w:val="center"/>
              <w:rPr>
                <w:lang w:val="fr-FR"/>
              </w:rPr>
            </w:pPr>
          </w:p>
        </w:tc>
        <w:tc>
          <w:tcPr>
            <w:tcW w:w="683" w:type="dxa"/>
            <w:tcBorders>
              <w:top w:val="single" w:sz="4" w:space="0" w:color="auto"/>
              <w:left w:val="single" w:sz="4" w:space="0" w:color="auto"/>
              <w:bottom w:val="single" w:sz="4" w:space="0" w:color="auto"/>
              <w:right w:val="single" w:sz="4" w:space="0" w:color="auto"/>
            </w:tcBorders>
            <w:tcMar>
              <w:left w:w="115" w:type="dxa"/>
              <w:right w:w="115" w:type="dxa"/>
            </w:tcMar>
          </w:tcPr>
          <w:p w14:paraId="5BE245BF" w14:textId="77777777" w:rsidR="00F8504E" w:rsidRPr="00590058" w:rsidRDefault="00F8504E" w:rsidP="00640D1C">
            <w:pPr>
              <w:spacing w:before="60" w:after="40"/>
              <w:jc w:val="center"/>
              <w:rPr>
                <w:lang w:val="fr-FR"/>
              </w:rPr>
            </w:pPr>
          </w:p>
        </w:tc>
        <w:tc>
          <w:tcPr>
            <w:tcW w:w="679"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29A9CD0" w14:textId="77777777" w:rsidR="00F8504E" w:rsidRPr="00590058" w:rsidRDefault="00F8504E" w:rsidP="00640D1C">
            <w:pPr>
              <w:spacing w:before="60" w:after="40"/>
              <w:jc w:val="center"/>
              <w:rPr>
                <w:lang w:val="fr-FR"/>
              </w:rPr>
            </w:pPr>
          </w:p>
        </w:tc>
        <w:tc>
          <w:tcPr>
            <w:tcW w:w="840"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507E84AB" w14:textId="77777777" w:rsidR="00F8504E" w:rsidRPr="00590058" w:rsidRDefault="00F8504E" w:rsidP="00640D1C">
            <w:pPr>
              <w:spacing w:before="60" w:after="40"/>
              <w:jc w:val="center"/>
              <w:rPr>
                <w:lang w:val="fr-FR"/>
              </w:rPr>
            </w:pPr>
          </w:p>
        </w:tc>
        <w:tc>
          <w:tcPr>
            <w:tcW w:w="57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20B47B4D" w14:textId="77777777" w:rsidR="00F8504E" w:rsidRPr="00590058" w:rsidRDefault="00F8504E" w:rsidP="00640D1C">
            <w:pPr>
              <w:spacing w:before="60" w:after="40"/>
              <w:jc w:val="center"/>
              <w:rPr>
                <w:lang w:val="fr-FR"/>
              </w:rPr>
            </w:pPr>
          </w:p>
        </w:tc>
        <w:tc>
          <w:tcPr>
            <w:tcW w:w="638" w:type="dxa"/>
            <w:tcBorders>
              <w:top w:val="single" w:sz="4" w:space="0" w:color="auto"/>
              <w:left w:val="single" w:sz="4" w:space="0" w:color="auto"/>
              <w:bottom w:val="single" w:sz="4" w:space="0" w:color="auto"/>
              <w:right w:val="single" w:sz="4" w:space="0" w:color="auto"/>
            </w:tcBorders>
            <w:tcMar>
              <w:left w:w="115" w:type="dxa"/>
              <w:right w:w="115" w:type="dxa"/>
            </w:tcMar>
          </w:tcPr>
          <w:p w14:paraId="46EAF105" w14:textId="77777777" w:rsidR="00F8504E" w:rsidRPr="00590058" w:rsidRDefault="00F8504E" w:rsidP="00640D1C">
            <w:pPr>
              <w:spacing w:before="60" w:after="40"/>
              <w:jc w:val="center"/>
              <w:rPr>
                <w:lang w:val="fr-FR"/>
              </w:rPr>
            </w:pPr>
          </w:p>
        </w:tc>
        <w:tc>
          <w:tcPr>
            <w:tcW w:w="683"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3E2D2190" w14:textId="77777777" w:rsidR="00F8504E" w:rsidRPr="00590058" w:rsidRDefault="00F8504E" w:rsidP="00640D1C">
            <w:pPr>
              <w:spacing w:before="60" w:after="40"/>
              <w:jc w:val="center"/>
              <w:rPr>
                <w:lang w:val="fr-FR"/>
              </w:rPr>
            </w:pPr>
          </w:p>
        </w:tc>
        <w:tc>
          <w:tcPr>
            <w:tcW w:w="864"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646D557F" w14:textId="77777777" w:rsidR="00F8504E" w:rsidRPr="00590058" w:rsidRDefault="00F8504E" w:rsidP="00640D1C">
            <w:pPr>
              <w:spacing w:before="60" w:after="40"/>
              <w:jc w:val="center"/>
            </w:pPr>
            <w:r w:rsidRPr="00590058">
              <w:rPr>
                <w:sz w:val="22"/>
                <w:szCs w:val="22"/>
              </w:rPr>
              <w:t>X</w:t>
            </w:r>
          </w:p>
        </w:tc>
        <w:tc>
          <w:tcPr>
            <w:tcW w:w="707" w:type="dxa"/>
            <w:tcBorders>
              <w:top w:val="single" w:sz="4" w:space="0" w:color="auto"/>
              <w:left w:val="single" w:sz="4" w:space="0" w:color="auto"/>
              <w:bottom w:val="single" w:sz="4" w:space="0" w:color="auto"/>
              <w:right w:val="single" w:sz="4" w:space="0" w:color="auto"/>
            </w:tcBorders>
            <w:tcMar>
              <w:left w:w="115" w:type="dxa"/>
              <w:right w:w="115" w:type="dxa"/>
            </w:tcMar>
          </w:tcPr>
          <w:p w14:paraId="5175CE37" w14:textId="77777777" w:rsidR="00F8504E" w:rsidRPr="00590058" w:rsidRDefault="00F8504E" w:rsidP="00640D1C">
            <w:pPr>
              <w:spacing w:before="60" w:after="40"/>
              <w:jc w:val="center"/>
              <w:rPr>
                <w:lang w:val="fr-FR"/>
              </w:rPr>
            </w:pPr>
          </w:p>
        </w:tc>
      </w:tr>
    </w:tbl>
    <w:p w14:paraId="340540C3" w14:textId="77777777" w:rsidR="00F8504E" w:rsidRPr="00590058" w:rsidRDefault="00F8504E" w:rsidP="00F8504E">
      <w:pPr>
        <w:rPr>
          <w:sz w:val="22"/>
          <w:szCs w:val="22"/>
        </w:rPr>
      </w:pPr>
    </w:p>
    <w:p w14:paraId="489258E6" w14:textId="77777777" w:rsidR="00F8504E" w:rsidRPr="00590058" w:rsidRDefault="00F8504E" w:rsidP="00F8504E">
      <w:pPr>
        <w:pStyle w:val="Default"/>
        <w:rPr>
          <w:sz w:val="22"/>
          <w:szCs w:val="22"/>
        </w:rPr>
      </w:pPr>
      <w:r w:rsidRPr="00590058">
        <w:rPr>
          <w:sz w:val="22"/>
          <w:szCs w:val="22"/>
        </w:rPr>
        <w:t>1. Explanations as required.</w:t>
      </w:r>
    </w:p>
    <w:p w14:paraId="31694426" w14:textId="77777777" w:rsidR="00487CCB" w:rsidRDefault="00F8504E" w:rsidP="00473B98">
      <w:pPr>
        <w:pStyle w:val="Default"/>
        <w:rPr>
          <w:sz w:val="22"/>
          <w:szCs w:val="22"/>
        </w:rPr>
      </w:pPr>
      <w:r w:rsidRPr="00590058">
        <w:rPr>
          <w:sz w:val="22"/>
          <w:szCs w:val="22"/>
        </w:rPr>
        <w:t>2. Enter the date the funding will be available</w:t>
      </w:r>
      <w:r w:rsidR="00473B98">
        <w:rPr>
          <w:sz w:val="22"/>
          <w:szCs w:val="22"/>
        </w:rPr>
        <w:t>.</w:t>
      </w:r>
    </w:p>
    <w:p w14:paraId="2E68426B" w14:textId="77777777" w:rsidR="008C7AFE" w:rsidRDefault="008C7AFE">
      <w:pPr>
        <w:spacing w:after="200" w:line="276" w:lineRule="auto"/>
        <w:rPr>
          <w:rFonts w:eastAsiaTheme="minorHAnsi"/>
          <w:color w:val="000000"/>
          <w:sz w:val="22"/>
          <w:szCs w:val="22"/>
        </w:rPr>
      </w:pPr>
      <w:r>
        <w:rPr>
          <w:sz w:val="22"/>
          <w:szCs w:val="22"/>
        </w:rPr>
        <w:br w:type="page"/>
      </w:r>
    </w:p>
    <w:bookmarkStart w:id="129" w:name="_Toc287350788" w:displacedByCustomXml="next"/>
    <w:bookmarkStart w:id="130" w:name="_Toc353796715" w:displacedByCustomXml="next"/>
    <w:sdt>
      <w:sdtPr>
        <w:rPr>
          <w:color w:val="000000"/>
        </w:rPr>
        <w:id w:val="61456746"/>
        <w:lock w:val="sdtContentLocked"/>
        <w:placeholder>
          <w:docPart w:val="DefaultPlaceholder_22675703"/>
        </w:placeholder>
      </w:sdtPr>
      <w:sdtEndPr>
        <w:rPr>
          <w:color w:val="auto"/>
        </w:rPr>
      </w:sdtEndPr>
      <w:sdtContent>
        <w:p w14:paraId="70C8C9D3" w14:textId="77777777" w:rsidR="008C7AFE" w:rsidRPr="00590058" w:rsidRDefault="008C7AFE" w:rsidP="008C7AFE">
          <w:pPr>
            <w:pStyle w:val="TOCHeading1"/>
            <w:numPr>
              <w:ilvl w:val="0"/>
              <w:numId w:val="0"/>
            </w:numPr>
            <w:ind w:left="360" w:hanging="360"/>
          </w:pPr>
          <w:r w:rsidRPr="00590058">
            <w:rPr>
              <w:color w:val="000000"/>
            </w:rPr>
            <w:t xml:space="preserve">APPENDIX A </w:t>
          </w:r>
          <w:r w:rsidRPr="00590058">
            <w:t>– BIBLIOGRAPHY</w:t>
          </w:r>
        </w:p>
        <w:bookmarkEnd w:id="129" w:displacedByCustomXml="next"/>
      </w:sdtContent>
    </w:sdt>
    <w:bookmarkEnd w:id="130" w:displacedByCustomXml="prev"/>
    <w:p w14:paraId="61F3A461" w14:textId="77777777" w:rsidR="008C7AFE" w:rsidRDefault="008C7AFE" w:rsidP="008C7AFE">
      <w:pPr>
        <w:spacing w:after="200" w:line="276" w:lineRule="auto"/>
        <w:rPr>
          <w:b/>
          <w:color w:val="000000"/>
          <w:sz w:val="22"/>
          <w:szCs w:val="22"/>
        </w:rPr>
      </w:pPr>
      <w:r>
        <w:rPr>
          <w:b/>
          <w:color w:val="000000"/>
          <w:sz w:val="22"/>
          <w:szCs w:val="22"/>
        </w:rPr>
        <w:br w:type="page"/>
      </w:r>
    </w:p>
    <w:bookmarkStart w:id="131" w:name="_Toc287350789" w:displacedByCustomXml="next"/>
    <w:bookmarkStart w:id="132" w:name="_Toc353796716" w:displacedByCustomXml="next"/>
    <w:sdt>
      <w:sdtPr>
        <w:rPr>
          <w:color w:val="000000"/>
        </w:rPr>
        <w:id w:val="61456747"/>
        <w:lock w:val="sdtContentLocked"/>
        <w:placeholder>
          <w:docPart w:val="DefaultPlaceholder_22675703"/>
        </w:placeholder>
      </w:sdtPr>
      <w:sdtEndPr>
        <w:rPr>
          <w:color w:val="auto"/>
        </w:rPr>
      </w:sdtEndPr>
      <w:sdtContent>
        <w:p w14:paraId="5AF5F979" w14:textId="77777777" w:rsidR="008C7AFE" w:rsidRPr="00590058" w:rsidRDefault="008C7AFE" w:rsidP="008C7AFE">
          <w:pPr>
            <w:pStyle w:val="TOCHeading1"/>
            <w:numPr>
              <w:ilvl w:val="0"/>
              <w:numId w:val="0"/>
            </w:numPr>
            <w:ind w:left="360" w:hanging="360"/>
          </w:pPr>
          <w:r w:rsidRPr="00590058">
            <w:rPr>
              <w:color w:val="000000"/>
            </w:rPr>
            <w:t>APPENDIX</w:t>
          </w:r>
          <w:r w:rsidRPr="00590058">
            <w:t xml:space="preserve"> B – ACRONYMS</w:t>
          </w:r>
        </w:p>
        <w:bookmarkEnd w:id="131" w:displacedByCustomXml="next"/>
      </w:sdtContent>
    </w:sdt>
    <w:bookmarkEnd w:id="132" w:displacedByCustomXml="prev"/>
    <w:p w14:paraId="297087CD" w14:textId="77777777" w:rsidR="008C7AFE" w:rsidRDefault="008C7AFE" w:rsidP="008C7AFE">
      <w:pPr>
        <w:spacing w:after="200" w:line="276" w:lineRule="auto"/>
        <w:rPr>
          <w:b/>
          <w:color w:val="000000"/>
          <w:sz w:val="22"/>
          <w:szCs w:val="22"/>
        </w:rPr>
      </w:pPr>
      <w:r>
        <w:rPr>
          <w:b/>
          <w:color w:val="000000"/>
          <w:sz w:val="22"/>
          <w:szCs w:val="22"/>
        </w:rPr>
        <w:br w:type="page"/>
      </w:r>
    </w:p>
    <w:bookmarkStart w:id="133" w:name="_Toc287350790" w:displacedByCustomXml="next"/>
    <w:bookmarkStart w:id="134" w:name="_Toc353796717" w:displacedByCustomXml="next"/>
    <w:sdt>
      <w:sdtPr>
        <w:rPr>
          <w:color w:val="000000"/>
        </w:rPr>
        <w:id w:val="61456748"/>
        <w:lock w:val="sdtContentLocked"/>
        <w:placeholder>
          <w:docPart w:val="DefaultPlaceholder_22675703"/>
        </w:placeholder>
      </w:sdtPr>
      <w:sdtEndPr>
        <w:rPr>
          <w:color w:val="auto"/>
        </w:rPr>
      </w:sdtEndPr>
      <w:sdtContent>
        <w:p w14:paraId="5D168C14" w14:textId="77777777" w:rsidR="008C7AFE" w:rsidRPr="00590058" w:rsidRDefault="008C7AFE" w:rsidP="008C7AFE">
          <w:pPr>
            <w:pStyle w:val="TOCHeading1"/>
            <w:numPr>
              <w:ilvl w:val="0"/>
              <w:numId w:val="0"/>
            </w:numPr>
            <w:ind w:left="360" w:hanging="360"/>
          </w:pPr>
          <w:r w:rsidRPr="00590058">
            <w:rPr>
              <w:color w:val="000000"/>
            </w:rPr>
            <w:t>APPENDIX</w:t>
          </w:r>
          <w:r w:rsidRPr="00590058">
            <w:t xml:space="preserve"> C – POINTS OF CONTACT</w:t>
          </w:r>
        </w:p>
        <w:bookmarkEnd w:id="133" w:displacedByCustomXml="next"/>
      </w:sdtContent>
    </w:sdt>
    <w:bookmarkEnd w:id="134" w:displacedByCustomXml="prev"/>
    <w:p w14:paraId="4508B57B" w14:textId="77777777" w:rsidR="008C7AFE" w:rsidRDefault="008C7AFE" w:rsidP="008C7AFE">
      <w:pPr>
        <w:spacing w:after="200" w:line="276" w:lineRule="auto"/>
        <w:rPr>
          <w:b/>
          <w:caps/>
          <w:sz w:val="22"/>
          <w:szCs w:val="22"/>
        </w:rPr>
      </w:pPr>
      <w:r>
        <w:rPr>
          <w:b/>
          <w:caps/>
          <w:sz w:val="22"/>
          <w:szCs w:val="22"/>
        </w:rPr>
        <w:br w:type="page"/>
      </w:r>
    </w:p>
    <w:bookmarkStart w:id="135" w:name="_Toc287350791" w:displacedByCustomXml="next"/>
    <w:bookmarkStart w:id="136" w:name="_Toc353796718" w:displacedByCustomXml="next"/>
    <w:sdt>
      <w:sdtPr>
        <w:id w:val="61456749"/>
        <w:lock w:val="sdtContentLocked"/>
        <w:placeholder>
          <w:docPart w:val="DefaultPlaceholder_22675703"/>
        </w:placeholder>
      </w:sdtPr>
      <w:sdtEndPr/>
      <w:sdtContent>
        <w:p w14:paraId="7A26FDD5" w14:textId="77777777" w:rsidR="008C7AFE" w:rsidRPr="00590058" w:rsidRDefault="008C7AFE" w:rsidP="008C7AFE">
          <w:pPr>
            <w:pStyle w:val="TOCHeading1"/>
            <w:numPr>
              <w:ilvl w:val="0"/>
              <w:numId w:val="0"/>
            </w:numPr>
            <w:ind w:left="360" w:hanging="360"/>
          </w:pPr>
          <w:r w:rsidRPr="00590058">
            <w:t>ADDITIONAL APPENDICES AS NEEDED</w:t>
          </w:r>
        </w:p>
        <w:bookmarkEnd w:id="135" w:displacedByCustomXml="next"/>
      </w:sdtContent>
    </w:sdt>
    <w:bookmarkEnd w:id="136" w:displacedByCustomXml="prev"/>
    <w:p w14:paraId="44E4BF87" w14:textId="77777777" w:rsidR="008C7AFE" w:rsidRPr="00590058" w:rsidRDefault="008C7AFE" w:rsidP="008C7AFE">
      <w:pPr>
        <w:pStyle w:val="Default"/>
      </w:pPr>
    </w:p>
    <w:p w14:paraId="16946E4B" w14:textId="77777777" w:rsidR="008C7AFE" w:rsidRPr="00473B98" w:rsidRDefault="008C7AFE" w:rsidP="00473B98">
      <w:pPr>
        <w:pStyle w:val="Default"/>
        <w:rPr>
          <w:sz w:val="22"/>
          <w:szCs w:val="22"/>
        </w:rPr>
      </w:pPr>
    </w:p>
    <w:sectPr w:rsidR="008C7AFE" w:rsidRPr="00473B98" w:rsidSect="00C82E97">
      <w:headerReference w:type="even" r:id="rId16"/>
      <w:footerReference w:type="even"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2D34E" w14:textId="77777777" w:rsidR="00102BB5" w:rsidRDefault="00102BB5" w:rsidP="00F647F9">
      <w:r>
        <w:separator/>
      </w:r>
    </w:p>
  </w:endnote>
  <w:endnote w:type="continuationSeparator" w:id="0">
    <w:p w14:paraId="3323CBF3" w14:textId="77777777" w:rsidR="00102BB5" w:rsidRDefault="00102BB5" w:rsidP="00F64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B42F2" w14:textId="77777777" w:rsidR="004F094F" w:rsidRDefault="004F094F" w:rsidP="00640D1C">
    <w:pPr>
      <w:pStyle w:val="Footer"/>
      <w:jc w:val="center"/>
    </w:pPr>
    <w:r>
      <w:fldChar w:fldCharType="begin"/>
    </w:r>
    <w:r>
      <w:instrText xml:space="preserve"> PAGE   \* MERGEFORMAT </w:instrText>
    </w:r>
    <w:r>
      <w:fldChar w:fldCharType="separate"/>
    </w:r>
    <w:r w:rsidR="00527489">
      <w:rPr>
        <w:noProof/>
      </w:rPr>
      <w:t>1</w:t>
    </w:r>
    <w:r>
      <w:rPr>
        <w:noProof/>
      </w:rPr>
      <w:fldChar w:fldCharType="end"/>
    </w:r>
  </w:p>
  <w:sdt>
    <w:sdtPr>
      <w:id w:val="61456704"/>
      <w:lock w:val="sdtContentLocked"/>
    </w:sdtPr>
    <w:sdtEndPr/>
    <w:sdtContent>
      <w:p w14:paraId="4634270A" w14:textId="77777777" w:rsidR="004F094F" w:rsidRDefault="004F094F" w:rsidP="00737F3A">
        <w:pPr>
          <w:pStyle w:val="Addm-Footer"/>
        </w:pPr>
        <w:r>
          <w:t>Test and Evaluation Master Plan 1.1</w:t>
        </w:r>
      </w:p>
      <w:p w14:paraId="59CA7E7A" w14:textId="77777777" w:rsidR="004F094F" w:rsidRDefault="004F094F" w:rsidP="00737F3A">
        <w:pPr>
          <w:pStyle w:val="Addm-Footer"/>
        </w:pPr>
        <w:r>
          <w:t>Current as of 15 Apr 2013 CCB Review</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D3BDB" w14:textId="77777777" w:rsidR="004F094F" w:rsidRDefault="004F094F" w:rsidP="00640D1C">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58</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059B6" w14:textId="77777777" w:rsidR="004F094F" w:rsidRDefault="004F09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73B02" w14:textId="77777777" w:rsidR="004F094F" w:rsidRDefault="004F0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A6CFA" w14:textId="77777777" w:rsidR="00102BB5" w:rsidRDefault="00102BB5" w:rsidP="00F647F9">
      <w:r>
        <w:separator/>
      </w:r>
    </w:p>
  </w:footnote>
  <w:footnote w:type="continuationSeparator" w:id="0">
    <w:p w14:paraId="57C4498B" w14:textId="77777777" w:rsidR="00102BB5" w:rsidRDefault="00102BB5" w:rsidP="00F647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408308"/>
      <w:lock w:val="sdtContentLocked"/>
      <w:placeholder>
        <w:docPart w:val="DefaultPlaceholder_22675703"/>
      </w:placeholder>
    </w:sdtPr>
    <w:sdtEndPr/>
    <w:sdtContent>
      <w:p w14:paraId="53EEB43E" w14:textId="77777777" w:rsidR="004F094F" w:rsidRDefault="004F094F" w:rsidP="00AA629D">
        <w:pPr>
          <w:pStyle w:val="ADDM-Header"/>
        </w:pPr>
        <w:r>
          <w:t>ADDM 5000.02 Template</w:t>
        </w:r>
      </w:p>
      <w:p w14:paraId="07859C26" w14:textId="77777777" w:rsidR="004F094F" w:rsidRPr="00D55843" w:rsidRDefault="004F094F" w:rsidP="00AA629D">
        <w:pPr>
          <w:pStyle w:val="ADDM-Header"/>
        </w:pPr>
        <w:r>
          <w:t>Test and Evaluation Master Plan</w:t>
        </w:r>
      </w:p>
    </w:sdtContent>
  </w:sdt>
  <w:p w14:paraId="2BC40751" w14:textId="77777777" w:rsidR="004F094F" w:rsidRPr="00A83D5E" w:rsidRDefault="004F094F" w:rsidP="00640D1C">
    <w:pPr>
      <w:rPr>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9CDA1" w14:textId="77777777" w:rsidR="004F094F" w:rsidRDefault="004F094F" w:rsidP="00640D1C">
    <w:pPr>
      <w:jc w:val="center"/>
      <w:rPr>
        <w:b/>
        <w:sz w:val="28"/>
        <w:szCs w:val="28"/>
      </w:rPr>
    </w:pPr>
    <w:r w:rsidRPr="006C4ECA">
      <w:rPr>
        <w:b/>
        <w:sz w:val="28"/>
        <w:szCs w:val="28"/>
      </w:rPr>
      <w:t>WORKING DRAFT</w:t>
    </w:r>
  </w:p>
  <w:p w14:paraId="228249BF" w14:textId="77777777" w:rsidR="004F094F" w:rsidRDefault="004F094F" w:rsidP="00640D1C">
    <w:pPr>
      <w:jc w:val="center"/>
      <w:rPr>
        <w:b/>
        <w:sz w:val="28"/>
        <w:szCs w:val="28"/>
      </w:rPr>
    </w:pPr>
    <w:r>
      <w:rPr>
        <w:b/>
        <w:sz w:val="28"/>
        <w:szCs w:val="28"/>
      </w:rPr>
      <w:t>Version 5</w:t>
    </w:r>
  </w:p>
  <w:p w14:paraId="7B53D6F6" w14:textId="77777777" w:rsidR="004F094F" w:rsidRPr="00056788" w:rsidRDefault="004F094F" w:rsidP="00640D1C">
    <w:pPr>
      <w:jc w:val="center"/>
      <w:rPr>
        <w:b/>
        <w:sz w:val="28"/>
        <w:szCs w:val="28"/>
      </w:rPr>
    </w:pPr>
    <w:r>
      <w:rPr>
        <w:b/>
        <w:sz w:val="28"/>
        <w:szCs w:val="28"/>
      </w:rPr>
      <w:t>October 10, 2008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307A" w14:textId="77777777" w:rsidR="004F094F" w:rsidRDefault="004F094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BB925" w14:textId="77777777" w:rsidR="004F094F" w:rsidRDefault="004F09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B0A54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16AFB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3D0F53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8A8E0A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AAEB1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B0C03FC6"/>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4EAC9338"/>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450AED6A"/>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052693D"/>
    <w:multiLevelType w:val="hybridMultilevel"/>
    <w:tmpl w:val="A65A501A"/>
    <w:lvl w:ilvl="0" w:tplc="0F8E057C">
      <w:start w:val="1"/>
      <w:numFmt w:val="decimal"/>
      <w:lvlText w:val="%1.0"/>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2442525"/>
    <w:multiLevelType w:val="hybridMultilevel"/>
    <w:tmpl w:val="87D21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32972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D664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54276EA"/>
    <w:multiLevelType w:val="hybridMultilevel"/>
    <w:tmpl w:val="7B5A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476658"/>
    <w:multiLevelType w:val="multilevel"/>
    <w:tmpl w:val="F40614E6"/>
    <w:styleLink w:val="Style6"/>
    <w:lvl w:ilvl="0">
      <w:start w:val="7"/>
      <w:numFmt w:val="decimal"/>
      <w:lvlText w:val="%1."/>
      <w:lvlJc w:val="left"/>
      <w:pPr>
        <w:ind w:left="432" w:hanging="432"/>
      </w:pPr>
      <w:rPr>
        <w:rFonts w:cs="Times New Roman" w:hint="default"/>
      </w:rPr>
    </w:lvl>
    <w:lvl w:ilvl="1">
      <w:start w:val="1"/>
      <w:numFmt w:val="decimal"/>
      <w:lvlText w:val="%1.%2"/>
      <w:lvlJc w:val="left"/>
      <w:pPr>
        <w:ind w:left="183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upperLetter"/>
      <w:lvlText w:val="Appendix %6"/>
      <w:lvlJc w:val="left"/>
      <w:pPr>
        <w:ind w:left="1152" w:hanging="1152"/>
      </w:pPr>
      <w:rPr>
        <w:rFonts w:cs="Times New Roman" w:hint="default"/>
      </w:rPr>
    </w:lvl>
    <w:lvl w:ilvl="6">
      <w:start w:val="1"/>
      <w:numFmt w:val="decimal"/>
      <w:lvlText w:val="%6.%7"/>
      <w:lvlJc w:val="left"/>
      <w:pPr>
        <w:ind w:left="1296" w:hanging="1296"/>
      </w:pPr>
      <w:rPr>
        <w:rFonts w:cs="Times New Roman" w:hint="default"/>
      </w:rPr>
    </w:lvl>
    <w:lvl w:ilvl="7">
      <w:start w:val="1"/>
      <w:numFmt w:val="decimal"/>
      <w:lvlText w:val="%6.%7.%8"/>
      <w:lvlJc w:val="left"/>
      <w:pPr>
        <w:ind w:left="1440" w:hanging="1440"/>
      </w:pPr>
      <w:rPr>
        <w:rFonts w:cs="Times New Roman" w:hint="default"/>
      </w:rPr>
    </w:lvl>
    <w:lvl w:ilvl="8">
      <w:start w:val="1"/>
      <w:numFmt w:val="decimal"/>
      <w:lvlText w:val="%6.%7.%8.%9"/>
      <w:lvlJc w:val="left"/>
      <w:pPr>
        <w:ind w:left="1584" w:hanging="1584"/>
      </w:pPr>
      <w:rPr>
        <w:rFonts w:cs="Times New Roman" w:hint="default"/>
      </w:rPr>
    </w:lvl>
  </w:abstractNum>
  <w:abstractNum w:abstractNumId="14" w15:restartNumberingAfterBreak="0">
    <w:nsid w:val="0B741AE2"/>
    <w:multiLevelType w:val="hybridMultilevel"/>
    <w:tmpl w:val="1572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3C52D4"/>
    <w:multiLevelType w:val="hybridMultilevel"/>
    <w:tmpl w:val="BB820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B0B21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DC699C"/>
    <w:multiLevelType w:val="multilevel"/>
    <w:tmpl w:val="D840AD6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102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2160" w:hanging="1440"/>
      </w:pPr>
      <w:rPr>
        <w:rFonts w:hint="default"/>
      </w:rPr>
    </w:lvl>
  </w:abstractNum>
  <w:abstractNum w:abstractNumId="18" w15:restartNumberingAfterBreak="0">
    <w:nsid w:val="225830C8"/>
    <w:multiLevelType w:val="hybridMultilevel"/>
    <w:tmpl w:val="551C843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31A30A41"/>
    <w:multiLevelType w:val="hybridMultilevel"/>
    <w:tmpl w:val="00AAD4C8"/>
    <w:lvl w:ilvl="0" w:tplc="51ACC54A">
      <w:start w:val="1"/>
      <w:numFmt w:val="decimal"/>
      <w:pStyle w:val="Addm-ChapterHead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6532CA"/>
    <w:multiLevelType w:val="hybridMultilevel"/>
    <w:tmpl w:val="BF4C5382"/>
    <w:lvl w:ilvl="0" w:tplc="055873D8">
      <w:start w:val="1"/>
      <w:numFmt w:val="decimal"/>
      <w:lvlText w:val="(%1)"/>
      <w:lvlJc w:val="left"/>
      <w:pPr>
        <w:tabs>
          <w:tab w:val="num" w:pos="720"/>
        </w:tabs>
        <w:ind w:left="720" w:hanging="360"/>
      </w:pPr>
      <w:rPr>
        <w:rFonts w:hint="default"/>
        <w:color w:val="FF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5E25A0"/>
    <w:multiLevelType w:val="hybridMultilevel"/>
    <w:tmpl w:val="6DD0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FD21DB"/>
    <w:multiLevelType w:val="hybridMultilevel"/>
    <w:tmpl w:val="03009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B53EAF"/>
    <w:multiLevelType w:val="hybridMultilevel"/>
    <w:tmpl w:val="ED9C3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051B4"/>
    <w:multiLevelType w:val="hybridMultilevel"/>
    <w:tmpl w:val="49A4A982"/>
    <w:lvl w:ilvl="0" w:tplc="8C9A751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C4776B"/>
    <w:multiLevelType w:val="hybridMultilevel"/>
    <w:tmpl w:val="4DE23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02619D"/>
    <w:multiLevelType w:val="hybridMultilevel"/>
    <w:tmpl w:val="6B32CC4E"/>
    <w:lvl w:ilvl="0" w:tplc="69FEB19E">
      <w:start w:val="1"/>
      <w:numFmt w:val="decimal"/>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B4109D"/>
    <w:multiLevelType w:val="hybridMultilevel"/>
    <w:tmpl w:val="EEA0E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55E2E8A"/>
    <w:multiLevelType w:val="hybridMultilevel"/>
    <w:tmpl w:val="8EB4334E"/>
    <w:lvl w:ilvl="0" w:tplc="B756064A">
      <w:start w:val="1"/>
      <w:numFmt w:val="decimal"/>
      <w:pStyle w:val="ADDMHEADER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274D86"/>
    <w:multiLevelType w:val="hybridMultilevel"/>
    <w:tmpl w:val="41387218"/>
    <w:lvl w:ilvl="0" w:tplc="0409000F">
      <w:start w:val="1"/>
      <w:numFmt w:val="decimal"/>
      <w:pStyle w:val="AddmHead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EE201F"/>
    <w:multiLevelType w:val="hybridMultilevel"/>
    <w:tmpl w:val="EDE64BE2"/>
    <w:lvl w:ilvl="0" w:tplc="9332718E">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DC2D2D"/>
    <w:multiLevelType w:val="hybridMultilevel"/>
    <w:tmpl w:val="B692A0AE"/>
    <w:lvl w:ilvl="0" w:tplc="E51C015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486355"/>
    <w:multiLevelType w:val="multilevel"/>
    <w:tmpl w:val="05B40F1E"/>
    <w:lvl w:ilvl="0">
      <w:start w:val="1"/>
      <w:numFmt w:val="decimal"/>
      <w:lvlText w:val="%1."/>
      <w:lvlJc w:val="left"/>
      <w:pPr>
        <w:tabs>
          <w:tab w:val="num" w:pos="360"/>
        </w:tabs>
        <w:ind w:left="360" w:hanging="360"/>
      </w:pPr>
      <w:rPr>
        <w:rFonts w:hint="default"/>
        <w:b w:val="0"/>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color w:val="000000" w:themeColor="text1"/>
      </w:rPr>
    </w:lvl>
    <w:lvl w:ilvl="3">
      <w:start w:val="1"/>
      <w:numFmt w:val="decimal"/>
      <w:lvlText w:val="%1.%2.%3.%4."/>
      <w:lvlJc w:val="left"/>
      <w:pPr>
        <w:tabs>
          <w:tab w:val="num" w:pos="1800"/>
        </w:tabs>
        <w:ind w:left="1728" w:hanging="648"/>
      </w:pPr>
      <w:rPr>
        <w:rFonts w:hint="default"/>
        <w:b w:val="0"/>
      </w:rPr>
    </w:lvl>
    <w:lvl w:ilvl="4">
      <w:start w:val="1"/>
      <w:numFmt w:val="decimal"/>
      <w:lvlText w:val="%1.%2.%3.%4.%5."/>
      <w:lvlJc w:val="left"/>
      <w:pPr>
        <w:tabs>
          <w:tab w:val="num" w:pos="2520"/>
        </w:tabs>
        <w:ind w:left="2232" w:hanging="792"/>
      </w:pPr>
      <w:rPr>
        <w:rFonts w:hint="default"/>
        <w:b w:val="0"/>
      </w:rPr>
    </w:lvl>
    <w:lvl w:ilvl="5">
      <w:start w:val="1"/>
      <w:numFmt w:val="decimal"/>
      <w:lvlText w:val="%1.%2.%3.%4.%5.%6."/>
      <w:lvlJc w:val="left"/>
      <w:pPr>
        <w:tabs>
          <w:tab w:val="num" w:pos="2880"/>
        </w:tabs>
        <w:ind w:left="2736" w:hanging="936"/>
      </w:pPr>
      <w:rPr>
        <w:rFonts w:hint="default"/>
        <w:b w:val="0"/>
      </w:rPr>
    </w:lvl>
    <w:lvl w:ilvl="6">
      <w:start w:val="1"/>
      <w:numFmt w:val="decimal"/>
      <w:lvlText w:val="%1.%2.%3.%4.%5.%6.%7."/>
      <w:lvlJc w:val="left"/>
      <w:pPr>
        <w:tabs>
          <w:tab w:val="num" w:pos="3600"/>
        </w:tabs>
        <w:ind w:left="3240" w:hanging="1080"/>
      </w:pPr>
      <w:rPr>
        <w:rFonts w:hint="default"/>
        <w:b w:val="0"/>
      </w:rPr>
    </w:lvl>
    <w:lvl w:ilvl="7">
      <w:start w:val="1"/>
      <w:numFmt w:val="decimal"/>
      <w:lvlText w:val="%1.%2.%3.%4.%5.%6.%7.%8."/>
      <w:lvlJc w:val="left"/>
      <w:pPr>
        <w:tabs>
          <w:tab w:val="num" w:pos="3960"/>
        </w:tabs>
        <w:ind w:left="3744" w:hanging="1224"/>
      </w:pPr>
      <w:rPr>
        <w:rFonts w:hint="default"/>
        <w:b w:val="0"/>
      </w:rPr>
    </w:lvl>
    <w:lvl w:ilvl="8">
      <w:start w:val="1"/>
      <w:numFmt w:val="decimal"/>
      <w:lvlText w:val="%1.%2.%3.%4.%5.%6.%7.%8.%9."/>
      <w:lvlJc w:val="left"/>
      <w:pPr>
        <w:tabs>
          <w:tab w:val="num" w:pos="4680"/>
        </w:tabs>
        <w:ind w:left="4320" w:hanging="1440"/>
      </w:pPr>
      <w:rPr>
        <w:rFonts w:hint="default"/>
        <w:b w:val="0"/>
      </w:rPr>
    </w:lvl>
  </w:abstractNum>
  <w:abstractNum w:abstractNumId="33" w15:restartNumberingAfterBreak="0">
    <w:nsid w:val="5D792E87"/>
    <w:multiLevelType w:val="hybridMultilevel"/>
    <w:tmpl w:val="6A222C30"/>
    <w:lvl w:ilvl="0" w:tplc="0F8E057C">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605034"/>
    <w:multiLevelType w:val="hybridMultilevel"/>
    <w:tmpl w:val="2552F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3B71AA"/>
    <w:multiLevelType w:val="multilevel"/>
    <w:tmpl w:val="A4305EF2"/>
    <w:lvl w:ilvl="0">
      <w:start w:val="3"/>
      <w:numFmt w:val="decimal"/>
      <w:lvlText w:val="%1"/>
      <w:lvlJc w:val="left"/>
      <w:pPr>
        <w:ind w:left="660" w:hanging="660"/>
      </w:pPr>
      <w:rPr>
        <w:rFonts w:hint="default"/>
      </w:rPr>
    </w:lvl>
    <w:lvl w:ilvl="1">
      <w:start w:val="6"/>
      <w:numFmt w:val="decimal"/>
      <w:lvlText w:val="%1.%2"/>
      <w:lvlJc w:val="left"/>
      <w:pPr>
        <w:ind w:left="900" w:hanging="660"/>
      </w:pPr>
      <w:rPr>
        <w:rFonts w:hint="default"/>
      </w:rPr>
    </w:lvl>
    <w:lvl w:ilvl="2">
      <w:start w:val="4"/>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6" w15:restartNumberingAfterBreak="0">
    <w:nsid w:val="616C40FF"/>
    <w:multiLevelType w:val="multilevel"/>
    <w:tmpl w:val="7102B712"/>
    <w:lvl w:ilvl="0">
      <w:start w:val="1"/>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2"/>
      <w:numFmt w:val="decimal"/>
      <w:lvlText w:val="%1.%2.%3."/>
      <w:lvlJc w:val="left"/>
      <w:pPr>
        <w:ind w:left="840" w:hanging="840"/>
      </w:pPr>
      <w:rPr>
        <w:rFonts w:hint="default"/>
      </w:rPr>
    </w:lvl>
    <w:lvl w:ilvl="3">
      <w:start w:val="4"/>
      <w:numFmt w:val="decimalZero"/>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365649D"/>
    <w:multiLevelType w:val="multilevel"/>
    <w:tmpl w:val="98E293B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8" w15:restartNumberingAfterBreak="0">
    <w:nsid w:val="65397F0D"/>
    <w:multiLevelType w:val="hybridMultilevel"/>
    <w:tmpl w:val="F31AE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483EB7"/>
    <w:multiLevelType w:val="multilevel"/>
    <w:tmpl w:val="2E00249C"/>
    <w:lvl w:ilvl="0">
      <w:start w:val="1"/>
      <w:numFmt w:val="decimal"/>
      <w:lvlText w:val="%1."/>
      <w:lvlJc w:val="left"/>
      <w:pPr>
        <w:ind w:left="360" w:hanging="360"/>
      </w:pPr>
    </w:lvl>
    <w:lvl w:ilvl="1">
      <w:start w:val="1"/>
      <w:numFmt w:val="decimal"/>
      <w:pStyle w:val="AddmHead2"/>
      <w:lvlText w:val="%1.%2."/>
      <w:lvlJc w:val="left"/>
      <w:pPr>
        <w:ind w:left="792" w:hanging="432"/>
      </w:pPr>
    </w:lvl>
    <w:lvl w:ilvl="2">
      <w:start w:val="1"/>
      <w:numFmt w:val="decimal"/>
      <w:pStyle w:val="AddmHead3"/>
      <w:lvlText w:val="%1.%2.%3."/>
      <w:lvlJc w:val="left"/>
      <w:pPr>
        <w:ind w:left="1224" w:hanging="504"/>
      </w:pPr>
    </w:lvl>
    <w:lvl w:ilvl="3">
      <w:start w:val="1"/>
      <w:numFmt w:val="decimal"/>
      <w:pStyle w:val="AddmHead4"/>
      <w:lvlText w:val="%1.%2.%3.%4."/>
      <w:lvlJc w:val="left"/>
      <w:pPr>
        <w:ind w:left="1908" w:hanging="648"/>
      </w:pPr>
    </w:lvl>
    <w:lvl w:ilvl="4">
      <w:start w:val="1"/>
      <w:numFmt w:val="decimal"/>
      <w:pStyle w:val="AddmHead5"/>
      <w:lvlText w:val="%1.%2.%3.%4.%5."/>
      <w:lvlJc w:val="left"/>
      <w:pPr>
        <w:ind w:left="2232" w:hanging="792"/>
      </w:pPr>
    </w:lvl>
    <w:lvl w:ilvl="5">
      <w:start w:val="1"/>
      <w:numFmt w:val="decimal"/>
      <w:pStyle w:val="AddmHead6"/>
      <w:lvlText w:val="%1.%2.%3.%4.%5.%6."/>
      <w:lvlJc w:val="left"/>
      <w:pPr>
        <w:ind w:left="2736" w:hanging="936"/>
      </w:pPr>
    </w:lvl>
    <w:lvl w:ilvl="6">
      <w:start w:val="1"/>
      <w:numFmt w:val="decimal"/>
      <w:pStyle w:val="AddmHead7"/>
      <w:lvlText w:val="%1.%2.%3.%4.%5.%6.%7."/>
      <w:lvlJc w:val="left"/>
      <w:pPr>
        <w:ind w:left="3240" w:hanging="1080"/>
      </w:pPr>
    </w:lvl>
    <w:lvl w:ilvl="7">
      <w:start w:val="1"/>
      <w:numFmt w:val="decimal"/>
      <w:pStyle w:val="AddmHead8"/>
      <w:lvlText w:val="%1.%2.%3.%4.%5.%6.%7.%8."/>
      <w:lvlJc w:val="left"/>
      <w:pPr>
        <w:ind w:left="3744" w:hanging="1224"/>
      </w:pPr>
    </w:lvl>
    <w:lvl w:ilvl="8">
      <w:start w:val="1"/>
      <w:numFmt w:val="decimal"/>
      <w:pStyle w:val="AddmHead9"/>
      <w:lvlText w:val="%1.%2.%3.%4.%5.%6.%7.%8.%9."/>
      <w:lvlJc w:val="left"/>
      <w:pPr>
        <w:ind w:left="4320" w:hanging="1440"/>
      </w:pPr>
    </w:lvl>
  </w:abstractNum>
  <w:abstractNum w:abstractNumId="40" w15:restartNumberingAfterBreak="0">
    <w:nsid w:val="65BA6F3E"/>
    <w:multiLevelType w:val="hybridMultilevel"/>
    <w:tmpl w:val="C07AC48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8260D9"/>
    <w:multiLevelType w:val="hybridMultilevel"/>
    <w:tmpl w:val="8598A05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2" w15:restartNumberingAfterBreak="0">
    <w:nsid w:val="693B4A23"/>
    <w:multiLevelType w:val="hybridMultilevel"/>
    <w:tmpl w:val="D8ACED72"/>
    <w:lvl w:ilvl="0" w:tplc="0409000F">
      <w:start w:val="1"/>
      <w:numFmt w:val="decimal"/>
      <w:pStyle w:val="ListBullet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B21A60"/>
    <w:multiLevelType w:val="hybridMultilevel"/>
    <w:tmpl w:val="87D21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4362B9"/>
    <w:multiLevelType w:val="multilevel"/>
    <w:tmpl w:val="B65677D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5" w15:restartNumberingAfterBreak="0">
    <w:nsid w:val="7AC064C2"/>
    <w:multiLevelType w:val="hybridMultilevel"/>
    <w:tmpl w:val="82F09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444EA4"/>
    <w:multiLevelType w:val="multilevel"/>
    <w:tmpl w:val="05B40F1E"/>
    <w:lvl w:ilvl="0">
      <w:start w:val="1"/>
      <w:numFmt w:val="decimal"/>
      <w:lvlText w:val="%1."/>
      <w:lvlJc w:val="left"/>
      <w:pPr>
        <w:tabs>
          <w:tab w:val="num" w:pos="360"/>
        </w:tabs>
        <w:ind w:left="360" w:hanging="360"/>
      </w:pPr>
      <w:rPr>
        <w:rFonts w:hint="default"/>
        <w:b w:val="0"/>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color w:val="000000" w:themeColor="text1"/>
      </w:rPr>
    </w:lvl>
    <w:lvl w:ilvl="3">
      <w:start w:val="1"/>
      <w:numFmt w:val="decimal"/>
      <w:lvlText w:val="%1.%2.%3.%4."/>
      <w:lvlJc w:val="left"/>
      <w:pPr>
        <w:tabs>
          <w:tab w:val="num" w:pos="1800"/>
        </w:tabs>
        <w:ind w:left="1728" w:hanging="648"/>
      </w:pPr>
      <w:rPr>
        <w:rFonts w:hint="default"/>
        <w:b w:val="0"/>
      </w:rPr>
    </w:lvl>
    <w:lvl w:ilvl="4">
      <w:start w:val="1"/>
      <w:numFmt w:val="decimal"/>
      <w:lvlText w:val="%1.%2.%3.%4.%5."/>
      <w:lvlJc w:val="left"/>
      <w:pPr>
        <w:tabs>
          <w:tab w:val="num" w:pos="2520"/>
        </w:tabs>
        <w:ind w:left="2232" w:hanging="792"/>
      </w:pPr>
      <w:rPr>
        <w:rFonts w:hint="default"/>
        <w:b w:val="0"/>
      </w:rPr>
    </w:lvl>
    <w:lvl w:ilvl="5">
      <w:start w:val="1"/>
      <w:numFmt w:val="decimal"/>
      <w:lvlText w:val="%1.%2.%3.%4.%5.%6."/>
      <w:lvlJc w:val="left"/>
      <w:pPr>
        <w:tabs>
          <w:tab w:val="num" w:pos="2880"/>
        </w:tabs>
        <w:ind w:left="2736" w:hanging="936"/>
      </w:pPr>
      <w:rPr>
        <w:rFonts w:hint="default"/>
        <w:b w:val="0"/>
      </w:rPr>
    </w:lvl>
    <w:lvl w:ilvl="6">
      <w:start w:val="1"/>
      <w:numFmt w:val="decimal"/>
      <w:lvlText w:val="%1.%2.%3.%4.%5.%6.%7."/>
      <w:lvlJc w:val="left"/>
      <w:pPr>
        <w:tabs>
          <w:tab w:val="num" w:pos="3600"/>
        </w:tabs>
        <w:ind w:left="3240" w:hanging="1080"/>
      </w:pPr>
      <w:rPr>
        <w:rFonts w:hint="default"/>
        <w:b w:val="0"/>
      </w:rPr>
    </w:lvl>
    <w:lvl w:ilvl="7">
      <w:start w:val="1"/>
      <w:numFmt w:val="decimal"/>
      <w:lvlText w:val="%1.%2.%3.%4.%5.%6.%7.%8."/>
      <w:lvlJc w:val="left"/>
      <w:pPr>
        <w:tabs>
          <w:tab w:val="num" w:pos="3960"/>
        </w:tabs>
        <w:ind w:left="3744" w:hanging="1224"/>
      </w:pPr>
      <w:rPr>
        <w:rFonts w:hint="default"/>
        <w:b w:val="0"/>
      </w:rPr>
    </w:lvl>
    <w:lvl w:ilvl="8">
      <w:start w:val="1"/>
      <w:numFmt w:val="decimal"/>
      <w:lvlText w:val="%1.%2.%3.%4.%5.%6.%7.%8.%9."/>
      <w:lvlJc w:val="left"/>
      <w:pPr>
        <w:tabs>
          <w:tab w:val="num" w:pos="4680"/>
        </w:tabs>
        <w:ind w:left="4320" w:hanging="1440"/>
      </w:pPr>
      <w:rPr>
        <w:rFonts w:hint="default"/>
        <w:b w:val="0"/>
      </w:rPr>
    </w:lvl>
  </w:abstractNum>
  <w:num w:numId="1" w16cid:durableId="1147935814">
    <w:abstractNumId w:val="28"/>
  </w:num>
  <w:num w:numId="2" w16cid:durableId="959605368">
    <w:abstractNumId w:val="29"/>
  </w:num>
  <w:num w:numId="3" w16cid:durableId="1845895543">
    <w:abstractNumId w:val="31"/>
  </w:num>
  <w:num w:numId="4" w16cid:durableId="1815641605">
    <w:abstractNumId w:val="32"/>
  </w:num>
  <w:num w:numId="5" w16cid:durableId="1357269752">
    <w:abstractNumId w:val="46"/>
  </w:num>
  <w:num w:numId="6" w16cid:durableId="2008364577">
    <w:abstractNumId w:val="41"/>
  </w:num>
  <w:num w:numId="7" w16cid:durableId="697973279">
    <w:abstractNumId w:val="25"/>
  </w:num>
  <w:num w:numId="8" w16cid:durableId="1774934433">
    <w:abstractNumId w:val="8"/>
  </w:num>
  <w:num w:numId="9" w16cid:durableId="2033726911">
    <w:abstractNumId w:val="23"/>
  </w:num>
  <w:num w:numId="10" w16cid:durableId="1995915354">
    <w:abstractNumId w:val="42"/>
  </w:num>
  <w:num w:numId="11" w16cid:durableId="1770851193">
    <w:abstractNumId w:val="7"/>
  </w:num>
  <w:num w:numId="12" w16cid:durableId="2109622111">
    <w:abstractNumId w:val="13"/>
  </w:num>
  <w:num w:numId="13" w16cid:durableId="282618391">
    <w:abstractNumId w:val="27"/>
  </w:num>
  <w:num w:numId="14" w16cid:durableId="645361261">
    <w:abstractNumId w:val="21"/>
  </w:num>
  <w:num w:numId="15" w16cid:durableId="605118393">
    <w:abstractNumId w:val="10"/>
  </w:num>
  <w:num w:numId="16" w16cid:durableId="309483733">
    <w:abstractNumId w:val="15"/>
  </w:num>
  <w:num w:numId="17" w16cid:durableId="2132042844">
    <w:abstractNumId w:val="12"/>
  </w:num>
  <w:num w:numId="18" w16cid:durableId="326978366">
    <w:abstractNumId w:val="14"/>
  </w:num>
  <w:num w:numId="19" w16cid:durableId="1360202621">
    <w:abstractNumId w:val="24"/>
  </w:num>
  <w:num w:numId="20" w16cid:durableId="892698151">
    <w:abstractNumId w:val="38"/>
  </w:num>
  <w:num w:numId="21" w16cid:durableId="671950496">
    <w:abstractNumId w:val="45"/>
  </w:num>
  <w:num w:numId="22" w16cid:durableId="43868668">
    <w:abstractNumId w:val="33"/>
  </w:num>
  <w:num w:numId="23" w16cid:durableId="1559786197">
    <w:abstractNumId w:val="11"/>
  </w:num>
  <w:num w:numId="24" w16cid:durableId="1474982632">
    <w:abstractNumId w:val="26"/>
  </w:num>
  <w:num w:numId="25" w16cid:durableId="1774132900">
    <w:abstractNumId w:val="30"/>
  </w:num>
  <w:num w:numId="26" w16cid:durableId="717321669">
    <w:abstractNumId w:val="17"/>
  </w:num>
  <w:num w:numId="27" w16cid:durableId="240406038">
    <w:abstractNumId w:val="16"/>
  </w:num>
  <w:num w:numId="28" w16cid:durableId="569119957">
    <w:abstractNumId w:val="39"/>
  </w:num>
  <w:num w:numId="29" w16cid:durableId="145705047">
    <w:abstractNumId w:val="5"/>
  </w:num>
  <w:num w:numId="30" w16cid:durableId="1069573839">
    <w:abstractNumId w:val="4"/>
  </w:num>
  <w:num w:numId="31" w16cid:durableId="1426001585">
    <w:abstractNumId w:val="6"/>
  </w:num>
  <w:num w:numId="32" w16cid:durableId="893614634">
    <w:abstractNumId w:val="3"/>
  </w:num>
  <w:num w:numId="33" w16cid:durableId="897783978">
    <w:abstractNumId w:val="2"/>
  </w:num>
  <w:num w:numId="34" w16cid:durableId="45379917">
    <w:abstractNumId w:val="1"/>
  </w:num>
  <w:num w:numId="35" w16cid:durableId="846210039">
    <w:abstractNumId w:val="0"/>
  </w:num>
  <w:num w:numId="36" w16cid:durableId="2132047434">
    <w:abstractNumId w:val="19"/>
  </w:num>
  <w:num w:numId="37" w16cid:durableId="1687948262">
    <w:abstractNumId w:val="37"/>
  </w:num>
  <w:num w:numId="38" w16cid:durableId="364134480">
    <w:abstractNumId w:val="20"/>
  </w:num>
  <w:num w:numId="39" w16cid:durableId="555318777">
    <w:abstractNumId w:val="18"/>
  </w:num>
  <w:num w:numId="40" w16cid:durableId="183717041">
    <w:abstractNumId w:val="44"/>
  </w:num>
  <w:num w:numId="41" w16cid:durableId="591742766">
    <w:abstractNumId w:val="22"/>
  </w:num>
  <w:num w:numId="42" w16cid:durableId="591551369">
    <w:abstractNumId w:val="40"/>
  </w:num>
  <w:num w:numId="43" w16cid:durableId="373891582">
    <w:abstractNumId w:val="17"/>
    <w:lvlOverride w:ilvl="0">
      <w:startOverride w:val="4"/>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29489441">
    <w:abstractNumId w:val="17"/>
    <w:lvlOverride w:ilvl="0">
      <w:startOverride w:val="4"/>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975869594">
    <w:abstractNumId w:val="17"/>
  </w:num>
  <w:num w:numId="46" w16cid:durableId="37709766">
    <w:abstractNumId w:val="9"/>
  </w:num>
  <w:num w:numId="47" w16cid:durableId="616717859">
    <w:abstractNumId w:val="35"/>
  </w:num>
  <w:num w:numId="48" w16cid:durableId="1469784508">
    <w:abstractNumId w:val="36"/>
  </w:num>
  <w:num w:numId="49" w16cid:durableId="943537370">
    <w:abstractNumId w:val="43"/>
  </w:num>
  <w:num w:numId="50" w16cid:durableId="116878417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504E"/>
    <w:rsid w:val="00000093"/>
    <w:rsid w:val="000014C8"/>
    <w:rsid w:val="00002A87"/>
    <w:rsid w:val="00003844"/>
    <w:rsid w:val="00006537"/>
    <w:rsid w:val="00010048"/>
    <w:rsid w:val="00010BEB"/>
    <w:rsid w:val="000122EF"/>
    <w:rsid w:val="0001286C"/>
    <w:rsid w:val="0001424F"/>
    <w:rsid w:val="00015487"/>
    <w:rsid w:val="0001581A"/>
    <w:rsid w:val="00016A9D"/>
    <w:rsid w:val="00016D2D"/>
    <w:rsid w:val="0002231C"/>
    <w:rsid w:val="00026462"/>
    <w:rsid w:val="000273D9"/>
    <w:rsid w:val="00027BCC"/>
    <w:rsid w:val="00032C43"/>
    <w:rsid w:val="00033DEF"/>
    <w:rsid w:val="00034C6B"/>
    <w:rsid w:val="00035A52"/>
    <w:rsid w:val="00036C42"/>
    <w:rsid w:val="00041E5C"/>
    <w:rsid w:val="000443E6"/>
    <w:rsid w:val="000450E7"/>
    <w:rsid w:val="000471A7"/>
    <w:rsid w:val="0005308A"/>
    <w:rsid w:val="00054556"/>
    <w:rsid w:val="00056ED8"/>
    <w:rsid w:val="0005707C"/>
    <w:rsid w:val="000613E1"/>
    <w:rsid w:val="00063AB4"/>
    <w:rsid w:val="00063E07"/>
    <w:rsid w:val="00077DE9"/>
    <w:rsid w:val="00085F54"/>
    <w:rsid w:val="00093E6A"/>
    <w:rsid w:val="0009459C"/>
    <w:rsid w:val="000A10BC"/>
    <w:rsid w:val="000A1801"/>
    <w:rsid w:val="000A3872"/>
    <w:rsid w:val="000A3F86"/>
    <w:rsid w:val="000A704F"/>
    <w:rsid w:val="000B06B9"/>
    <w:rsid w:val="000B2AA3"/>
    <w:rsid w:val="000B6939"/>
    <w:rsid w:val="000B71A2"/>
    <w:rsid w:val="000C0E0E"/>
    <w:rsid w:val="000C302F"/>
    <w:rsid w:val="000C78F9"/>
    <w:rsid w:val="000D0D34"/>
    <w:rsid w:val="000D1A34"/>
    <w:rsid w:val="000D1B34"/>
    <w:rsid w:val="000D2019"/>
    <w:rsid w:val="000D430F"/>
    <w:rsid w:val="000D4B9C"/>
    <w:rsid w:val="000D600E"/>
    <w:rsid w:val="000E15AE"/>
    <w:rsid w:val="000E552B"/>
    <w:rsid w:val="000E6DDA"/>
    <w:rsid w:val="000F0F83"/>
    <w:rsid w:val="000F2647"/>
    <w:rsid w:val="000F34D8"/>
    <w:rsid w:val="000F5BF1"/>
    <w:rsid w:val="000F632C"/>
    <w:rsid w:val="00100B19"/>
    <w:rsid w:val="00102BB5"/>
    <w:rsid w:val="00102BC3"/>
    <w:rsid w:val="00103392"/>
    <w:rsid w:val="001065DF"/>
    <w:rsid w:val="00111D7D"/>
    <w:rsid w:val="001137B6"/>
    <w:rsid w:val="00114CB4"/>
    <w:rsid w:val="00117A07"/>
    <w:rsid w:val="00120F1E"/>
    <w:rsid w:val="00123470"/>
    <w:rsid w:val="0012412E"/>
    <w:rsid w:val="00126273"/>
    <w:rsid w:val="00126618"/>
    <w:rsid w:val="001270EC"/>
    <w:rsid w:val="00127D3C"/>
    <w:rsid w:val="00132D14"/>
    <w:rsid w:val="001348EB"/>
    <w:rsid w:val="00143838"/>
    <w:rsid w:val="00144685"/>
    <w:rsid w:val="0014577F"/>
    <w:rsid w:val="00147220"/>
    <w:rsid w:val="00147E33"/>
    <w:rsid w:val="00152D16"/>
    <w:rsid w:val="00153260"/>
    <w:rsid w:val="001539B5"/>
    <w:rsid w:val="001543BC"/>
    <w:rsid w:val="001546E6"/>
    <w:rsid w:val="00154A7D"/>
    <w:rsid w:val="00154B3D"/>
    <w:rsid w:val="00154F95"/>
    <w:rsid w:val="00155588"/>
    <w:rsid w:val="001575C6"/>
    <w:rsid w:val="001608E9"/>
    <w:rsid w:val="00160CF8"/>
    <w:rsid w:val="00165AD8"/>
    <w:rsid w:val="00166605"/>
    <w:rsid w:val="00167143"/>
    <w:rsid w:val="00172AD2"/>
    <w:rsid w:val="00174238"/>
    <w:rsid w:val="001835E5"/>
    <w:rsid w:val="00185A26"/>
    <w:rsid w:val="00186C63"/>
    <w:rsid w:val="00187224"/>
    <w:rsid w:val="00187359"/>
    <w:rsid w:val="00187959"/>
    <w:rsid w:val="00187A41"/>
    <w:rsid w:val="00187EF3"/>
    <w:rsid w:val="00193969"/>
    <w:rsid w:val="001A2690"/>
    <w:rsid w:val="001A3A59"/>
    <w:rsid w:val="001A4040"/>
    <w:rsid w:val="001A638C"/>
    <w:rsid w:val="001B468A"/>
    <w:rsid w:val="001C2660"/>
    <w:rsid w:val="001C53D2"/>
    <w:rsid w:val="001C573F"/>
    <w:rsid w:val="001C6A98"/>
    <w:rsid w:val="001C6B0C"/>
    <w:rsid w:val="001C6D53"/>
    <w:rsid w:val="001E019D"/>
    <w:rsid w:val="001E0FE9"/>
    <w:rsid w:val="001E1E80"/>
    <w:rsid w:val="001E5474"/>
    <w:rsid w:val="001E7AFB"/>
    <w:rsid w:val="001F1CAB"/>
    <w:rsid w:val="001F2F6A"/>
    <w:rsid w:val="001F30AE"/>
    <w:rsid w:val="001F5B07"/>
    <w:rsid w:val="001F6843"/>
    <w:rsid w:val="001F69F1"/>
    <w:rsid w:val="001F7871"/>
    <w:rsid w:val="00200489"/>
    <w:rsid w:val="00200DB7"/>
    <w:rsid w:val="002010F7"/>
    <w:rsid w:val="00201E3D"/>
    <w:rsid w:val="002053EB"/>
    <w:rsid w:val="0020699C"/>
    <w:rsid w:val="00206C4E"/>
    <w:rsid w:val="00211596"/>
    <w:rsid w:val="00215BA0"/>
    <w:rsid w:val="00215D80"/>
    <w:rsid w:val="00220C28"/>
    <w:rsid w:val="00221583"/>
    <w:rsid w:val="00221D35"/>
    <w:rsid w:val="0023242F"/>
    <w:rsid w:val="00232BA6"/>
    <w:rsid w:val="00232FE2"/>
    <w:rsid w:val="00235361"/>
    <w:rsid w:val="00236D76"/>
    <w:rsid w:val="00237446"/>
    <w:rsid w:val="00240326"/>
    <w:rsid w:val="0024066D"/>
    <w:rsid w:val="00242385"/>
    <w:rsid w:val="00245D88"/>
    <w:rsid w:val="002462C3"/>
    <w:rsid w:val="0025006B"/>
    <w:rsid w:val="00250213"/>
    <w:rsid w:val="00250339"/>
    <w:rsid w:val="00251565"/>
    <w:rsid w:val="00253767"/>
    <w:rsid w:val="0026141F"/>
    <w:rsid w:val="00262942"/>
    <w:rsid w:val="002653ED"/>
    <w:rsid w:val="00266D33"/>
    <w:rsid w:val="00271435"/>
    <w:rsid w:val="002807F7"/>
    <w:rsid w:val="00283B99"/>
    <w:rsid w:val="00286E1A"/>
    <w:rsid w:val="002918B1"/>
    <w:rsid w:val="002919CA"/>
    <w:rsid w:val="0029201F"/>
    <w:rsid w:val="0029250D"/>
    <w:rsid w:val="00294B31"/>
    <w:rsid w:val="002961B9"/>
    <w:rsid w:val="00297D96"/>
    <w:rsid w:val="00297F0F"/>
    <w:rsid w:val="002A011E"/>
    <w:rsid w:val="002A0D7A"/>
    <w:rsid w:val="002A25A5"/>
    <w:rsid w:val="002A4D59"/>
    <w:rsid w:val="002B12BA"/>
    <w:rsid w:val="002C351E"/>
    <w:rsid w:val="002D05CE"/>
    <w:rsid w:val="002D0791"/>
    <w:rsid w:val="002D30B4"/>
    <w:rsid w:val="002E33C3"/>
    <w:rsid w:val="002E3BAE"/>
    <w:rsid w:val="002E44AF"/>
    <w:rsid w:val="002E59C0"/>
    <w:rsid w:val="002E648C"/>
    <w:rsid w:val="002F0F91"/>
    <w:rsid w:val="002F1742"/>
    <w:rsid w:val="002F64FF"/>
    <w:rsid w:val="00302E1C"/>
    <w:rsid w:val="00304088"/>
    <w:rsid w:val="00305C72"/>
    <w:rsid w:val="00306AA0"/>
    <w:rsid w:val="00306B1E"/>
    <w:rsid w:val="0031088E"/>
    <w:rsid w:val="00312A1B"/>
    <w:rsid w:val="00314400"/>
    <w:rsid w:val="003145B4"/>
    <w:rsid w:val="00315AC5"/>
    <w:rsid w:val="00316943"/>
    <w:rsid w:val="003221C6"/>
    <w:rsid w:val="00324239"/>
    <w:rsid w:val="003267CB"/>
    <w:rsid w:val="003269F8"/>
    <w:rsid w:val="003306F2"/>
    <w:rsid w:val="00330AF1"/>
    <w:rsid w:val="00333130"/>
    <w:rsid w:val="003331C0"/>
    <w:rsid w:val="00334142"/>
    <w:rsid w:val="00334ADD"/>
    <w:rsid w:val="003360B5"/>
    <w:rsid w:val="00336481"/>
    <w:rsid w:val="00336BF7"/>
    <w:rsid w:val="0033767E"/>
    <w:rsid w:val="00346FF0"/>
    <w:rsid w:val="0034742D"/>
    <w:rsid w:val="00347FE8"/>
    <w:rsid w:val="00351F39"/>
    <w:rsid w:val="00354054"/>
    <w:rsid w:val="003541EB"/>
    <w:rsid w:val="003555B6"/>
    <w:rsid w:val="00361FBA"/>
    <w:rsid w:val="003624B3"/>
    <w:rsid w:val="003639EB"/>
    <w:rsid w:val="003656E6"/>
    <w:rsid w:val="003663D6"/>
    <w:rsid w:val="00366B91"/>
    <w:rsid w:val="00371DBB"/>
    <w:rsid w:val="0037393A"/>
    <w:rsid w:val="00374382"/>
    <w:rsid w:val="003776EC"/>
    <w:rsid w:val="003800E8"/>
    <w:rsid w:val="003820FF"/>
    <w:rsid w:val="00382620"/>
    <w:rsid w:val="00383696"/>
    <w:rsid w:val="0038441D"/>
    <w:rsid w:val="003923F2"/>
    <w:rsid w:val="00394C6E"/>
    <w:rsid w:val="003A0AB9"/>
    <w:rsid w:val="003A31ED"/>
    <w:rsid w:val="003A6907"/>
    <w:rsid w:val="003B24FF"/>
    <w:rsid w:val="003B76F8"/>
    <w:rsid w:val="003B7CA2"/>
    <w:rsid w:val="003C47F3"/>
    <w:rsid w:val="003C6244"/>
    <w:rsid w:val="003C6B79"/>
    <w:rsid w:val="003C7304"/>
    <w:rsid w:val="003D1D62"/>
    <w:rsid w:val="003D34C0"/>
    <w:rsid w:val="003D57C1"/>
    <w:rsid w:val="003D731E"/>
    <w:rsid w:val="003D7CB4"/>
    <w:rsid w:val="003E0C1E"/>
    <w:rsid w:val="003E0FDC"/>
    <w:rsid w:val="003E75CF"/>
    <w:rsid w:val="003E7AED"/>
    <w:rsid w:val="003F051A"/>
    <w:rsid w:val="003F14EF"/>
    <w:rsid w:val="003F192C"/>
    <w:rsid w:val="003F290A"/>
    <w:rsid w:val="003F3A4D"/>
    <w:rsid w:val="003F3F97"/>
    <w:rsid w:val="003F6A03"/>
    <w:rsid w:val="003F706B"/>
    <w:rsid w:val="004029AE"/>
    <w:rsid w:val="00403665"/>
    <w:rsid w:val="00410F2D"/>
    <w:rsid w:val="00412969"/>
    <w:rsid w:val="00412A2F"/>
    <w:rsid w:val="00412DE2"/>
    <w:rsid w:val="0041550C"/>
    <w:rsid w:val="00416521"/>
    <w:rsid w:val="00416D9B"/>
    <w:rsid w:val="00424587"/>
    <w:rsid w:val="004266E9"/>
    <w:rsid w:val="00434973"/>
    <w:rsid w:val="004349DB"/>
    <w:rsid w:val="00434DFF"/>
    <w:rsid w:val="00435456"/>
    <w:rsid w:val="0043779B"/>
    <w:rsid w:val="00441E40"/>
    <w:rsid w:val="00443B12"/>
    <w:rsid w:val="00444490"/>
    <w:rsid w:val="004471E3"/>
    <w:rsid w:val="004500C2"/>
    <w:rsid w:val="00453085"/>
    <w:rsid w:val="004551D0"/>
    <w:rsid w:val="00455EF9"/>
    <w:rsid w:val="004600FF"/>
    <w:rsid w:val="0046204F"/>
    <w:rsid w:val="0047351F"/>
    <w:rsid w:val="0047394B"/>
    <w:rsid w:val="00473B98"/>
    <w:rsid w:val="00476308"/>
    <w:rsid w:val="00477512"/>
    <w:rsid w:val="00481380"/>
    <w:rsid w:val="0048172B"/>
    <w:rsid w:val="004848BB"/>
    <w:rsid w:val="004850D2"/>
    <w:rsid w:val="00487CCB"/>
    <w:rsid w:val="00491BE0"/>
    <w:rsid w:val="00492267"/>
    <w:rsid w:val="00495F36"/>
    <w:rsid w:val="00496A48"/>
    <w:rsid w:val="00496CEA"/>
    <w:rsid w:val="00497892"/>
    <w:rsid w:val="00497988"/>
    <w:rsid w:val="00497EE8"/>
    <w:rsid w:val="004A0A09"/>
    <w:rsid w:val="004A31BD"/>
    <w:rsid w:val="004A37EA"/>
    <w:rsid w:val="004A3F88"/>
    <w:rsid w:val="004A5469"/>
    <w:rsid w:val="004B0C74"/>
    <w:rsid w:val="004B1935"/>
    <w:rsid w:val="004B264F"/>
    <w:rsid w:val="004B28D5"/>
    <w:rsid w:val="004B4613"/>
    <w:rsid w:val="004C22D1"/>
    <w:rsid w:val="004C2720"/>
    <w:rsid w:val="004C2A14"/>
    <w:rsid w:val="004C4168"/>
    <w:rsid w:val="004C4F23"/>
    <w:rsid w:val="004D2248"/>
    <w:rsid w:val="004D4165"/>
    <w:rsid w:val="004D4B51"/>
    <w:rsid w:val="004D4BAE"/>
    <w:rsid w:val="004D5664"/>
    <w:rsid w:val="004D7133"/>
    <w:rsid w:val="004E1943"/>
    <w:rsid w:val="004E2501"/>
    <w:rsid w:val="004E2B71"/>
    <w:rsid w:val="004F094F"/>
    <w:rsid w:val="004F1E12"/>
    <w:rsid w:val="004F78AC"/>
    <w:rsid w:val="005109BB"/>
    <w:rsid w:val="00510D48"/>
    <w:rsid w:val="00510F80"/>
    <w:rsid w:val="0051140B"/>
    <w:rsid w:val="00512A1B"/>
    <w:rsid w:val="005144EF"/>
    <w:rsid w:val="005146FC"/>
    <w:rsid w:val="00520A61"/>
    <w:rsid w:val="00521FAD"/>
    <w:rsid w:val="005249CA"/>
    <w:rsid w:val="00527489"/>
    <w:rsid w:val="00527C82"/>
    <w:rsid w:val="00531036"/>
    <w:rsid w:val="00531251"/>
    <w:rsid w:val="00532FF8"/>
    <w:rsid w:val="00533FFB"/>
    <w:rsid w:val="00536209"/>
    <w:rsid w:val="00536DAD"/>
    <w:rsid w:val="00541E19"/>
    <w:rsid w:val="0054638D"/>
    <w:rsid w:val="00552BE0"/>
    <w:rsid w:val="00552D57"/>
    <w:rsid w:val="00553C83"/>
    <w:rsid w:val="0056448A"/>
    <w:rsid w:val="00564A95"/>
    <w:rsid w:val="00564EE1"/>
    <w:rsid w:val="00565F60"/>
    <w:rsid w:val="005660D3"/>
    <w:rsid w:val="005707E3"/>
    <w:rsid w:val="0057086F"/>
    <w:rsid w:val="00570D03"/>
    <w:rsid w:val="00571CC8"/>
    <w:rsid w:val="00572640"/>
    <w:rsid w:val="00574A7A"/>
    <w:rsid w:val="00574B23"/>
    <w:rsid w:val="00575485"/>
    <w:rsid w:val="00577E89"/>
    <w:rsid w:val="005800A7"/>
    <w:rsid w:val="005814EB"/>
    <w:rsid w:val="005853A2"/>
    <w:rsid w:val="00594482"/>
    <w:rsid w:val="005952E8"/>
    <w:rsid w:val="005957CF"/>
    <w:rsid w:val="005A03FB"/>
    <w:rsid w:val="005A2068"/>
    <w:rsid w:val="005A2D51"/>
    <w:rsid w:val="005A7833"/>
    <w:rsid w:val="005A78E5"/>
    <w:rsid w:val="005A7CB9"/>
    <w:rsid w:val="005B54EA"/>
    <w:rsid w:val="005B7308"/>
    <w:rsid w:val="005C010E"/>
    <w:rsid w:val="005C060F"/>
    <w:rsid w:val="005C2849"/>
    <w:rsid w:val="005C36C8"/>
    <w:rsid w:val="005C4F77"/>
    <w:rsid w:val="005C6B75"/>
    <w:rsid w:val="005C7940"/>
    <w:rsid w:val="005C7BC6"/>
    <w:rsid w:val="005D004D"/>
    <w:rsid w:val="005D30B9"/>
    <w:rsid w:val="005D3942"/>
    <w:rsid w:val="005D51F6"/>
    <w:rsid w:val="005D5831"/>
    <w:rsid w:val="005D6392"/>
    <w:rsid w:val="005E031A"/>
    <w:rsid w:val="005E05D3"/>
    <w:rsid w:val="005E1B72"/>
    <w:rsid w:val="005E72CB"/>
    <w:rsid w:val="005E7A9B"/>
    <w:rsid w:val="005F1946"/>
    <w:rsid w:val="005F5CF7"/>
    <w:rsid w:val="005F78E0"/>
    <w:rsid w:val="00602480"/>
    <w:rsid w:val="00602BDA"/>
    <w:rsid w:val="00610DC5"/>
    <w:rsid w:val="00612271"/>
    <w:rsid w:val="0061338C"/>
    <w:rsid w:val="006159A2"/>
    <w:rsid w:val="006171D8"/>
    <w:rsid w:val="0061745F"/>
    <w:rsid w:val="00617D51"/>
    <w:rsid w:val="0062131D"/>
    <w:rsid w:val="00622298"/>
    <w:rsid w:val="00626233"/>
    <w:rsid w:val="006269BA"/>
    <w:rsid w:val="00630ADE"/>
    <w:rsid w:val="00636247"/>
    <w:rsid w:val="00637541"/>
    <w:rsid w:val="006408C1"/>
    <w:rsid w:val="00640D1C"/>
    <w:rsid w:val="00642065"/>
    <w:rsid w:val="006421B0"/>
    <w:rsid w:val="006444D5"/>
    <w:rsid w:val="00647B70"/>
    <w:rsid w:val="006524C7"/>
    <w:rsid w:val="00657B99"/>
    <w:rsid w:val="00664159"/>
    <w:rsid w:val="00670D2A"/>
    <w:rsid w:val="0067184B"/>
    <w:rsid w:val="006724A3"/>
    <w:rsid w:val="0067263B"/>
    <w:rsid w:val="006727C9"/>
    <w:rsid w:val="00675917"/>
    <w:rsid w:val="00675A24"/>
    <w:rsid w:val="00681056"/>
    <w:rsid w:val="00684184"/>
    <w:rsid w:val="006853AA"/>
    <w:rsid w:val="00690CF5"/>
    <w:rsid w:val="00692DB2"/>
    <w:rsid w:val="006951D9"/>
    <w:rsid w:val="00697E82"/>
    <w:rsid w:val="006A24CB"/>
    <w:rsid w:val="006A2728"/>
    <w:rsid w:val="006A34C7"/>
    <w:rsid w:val="006B0C43"/>
    <w:rsid w:val="006B32EE"/>
    <w:rsid w:val="006B4299"/>
    <w:rsid w:val="006B4B47"/>
    <w:rsid w:val="006B4E1F"/>
    <w:rsid w:val="006B524B"/>
    <w:rsid w:val="006C05E4"/>
    <w:rsid w:val="006C1F1E"/>
    <w:rsid w:val="006C428C"/>
    <w:rsid w:val="006C5723"/>
    <w:rsid w:val="006C589F"/>
    <w:rsid w:val="006C5D9C"/>
    <w:rsid w:val="006C65D7"/>
    <w:rsid w:val="006D48C6"/>
    <w:rsid w:val="006D4E02"/>
    <w:rsid w:val="006D620D"/>
    <w:rsid w:val="006E0A09"/>
    <w:rsid w:val="006E0B4C"/>
    <w:rsid w:val="006E1C5C"/>
    <w:rsid w:val="006E27CA"/>
    <w:rsid w:val="006E28C2"/>
    <w:rsid w:val="006E3626"/>
    <w:rsid w:val="006E4A41"/>
    <w:rsid w:val="006E5C6C"/>
    <w:rsid w:val="006E7600"/>
    <w:rsid w:val="006F3C49"/>
    <w:rsid w:val="006F46D9"/>
    <w:rsid w:val="006F5B21"/>
    <w:rsid w:val="007005A7"/>
    <w:rsid w:val="00701926"/>
    <w:rsid w:val="00702514"/>
    <w:rsid w:val="00703AE6"/>
    <w:rsid w:val="00704808"/>
    <w:rsid w:val="007064C7"/>
    <w:rsid w:val="0071207A"/>
    <w:rsid w:val="007138F4"/>
    <w:rsid w:val="00714572"/>
    <w:rsid w:val="007201BE"/>
    <w:rsid w:val="00721758"/>
    <w:rsid w:val="007226DF"/>
    <w:rsid w:val="00724C0D"/>
    <w:rsid w:val="007250B4"/>
    <w:rsid w:val="00726771"/>
    <w:rsid w:val="00727D89"/>
    <w:rsid w:val="00727ECD"/>
    <w:rsid w:val="0073204D"/>
    <w:rsid w:val="00732A86"/>
    <w:rsid w:val="00733FCA"/>
    <w:rsid w:val="00735832"/>
    <w:rsid w:val="00737F3A"/>
    <w:rsid w:val="00741D5B"/>
    <w:rsid w:val="00745297"/>
    <w:rsid w:val="007460A6"/>
    <w:rsid w:val="00746BD0"/>
    <w:rsid w:val="00746D6F"/>
    <w:rsid w:val="00747C5B"/>
    <w:rsid w:val="007511F6"/>
    <w:rsid w:val="007512E1"/>
    <w:rsid w:val="007553CD"/>
    <w:rsid w:val="00755D46"/>
    <w:rsid w:val="0075783F"/>
    <w:rsid w:val="00760934"/>
    <w:rsid w:val="007609AB"/>
    <w:rsid w:val="00760F82"/>
    <w:rsid w:val="00765A5D"/>
    <w:rsid w:val="00767DE4"/>
    <w:rsid w:val="007774D5"/>
    <w:rsid w:val="0078134F"/>
    <w:rsid w:val="00781635"/>
    <w:rsid w:val="007824A7"/>
    <w:rsid w:val="00785149"/>
    <w:rsid w:val="00786217"/>
    <w:rsid w:val="00786EE0"/>
    <w:rsid w:val="007872AD"/>
    <w:rsid w:val="00787C6F"/>
    <w:rsid w:val="007949F5"/>
    <w:rsid w:val="00794D5E"/>
    <w:rsid w:val="007954FE"/>
    <w:rsid w:val="007A005F"/>
    <w:rsid w:val="007A0502"/>
    <w:rsid w:val="007A4193"/>
    <w:rsid w:val="007A540D"/>
    <w:rsid w:val="007A7536"/>
    <w:rsid w:val="007B3F55"/>
    <w:rsid w:val="007C087C"/>
    <w:rsid w:val="007C0D94"/>
    <w:rsid w:val="007C1AA8"/>
    <w:rsid w:val="007C2E84"/>
    <w:rsid w:val="007C37AC"/>
    <w:rsid w:val="007C3E1A"/>
    <w:rsid w:val="007C4439"/>
    <w:rsid w:val="007D0A35"/>
    <w:rsid w:val="007D232E"/>
    <w:rsid w:val="007D3671"/>
    <w:rsid w:val="007D7B2A"/>
    <w:rsid w:val="007E4C2E"/>
    <w:rsid w:val="007E5CB7"/>
    <w:rsid w:val="007F1127"/>
    <w:rsid w:val="007F2C1E"/>
    <w:rsid w:val="007F2F2C"/>
    <w:rsid w:val="007F344C"/>
    <w:rsid w:val="007F5273"/>
    <w:rsid w:val="007F5E14"/>
    <w:rsid w:val="007F6CE2"/>
    <w:rsid w:val="00800161"/>
    <w:rsid w:val="00806633"/>
    <w:rsid w:val="0080757C"/>
    <w:rsid w:val="00810CDF"/>
    <w:rsid w:val="00810F33"/>
    <w:rsid w:val="00811352"/>
    <w:rsid w:val="00813CE7"/>
    <w:rsid w:val="00814C3E"/>
    <w:rsid w:val="008158B7"/>
    <w:rsid w:val="00816E59"/>
    <w:rsid w:val="008223CA"/>
    <w:rsid w:val="00822AA4"/>
    <w:rsid w:val="0083250E"/>
    <w:rsid w:val="00833479"/>
    <w:rsid w:val="00834774"/>
    <w:rsid w:val="0083632D"/>
    <w:rsid w:val="00836776"/>
    <w:rsid w:val="00836C56"/>
    <w:rsid w:val="00842932"/>
    <w:rsid w:val="008433C7"/>
    <w:rsid w:val="008440F9"/>
    <w:rsid w:val="0084504E"/>
    <w:rsid w:val="0084593E"/>
    <w:rsid w:val="00845C1B"/>
    <w:rsid w:val="00845F94"/>
    <w:rsid w:val="008463EC"/>
    <w:rsid w:val="00854BE6"/>
    <w:rsid w:val="00854C05"/>
    <w:rsid w:val="0085571D"/>
    <w:rsid w:val="0085636E"/>
    <w:rsid w:val="008575AC"/>
    <w:rsid w:val="008576EC"/>
    <w:rsid w:val="008608D7"/>
    <w:rsid w:val="008626A3"/>
    <w:rsid w:val="00870540"/>
    <w:rsid w:val="0087176B"/>
    <w:rsid w:val="0087230A"/>
    <w:rsid w:val="00875409"/>
    <w:rsid w:val="00881097"/>
    <w:rsid w:val="00881BA7"/>
    <w:rsid w:val="00882D63"/>
    <w:rsid w:val="00883606"/>
    <w:rsid w:val="00883792"/>
    <w:rsid w:val="00887773"/>
    <w:rsid w:val="00890ECA"/>
    <w:rsid w:val="00891B1F"/>
    <w:rsid w:val="008943F6"/>
    <w:rsid w:val="008A3453"/>
    <w:rsid w:val="008C13BF"/>
    <w:rsid w:val="008C33D9"/>
    <w:rsid w:val="008C5919"/>
    <w:rsid w:val="008C7AFE"/>
    <w:rsid w:val="008C7F25"/>
    <w:rsid w:val="008D0D48"/>
    <w:rsid w:val="008D1387"/>
    <w:rsid w:val="008D2EA7"/>
    <w:rsid w:val="008D33F8"/>
    <w:rsid w:val="008E24DF"/>
    <w:rsid w:val="008E3008"/>
    <w:rsid w:val="008E5AC2"/>
    <w:rsid w:val="008E5F2A"/>
    <w:rsid w:val="008E71A7"/>
    <w:rsid w:val="008E722A"/>
    <w:rsid w:val="008E7F7F"/>
    <w:rsid w:val="008F2F67"/>
    <w:rsid w:val="008F6ECB"/>
    <w:rsid w:val="009001CD"/>
    <w:rsid w:val="0090036C"/>
    <w:rsid w:val="00901593"/>
    <w:rsid w:val="00902C06"/>
    <w:rsid w:val="009039A0"/>
    <w:rsid w:val="00907890"/>
    <w:rsid w:val="00913430"/>
    <w:rsid w:val="00921988"/>
    <w:rsid w:val="00922ACE"/>
    <w:rsid w:val="00924B14"/>
    <w:rsid w:val="00925C3F"/>
    <w:rsid w:val="00926817"/>
    <w:rsid w:val="009305B7"/>
    <w:rsid w:val="00934EF2"/>
    <w:rsid w:val="00935D19"/>
    <w:rsid w:val="00937B58"/>
    <w:rsid w:val="00940A38"/>
    <w:rsid w:val="009417BA"/>
    <w:rsid w:val="00941B3A"/>
    <w:rsid w:val="00942D02"/>
    <w:rsid w:val="00943112"/>
    <w:rsid w:val="00943D2D"/>
    <w:rsid w:val="0094615E"/>
    <w:rsid w:val="00951294"/>
    <w:rsid w:val="00951321"/>
    <w:rsid w:val="009536A5"/>
    <w:rsid w:val="00953F12"/>
    <w:rsid w:val="009541A6"/>
    <w:rsid w:val="00956F6F"/>
    <w:rsid w:val="00960916"/>
    <w:rsid w:val="00964C61"/>
    <w:rsid w:val="009663EA"/>
    <w:rsid w:val="0097061A"/>
    <w:rsid w:val="00974967"/>
    <w:rsid w:val="00974CCC"/>
    <w:rsid w:val="00977281"/>
    <w:rsid w:val="00977C0F"/>
    <w:rsid w:val="0098065F"/>
    <w:rsid w:val="00980F34"/>
    <w:rsid w:val="00981C3A"/>
    <w:rsid w:val="009854D3"/>
    <w:rsid w:val="009863E2"/>
    <w:rsid w:val="00990604"/>
    <w:rsid w:val="00991CD7"/>
    <w:rsid w:val="0099245F"/>
    <w:rsid w:val="00992D3B"/>
    <w:rsid w:val="00996CE0"/>
    <w:rsid w:val="00996CF9"/>
    <w:rsid w:val="00997C55"/>
    <w:rsid w:val="009A3B42"/>
    <w:rsid w:val="009A51B0"/>
    <w:rsid w:val="009A7454"/>
    <w:rsid w:val="009B0817"/>
    <w:rsid w:val="009B458A"/>
    <w:rsid w:val="009B63BA"/>
    <w:rsid w:val="009B6726"/>
    <w:rsid w:val="009B6D6E"/>
    <w:rsid w:val="009C0005"/>
    <w:rsid w:val="009C06C7"/>
    <w:rsid w:val="009C1793"/>
    <w:rsid w:val="009C22DA"/>
    <w:rsid w:val="009C4CA3"/>
    <w:rsid w:val="009C5B0E"/>
    <w:rsid w:val="009C5E90"/>
    <w:rsid w:val="009C62AB"/>
    <w:rsid w:val="009C79D9"/>
    <w:rsid w:val="009D015D"/>
    <w:rsid w:val="009D02A1"/>
    <w:rsid w:val="009D2538"/>
    <w:rsid w:val="009E0B6F"/>
    <w:rsid w:val="009E1C07"/>
    <w:rsid w:val="009F1847"/>
    <w:rsid w:val="009F2D45"/>
    <w:rsid w:val="009F2F22"/>
    <w:rsid w:val="009F3547"/>
    <w:rsid w:val="009F361D"/>
    <w:rsid w:val="009F5786"/>
    <w:rsid w:val="009F58D9"/>
    <w:rsid w:val="009F5DDC"/>
    <w:rsid w:val="00A00AD0"/>
    <w:rsid w:val="00A00CEF"/>
    <w:rsid w:val="00A013B3"/>
    <w:rsid w:val="00A0201A"/>
    <w:rsid w:val="00A0325E"/>
    <w:rsid w:val="00A0456D"/>
    <w:rsid w:val="00A046CC"/>
    <w:rsid w:val="00A11F41"/>
    <w:rsid w:val="00A14739"/>
    <w:rsid w:val="00A1764E"/>
    <w:rsid w:val="00A215DA"/>
    <w:rsid w:val="00A21946"/>
    <w:rsid w:val="00A224E4"/>
    <w:rsid w:val="00A228C9"/>
    <w:rsid w:val="00A22C5E"/>
    <w:rsid w:val="00A22EC3"/>
    <w:rsid w:val="00A253FE"/>
    <w:rsid w:val="00A25DD1"/>
    <w:rsid w:val="00A272B7"/>
    <w:rsid w:val="00A30A0B"/>
    <w:rsid w:val="00A30D9C"/>
    <w:rsid w:val="00A32C7B"/>
    <w:rsid w:val="00A35D7C"/>
    <w:rsid w:val="00A3612F"/>
    <w:rsid w:val="00A36362"/>
    <w:rsid w:val="00A414F2"/>
    <w:rsid w:val="00A4183B"/>
    <w:rsid w:val="00A42B67"/>
    <w:rsid w:val="00A43458"/>
    <w:rsid w:val="00A44F50"/>
    <w:rsid w:val="00A4536C"/>
    <w:rsid w:val="00A45B45"/>
    <w:rsid w:val="00A46110"/>
    <w:rsid w:val="00A50FDB"/>
    <w:rsid w:val="00A51B06"/>
    <w:rsid w:val="00A51B9E"/>
    <w:rsid w:val="00A52CAE"/>
    <w:rsid w:val="00A550E8"/>
    <w:rsid w:val="00A55DB7"/>
    <w:rsid w:val="00A61F29"/>
    <w:rsid w:val="00A63968"/>
    <w:rsid w:val="00A71EFB"/>
    <w:rsid w:val="00A72425"/>
    <w:rsid w:val="00A745AD"/>
    <w:rsid w:val="00A77B69"/>
    <w:rsid w:val="00A86CCF"/>
    <w:rsid w:val="00A92CF2"/>
    <w:rsid w:val="00A94192"/>
    <w:rsid w:val="00A94500"/>
    <w:rsid w:val="00A95B96"/>
    <w:rsid w:val="00AA0AB1"/>
    <w:rsid w:val="00AA3340"/>
    <w:rsid w:val="00AA578B"/>
    <w:rsid w:val="00AA61BE"/>
    <w:rsid w:val="00AA629D"/>
    <w:rsid w:val="00AB0AF5"/>
    <w:rsid w:val="00AB228D"/>
    <w:rsid w:val="00AB338F"/>
    <w:rsid w:val="00AB6D23"/>
    <w:rsid w:val="00AB75C4"/>
    <w:rsid w:val="00AC079A"/>
    <w:rsid w:val="00AC46B7"/>
    <w:rsid w:val="00AC49AE"/>
    <w:rsid w:val="00AC4D56"/>
    <w:rsid w:val="00AD1310"/>
    <w:rsid w:val="00AD3E58"/>
    <w:rsid w:val="00AD4EE9"/>
    <w:rsid w:val="00AD6790"/>
    <w:rsid w:val="00AE12BF"/>
    <w:rsid w:val="00AE1B13"/>
    <w:rsid w:val="00AE22AD"/>
    <w:rsid w:val="00AE2E8F"/>
    <w:rsid w:val="00AE3C0D"/>
    <w:rsid w:val="00AE3CBB"/>
    <w:rsid w:val="00AE4A6D"/>
    <w:rsid w:val="00B0094D"/>
    <w:rsid w:val="00B0122D"/>
    <w:rsid w:val="00B06F63"/>
    <w:rsid w:val="00B074A2"/>
    <w:rsid w:val="00B0782C"/>
    <w:rsid w:val="00B115B0"/>
    <w:rsid w:val="00B13123"/>
    <w:rsid w:val="00B1656F"/>
    <w:rsid w:val="00B17764"/>
    <w:rsid w:val="00B22DCD"/>
    <w:rsid w:val="00B24D22"/>
    <w:rsid w:val="00B300B1"/>
    <w:rsid w:val="00B3264F"/>
    <w:rsid w:val="00B41AD4"/>
    <w:rsid w:val="00B42D9F"/>
    <w:rsid w:val="00B46619"/>
    <w:rsid w:val="00B47AF2"/>
    <w:rsid w:val="00B5073D"/>
    <w:rsid w:val="00B51E80"/>
    <w:rsid w:val="00B522D2"/>
    <w:rsid w:val="00B5270E"/>
    <w:rsid w:val="00B55FB2"/>
    <w:rsid w:val="00B62645"/>
    <w:rsid w:val="00B66AE6"/>
    <w:rsid w:val="00B74FDF"/>
    <w:rsid w:val="00B75020"/>
    <w:rsid w:val="00B778C4"/>
    <w:rsid w:val="00B77EFF"/>
    <w:rsid w:val="00B84083"/>
    <w:rsid w:val="00B84B58"/>
    <w:rsid w:val="00B87025"/>
    <w:rsid w:val="00B873E3"/>
    <w:rsid w:val="00B9108A"/>
    <w:rsid w:val="00B94DBA"/>
    <w:rsid w:val="00B95C0D"/>
    <w:rsid w:val="00BA5B14"/>
    <w:rsid w:val="00BA77DC"/>
    <w:rsid w:val="00BA7C46"/>
    <w:rsid w:val="00BB120F"/>
    <w:rsid w:val="00BB35D7"/>
    <w:rsid w:val="00BB4FDD"/>
    <w:rsid w:val="00BB69EC"/>
    <w:rsid w:val="00BC20DF"/>
    <w:rsid w:val="00BC51EB"/>
    <w:rsid w:val="00BC7241"/>
    <w:rsid w:val="00BC7E54"/>
    <w:rsid w:val="00BD419B"/>
    <w:rsid w:val="00BD5595"/>
    <w:rsid w:val="00BD6857"/>
    <w:rsid w:val="00BD6ACD"/>
    <w:rsid w:val="00BE56EC"/>
    <w:rsid w:val="00BF0D01"/>
    <w:rsid w:val="00BF3E5D"/>
    <w:rsid w:val="00BF3E6E"/>
    <w:rsid w:val="00BF463B"/>
    <w:rsid w:val="00BF4C93"/>
    <w:rsid w:val="00BF5479"/>
    <w:rsid w:val="00BF59B5"/>
    <w:rsid w:val="00C0129C"/>
    <w:rsid w:val="00C0288E"/>
    <w:rsid w:val="00C140C6"/>
    <w:rsid w:val="00C22A8C"/>
    <w:rsid w:val="00C27F6D"/>
    <w:rsid w:val="00C30C97"/>
    <w:rsid w:val="00C33828"/>
    <w:rsid w:val="00C34FD3"/>
    <w:rsid w:val="00C36EAF"/>
    <w:rsid w:val="00C4200B"/>
    <w:rsid w:val="00C43FEF"/>
    <w:rsid w:val="00C50114"/>
    <w:rsid w:val="00C552E6"/>
    <w:rsid w:val="00C5657D"/>
    <w:rsid w:val="00C569F2"/>
    <w:rsid w:val="00C570FC"/>
    <w:rsid w:val="00C60CD3"/>
    <w:rsid w:val="00C63AB3"/>
    <w:rsid w:val="00C63ADA"/>
    <w:rsid w:val="00C6426E"/>
    <w:rsid w:val="00C65B9F"/>
    <w:rsid w:val="00C675F6"/>
    <w:rsid w:val="00C678E9"/>
    <w:rsid w:val="00C712EA"/>
    <w:rsid w:val="00C71985"/>
    <w:rsid w:val="00C72256"/>
    <w:rsid w:val="00C7355C"/>
    <w:rsid w:val="00C7363D"/>
    <w:rsid w:val="00C73797"/>
    <w:rsid w:val="00C758D6"/>
    <w:rsid w:val="00C75A0F"/>
    <w:rsid w:val="00C77E06"/>
    <w:rsid w:val="00C82E97"/>
    <w:rsid w:val="00C83576"/>
    <w:rsid w:val="00C851FA"/>
    <w:rsid w:val="00C8612B"/>
    <w:rsid w:val="00C877F4"/>
    <w:rsid w:val="00C878EC"/>
    <w:rsid w:val="00C915DC"/>
    <w:rsid w:val="00C92D53"/>
    <w:rsid w:val="00C93210"/>
    <w:rsid w:val="00C947E5"/>
    <w:rsid w:val="00CA097D"/>
    <w:rsid w:val="00CA43AA"/>
    <w:rsid w:val="00CB0DF3"/>
    <w:rsid w:val="00CB41AE"/>
    <w:rsid w:val="00CB648B"/>
    <w:rsid w:val="00CC17E8"/>
    <w:rsid w:val="00CC23C7"/>
    <w:rsid w:val="00CC249D"/>
    <w:rsid w:val="00CC3BCF"/>
    <w:rsid w:val="00CC63C5"/>
    <w:rsid w:val="00CC6757"/>
    <w:rsid w:val="00CD790D"/>
    <w:rsid w:val="00CD7CFB"/>
    <w:rsid w:val="00CE1142"/>
    <w:rsid w:val="00CE273C"/>
    <w:rsid w:val="00CE2CEB"/>
    <w:rsid w:val="00CE465B"/>
    <w:rsid w:val="00CE6D11"/>
    <w:rsid w:val="00CE6E44"/>
    <w:rsid w:val="00CE75E9"/>
    <w:rsid w:val="00CE7984"/>
    <w:rsid w:val="00CE7F24"/>
    <w:rsid w:val="00CF1E9A"/>
    <w:rsid w:val="00CF2174"/>
    <w:rsid w:val="00CF39C8"/>
    <w:rsid w:val="00CF615D"/>
    <w:rsid w:val="00CF71AA"/>
    <w:rsid w:val="00D04141"/>
    <w:rsid w:val="00D15480"/>
    <w:rsid w:val="00D1597D"/>
    <w:rsid w:val="00D163A7"/>
    <w:rsid w:val="00D22052"/>
    <w:rsid w:val="00D22B22"/>
    <w:rsid w:val="00D23833"/>
    <w:rsid w:val="00D25A66"/>
    <w:rsid w:val="00D26C28"/>
    <w:rsid w:val="00D2733E"/>
    <w:rsid w:val="00D27BCD"/>
    <w:rsid w:val="00D30010"/>
    <w:rsid w:val="00D31482"/>
    <w:rsid w:val="00D3167D"/>
    <w:rsid w:val="00D35D84"/>
    <w:rsid w:val="00D4187C"/>
    <w:rsid w:val="00D43029"/>
    <w:rsid w:val="00D44E59"/>
    <w:rsid w:val="00D51E6D"/>
    <w:rsid w:val="00D53C24"/>
    <w:rsid w:val="00D54F57"/>
    <w:rsid w:val="00D56E27"/>
    <w:rsid w:val="00D60812"/>
    <w:rsid w:val="00D613A9"/>
    <w:rsid w:val="00D61F01"/>
    <w:rsid w:val="00D633D6"/>
    <w:rsid w:val="00D63454"/>
    <w:rsid w:val="00D640EA"/>
    <w:rsid w:val="00D64946"/>
    <w:rsid w:val="00D65BC5"/>
    <w:rsid w:val="00D66D43"/>
    <w:rsid w:val="00D677BB"/>
    <w:rsid w:val="00D708FB"/>
    <w:rsid w:val="00D72118"/>
    <w:rsid w:val="00D73B37"/>
    <w:rsid w:val="00D80310"/>
    <w:rsid w:val="00D8658E"/>
    <w:rsid w:val="00D902DF"/>
    <w:rsid w:val="00D928B7"/>
    <w:rsid w:val="00D93A70"/>
    <w:rsid w:val="00DA055B"/>
    <w:rsid w:val="00DA1573"/>
    <w:rsid w:val="00DA1C6E"/>
    <w:rsid w:val="00DA2637"/>
    <w:rsid w:val="00DA4F26"/>
    <w:rsid w:val="00DA6092"/>
    <w:rsid w:val="00DB5825"/>
    <w:rsid w:val="00DC01E7"/>
    <w:rsid w:val="00DC231F"/>
    <w:rsid w:val="00DC2DF4"/>
    <w:rsid w:val="00DC640F"/>
    <w:rsid w:val="00DC75CF"/>
    <w:rsid w:val="00DC7674"/>
    <w:rsid w:val="00DD0F28"/>
    <w:rsid w:val="00DD126F"/>
    <w:rsid w:val="00DD3E0C"/>
    <w:rsid w:val="00DD6DD1"/>
    <w:rsid w:val="00DD76CE"/>
    <w:rsid w:val="00DE0B07"/>
    <w:rsid w:val="00DE1F21"/>
    <w:rsid w:val="00DE33CB"/>
    <w:rsid w:val="00DE5239"/>
    <w:rsid w:val="00DE5583"/>
    <w:rsid w:val="00DE581C"/>
    <w:rsid w:val="00DE6240"/>
    <w:rsid w:val="00DF01BB"/>
    <w:rsid w:val="00DF12F5"/>
    <w:rsid w:val="00DF25E0"/>
    <w:rsid w:val="00DF38F3"/>
    <w:rsid w:val="00DF3B13"/>
    <w:rsid w:val="00DF3EC1"/>
    <w:rsid w:val="00DF4026"/>
    <w:rsid w:val="00DF4C44"/>
    <w:rsid w:val="00DF6B65"/>
    <w:rsid w:val="00E00306"/>
    <w:rsid w:val="00E0452E"/>
    <w:rsid w:val="00E1217B"/>
    <w:rsid w:val="00E12FFE"/>
    <w:rsid w:val="00E134DD"/>
    <w:rsid w:val="00E136BB"/>
    <w:rsid w:val="00E159A6"/>
    <w:rsid w:val="00E17620"/>
    <w:rsid w:val="00E22787"/>
    <w:rsid w:val="00E25474"/>
    <w:rsid w:val="00E26F9E"/>
    <w:rsid w:val="00E2723C"/>
    <w:rsid w:val="00E275EF"/>
    <w:rsid w:val="00E322BE"/>
    <w:rsid w:val="00E358B6"/>
    <w:rsid w:val="00E363BB"/>
    <w:rsid w:val="00E36E45"/>
    <w:rsid w:val="00E401CE"/>
    <w:rsid w:val="00E4304E"/>
    <w:rsid w:val="00E43748"/>
    <w:rsid w:val="00E44F6E"/>
    <w:rsid w:val="00E461A0"/>
    <w:rsid w:val="00E50036"/>
    <w:rsid w:val="00E50B74"/>
    <w:rsid w:val="00E51839"/>
    <w:rsid w:val="00E51E01"/>
    <w:rsid w:val="00E51F3E"/>
    <w:rsid w:val="00E53D2E"/>
    <w:rsid w:val="00E55C36"/>
    <w:rsid w:val="00E60E2C"/>
    <w:rsid w:val="00E653FA"/>
    <w:rsid w:val="00E666EC"/>
    <w:rsid w:val="00E6673E"/>
    <w:rsid w:val="00E67307"/>
    <w:rsid w:val="00E713B7"/>
    <w:rsid w:val="00E72D15"/>
    <w:rsid w:val="00E75396"/>
    <w:rsid w:val="00E75D79"/>
    <w:rsid w:val="00E77303"/>
    <w:rsid w:val="00E77E73"/>
    <w:rsid w:val="00E80420"/>
    <w:rsid w:val="00E81A04"/>
    <w:rsid w:val="00E82627"/>
    <w:rsid w:val="00E84EDA"/>
    <w:rsid w:val="00E91FC4"/>
    <w:rsid w:val="00E94324"/>
    <w:rsid w:val="00E953FB"/>
    <w:rsid w:val="00E974AA"/>
    <w:rsid w:val="00EA0198"/>
    <w:rsid w:val="00EA1832"/>
    <w:rsid w:val="00EA2159"/>
    <w:rsid w:val="00EA6557"/>
    <w:rsid w:val="00EA7159"/>
    <w:rsid w:val="00EB005D"/>
    <w:rsid w:val="00EB0138"/>
    <w:rsid w:val="00EB314B"/>
    <w:rsid w:val="00EB76B6"/>
    <w:rsid w:val="00EC29BA"/>
    <w:rsid w:val="00EC2EB9"/>
    <w:rsid w:val="00EC4A65"/>
    <w:rsid w:val="00EC62B0"/>
    <w:rsid w:val="00EC6487"/>
    <w:rsid w:val="00ED19AD"/>
    <w:rsid w:val="00ED254A"/>
    <w:rsid w:val="00ED27C1"/>
    <w:rsid w:val="00ED316C"/>
    <w:rsid w:val="00ED58CF"/>
    <w:rsid w:val="00ED73C2"/>
    <w:rsid w:val="00ED743A"/>
    <w:rsid w:val="00ED7EFD"/>
    <w:rsid w:val="00EE09B7"/>
    <w:rsid w:val="00EE1897"/>
    <w:rsid w:val="00EE26BD"/>
    <w:rsid w:val="00EE5642"/>
    <w:rsid w:val="00EE6258"/>
    <w:rsid w:val="00EE73A2"/>
    <w:rsid w:val="00EF1E76"/>
    <w:rsid w:val="00EF30D4"/>
    <w:rsid w:val="00EF4163"/>
    <w:rsid w:val="00EF442B"/>
    <w:rsid w:val="00EF4E15"/>
    <w:rsid w:val="00F0023D"/>
    <w:rsid w:val="00F008F7"/>
    <w:rsid w:val="00F015B2"/>
    <w:rsid w:val="00F0287C"/>
    <w:rsid w:val="00F02FC9"/>
    <w:rsid w:val="00F04D9A"/>
    <w:rsid w:val="00F05430"/>
    <w:rsid w:val="00F05BA8"/>
    <w:rsid w:val="00F05BE0"/>
    <w:rsid w:val="00F070F7"/>
    <w:rsid w:val="00F13353"/>
    <w:rsid w:val="00F16C37"/>
    <w:rsid w:val="00F20C1A"/>
    <w:rsid w:val="00F23315"/>
    <w:rsid w:val="00F25C6C"/>
    <w:rsid w:val="00F2765F"/>
    <w:rsid w:val="00F321E5"/>
    <w:rsid w:val="00F33CC9"/>
    <w:rsid w:val="00F361FC"/>
    <w:rsid w:val="00F37332"/>
    <w:rsid w:val="00F43617"/>
    <w:rsid w:val="00F43F71"/>
    <w:rsid w:val="00F45FE7"/>
    <w:rsid w:val="00F51BA5"/>
    <w:rsid w:val="00F55C0F"/>
    <w:rsid w:val="00F56BD1"/>
    <w:rsid w:val="00F578B2"/>
    <w:rsid w:val="00F57D10"/>
    <w:rsid w:val="00F63F8B"/>
    <w:rsid w:val="00F647F9"/>
    <w:rsid w:val="00F70AAD"/>
    <w:rsid w:val="00F70BD4"/>
    <w:rsid w:val="00F70F11"/>
    <w:rsid w:val="00F71CA9"/>
    <w:rsid w:val="00F72C2D"/>
    <w:rsid w:val="00F73281"/>
    <w:rsid w:val="00F76E56"/>
    <w:rsid w:val="00F77AB1"/>
    <w:rsid w:val="00F77D6B"/>
    <w:rsid w:val="00F8084A"/>
    <w:rsid w:val="00F81E8D"/>
    <w:rsid w:val="00F82DD5"/>
    <w:rsid w:val="00F83F5D"/>
    <w:rsid w:val="00F84BB3"/>
    <w:rsid w:val="00F8504E"/>
    <w:rsid w:val="00F85096"/>
    <w:rsid w:val="00F86586"/>
    <w:rsid w:val="00F874D4"/>
    <w:rsid w:val="00F903F4"/>
    <w:rsid w:val="00F90B18"/>
    <w:rsid w:val="00F939FF"/>
    <w:rsid w:val="00F97EAC"/>
    <w:rsid w:val="00FA01A7"/>
    <w:rsid w:val="00FA230C"/>
    <w:rsid w:val="00FA2704"/>
    <w:rsid w:val="00FA2AEC"/>
    <w:rsid w:val="00FB0B8C"/>
    <w:rsid w:val="00FB115A"/>
    <w:rsid w:val="00FB1AAD"/>
    <w:rsid w:val="00FB2984"/>
    <w:rsid w:val="00FB57E7"/>
    <w:rsid w:val="00FB6CE7"/>
    <w:rsid w:val="00FC0606"/>
    <w:rsid w:val="00FC5E3A"/>
    <w:rsid w:val="00FC65EF"/>
    <w:rsid w:val="00FD000A"/>
    <w:rsid w:val="00FD0B30"/>
    <w:rsid w:val="00FD63E2"/>
    <w:rsid w:val="00FD6582"/>
    <w:rsid w:val="00FD65E0"/>
    <w:rsid w:val="00FE11FD"/>
    <w:rsid w:val="00FE120F"/>
    <w:rsid w:val="00FE65F5"/>
    <w:rsid w:val="00FE798B"/>
    <w:rsid w:val="00FE7EA9"/>
    <w:rsid w:val="00FF314D"/>
    <w:rsid w:val="00FF7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67D11"/>
  <w15:docId w15:val="{B012D7AA-345F-AF45-8665-1DE095DC3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6C8"/>
    <w:pPr>
      <w:spacing w:after="0" w:line="240" w:lineRule="auto"/>
    </w:pPr>
    <w:rPr>
      <w:rFonts w:ascii="Times New Roman" w:eastAsia="Times New Roman" w:hAnsi="Times New Roman" w:cs="Times New Roman"/>
      <w:sz w:val="24"/>
      <w:szCs w:val="24"/>
    </w:rPr>
  </w:style>
  <w:style w:type="paragraph" w:styleId="Heading1">
    <w:name w:val="heading 1"/>
    <w:next w:val="Heading2"/>
    <w:link w:val="Heading1Char"/>
    <w:uiPriority w:val="9"/>
    <w:qFormat/>
    <w:rsid w:val="00103392"/>
    <w:pPr>
      <w:numPr>
        <w:numId w:val="26"/>
      </w:numPr>
      <w:spacing w:before="120" w:after="120" w:line="240" w:lineRule="auto"/>
      <w:contextualSpacing/>
      <w:outlineLvl w:val="0"/>
    </w:pPr>
    <w:rPr>
      <w:rFonts w:ascii="Times New Roman" w:eastAsia="Times New Roman" w:hAnsi="Times New Roman" w:cs="Times New Roman"/>
      <w:b/>
      <w:noProof/>
      <w:sz w:val="24"/>
    </w:rPr>
  </w:style>
  <w:style w:type="paragraph" w:styleId="Heading2">
    <w:name w:val="heading 2"/>
    <w:basedOn w:val="Heading1"/>
    <w:link w:val="Heading2Char"/>
    <w:uiPriority w:val="9"/>
    <w:unhideWhenUsed/>
    <w:qFormat/>
    <w:rsid w:val="00BA5B14"/>
    <w:pPr>
      <w:numPr>
        <w:ilvl w:val="1"/>
      </w:numPr>
      <w:tabs>
        <w:tab w:val="left" w:pos="900"/>
      </w:tabs>
      <w:ind w:left="547" w:hanging="547"/>
      <w:outlineLvl w:val="1"/>
    </w:pPr>
    <w:rPr>
      <w:b w:val="0"/>
    </w:rPr>
  </w:style>
  <w:style w:type="paragraph" w:styleId="Heading3">
    <w:name w:val="heading 3"/>
    <w:basedOn w:val="Heading2"/>
    <w:link w:val="Heading3Char"/>
    <w:uiPriority w:val="9"/>
    <w:unhideWhenUsed/>
    <w:qFormat/>
    <w:rsid w:val="00250339"/>
    <w:pPr>
      <w:keepNext/>
      <w:keepLines/>
      <w:numPr>
        <w:ilvl w:val="2"/>
      </w:numPr>
      <w:ind w:left="810" w:hanging="810"/>
      <w:outlineLvl w:val="2"/>
    </w:pPr>
    <w:rPr>
      <w:rFonts w:eastAsiaTheme="majorEastAsia" w:cstheme="majorBidi"/>
      <w:bCs/>
      <w:color w:val="000000" w:themeColor="text1"/>
      <w:szCs w:val="24"/>
    </w:rPr>
  </w:style>
  <w:style w:type="paragraph" w:styleId="Heading4">
    <w:name w:val="heading 4"/>
    <w:basedOn w:val="Heading3"/>
    <w:link w:val="Heading4Char"/>
    <w:uiPriority w:val="9"/>
    <w:unhideWhenUsed/>
    <w:qFormat/>
    <w:rsid w:val="00250339"/>
    <w:pPr>
      <w:numPr>
        <w:ilvl w:val="3"/>
      </w:numPr>
      <w:outlineLvl w:val="3"/>
    </w:pPr>
    <w:rPr>
      <w:bCs w:val="0"/>
      <w:iCs/>
    </w:rPr>
  </w:style>
  <w:style w:type="paragraph" w:styleId="Heading5">
    <w:name w:val="heading 5"/>
    <w:basedOn w:val="Heading4"/>
    <w:link w:val="Heading5Char"/>
    <w:uiPriority w:val="9"/>
    <w:unhideWhenUsed/>
    <w:qFormat/>
    <w:rsid w:val="009C79D9"/>
    <w:pPr>
      <w:numPr>
        <w:ilvl w:val="4"/>
      </w:numPr>
      <w:tabs>
        <w:tab w:val="clear" w:pos="900"/>
        <w:tab w:val="left" w:pos="1080"/>
      </w:tabs>
      <w:ind w:left="1080" w:hanging="1080"/>
      <w:outlineLvl w:val="4"/>
    </w:pPr>
  </w:style>
  <w:style w:type="paragraph" w:styleId="Heading6">
    <w:name w:val="heading 6"/>
    <w:basedOn w:val="Heading5"/>
    <w:link w:val="Heading6Char"/>
    <w:uiPriority w:val="9"/>
    <w:unhideWhenUsed/>
    <w:qFormat/>
    <w:rsid w:val="009C79D9"/>
    <w:pPr>
      <w:numPr>
        <w:ilvl w:val="5"/>
      </w:numPr>
      <w:tabs>
        <w:tab w:val="clear" w:pos="1080"/>
        <w:tab w:val="left" w:pos="1350"/>
      </w:tabs>
      <w:ind w:left="1350" w:hanging="1350"/>
      <w:outlineLvl w:val="5"/>
    </w:pPr>
    <w:rPr>
      <w:iCs w:val="0"/>
    </w:rPr>
  </w:style>
  <w:style w:type="paragraph" w:styleId="Heading7">
    <w:name w:val="heading 7"/>
    <w:basedOn w:val="Heading6"/>
    <w:link w:val="Heading7Char"/>
    <w:uiPriority w:val="9"/>
    <w:unhideWhenUsed/>
    <w:qFormat/>
    <w:rsid w:val="009C79D9"/>
    <w:pPr>
      <w:numPr>
        <w:ilvl w:val="6"/>
      </w:numPr>
      <w:tabs>
        <w:tab w:val="clear" w:pos="1350"/>
        <w:tab w:val="left" w:pos="1440"/>
      </w:tabs>
      <w:ind w:left="1440" w:hanging="1440"/>
      <w:outlineLvl w:val="6"/>
    </w:pPr>
  </w:style>
  <w:style w:type="paragraph" w:styleId="Heading8">
    <w:name w:val="heading 8"/>
    <w:basedOn w:val="Heading7"/>
    <w:link w:val="Heading8Char"/>
    <w:uiPriority w:val="9"/>
    <w:unhideWhenUsed/>
    <w:qFormat/>
    <w:rsid w:val="009C79D9"/>
    <w:pPr>
      <w:numPr>
        <w:ilvl w:val="7"/>
      </w:numPr>
      <w:tabs>
        <w:tab w:val="clear" w:pos="1440"/>
        <w:tab w:val="left" w:pos="1620"/>
      </w:tabs>
      <w:ind w:left="1620" w:hanging="1620"/>
      <w:outlineLvl w:val="7"/>
    </w:pPr>
  </w:style>
  <w:style w:type="paragraph" w:styleId="Heading9">
    <w:name w:val="heading 9"/>
    <w:basedOn w:val="Heading8"/>
    <w:link w:val="Heading9Char"/>
    <w:uiPriority w:val="9"/>
    <w:unhideWhenUsed/>
    <w:qFormat/>
    <w:rsid w:val="009C79D9"/>
    <w:pPr>
      <w:numPr>
        <w:ilvl w:val="8"/>
      </w:numPr>
      <w:tabs>
        <w:tab w:val="clear" w:pos="1620"/>
        <w:tab w:val="left" w:pos="1890"/>
      </w:tabs>
      <w:ind w:left="1890" w:hanging="189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MHeader1">
    <w:name w:val="ADDM Header 1"/>
    <w:basedOn w:val="ADDMHEADER2"/>
    <w:qFormat/>
    <w:rsid w:val="00891B1F"/>
    <w:pPr>
      <w:ind w:left="720"/>
    </w:pPr>
  </w:style>
  <w:style w:type="paragraph" w:customStyle="1" w:styleId="ADDMItalicguidance">
    <w:name w:val="ADDM Italic guidance"/>
    <w:basedOn w:val="Normal"/>
    <w:link w:val="ADDMItalicguidanceChar"/>
    <w:qFormat/>
    <w:rsid w:val="00891B1F"/>
    <w:pPr>
      <w:spacing w:after="120"/>
    </w:pPr>
    <w:rPr>
      <w:rFonts w:eastAsiaTheme="minorEastAsia"/>
      <w:i/>
      <w:color w:val="C00000"/>
      <w:lang w:bidi="en-US"/>
    </w:rPr>
  </w:style>
  <w:style w:type="paragraph" w:customStyle="1" w:styleId="ADDMTitle1">
    <w:name w:val="ADDM Title 1"/>
    <w:basedOn w:val="Normal"/>
    <w:qFormat/>
    <w:rsid w:val="00891B1F"/>
    <w:pPr>
      <w:autoSpaceDE w:val="0"/>
      <w:autoSpaceDN w:val="0"/>
      <w:adjustRightInd w:val="0"/>
      <w:jc w:val="center"/>
    </w:pPr>
    <w:rPr>
      <w:rFonts w:eastAsiaTheme="minorEastAsia"/>
      <w:sz w:val="28"/>
      <w:lang w:bidi="en-US"/>
    </w:rPr>
  </w:style>
  <w:style w:type="character" w:styleId="PlaceholderText">
    <w:name w:val="Placeholder Text"/>
    <w:basedOn w:val="DefaultParagraphFont"/>
    <w:uiPriority w:val="99"/>
    <w:semiHidden/>
    <w:rsid w:val="00891B1F"/>
    <w:rPr>
      <w:color w:val="808080"/>
    </w:rPr>
  </w:style>
  <w:style w:type="paragraph" w:customStyle="1" w:styleId="ADDMentertexttitle">
    <w:name w:val="ADDM enter text title"/>
    <w:basedOn w:val="Normal"/>
    <w:link w:val="ADDMentertexttitleChar"/>
    <w:qFormat/>
    <w:rsid w:val="00891B1F"/>
    <w:pPr>
      <w:spacing w:after="120"/>
      <w:jc w:val="center"/>
    </w:pPr>
    <w:rPr>
      <w:b/>
      <w:color w:val="0000FF"/>
      <w:sz w:val="28"/>
    </w:rPr>
  </w:style>
  <w:style w:type="paragraph" w:customStyle="1" w:styleId="ADDMHEADER2">
    <w:name w:val="ADDM HEADER 2"/>
    <w:basedOn w:val="ListParagraph"/>
    <w:qFormat/>
    <w:rsid w:val="00891B1F"/>
    <w:pPr>
      <w:numPr>
        <w:numId w:val="1"/>
      </w:numPr>
      <w:spacing w:before="240" w:after="120"/>
      <w:ind w:left="360"/>
      <w:contextualSpacing w:val="0"/>
    </w:pPr>
    <w:rPr>
      <w:b/>
    </w:rPr>
  </w:style>
  <w:style w:type="character" w:customStyle="1" w:styleId="ADDMentertexttitleChar">
    <w:name w:val="ADDM enter text title Char"/>
    <w:basedOn w:val="DefaultParagraphFont"/>
    <w:link w:val="ADDMentertexttitle"/>
    <w:rsid w:val="00891B1F"/>
    <w:rPr>
      <w:rFonts w:ascii="Times New Roman" w:hAnsi="Times New Roman" w:cs="Times New Roman"/>
      <w:b/>
      <w:color w:val="0000FF"/>
      <w:sz w:val="28"/>
      <w:szCs w:val="24"/>
    </w:rPr>
  </w:style>
  <w:style w:type="paragraph" w:customStyle="1" w:styleId="ADDMentertext">
    <w:name w:val="ADDM enter text"/>
    <w:basedOn w:val="Normal"/>
    <w:link w:val="ADDMentertextChar"/>
    <w:qFormat/>
    <w:rsid w:val="00891B1F"/>
    <w:pPr>
      <w:spacing w:before="240" w:after="120"/>
    </w:pPr>
    <w:rPr>
      <w:color w:val="0000FF"/>
    </w:rPr>
  </w:style>
  <w:style w:type="character" w:customStyle="1" w:styleId="ADDMentertextChar">
    <w:name w:val="ADDM enter text Char"/>
    <w:basedOn w:val="DefaultParagraphFont"/>
    <w:link w:val="ADDMentertext"/>
    <w:rsid w:val="00891B1F"/>
    <w:rPr>
      <w:rFonts w:ascii="Times New Roman" w:hAnsi="Times New Roman" w:cs="Times New Roman"/>
      <w:color w:val="0000FF"/>
      <w:sz w:val="24"/>
      <w:szCs w:val="24"/>
    </w:rPr>
  </w:style>
  <w:style w:type="paragraph" w:styleId="ListParagraph">
    <w:name w:val="List Paragraph"/>
    <w:basedOn w:val="Normal"/>
    <w:uiPriority w:val="34"/>
    <w:qFormat/>
    <w:rsid w:val="00891B1F"/>
    <w:pPr>
      <w:ind w:left="720"/>
      <w:contextualSpacing/>
    </w:pPr>
  </w:style>
  <w:style w:type="paragraph" w:styleId="Header">
    <w:name w:val="header"/>
    <w:basedOn w:val="Normal"/>
    <w:link w:val="HeaderChar"/>
    <w:uiPriority w:val="99"/>
    <w:unhideWhenUsed/>
    <w:rsid w:val="00AA629D"/>
    <w:pPr>
      <w:tabs>
        <w:tab w:val="center" w:pos="4680"/>
        <w:tab w:val="right" w:pos="9360"/>
      </w:tabs>
    </w:pPr>
  </w:style>
  <w:style w:type="character" w:customStyle="1" w:styleId="HeaderChar">
    <w:name w:val="Header Char"/>
    <w:basedOn w:val="DefaultParagraphFont"/>
    <w:link w:val="Header"/>
    <w:uiPriority w:val="99"/>
    <w:rsid w:val="00AA629D"/>
    <w:rPr>
      <w:rFonts w:ascii="Times New Roman" w:eastAsia="Times New Roman" w:hAnsi="Times New Roman" w:cs="Times New Roman"/>
      <w:sz w:val="24"/>
      <w:szCs w:val="24"/>
    </w:rPr>
  </w:style>
  <w:style w:type="paragraph" w:styleId="Footer">
    <w:name w:val="footer"/>
    <w:aliases w:val="fo,FO"/>
    <w:basedOn w:val="Normal"/>
    <w:link w:val="FooterChar"/>
    <w:unhideWhenUsed/>
    <w:rsid w:val="001835E5"/>
    <w:pPr>
      <w:tabs>
        <w:tab w:val="center" w:pos="4680"/>
        <w:tab w:val="right" w:pos="9360"/>
      </w:tabs>
    </w:pPr>
    <w:rPr>
      <w:sz w:val="18"/>
    </w:rPr>
  </w:style>
  <w:style w:type="character" w:customStyle="1" w:styleId="FooterChar">
    <w:name w:val="Footer Char"/>
    <w:aliases w:val="fo Char,FO Char"/>
    <w:basedOn w:val="DefaultParagraphFont"/>
    <w:link w:val="Footer"/>
    <w:rsid w:val="001835E5"/>
    <w:rPr>
      <w:rFonts w:ascii="Times New Roman" w:eastAsia="Times New Roman" w:hAnsi="Times New Roman" w:cs="Times New Roman"/>
      <w:sz w:val="18"/>
      <w:szCs w:val="24"/>
    </w:rPr>
  </w:style>
  <w:style w:type="paragraph" w:styleId="Title">
    <w:name w:val="Title"/>
    <w:basedOn w:val="Normal"/>
    <w:next w:val="Normal"/>
    <w:link w:val="TitleChar"/>
    <w:qFormat/>
    <w:rsid w:val="0001286C"/>
    <w:pPr>
      <w:jc w:val="center"/>
    </w:pPr>
    <w:rPr>
      <w:b/>
      <w:bCs/>
      <w:sz w:val="32"/>
    </w:rPr>
  </w:style>
  <w:style w:type="character" w:customStyle="1" w:styleId="TitleChar">
    <w:name w:val="Title Char"/>
    <w:basedOn w:val="DefaultParagraphFont"/>
    <w:link w:val="Title"/>
    <w:rsid w:val="0001286C"/>
    <w:rPr>
      <w:rFonts w:ascii="Times New Roman" w:eastAsia="Times New Roman" w:hAnsi="Times New Roman" w:cs="Times New Roman"/>
      <w:b/>
      <w:bCs/>
      <w:sz w:val="32"/>
      <w:szCs w:val="24"/>
    </w:rPr>
  </w:style>
  <w:style w:type="character" w:styleId="Hyperlink">
    <w:name w:val="Hyperlink"/>
    <w:basedOn w:val="DefaultParagraphFont"/>
    <w:uiPriority w:val="99"/>
    <w:unhideWhenUsed/>
    <w:rsid w:val="00C60CD3"/>
    <w:rPr>
      <w:color w:val="0000FF" w:themeColor="hyperlink"/>
      <w:u w:val="single"/>
    </w:rPr>
  </w:style>
  <w:style w:type="character" w:customStyle="1" w:styleId="ADDMItalicguidanceChar">
    <w:name w:val="ADDM Italic guidance Char"/>
    <w:basedOn w:val="DefaultParagraphFont"/>
    <w:link w:val="ADDMItalicguidance"/>
    <w:rsid w:val="00CC6757"/>
    <w:rPr>
      <w:rFonts w:ascii="Times New Roman" w:eastAsiaTheme="minorEastAsia" w:hAnsi="Times New Roman" w:cs="Times New Roman"/>
      <w:i/>
      <w:color w:val="C00000"/>
      <w:sz w:val="24"/>
      <w:szCs w:val="24"/>
      <w:lang w:bidi="en-US"/>
    </w:rPr>
  </w:style>
  <w:style w:type="paragraph" w:customStyle="1" w:styleId="ADDMEntertexthere">
    <w:name w:val="ADDM Enter text here"/>
    <w:basedOn w:val="Normal"/>
    <w:link w:val="ADDMEntertexthereChar"/>
    <w:qFormat/>
    <w:rsid w:val="00FE11FD"/>
    <w:pPr>
      <w:autoSpaceDE w:val="0"/>
      <w:autoSpaceDN w:val="0"/>
      <w:adjustRightInd w:val="0"/>
      <w:spacing w:after="120" w:line="288" w:lineRule="auto"/>
      <w:ind w:firstLine="540"/>
      <w:jc w:val="center"/>
    </w:pPr>
    <w:rPr>
      <w:rFonts w:eastAsiaTheme="minorHAnsi"/>
      <w:color w:val="0000FF"/>
    </w:rPr>
  </w:style>
  <w:style w:type="character" w:customStyle="1" w:styleId="ADDMEntertexthereChar">
    <w:name w:val="ADDM Enter text here Char"/>
    <w:basedOn w:val="DefaultParagraphFont"/>
    <w:link w:val="ADDMEntertexthere"/>
    <w:rsid w:val="00FE11FD"/>
    <w:rPr>
      <w:rFonts w:ascii="Times New Roman" w:hAnsi="Times New Roman" w:cs="Times New Roman"/>
      <w:color w:val="0000FF"/>
      <w:sz w:val="24"/>
      <w:szCs w:val="24"/>
    </w:rPr>
  </w:style>
  <w:style w:type="paragraph" w:customStyle="1" w:styleId="Default">
    <w:name w:val="Default"/>
    <w:rsid w:val="00AE4A6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rsid w:val="00103392"/>
    <w:rPr>
      <w:rFonts w:ascii="Times New Roman" w:eastAsia="Times New Roman" w:hAnsi="Times New Roman" w:cs="Times New Roman"/>
      <w:b/>
      <w:noProof/>
      <w:sz w:val="24"/>
    </w:rPr>
  </w:style>
  <w:style w:type="paragraph" w:styleId="TOC1">
    <w:name w:val="toc 1"/>
    <w:basedOn w:val="Normal"/>
    <w:next w:val="Normal"/>
    <w:autoRedefine/>
    <w:uiPriority w:val="39"/>
    <w:unhideWhenUsed/>
    <w:rsid w:val="00E75D79"/>
    <w:pPr>
      <w:tabs>
        <w:tab w:val="left" w:pos="480"/>
        <w:tab w:val="right" w:leader="dot" w:pos="9350"/>
      </w:tabs>
      <w:spacing w:after="100"/>
    </w:pPr>
    <w:rPr>
      <w:noProof/>
    </w:rPr>
  </w:style>
  <w:style w:type="character" w:customStyle="1" w:styleId="Heading2Char">
    <w:name w:val="Heading 2 Char"/>
    <w:basedOn w:val="DefaultParagraphFont"/>
    <w:link w:val="Heading2"/>
    <w:uiPriority w:val="9"/>
    <w:rsid w:val="00BA5B14"/>
    <w:rPr>
      <w:rFonts w:ascii="Times New Roman" w:eastAsia="Times New Roman" w:hAnsi="Times New Roman" w:cs="Times New Roman"/>
      <w:noProof/>
      <w:sz w:val="24"/>
    </w:rPr>
  </w:style>
  <w:style w:type="paragraph" w:styleId="ListBullet4">
    <w:name w:val="List Bullet 4"/>
    <w:basedOn w:val="ListBullet3"/>
    <w:uiPriority w:val="99"/>
    <w:rsid w:val="008D0D48"/>
    <w:pPr>
      <w:numPr>
        <w:ilvl w:val="3"/>
        <w:numId w:val="0"/>
      </w:numPr>
      <w:tabs>
        <w:tab w:val="left" w:pos="1080"/>
        <w:tab w:val="left" w:pos="1800"/>
        <w:tab w:val="left" w:pos="2160"/>
        <w:tab w:val="left" w:pos="2880"/>
        <w:tab w:val="left" w:pos="3600"/>
        <w:tab w:val="left" w:pos="4320"/>
        <w:tab w:val="left" w:pos="5040"/>
        <w:tab w:val="left" w:pos="5760"/>
        <w:tab w:val="left" w:pos="6480"/>
        <w:tab w:val="left" w:pos="7200"/>
        <w:tab w:val="left" w:pos="7920"/>
        <w:tab w:val="left" w:pos="8640"/>
      </w:tabs>
      <w:spacing w:after="80"/>
      <w:ind w:left="1800" w:hanging="360"/>
      <w:contextualSpacing w:val="0"/>
    </w:pPr>
    <w:rPr>
      <w:sz w:val="22"/>
    </w:rPr>
  </w:style>
  <w:style w:type="paragraph" w:customStyle="1" w:styleId="StyleComplex12ptBefore6pt">
    <w:name w:val="Style (Complex) 12 pt Before:  6 pt"/>
    <w:basedOn w:val="Normal"/>
    <w:next w:val="Normal"/>
    <w:uiPriority w:val="99"/>
    <w:rsid w:val="008D0D48"/>
    <w:pPr>
      <w:spacing w:before="120" w:after="120"/>
    </w:pPr>
  </w:style>
  <w:style w:type="paragraph" w:styleId="ListBullet3">
    <w:name w:val="List Bullet 3"/>
    <w:basedOn w:val="Normal"/>
    <w:uiPriority w:val="99"/>
    <w:semiHidden/>
    <w:unhideWhenUsed/>
    <w:rsid w:val="008D0D48"/>
    <w:pPr>
      <w:numPr>
        <w:numId w:val="10"/>
      </w:numPr>
      <w:contextualSpacing/>
    </w:pPr>
  </w:style>
  <w:style w:type="paragraph" w:customStyle="1" w:styleId="BodyText-MITRE2007">
    <w:name w:val="Body Text - MITRE 2007"/>
    <w:link w:val="BodyText-MITRE2007Char"/>
    <w:uiPriority w:val="99"/>
    <w:rsid w:val="001C2660"/>
    <w:pPr>
      <w:tabs>
        <w:tab w:val="left" w:pos="720"/>
        <w:tab w:val="left" w:pos="2160"/>
        <w:tab w:val="left" w:pos="3600"/>
        <w:tab w:val="left" w:pos="5040"/>
        <w:tab w:val="left" w:pos="6480"/>
        <w:tab w:val="left" w:pos="7920"/>
      </w:tabs>
      <w:spacing w:before="100" w:after="100" w:line="240" w:lineRule="auto"/>
    </w:pPr>
    <w:rPr>
      <w:rFonts w:ascii="Times New Roman" w:eastAsia="Times New Roman" w:hAnsi="Times New Roman" w:cs="Times New Roman"/>
      <w:sz w:val="24"/>
      <w:szCs w:val="24"/>
    </w:rPr>
  </w:style>
  <w:style w:type="character" w:customStyle="1" w:styleId="BodyText-MITRE2007Char">
    <w:name w:val="Body Text - MITRE 2007 Char"/>
    <w:basedOn w:val="DefaultParagraphFont"/>
    <w:link w:val="BodyText-MITRE2007"/>
    <w:uiPriority w:val="99"/>
    <w:locked/>
    <w:rsid w:val="001C2660"/>
    <w:rPr>
      <w:rFonts w:ascii="Times New Roman" w:eastAsia="Times New Roman" w:hAnsi="Times New Roman" w:cs="Times New Roman"/>
      <w:sz w:val="24"/>
      <w:szCs w:val="24"/>
    </w:rPr>
  </w:style>
  <w:style w:type="paragraph" w:styleId="ListBullet">
    <w:name w:val="List Bullet"/>
    <w:basedOn w:val="Normal"/>
    <w:uiPriority w:val="99"/>
    <w:semiHidden/>
    <w:unhideWhenUsed/>
    <w:rsid w:val="00CC17E8"/>
    <w:pPr>
      <w:numPr>
        <w:numId w:val="11"/>
      </w:numPr>
      <w:contextualSpacing/>
    </w:pPr>
  </w:style>
  <w:style w:type="paragraph" w:customStyle="1" w:styleId="Heading10">
    <w:name w:val="Heading 10"/>
    <w:basedOn w:val="Normal"/>
    <w:uiPriority w:val="99"/>
    <w:rsid w:val="00996CE0"/>
    <w:pPr>
      <w:tabs>
        <w:tab w:val="left" w:pos="1260"/>
        <w:tab w:val="left" w:pos="3600"/>
        <w:tab w:val="left" w:pos="5040"/>
        <w:tab w:val="left" w:pos="6480"/>
        <w:tab w:val="left" w:pos="7920"/>
      </w:tabs>
      <w:spacing w:before="240" w:after="120"/>
    </w:pPr>
    <w:rPr>
      <w:noProof/>
    </w:rPr>
  </w:style>
  <w:style w:type="paragraph" w:customStyle="1" w:styleId="Heading11">
    <w:name w:val="Heading 11"/>
    <w:basedOn w:val="Heading10"/>
    <w:uiPriority w:val="99"/>
    <w:rsid w:val="00647B70"/>
    <w:pPr>
      <w:tabs>
        <w:tab w:val="clear" w:pos="1260"/>
        <w:tab w:val="left" w:pos="1530"/>
      </w:tabs>
      <w:spacing w:before="100"/>
    </w:pPr>
  </w:style>
  <w:style w:type="paragraph" w:customStyle="1" w:styleId="Heading9A">
    <w:name w:val="Heading 9A"/>
    <w:basedOn w:val="BodyText-MITRE2007"/>
    <w:uiPriority w:val="99"/>
    <w:rsid w:val="00D4187C"/>
    <w:pPr>
      <w:tabs>
        <w:tab w:val="clear" w:pos="720"/>
        <w:tab w:val="left" w:pos="1080"/>
      </w:tabs>
      <w:spacing w:before="240"/>
    </w:pPr>
    <w:rPr>
      <w:noProof/>
    </w:rPr>
  </w:style>
  <w:style w:type="numbering" w:customStyle="1" w:styleId="Style6">
    <w:name w:val="Style6"/>
    <w:rsid w:val="00D4187C"/>
    <w:pPr>
      <w:numPr>
        <w:numId w:val="12"/>
      </w:numPr>
    </w:pPr>
  </w:style>
  <w:style w:type="paragraph" w:styleId="BalloonText">
    <w:name w:val="Balloon Text"/>
    <w:basedOn w:val="Normal"/>
    <w:link w:val="BalloonTextChar"/>
    <w:semiHidden/>
    <w:unhideWhenUsed/>
    <w:rsid w:val="00F939FF"/>
    <w:rPr>
      <w:rFonts w:ascii="Tahoma" w:hAnsi="Tahoma" w:cs="Tahoma"/>
      <w:sz w:val="16"/>
      <w:szCs w:val="16"/>
    </w:rPr>
  </w:style>
  <w:style w:type="character" w:customStyle="1" w:styleId="BalloonTextChar">
    <w:name w:val="Balloon Text Char"/>
    <w:basedOn w:val="DefaultParagraphFont"/>
    <w:link w:val="BalloonText"/>
    <w:uiPriority w:val="99"/>
    <w:semiHidden/>
    <w:rsid w:val="00F939FF"/>
    <w:rPr>
      <w:rFonts w:ascii="Tahoma" w:eastAsia="Times New Roman" w:hAnsi="Tahoma" w:cs="Tahoma"/>
      <w:sz w:val="16"/>
      <w:szCs w:val="16"/>
    </w:rPr>
  </w:style>
  <w:style w:type="paragraph" w:customStyle="1" w:styleId="InputStyle">
    <w:name w:val="InputStyle"/>
    <w:basedOn w:val="Normal"/>
    <w:link w:val="InputStyleChar"/>
    <w:qFormat/>
    <w:rsid w:val="00F939FF"/>
    <w:pPr>
      <w:autoSpaceDE w:val="0"/>
      <w:autoSpaceDN w:val="0"/>
      <w:adjustRightInd w:val="0"/>
      <w:spacing w:after="120"/>
      <w:ind w:left="270"/>
    </w:pPr>
    <w:rPr>
      <w:rFonts w:eastAsiaTheme="minorHAnsi"/>
      <w:color w:val="0000FF"/>
    </w:rPr>
  </w:style>
  <w:style w:type="character" w:customStyle="1" w:styleId="InputStyleChar">
    <w:name w:val="InputStyle Char"/>
    <w:basedOn w:val="DefaultParagraphFont"/>
    <w:link w:val="InputStyle"/>
    <w:rsid w:val="00F939FF"/>
    <w:rPr>
      <w:rFonts w:ascii="Times New Roman" w:hAnsi="Times New Roman" w:cs="Times New Roman"/>
      <w:color w:val="0000FF"/>
      <w:sz w:val="24"/>
      <w:szCs w:val="24"/>
    </w:rPr>
  </w:style>
  <w:style w:type="paragraph" w:customStyle="1" w:styleId="Addm-InputStyle">
    <w:name w:val="Addm-InputStyle"/>
    <w:basedOn w:val="Normal"/>
    <w:link w:val="Addm-InputStyleChar"/>
    <w:autoRedefine/>
    <w:qFormat/>
    <w:rsid w:val="004F094F"/>
    <w:pPr>
      <w:tabs>
        <w:tab w:val="left" w:pos="5400"/>
      </w:tabs>
      <w:autoSpaceDE w:val="0"/>
      <w:autoSpaceDN w:val="0"/>
      <w:adjustRightInd w:val="0"/>
    </w:pPr>
    <w:rPr>
      <w:rFonts w:eastAsiaTheme="minorHAnsi"/>
      <w:color w:val="0000FF"/>
    </w:rPr>
  </w:style>
  <w:style w:type="character" w:customStyle="1" w:styleId="Addm-InputStyleChar">
    <w:name w:val="Addm-InputStyle Char"/>
    <w:basedOn w:val="DefaultParagraphFont"/>
    <w:link w:val="Addm-InputStyle"/>
    <w:rsid w:val="004F094F"/>
    <w:rPr>
      <w:rFonts w:ascii="Times New Roman" w:hAnsi="Times New Roman" w:cs="Times New Roman"/>
      <w:color w:val="0000FF"/>
      <w:sz w:val="24"/>
      <w:szCs w:val="24"/>
    </w:rPr>
  </w:style>
  <w:style w:type="paragraph" w:customStyle="1" w:styleId="Addm-Guidance">
    <w:name w:val="Addm-Guidance"/>
    <w:basedOn w:val="Normal"/>
    <w:qFormat/>
    <w:rsid w:val="00103392"/>
    <w:pPr>
      <w:autoSpaceDE w:val="0"/>
      <w:autoSpaceDN w:val="0"/>
      <w:adjustRightInd w:val="0"/>
      <w:spacing w:before="120" w:after="120"/>
    </w:pPr>
    <w:rPr>
      <w:rFonts w:eastAsiaTheme="minorHAnsi"/>
      <w:i/>
      <w:color w:val="C00000"/>
    </w:rPr>
  </w:style>
  <w:style w:type="paragraph" w:customStyle="1" w:styleId="StuStyle">
    <w:name w:val="StuStyle"/>
    <w:basedOn w:val="Normal"/>
    <w:qFormat/>
    <w:rsid w:val="0098065F"/>
    <w:pPr>
      <w:autoSpaceDE w:val="0"/>
      <w:autoSpaceDN w:val="0"/>
      <w:adjustRightInd w:val="0"/>
      <w:spacing w:after="120"/>
    </w:pPr>
    <w:rPr>
      <w:rFonts w:ascii="Helvetica" w:eastAsiaTheme="minorHAnsi" w:hAnsi="Helvetica" w:cstheme="minorBidi"/>
      <w:color w:val="FF0000"/>
      <w:sz w:val="32"/>
      <w:szCs w:val="28"/>
    </w:rPr>
  </w:style>
  <w:style w:type="paragraph" w:customStyle="1" w:styleId="ADDM-Title1">
    <w:name w:val="ADDM-Title 1"/>
    <w:basedOn w:val="Normal"/>
    <w:qFormat/>
    <w:rsid w:val="00956F6F"/>
    <w:pPr>
      <w:autoSpaceDE w:val="0"/>
      <w:autoSpaceDN w:val="0"/>
      <w:adjustRightInd w:val="0"/>
      <w:spacing w:before="240" w:after="240"/>
      <w:jc w:val="center"/>
    </w:pPr>
    <w:rPr>
      <w:rFonts w:eastAsiaTheme="minorEastAsia"/>
      <w:b/>
      <w:sz w:val="32"/>
      <w:lang w:bidi="en-US"/>
    </w:rPr>
  </w:style>
  <w:style w:type="paragraph" w:customStyle="1" w:styleId="ADDM-TitleInput">
    <w:name w:val="ADDM-TitleInput"/>
    <w:basedOn w:val="ADDM-Title1"/>
    <w:link w:val="ADDM-TitleInputChar"/>
    <w:qFormat/>
    <w:rsid w:val="0098065F"/>
    <w:rPr>
      <w:rFonts w:eastAsiaTheme="minorHAnsi"/>
      <w:bCs/>
      <w:color w:val="0000FF"/>
      <w:szCs w:val="28"/>
    </w:rPr>
  </w:style>
  <w:style w:type="character" w:customStyle="1" w:styleId="ADDM-TitleInputChar">
    <w:name w:val="ADDM-TitleInput Char"/>
    <w:basedOn w:val="DefaultParagraphFont"/>
    <w:link w:val="ADDM-TitleInput"/>
    <w:rsid w:val="00956F6F"/>
    <w:rPr>
      <w:rFonts w:ascii="Times New Roman" w:hAnsi="Times New Roman" w:cs="Times New Roman"/>
      <w:b/>
      <w:bCs/>
      <w:color w:val="0000FF"/>
      <w:sz w:val="32"/>
      <w:szCs w:val="28"/>
      <w:lang w:bidi="en-US"/>
    </w:rPr>
  </w:style>
  <w:style w:type="paragraph" w:customStyle="1" w:styleId="Addm-Reference">
    <w:name w:val="Addm-Reference"/>
    <w:basedOn w:val="Addm-Guidance"/>
    <w:qFormat/>
    <w:rsid w:val="0098065F"/>
  </w:style>
  <w:style w:type="character" w:customStyle="1" w:styleId="Title1">
    <w:name w:val="Title1"/>
    <w:basedOn w:val="DefaultParagraphFont"/>
    <w:uiPriority w:val="1"/>
    <w:rsid w:val="00CE273C"/>
    <w:rPr>
      <w:rFonts w:ascii="Times New Roman" w:hAnsi="Times New Roman"/>
      <w:color w:val="000000" w:themeColor="text1"/>
      <w:sz w:val="32"/>
    </w:rPr>
  </w:style>
  <w:style w:type="paragraph" w:customStyle="1" w:styleId="Addm-DocGuidance">
    <w:name w:val="Addm-DocGuidance"/>
    <w:basedOn w:val="Addm-Guidance"/>
    <w:qFormat/>
    <w:rsid w:val="00D23833"/>
    <w:pPr>
      <w:contextualSpacing/>
    </w:pPr>
  </w:style>
  <w:style w:type="paragraph" w:customStyle="1" w:styleId="HeaderFooter">
    <w:name w:val="HeaderFooter"/>
    <w:basedOn w:val="Addm-Guidance"/>
    <w:qFormat/>
    <w:rsid w:val="00D23833"/>
    <w:pPr>
      <w:contextualSpacing/>
      <w:jc w:val="center"/>
    </w:pPr>
    <w:rPr>
      <w:i w:val="0"/>
      <w:color w:val="000000" w:themeColor="text1"/>
      <w:sz w:val="18"/>
    </w:rPr>
  </w:style>
  <w:style w:type="paragraph" w:customStyle="1" w:styleId="Addm-DocumentTemplateGuidance">
    <w:name w:val="Addm-DocumentTemplateGuidance"/>
    <w:basedOn w:val="Addm-Guidance"/>
    <w:qFormat/>
    <w:rsid w:val="00103392"/>
  </w:style>
  <w:style w:type="paragraph" w:customStyle="1" w:styleId="AddmFooter">
    <w:name w:val="AddmFooter"/>
    <w:basedOn w:val="Footer"/>
    <w:qFormat/>
    <w:rsid w:val="001835E5"/>
    <w:rPr>
      <w:color w:val="000000" w:themeColor="text1"/>
    </w:rPr>
  </w:style>
  <w:style w:type="paragraph" w:customStyle="1" w:styleId="AddmHeader">
    <w:name w:val="AddmHeader"/>
    <w:basedOn w:val="HeaderFooter"/>
    <w:qFormat/>
    <w:rsid w:val="00B0122D"/>
  </w:style>
  <w:style w:type="paragraph" w:customStyle="1" w:styleId="Heading21">
    <w:name w:val="Heading 21"/>
    <w:next w:val="Heading2"/>
    <w:uiPriority w:val="9"/>
    <w:unhideWhenUsed/>
    <w:qFormat/>
    <w:rsid w:val="006853AA"/>
    <w:pPr>
      <w:tabs>
        <w:tab w:val="left" w:pos="900"/>
      </w:tabs>
      <w:outlineLvl w:val="1"/>
    </w:pPr>
    <w:rPr>
      <w:rFonts w:ascii="Times New Roman" w:eastAsia="Times New Roman" w:hAnsi="Times New Roman" w:cs="Times New Roman"/>
      <w:noProof/>
      <w:sz w:val="24"/>
    </w:rPr>
  </w:style>
  <w:style w:type="paragraph" w:customStyle="1" w:styleId="AddmHead1">
    <w:name w:val="AddmHead1"/>
    <w:basedOn w:val="ListParagraph"/>
    <w:rsid w:val="00BA5B14"/>
    <w:pPr>
      <w:numPr>
        <w:numId w:val="2"/>
      </w:numPr>
      <w:spacing w:before="120" w:after="120" w:line="276" w:lineRule="auto"/>
      <w:ind w:left="360"/>
      <w:contextualSpacing w:val="0"/>
    </w:pPr>
    <w:rPr>
      <w:rFonts w:eastAsiaTheme="minorHAnsi"/>
      <w:b/>
    </w:rPr>
  </w:style>
  <w:style w:type="paragraph" w:customStyle="1" w:styleId="AddmHead2">
    <w:name w:val="AddmHead2"/>
    <w:basedOn w:val="ListParagraph"/>
    <w:rsid w:val="00BA5B14"/>
    <w:pPr>
      <w:numPr>
        <w:ilvl w:val="1"/>
        <w:numId w:val="28"/>
      </w:numPr>
      <w:tabs>
        <w:tab w:val="left" w:pos="90"/>
      </w:tabs>
      <w:spacing w:before="120" w:after="120" w:line="276" w:lineRule="auto"/>
      <w:ind w:left="360" w:hanging="360"/>
      <w:contextualSpacing w:val="0"/>
    </w:pPr>
    <w:rPr>
      <w:rFonts w:eastAsiaTheme="minorHAnsi"/>
    </w:rPr>
  </w:style>
  <w:style w:type="paragraph" w:customStyle="1" w:styleId="AddmHead3">
    <w:name w:val="AddmHead3"/>
    <w:basedOn w:val="ListParagraph"/>
    <w:rsid w:val="00BA5B14"/>
    <w:pPr>
      <w:numPr>
        <w:ilvl w:val="2"/>
        <w:numId w:val="28"/>
      </w:numPr>
      <w:spacing w:before="120" w:after="120" w:line="276" w:lineRule="auto"/>
      <w:ind w:left="634" w:hanging="634"/>
      <w:contextualSpacing w:val="0"/>
    </w:pPr>
    <w:rPr>
      <w:rFonts w:eastAsiaTheme="minorHAnsi"/>
    </w:rPr>
  </w:style>
  <w:style w:type="paragraph" w:customStyle="1" w:styleId="AddmHead4">
    <w:name w:val="AddmHead4"/>
    <w:basedOn w:val="ListParagraph"/>
    <w:rsid w:val="00BA5B14"/>
    <w:pPr>
      <w:numPr>
        <w:ilvl w:val="3"/>
        <w:numId w:val="28"/>
      </w:numPr>
      <w:spacing w:after="200" w:line="276" w:lineRule="auto"/>
      <w:ind w:left="810" w:hanging="810"/>
    </w:pPr>
    <w:rPr>
      <w:rFonts w:eastAsiaTheme="minorHAnsi"/>
    </w:rPr>
  </w:style>
  <w:style w:type="paragraph" w:customStyle="1" w:styleId="AddmHead5">
    <w:name w:val="AddmHead5"/>
    <w:basedOn w:val="AddmHead4"/>
    <w:rsid w:val="00BA5B14"/>
    <w:pPr>
      <w:numPr>
        <w:ilvl w:val="4"/>
      </w:numPr>
      <w:ind w:left="1080" w:hanging="1080"/>
    </w:pPr>
  </w:style>
  <w:style w:type="paragraph" w:customStyle="1" w:styleId="AddmHead6">
    <w:name w:val="AddmHead6"/>
    <w:basedOn w:val="AddmHead4"/>
    <w:rsid w:val="00BA5B14"/>
    <w:pPr>
      <w:numPr>
        <w:ilvl w:val="5"/>
      </w:numPr>
      <w:ind w:left="1260" w:hanging="1260"/>
    </w:pPr>
  </w:style>
  <w:style w:type="paragraph" w:customStyle="1" w:styleId="AddmHead7">
    <w:name w:val="AddmHead7"/>
    <w:basedOn w:val="AddmHead4"/>
    <w:qFormat/>
    <w:rsid w:val="00BA5B14"/>
    <w:pPr>
      <w:numPr>
        <w:ilvl w:val="6"/>
      </w:numPr>
      <w:ind w:left="1440" w:hanging="1440"/>
    </w:pPr>
  </w:style>
  <w:style w:type="paragraph" w:customStyle="1" w:styleId="AddmHead8">
    <w:name w:val="AddmHead8"/>
    <w:basedOn w:val="AddmHead7"/>
    <w:qFormat/>
    <w:rsid w:val="00BA5B14"/>
    <w:pPr>
      <w:numPr>
        <w:ilvl w:val="7"/>
      </w:numPr>
      <w:ind w:left="1620" w:hanging="1620"/>
    </w:pPr>
  </w:style>
  <w:style w:type="paragraph" w:customStyle="1" w:styleId="AddmHead9">
    <w:name w:val="AddmHead9"/>
    <w:basedOn w:val="AddmHead8"/>
    <w:qFormat/>
    <w:rsid w:val="00BA5B14"/>
    <w:pPr>
      <w:numPr>
        <w:ilvl w:val="8"/>
      </w:numPr>
      <w:ind w:left="1800" w:hanging="1800"/>
    </w:pPr>
  </w:style>
  <w:style w:type="character" w:customStyle="1" w:styleId="Heading3Char">
    <w:name w:val="Heading 3 Char"/>
    <w:basedOn w:val="DefaultParagraphFont"/>
    <w:link w:val="Heading3"/>
    <w:uiPriority w:val="9"/>
    <w:rsid w:val="00250339"/>
    <w:rPr>
      <w:rFonts w:ascii="Times New Roman" w:eastAsiaTheme="majorEastAsia" w:hAnsi="Times New Roman" w:cstheme="majorBidi"/>
      <w:bCs/>
      <w:noProof/>
      <w:color w:val="000000" w:themeColor="text1"/>
      <w:sz w:val="24"/>
      <w:szCs w:val="24"/>
    </w:rPr>
  </w:style>
  <w:style w:type="character" w:customStyle="1" w:styleId="Heading5Char">
    <w:name w:val="Heading 5 Char"/>
    <w:basedOn w:val="DefaultParagraphFont"/>
    <w:link w:val="Heading5"/>
    <w:uiPriority w:val="9"/>
    <w:rsid w:val="009C79D9"/>
    <w:rPr>
      <w:rFonts w:ascii="Times New Roman" w:eastAsiaTheme="majorEastAsia" w:hAnsi="Times New Roman" w:cstheme="majorBidi"/>
      <w:iCs/>
      <w:noProof/>
      <w:color w:val="000000" w:themeColor="text1"/>
      <w:sz w:val="24"/>
      <w:szCs w:val="24"/>
    </w:rPr>
  </w:style>
  <w:style w:type="character" w:customStyle="1" w:styleId="Heading4Char">
    <w:name w:val="Heading 4 Char"/>
    <w:basedOn w:val="DefaultParagraphFont"/>
    <w:link w:val="Heading4"/>
    <w:uiPriority w:val="9"/>
    <w:rsid w:val="00250339"/>
    <w:rPr>
      <w:rFonts w:ascii="Times New Roman" w:eastAsiaTheme="majorEastAsia" w:hAnsi="Times New Roman" w:cstheme="majorBidi"/>
      <w:iCs/>
      <w:noProof/>
      <w:color w:val="000000" w:themeColor="text1"/>
      <w:sz w:val="24"/>
      <w:szCs w:val="24"/>
    </w:rPr>
  </w:style>
  <w:style w:type="paragraph" w:customStyle="1" w:styleId="Heading51">
    <w:name w:val="Heading 51"/>
    <w:basedOn w:val="Normal"/>
    <w:next w:val="Normal"/>
    <w:uiPriority w:val="9"/>
    <w:unhideWhenUsed/>
    <w:qFormat/>
    <w:rsid w:val="00BA5B14"/>
    <w:pPr>
      <w:keepNext/>
      <w:keepLines/>
      <w:spacing w:before="200"/>
      <w:outlineLvl w:val="4"/>
    </w:pPr>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C79D9"/>
    <w:rPr>
      <w:rFonts w:ascii="Times New Roman" w:eastAsiaTheme="majorEastAsia" w:hAnsi="Times New Roman" w:cstheme="majorBidi"/>
      <w:noProof/>
      <w:color w:val="000000" w:themeColor="text1"/>
      <w:sz w:val="24"/>
      <w:szCs w:val="24"/>
    </w:rPr>
  </w:style>
  <w:style w:type="character" w:customStyle="1" w:styleId="Heading7Char">
    <w:name w:val="Heading 7 Char"/>
    <w:basedOn w:val="DefaultParagraphFont"/>
    <w:link w:val="Heading7"/>
    <w:uiPriority w:val="9"/>
    <w:rsid w:val="009C79D9"/>
    <w:rPr>
      <w:rFonts w:ascii="Times New Roman" w:eastAsiaTheme="majorEastAsia" w:hAnsi="Times New Roman" w:cstheme="majorBidi"/>
      <w:noProof/>
      <w:color w:val="000000" w:themeColor="text1"/>
      <w:sz w:val="24"/>
      <w:szCs w:val="24"/>
    </w:rPr>
  </w:style>
  <w:style w:type="character" w:customStyle="1" w:styleId="Heading8Char">
    <w:name w:val="Heading 8 Char"/>
    <w:basedOn w:val="DefaultParagraphFont"/>
    <w:link w:val="Heading8"/>
    <w:uiPriority w:val="9"/>
    <w:rsid w:val="009C79D9"/>
    <w:rPr>
      <w:rFonts w:ascii="Times New Roman" w:eastAsiaTheme="majorEastAsia" w:hAnsi="Times New Roman" w:cstheme="majorBidi"/>
      <w:noProof/>
      <w:color w:val="000000" w:themeColor="text1"/>
      <w:sz w:val="24"/>
      <w:szCs w:val="24"/>
    </w:rPr>
  </w:style>
  <w:style w:type="character" w:customStyle="1" w:styleId="Heading9Char">
    <w:name w:val="Heading 9 Char"/>
    <w:basedOn w:val="DefaultParagraphFont"/>
    <w:link w:val="Heading9"/>
    <w:uiPriority w:val="9"/>
    <w:rsid w:val="009C79D9"/>
    <w:rPr>
      <w:rFonts w:ascii="Times New Roman" w:eastAsiaTheme="majorEastAsia" w:hAnsi="Times New Roman" w:cstheme="majorBidi"/>
      <w:noProof/>
      <w:color w:val="000000" w:themeColor="text1"/>
      <w:sz w:val="24"/>
      <w:szCs w:val="24"/>
    </w:rPr>
  </w:style>
  <w:style w:type="paragraph" w:styleId="TOCHeading">
    <w:name w:val="TOC Heading"/>
    <w:basedOn w:val="Heading1"/>
    <w:next w:val="Normal"/>
    <w:uiPriority w:val="39"/>
    <w:semiHidden/>
    <w:unhideWhenUsed/>
    <w:qFormat/>
    <w:rsid w:val="004D4BAE"/>
    <w:pPr>
      <w:keepNext/>
      <w:keepLines/>
      <w:numPr>
        <w:numId w:val="0"/>
      </w:numPr>
      <w:spacing w:before="480" w:after="0"/>
      <w:contextualSpacing w:val="0"/>
      <w:outlineLvl w:val="9"/>
    </w:pPr>
    <w:rPr>
      <w:rFonts w:asciiTheme="majorHAnsi" w:eastAsiaTheme="majorEastAsia" w:hAnsiTheme="majorHAnsi" w:cstheme="majorBidi"/>
      <w:bCs/>
      <w:noProof w:val="0"/>
      <w:color w:val="365F91" w:themeColor="accent1" w:themeShade="BF"/>
      <w:sz w:val="28"/>
      <w:szCs w:val="28"/>
    </w:rPr>
  </w:style>
  <w:style w:type="paragraph" w:styleId="TOC2">
    <w:name w:val="toc 2"/>
    <w:basedOn w:val="Normal"/>
    <w:next w:val="Normal"/>
    <w:autoRedefine/>
    <w:uiPriority w:val="39"/>
    <w:unhideWhenUsed/>
    <w:rsid w:val="004D4BAE"/>
    <w:pPr>
      <w:spacing w:after="100"/>
      <w:ind w:left="240"/>
    </w:pPr>
  </w:style>
  <w:style w:type="paragraph" w:styleId="TOC3">
    <w:name w:val="toc 3"/>
    <w:basedOn w:val="Normal"/>
    <w:next w:val="Normal"/>
    <w:autoRedefine/>
    <w:uiPriority w:val="39"/>
    <w:unhideWhenUsed/>
    <w:rsid w:val="004D4BAE"/>
    <w:pPr>
      <w:spacing w:after="100"/>
      <w:ind w:left="480"/>
    </w:pPr>
  </w:style>
  <w:style w:type="paragraph" w:customStyle="1" w:styleId="TOCHeading1">
    <w:name w:val="TOCHeading1"/>
    <w:basedOn w:val="Heading1"/>
    <w:qFormat/>
    <w:rsid w:val="00E2723C"/>
  </w:style>
  <w:style w:type="paragraph" w:customStyle="1" w:styleId="TOCHeading2">
    <w:name w:val="TOCHeading2"/>
    <w:basedOn w:val="Heading2"/>
    <w:qFormat/>
    <w:rsid w:val="00E2723C"/>
  </w:style>
  <w:style w:type="paragraph" w:customStyle="1" w:styleId="TOCHeading3">
    <w:name w:val="TOCHeading3"/>
    <w:basedOn w:val="Heading3"/>
    <w:qFormat/>
    <w:rsid w:val="00E2723C"/>
  </w:style>
  <w:style w:type="paragraph" w:customStyle="1" w:styleId="TOCHeading4">
    <w:name w:val="TOCHeading4"/>
    <w:basedOn w:val="Heading4"/>
    <w:qFormat/>
    <w:rsid w:val="00E2723C"/>
  </w:style>
  <w:style w:type="paragraph" w:customStyle="1" w:styleId="Addm-Footer">
    <w:name w:val="Addm-Footer"/>
    <w:basedOn w:val="AddmFooter"/>
    <w:rsid w:val="0020699C"/>
  </w:style>
  <w:style w:type="paragraph" w:customStyle="1" w:styleId="ADDM-Header">
    <w:name w:val="ADDM-Header"/>
    <w:basedOn w:val="Addm-Footer"/>
    <w:qFormat/>
    <w:rsid w:val="003D731E"/>
    <w:pPr>
      <w:jc w:val="center"/>
    </w:pPr>
  </w:style>
  <w:style w:type="paragraph" w:customStyle="1" w:styleId="ADDM-Form10pt">
    <w:name w:val="ADDM-Form10pt"/>
    <w:basedOn w:val="Addm-Guidance"/>
    <w:qFormat/>
    <w:rsid w:val="00703AE6"/>
    <w:pPr>
      <w:spacing w:before="0" w:after="0"/>
    </w:pPr>
    <w:rPr>
      <w:i w:val="0"/>
      <w:color w:val="000000" w:themeColor="text1"/>
      <w:sz w:val="20"/>
      <w:szCs w:val="20"/>
    </w:rPr>
  </w:style>
  <w:style w:type="paragraph" w:customStyle="1" w:styleId="Addm-FormInput10pt">
    <w:name w:val="Addm-FormInput10pt"/>
    <w:basedOn w:val="Addm-InputStyle"/>
    <w:qFormat/>
    <w:rsid w:val="00487CCB"/>
    <w:rPr>
      <w:sz w:val="20"/>
    </w:rPr>
  </w:style>
  <w:style w:type="paragraph" w:customStyle="1" w:styleId="ADDM-Form11pt">
    <w:name w:val="ADDM-Form11pt"/>
    <w:basedOn w:val="ADDM-Form10pt"/>
    <w:qFormat/>
    <w:rsid w:val="00EF1E76"/>
    <w:rPr>
      <w:sz w:val="22"/>
    </w:rPr>
  </w:style>
  <w:style w:type="paragraph" w:customStyle="1" w:styleId="ADDM-FormInput11pt">
    <w:name w:val="ADDM-FormInput11pt"/>
    <w:basedOn w:val="Addm-InputStyle"/>
    <w:qFormat/>
    <w:rsid w:val="00EF1E76"/>
    <w:rPr>
      <w:sz w:val="22"/>
    </w:rPr>
  </w:style>
  <w:style w:type="paragraph" w:customStyle="1" w:styleId="ADDM-FormGuidance11pt">
    <w:name w:val="ADDM-FormGuidance11pt"/>
    <w:basedOn w:val="Addm-Guidance"/>
    <w:autoRedefine/>
    <w:qFormat/>
    <w:rsid w:val="00EF1E76"/>
    <w:pPr>
      <w:spacing w:before="0" w:after="0"/>
    </w:pPr>
    <w:rPr>
      <w:bCs/>
    </w:rPr>
  </w:style>
  <w:style w:type="paragraph" w:customStyle="1" w:styleId="Addm-ChapterHeading">
    <w:name w:val="Addm-ChapterHeading"/>
    <w:basedOn w:val="Title"/>
    <w:qFormat/>
    <w:rsid w:val="002E44AF"/>
    <w:pPr>
      <w:numPr>
        <w:numId w:val="36"/>
      </w:numPr>
    </w:pPr>
  </w:style>
  <w:style w:type="paragraph" w:customStyle="1" w:styleId="TableCaption">
    <w:name w:val="Table Caption"/>
    <w:basedOn w:val="Normal"/>
    <w:link w:val="TableCaptionChar"/>
    <w:rsid w:val="00304088"/>
    <w:pPr>
      <w:tabs>
        <w:tab w:val="left" w:pos="936"/>
      </w:tabs>
      <w:spacing w:after="60"/>
      <w:jc w:val="center"/>
    </w:pPr>
    <w:rPr>
      <w:b/>
    </w:rPr>
  </w:style>
  <w:style w:type="character" w:customStyle="1" w:styleId="TableCaptionChar">
    <w:name w:val="Table Caption Char"/>
    <w:basedOn w:val="DefaultParagraphFont"/>
    <w:link w:val="TableCaption"/>
    <w:locked/>
    <w:rsid w:val="00304088"/>
    <w:rPr>
      <w:rFonts w:ascii="Times New Roman" w:eastAsia="Times New Roman" w:hAnsi="Times New Roman" w:cs="Times New Roman"/>
      <w:b/>
      <w:sz w:val="24"/>
      <w:szCs w:val="24"/>
    </w:rPr>
  </w:style>
  <w:style w:type="paragraph" w:styleId="NormalWeb">
    <w:name w:val="Normal (Web)"/>
    <w:basedOn w:val="Default"/>
    <w:next w:val="Default"/>
    <w:rsid w:val="00F8504E"/>
    <w:pPr>
      <w:widowControl w:val="0"/>
      <w:spacing w:before="100" w:after="100"/>
    </w:pPr>
    <w:rPr>
      <w:rFonts w:ascii="Arial" w:eastAsia="Times New Roman" w:hAnsi="Arial"/>
      <w:color w:val="auto"/>
    </w:rPr>
  </w:style>
  <w:style w:type="character" w:styleId="PageNumber">
    <w:name w:val="page number"/>
    <w:basedOn w:val="DefaultParagraphFont"/>
    <w:rsid w:val="00F8504E"/>
  </w:style>
  <w:style w:type="paragraph" w:styleId="FootnoteText">
    <w:name w:val="footnote text"/>
    <w:aliases w:val="ft"/>
    <w:basedOn w:val="Normal"/>
    <w:link w:val="FootnoteTextChar"/>
    <w:semiHidden/>
    <w:rsid w:val="00F8504E"/>
    <w:pPr>
      <w:widowControl w:val="0"/>
      <w:autoSpaceDE w:val="0"/>
      <w:autoSpaceDN w:val="0"/>
      <w:adjustRightInd w:val="0"/>
      <w:spacing w:before="100" w:after="100"/>
    </w:pPr>
    <w:rPr>
      <w:rFonts w:ascii="Arial" w:hAnsi="Arial"/>
      <w:sz w:val="20"/>
      <w:szCs w:val="20"/>
    </w:rPr>
  </w:style>
  <w:style w:type="character" w:customStyle="1" w:styleId="FootnoteTextChar">
    <w:name w:val="Footnote Text Char"/>
    <w:aliases w:val="ft Char"/>
    <w:basedOn w:val="DefaultParagraphFont"/>
    <w:link w:val="FootnoteText"/>
    <w:semiHidden/>
    <w:rsid w:val="00F8504E"/>
    <w:rPr>
      <w:rFonts w:ascii="Arial" w:eastAsia="Times New Roman" w:hAnsi="Arial" w:cs="Times New Roman"/>
      <w:sz w:val="20"/>
      <w:szCs w:val="20"/>
    </w:rPr>
  </w:style>
  <w:style w:type="character" w:styleId="FootnoteReference">
    <w:name w:val="footnote reference"/>
    <w:basedOn w:val="DefaultParagraphFont"/>
    <w:semiHidden/>
    <w:rsid w:val="00F8504E"/>
    <w:rPr>
      <w:vertAlign w:val="superscript"/>
    </w:rPr>
  </w:style>
  <w:style w:type="paragraph" w:customStyle="1" w:styleId="Addm-Heading1">
    <w:name w:val="Addm-Heading1"/>
    <w:basedOn w:val="Normal"/>
    <w:qFormat/>
    <w:rsid w:val="00F8504E"/>
    <w:pPr>
      <w:spacing w:before="120" w:after="120"/>
      <w:contextualSpacing/>
    </w:pPr>
    <w:rPr>
      <w:rFonts w:eastAsiaTheme="minorHAnsi"/>
      <w:color w:val="000000" w:themeColor="text1"/>
    </w:rPr>
  </w:style>
  <w:style w:type="paragraph" w:customStyle="1" w:styleId="Addm-HeaderLead">
    <w:name w:val="Addm-HeaderLead"/>
    <w:basedOn w:val="Addm-Heading1"/>
    <w:qFormat/>
    <w:rsid w:val="00F8504E"/>
    <w:rPr>
      <w:b/>
    </w:rPr>
  </w:style>
  <w:style w:type="paragraph" w:customStyle="1" w:styleId="CDIST">
    <w:name w:val="C_DIST"/>
    <w:basedOn w:val="Normal"/>
    <w:qFormat/>
    <w:rsid w:val="004F094F"/>
    <w:pPr>
      <w:spacing w:before="40" w:after="40"/>
    </w:pPr>
    <w:rPr>
      <w:color w:val="000000" w:themeColor="text1"/>
    </w:rPr>
  </w:style>
  <w:style w:type="character" w:styleId="FollowedHyperlink">
    <w:name w:val="FollowedHyperlink"/>
    <w:basedOn w:val="DefaultParagraphFont"/>
    <w:uiPriority w:val="99"/>
    <w:semiHidden/>
    <w:unhideWhenUsed/>
    <w:rsid w:val="00532FF8"/>
    <w:rPr>
      <w:color w:val="800080" w:themeColor="followedHyperlink"/>
      <w:u w:val="single"/>
    </w:rPr>
  </w:style>
  <w:style w:type="character" w:styleId="CommentReference">
    <w:name w:val="annotation reference"/>
    <w:basedOn w:val="DefaultParagraphFont"/>
    <w:uiPriority w:val="99"/>
    <w:semiHidden/>
    <w:unhideWhenUsed/>
    <w:rsid w:val="005707E3"/>
    <w:rPr>
      <w:sz w:val="16"/>
      <w:szCs w:val="16"/>
    </w:rPr>
  </w:style>
  <w:style w:type="paragraph" w:styleId="CommentText">
    <w:name w:val="annotation text"/>
    <w:basedOn w:val="Normal"/>
    <w:link w:val="CommentTextChar"/>
    <w:uiPriority w:val="99"/>
    <w:semiHidden/>
    <w:unhideWhenUsed/>
    <w:rsid w:val="005707E3"/>
    <w:rPr>
      <w:sz w:val="20"/>
      <w:szCs w:val="20"/>
    </w:rPr>
  </w:style>
  <w:style w:type="character" w:customStyle="1" w:styleId="CommentTextChar">
    <w:name w:val="Comment Text Char"/>
    <w:basedOn w:val="DefaultParagraphFont"/>
    <w:link w:val="CommentText"/>
    <w:uiPriority w:val="99"/>
    <w:semiHidden/>
    <w:rsid w:val="005707E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707E3"/>
    <w:rPr>
      <w:b/>
      <w:bCs/>
    </w:rPr>
  </w:style>
  <w:style w:type="character" w:customStyle="1" w:styleId="CommentSubjectChar">
    <w:name w:val="Comment Subject Char"/>
    <w:basedOn w:val="CommentTextChar"/>
    <w:link w:val="CommentSubject"/>
    <w:uiPriority w:val="99"/>
    <w:semiHidden/>
    <w:rsid w:val="005707E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tic.mil/whs/directives/corres/pdf/520001_vol4.pdf" TargetMode="External" /><Relationship Id="rId13" Type="http://schemas.openxmlformats.org/officeDocument/2006/relationships/footer" Target="footer1.xml" /><Relationship Id="rId18" Type="http://schemas.openxmlformats.org/officeDocument/2006/relationships/header" Target="header4.xml" /><Relationship Id="rId3" Type="http://schemas.openxmlformats.org/officeDocument/2006/relationships/styles" Target="styles.xml" /><Relationship Id="rId21" Type="http://schemas.openxmlformats.org/officeDocument/2006/relationships/glossaryDocument" Target="glossary/document.xml" /><Relationship Id="rId7" Type="http://schemas.openxmlformats.org/officeDocument/2006/relationships/endnotes" Target="endnotes.xml" /><Relationship Id="rId12" Type="http://schemas.openxmlformats.org/officeDocument/2006/relationships/header" Target="header1.xml" /><Relationship Id="rId17" Type="http://schemas.openxmlformats.org/officeDocument/2006/relationships/footer" Target="footer3.xml" /><Relationship Id="rId2" Type="http://schemas.openxmlformats.org/officeDocument/2006/relationships/numbering" Target="numbering.xml" /><Relationship Id="rId16" Type="http://schemas.openxmlformats.org/officeDocument/2006/relationships/header" Target="header3.xml"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acc.dau.mil/dag_9.6.2" TargetMode="External" /><Relationship Id="rId5" Type="http://schemas.openxmlformats.org/officeDocument/2006/relationships/webSettings" Target="webSettings.xml" /><Relationship Id="rId15" Type="http://schemas.openxmlformats.org/officeDocument/2006/relationships/footer" Target="footer2.xml" /><Relationship Id="rId10" Type="http://schemas.openxmlformats.org/officeDocument/2006/relationships/hyperlink" Target="http://www.e-publishing.af.mil/shared/media/epubs/AFI99-103.pdf" TargetMode="External" /><Relationship Id="rId19" Type="http://schemas.openxmlformats.org/officeDocument/2006/relationships/footer" Target="footer4.xml" /><Relationship Id="rId4" Type="http://schemas.openxmlformats.org/officeDocument/2006/relationships/settings" Target="settings.xml" /><Relationship Id="rId9" Type="http://schemas.openxmlformats.org/officeDocument/2006/relationships/hyperlink" Target="https://acc.dau.mil/CommunityBrowser.aspx?id=504127" TargetMode="External" /><Relationship Id="rId14" Type="http://schemas.openxmlformats.org/officeDocument/2006/relationships/header" Target="header2.xml" /><Relationship Id="rId22"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afeSA\Desktop\ADDM%20DOCS%20EDITING\TemplateExample.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2ED7B3A0F94529ACC7FE4F6668A84D"/>
        <w:category>
          <w:name w:val="General"/>
          <w:gallery w:val="placeholder"/>
        </w:category>
        <w:types>
          <w:type w:val="bbPlcHdr"/>
        </w:types>
        <w:behaviors>
          <w:behavior w:val="content"/>
        </w:behaviors>
        <w:guid w:val="{8912E4E7-70CB-4E76-B30C-027B23DD27EB}"/>
      </w:docPartPr>
      <w:docPartBody>
        <w:p w:rsidR="002A234D" w:rsidRDefault="002A234D">
          <w:pPr>
            <w:pStyle w:val="D82ED7B3A0F94529ACC7FE4F6668A84D"/>
          </w:pPr>
          <w:r w:rsidRPr="001450FB">
            <w:rPr>
              <w:rStyle w:val="PlaceholderText"/>
            </w:rPr>
            <w:t>Click here to enter text.</w:t>
          </w:r>
        </w:p>
      </w:docPartBody>
    </w:docPart>
    <w:docPart>
      <w:docPartPr>
        <w:name w:val="47604F8C3420421BA187D396506A4579"/>
        <w:category>
          <w:name w:val="General"/>
          <w:gallery w:val="placeholder"/>
        </w:category>
        <w:types>
          <w:type w:val="bbPlcHdr"/>
        </w:types>
        <w:behaviors>
          <w:behavior w:val="content"/>
        </w:behaviors>
        <w:guid w:val="{90A60E59-B904-4BBD-922E-C888ADD5F7B2}"/>
      </w:docPartPr>
      <w:docPartBody>
        <w:p w:rsidR="002A234D" w:rsidRDefault="002A234D" w:rsidP="002A234D">
          <w:pPr>
            <w:pStyle w:val="47604F8C3420421BA187D396506A4579"/>
          </w:pPr>
          <w:r w:rsidRPr="00AC75BB">
            <w:rPr>
              <w:rStyle w:val="PlaceholderText"/>
            </w:rPr>
            <w:t>Click here to enter text.</w:t>
          </w:r>
        </w:p>
      </w:docPartBody>
    </w:docPart>
    <w:docPart>
      <w:docPartPr>
        <w:name w:val="FD478F0509654EAE91700AB537047AF9"/>
        <w:category>
          <w:name w:val="General"/>
          <w:gallery w:val="placeholder"/>
        </w:category>
        <w:types>
          <w:type w:val="bbPlcHdr"/>
        </w:types>
        <w:behaviors>
          <w:behavior w:val="content"/>
        </w:behaviors>
        <w:guid w:val="{D0088020-C879-42FD-BB5B-4E9E62CB8AFA}"/>
      </w:docPartPr>
      <w:docPartBody>
        <w:p w:rsidR="002A234D" w:rsidRDefault="002A234D" w:rsidP="002A234D">
          <w:pPr>
            <w:pStyle w:val="FD478F0509654EAE91700AB537047AF9"/>
          </w:pPr>
          <w:r w:rsidRPr="00AC75BB">
            <w:rPr>
              <w:rStyle w:val="PlaceholderText"/>
            </w:rPr>
            <w:t>Click here to enter text.</w:t>
          </w:r>
        </w:p>
      </w:docPartBody>
    </w:docPart>
    <w:docPart>
      <w:docPartPr>
        <w:name w:val="B0DE1246263248DC82761D20C3A89220"/>
        <w:category>
          <w:name w:val="General"/>
          <w:gallery w:val="placeholder"/>
        </w:category>
        <w:types>
          <w:type w:val="bbPlcHdr"/>
        </w:types>
        <w:behaviors>
          <w:behavior w:val="content"/>
        </w:behaviors>
        <w:guid w:val="{28A3FB5F-709C-4031-9358-E1ED508D5B00}"/>
      </w:docPartPr>
      <w:docPartBody>
        <w:p w:rsidR="002A234D" w:rsidRDefault="002A234D" w:rsidP="002A234D">
          <w:pPr>
            <w:pStyle w:val="B0DE1246263248DC82761D20C3A89220"/>
          </w:pPr>
          <w:r w:rsidRPr="00AC75BB">
            <w:rPr>
              <w:rStyle w:val="PlaceholderText"/>
            </w:rPr>
            <w:t>Click here to enter text.</w:t>
          </w:r>
        </w:p>
      </w:docPartBody>
    </w:docPart>
    <w:docPart>
      <w:docPartPr>
        <w:name w:val="43BE38DBA2274FCEB2BC9AAA14227055"/>
        <w:category>
          <w:name w:val="General"/>
          <w:gallery w:val="placeholder"/>
        </w:category>
        <w:types>
          <w:type w:val="bbPlcHdr"/>
        </w:types>
        <w:behaviors>
          <w:behavior w:val="content"/>
        </w:behaviors>
        <w:guid w:val="{F41A30AB-29C5-4D4D-B9FD-80BA5B6759E3}"/>
      </w:docPartPr>
      <w:docPartBody>
        <w:p w:rsidR="002A234D" w:rsidRDefault="002A234D" w:rsidP="002A234D">
          <w:pPr>
            <w:pStyle w:val="43BE38DBA2274FCEB2BC9AAA14227055"/>
          </w:pPr>
          <w:r w:rsidRPr="00AC75BB">
            <w:rPr>
              <w:rStyle w:val="PlaceholderText"/>
            </w:rPr>
            <w:t>Click here to enter text.</w:t>
          </w:r>
        </w:p>
      </w:docPartBody>
    </w:docPart>
    <w:docPart>
      <w:docPartPr>
        <w:name w:val="987C00A66CC24DCA936E1B2C4EE8E33B"/>
        <w:category>
          <w:name w:val="General"/>
          <w:gallery w:val="placeholder"/>
        </w:category>
        <w:types>
          <w:type w:val="bbPlcHdr"/>
        </w:types>
        <w:behaviors>
          <w:behavior w:val="content"/>
        </w:behaviors>
        <w:guid w:val="{C5339E45-B80B-4EC2-AA26-D5E09891FD1A}"/>
      </w:docPartPr>
      <w:docPartBody>
        <w:p w:rsidR="002A234D" w:rsidRDefault="002A234D" w:rsidP="002A234D">
          <w:pPr>
            <w:pStyle w:val="987C00A66CC24DCA936E1B2C4EE8E33B"/>
          </w:pPr>
          <w:r w:rsidRPr="00AC75BB">
            <w:rPr>
              <w:rStyle w:val="PlaceholderText"/>
            </w:rPr>
            <w:t>Click here to enter text.</w:t>
          </w:r>
        </w:p>
      </w:docPartBody>
    </w:docPart>
    <w:docPart>
      <w:docPartPr>
        <w:name w:val="4354F331D1FF407486AFF2A556226B32"/>
        <w:category>
          <w:name w:val="General"/>
          <w:gallery w:val="placeholder"/>
        </w:category>
        <w:types>
          <w:type w:val="bbPlcHdr"/>
        </w:types>
        <w:behaviors>
          <w:behavior w:val="content"/>
        </w:behaviors>
        <w:guid w:val="{4A1DF49A-7ECE-4207-B213-81A0DD64D128}"/>
      </w:docPartPr>
      <w:docPartBody>
        <w:p w:rsidR="002A234D" w:rsidRDefault="002A234D" w:rsidP="002A234D">
          <w:pPr>
            <w:pStyle w:val="4354F331D1FF407486AFF2A556226B32"/>
          </w:pPr>
          <w:r w:rsidRPr="00AC75BB">
            <w:rPr>
              <w:rStyle w:val="PlaceholderText"/>
            </w:rPr>
            <w:t>Click here to enter text.</w:t>
          </w:r>
        </w:p>
      </w:docPartBody>
    </w:docPart>
    <w:docPart>
      <w:docPartPr>
        <w:name w:val="AA7947CE2E6043B9B8B19794303F9687"/>
        <w:category>
          <w:name w:val="General"/>
          <w:gallery w:val="placeholder"/>
        </w:category>
        <w:types>
          <w:type w:val="bbPlcHdr"/>
        </w:types>
        <w:behaviors>
          <w:behavior w:val="content"/>
        </w:behaviors>
        <w:guid w:val="{FE89113B-6F7F-464B-8C10-390CA85767CB}"/>
      </w:docPartPr>
      <w:docPartBody>
        <w:p w:rsidR="002A234D" w:rsidRDefault="002A234D" w:rsidP="002A234D">
          <w:pPr>
            <w:pStyle w:val="AA7947CE2E6043B9B8B19794303F9687"/>
          </w:pPr>
          <w:r w:rsidRPr="00AC75BB">
            <w:rPr>
              <w:rStyle w:val="PlaceholderText"/>
            </w:rPr>
            <w:t>Click here to enter text.</w:t>
          </w:r>
        </w:p>
      </w:docPartBody>
    </w:docPart>
    <w:docPart>
      <w:docPartPr>
        <w:name w:val="0271A95D77684072B86273BF416285C8"/>
        <w:category>
          <w:name w:val="General"/>
          <w:gallery w:val="placeholder"/>
        </w:category>
        <w:types>
          <w:type w:val="bbPlcHdr"/>
        </w:types>
        <w:behaviors>
          <w:behavior w:val="content"/>
        </w:behaviors>
        <w:guid w:val="{9C1B952C-4951-49CA-BF4E-5C1151FD92E6}"/>
      </w:docPartPr>
      <w:docPartBody>
        <w:p w:rsidR="002A234D" w:rsidRDefault="002A234D" w:rsidP="002A234D">
          <w:pPr>
            <w:pStyle w:val="0271A95D77684072B86273BF416285C8"/>
          </w:pPr>
          <w:r w:rsidRPr="00AC75BB">
            <w:rPr>
              <w:rStyle w:val="PlaceholderText"/>
            </w:rPr>
            <w:t>Click here to enter text.</w:t>
          </w:r>
        </w:p>
      </w:docPartBody>
    </w:docPart>
    <w:docPart>
      <w:docPartPr>
        <w:name w:val="1BAD63CFE65C4DA48F66D37E5D919469"/>
        <w:category>
          <w:name w:val="General"/>
          <w:gallery w:val="placeholder"/>
        </w:category>
        <w:types>
          <w:type w:val="bbPlcHdr"/>
        </w:types>
        <w:behaviors>
          <w:behavior w:val="content"/>
        </w:behaviors>
        <w:guid w:val="{2F5521C0-4934-4FA9-B06F-194B2E79AE1F}"/>
      </w:docPartPr>
      <w:docPartBody>
        <w:p w:rsidR="002A234D" w:rsidRDefault="009D676E" w:rsidP="002A234D">
          <w:pPr>
            <w:pStyle w:val="1BAD63CFE65C4DA48F66D37E5D919469"/>
          </w:pPr>
          <w:r w:rsidRPr="00A36B2F">
            <w:t>Click here to enter text.</w:t>
          </w:r>
        </w:p>
      </w:docPartBody>
    </w:docPart>
    <w:docPart>
      <w:docPartPr>
        <w:name w:val="CB42B44F64A44E46B0E4EFFAE9B7E7E8"/>
        <w:category>
          <w:name w:val="General"/>
          <w:gallery w:val="placeholder"/>
        </w:category>
        <w:types>
          <w:type w:val="bbPlcHdr"/>
        </w:types>
        <w:behaviors>
          <w:behavior w:val="content"/>
        </w:behaviors>
        <w:guid w:val="{B9EE15FC-B54E-48A1-8C11-61EF79AF409D}"/>
      </w:docPartPr>
      <w:docPartBody>
        <w:p w:rsidR="002A234D" w:rsidRDefault="002A234D" w:rsidP="002A234D">
          <w:pPr>
            <w:pStyle w:val="CB42B44F64A44E46B0E4EFFAE9B7E7E8"/>
          </w:pPr>
          <w:r w:rsidRPr="00AC75BB">
            <w:rPr>
              <w:rStyle w:val="PlaceholderText"/>
            </w:rPr>
            <w:t>Click here to enter text.</w:t>
          </w:r>
        </w:p>
      </w:docPartBody>
    </w:docPart>
    <w:docPart>
      <w:docPartPr>
        <w:name w:val="4B542CD0855C43BC85D25CC0E73E5EDD"/>
        <w:category>
          <w:name w:val="General"/>
          <w:gallery w:val="placeholder"/>
        </w:category>
        <w:types>
          <w:type w:val="bbPlcHdr"/>
        </w:types>
        <w:behaviors>
          <w:behavior w:val="content"/>
        </w:behaviors>
        <w:guid w:val="{692D8B92-DED1-416F-9282-057B54D89586}"/>
      </w:docPartPr>
      <w:docPartBody>
        <w:p w:rsidR="002A234D" w:rsidRDefault="009D676E" w:rsidP="002A234D">
          <w:pPr>
            <w:pStyle w:val="4B542CD0855C43BC85D25CC0E73E5EDD"/>
          </w:pPr>
          <w:r w:rsidRPr="00A36B2F">
            <w:t>Click here to enter text.</w:t>
          </w:r>
        </w:p>
      </w:docPartBody>
    </w:docPart>
    <w:docPart>
      <w:docPartPr>
        <w:name w:val="6FAC2B2B8B32402EA7036890767FDF29"/>
        <w:category>
          <w:name w:val="General"/>
          <w:gallery w:val="placeholder"/>
        </w:category>
        <w:types>
          <w:type w:val="bbPlcHdr"/>
        </w:types>
        <w:behaviors>
          <w:behavior w:val="content"/>
        </w:behaviors>
        <w:guid w:val="{34E4D7D1-8CB7-4A35-A9DF-8B9B4A76EDF9}"/>
      </w:docPartPr>
      <w:docPartBody>
        <w:p w:rsidR="002A234D" w:rsidRDefault="002A234D" w:rsidP="002A234D">
          <w:pPr>
            <w:pStyle w:val="6FAC2B2B8B32402EA7036890767FDF29"/>
          </w:pPr>
          <w:r w:rsidRPr="00AC75BB">
            <w:rPr>
              <w:rStyle w:val="PlaceholderText"/>
            </w:rPr>
            <w:t>Click here to enter text.</w:t>
          </w:r>
        </w:p>
      </w:docPartBody>
    </w:docPart>
    <w:docPart>
      <w:docPartPr>
        <w:name w:val="6FF0F0B55AB44F3F955E11DC8AC4F142"/>
        <w:category>
          <w:name w:val="General"/>
          <w:gallery w:val="placeholder"/>
        </w:category>
        <w:types>
          <w:type w:val="bbPlcHdr"/>
        </w:types>
        <w:behaviors>
          <w:behavior w:val="content"/>
        </w:behaviors>
        <w:guid w:val="{E0A61E28-087A-49D0-9850-A2F3AAAAA676}"/>
      </w:docPartPr>
      <w:docPartBody>
        <w:p w:rsidR="002A234D" w:rsidRDefault="009D676E" w:rsidP="002A234D">
          <w:pPr>
            <w:pStyle w:val="6FF0F0B55AB44F3F955E11DC8AC4F142"/>
          </w:pPr>
          <w:r w:rsidRPr="00A36B2F">
            <w:t>Click here to enter text.</w:t>
          </w:r>
        </w:p>
      </w:docPartBody>
    </w:docPart>
    <w:docPart>
      <w:docPartPr>
        <w:name w:val="FB7A41C081CE496B87E3AE780C2C500B"/>
        <w:category>
          <w:name w:val="General"/>
          <w:gallery w:val="placeholder"/>
        </w:category>
        <w:types>
          <w:type w:val="bbPlcHdr"/>
        </w:types>
        <w:behaviors>
          <w:behavior w:val="content"/>
        </w:behaviors>
        <w:guid w:val="{B51444DA-88D6-4116-BD1C-7047C91EC014}"/>
      </w:docPartPr>
      <w:docPartBody>
        <w:p w:rsidR="002A234D" w:rsidRDefault="002A234D" w:rsidP="002A234D">
          <w:pPr>
            <w:pStyle w:val="FB7A41C081CE496B87E3AE780C2C500B"/>
          </w:pPr>
          <w:r w:rsidRPr="00AC75BB">
            <w:rPr>
              <w:rStyle w:val="PlaceholderText"/>
            </w:rPr>
            <w:t>Click here to enter text.</w:t>
          </w:r>
        </w:p>
      </w:docPartBody>
    </w:docPart>
    <w:docPart>
      <w:docPartPr>
        <w:name w:val="B0663AA2E2C74DCB9F16AB21B39A9A35"/>
        <w:category>
          <w:name w:val="General"/>
          <w:gallery w:val="placeholder"/>
        </w:category>
        <w:types>
          <w:type w:val="bbPlcHdr"/>
        </w:types>
        <w:behaviors>
          <w:behavior w:val="content"/>
        </w:behaviors>
        <w:guid w:val="{4FE7B18C-428D-4071-9B31-7F63ED8DED4C}"/>
      </w:docPartPr>
      <w:docPartBody>
        <w:p w:rsidR="002A234D" w:rsidRDefault="009D676E" w:rsidP="002A234D">
          <w:pPr>
            <w:pStyle w:val="B0663AA2E2C74DCB9F16AB21B39A9A35"/>
          </w:pPr>
          <w:r w:rsidRPr="00A36B2F">
            <w:t>Click here to enter text.</w:t>
          </w:r>
        </w:p>
      </w:docPartBody>
    </w:docPart>
    <w:docPart>
      <w:docPartPr>
        <w:name w:val="691A01B0CC28491F80F2CBA4D0CBE09B"/>
        <w:category>
          <w:name w:val="General"/>
          <w:gallery w:val="placeholder"/>
        </w:category>
        <w:types>
          <w:type w:val="bbPlcHdr"/>
        </w:types>
        <w:behaviors>
          <w:behavior w:val="content"/>
        </w:behaviors>
        <w:guid w:val="{94BC44C2-95B3-4FF4-8E96-922D5DB602D4}"/>
      </w:docPartPr>
      <w:docPartBody>
        <w:p w:rsidR="002A234D" w:rsidRDefault="002A234D" w:rsidP="002A234D">
          <w:pPr>
            <w:pStyle w:val="691A01B0CC28491F80F2CBA4D0CBE09B"/>
          </w:pPr>
          <w:r w:rsidRPr="00AC75BB">
            <w:rPr>
              <w:rStyle w:val="PlaceholderText"/>
            </w:rPr>
            <w:t>Click here to enter text.</w:t>
          </w:r>
        </w:p>
      </w:docPartBody>
    </w:docPart>
    <w:docPart>
      <w:docPartPr>
        <w:name w:val="ED0146555F9A4B678F23F72C743196CE"/>
        <w:category>
          <w:name w:val="General"/>
          <w:gallery w:val="placeholder"/>
        </w:category>
        <w:types>
          <w:type w:val="bbPlcHdr"/>
        </w:types>
        <w:behaviors>
          <w:behavior w:val="content"/>
        </w:behaviors>
        <w:guid w:val="{B8463394-BD5C-41C9-B103-5CF76F11E47F}"/>
      </w:docPartPr>
      <w:docPartBody>
        <w:p w:rsidR="002A234D" w:rsidRDefault="002A234D" w:rsidP="002A234D">
          <w:pPr>
            <w:pStyle w:val="ED0146555F9A4B678F23F72C743196CE"/>
          </w:pPr>
          <w:r w:rsidRPr="00AC75BB">
            <w:rPr>
              <w:rStyle w:val="PlaceholderText"/>
            </w:rPr>
            <w:t>Click here to enter text.</w:t>
          </w:r>
        </w:p>
      </w:docPartBody>
    </w:docPart>
    <w:docPart>
      <w:docPartPr>
        <w:name w:val="DC0FF4261DE94E2E8A95106B9EDF2E8E"/>
        <w:category>
          <w:name w:val="General"/>
          <w:gallery w:val="placeholder"/>
        </w:category>
        <w:types>
          <w:type w:val="bbPlcHdr"/>
        </w:types>
        <w:behaviors>
          <w:behavior w:val="content"/>
        </w:behaviors>
        <w:guid w:val="{1288AA0E-18B9-4602-8AF6-CF41CA482E66}"/>
      </w:docPartPr>
      <w:docPartBody>
        <w:p w:rsidR="002A234D" w:rsidRDefault="009D676E" w:rsidP="002A234D">
          <w:pPr>
            <w:pStyle w:val="DC0FF4261DE94E2E8A95106B9EDF2E8E"/>
          </w:pPr>
          <w:r w:rsidRPr="00A36B2F">
            <w:t>Click here to enter text.</w:t>
          </w:r>
        </w:p>
      </w:docPartBody>
    </w:docPart>
    <w:docPart>
      <w:docPartPr>
        <w:name w:val="0ABFBE2EC18C47FCAD410A894BBD5567"/>
        <w:category>
          <w:name w:val="General"/>
          <w:gallery w:val="placeholder"/>
        </w:category>
        <w:types>
          <w:type w:val="bbPlcHdr"/>
        </w:types>
        <w:behaviors>
          <w:behavior w:val="content"/>
        </w:behaviors>
        <w:guid w:val="{EE53DE90-4518-4873-A387-A240F42F51FF}"/>
      </w:docPartPr>
      <w:docPartBody>
        <w:p w:rsidR="002A234D" w:rsidRDefault="002A234D" w:rsidP="002A234D">
          <w:pPr>
            <w:pStyle w:val="0ABFBE2EC18C47FCAD410A894BBD5567"/>
          </w:pPr>
          <w:r w:rsidRPr="00AC75BB">
            <w:rPr>
              <w:rStyle w:val="PlaceholderText"/>
            </w:rPr>
            <w:t>Click here to enter text.</w:t>
          </w:r>
        </w:p>
      </w:docPartBody>
    </w:docPart>
    <w:docPart>
      <w:docPartPr>
        <w:name w:val="213D5C365B5F44E58580C2F7C176B175"/>
        <w:category>
          <w:name w:val="General"/>
          <w:gallery w:val="placeholder"/>
        </w:category>
        <w:types>
          <w:type w:val="bbPlcHdr"/>
        </w:types>
        <w:behaviors>
          <w:behavior w:val="content"/>
        </w:behaviors>
        <w:guid w:val="{31788F1D-12DF-413F-BCD7-2202F5D4D4FC}"/>
      </w:docPartPr>
      <w:docPartBody>
        <w:p w:rsidR="002A234D" w:rsidRDefault="002A234D" w:rsidP="002A234D">
          <w:pPr>
            <w:pStyle w:val="213D5C365B5F44E58580C2F7C176B175"/>
          </w:pPr>
          <w:r w:rsidRPr="00AC75BB">
            <w:rPr>
              <w:rStyle w:val="PlaceholderText"/>
            </w:rPr>
            <w:t>Click here to enter text.</w:t>
          </w:r>
        </w:p>
      </w:docPartBody>
    </w:docPart>
    <w:docPart>
      <w:docPartPr>
        <w:name w:val="7F4DDB6D07C84111B691CC8F6DEFDE88"/>
        <w:category>
          <w:name w:val="General"/>
          <w:gallery w:val="placeholder"/>
        </w:category>
        <w:types>
          <w:type w:val="bbPlcHdr"/>
        </w:types>
        <w:behaviors>
          <w:behavior w:val="content"/>
        </w:behaviors>
        <w:guid w:val="{7A5D0D75-664F-4F82-8F62-E5256A45B727}"/>
      </w:docPartPr>
      <w:docPartBody>
        <w:p w:rsidR="002A234D" w:rsidRDefault="009D676E" w:rsidP="002A234D">
          <w:pPr>
            <w:pStyle w:val="7F4DDB6D07C84111B691CC8F6DEFDE88"/>
          </w:pPr>
          <w:r w:rsidRPr="00A36B2F">
            <w:t>Click here to enter text.</w:t>
          </w:r>
        </w:p>
      </w:docPartBody>
    </w:docPart>
    <w:docPart>
      <w:docPartPr>
        <w:name w:val="131F9373B466468AB3F6E2B3095DB30B"/>
        <w:category>
          <w:name w:val="General"/>
          <w:gallery w:val="placeholder"/>
        </w:category>
        <w:types>
          <w:type w:val="bbPlcHdr"/>
        </w:types>
        <w:behaviors>
          <w:behavior w:val="content"/>
        </w:behaviors>
        <w:guid w:val="{C0C5E028-8D4E-4D61-A495-82420C049D4B}"/>
      </w:docPartPr>
      <w:docPartBody>
        <w:p w:rsidR="002A234D" w:rsidRDefault="002A234D" w:rsidP="002A234D">
          <w:pPr>
            <w:pStyle w:val="131F9373B466468AB3F6E2B3095DB30B"/>
          </w:pPr>
          <w:r w:rsidRPr="00AC75BB">
            <w:rPr>
              <w:rStyle w:val="PlaceholderText"/>
            </w:rPr>
            <w:t>Click here to enter text.</w:t>
          </w:r>
        </w:p>
      </w:docPartBody>
    </w:docPart>
    <w:docPart>
      <w:docPartPr>
        <w:name w:val="8D8F32A36CAE41A58CF8C711D361709F"/>
        <w:category>
          <w:name w:val="General"/>
          <w:gallery w:val="placeholder"/>
        </w:category>
        <w:types>
          <w:type w:val="bbPlcHdr"/>
        </w:types>
        <w:behaviors>
          <w:behavior w:val="content"/>
        </w:behaviors>
        <w:guid w:val="{B111E2B3-1CA4-4F05-B1E5-EFF2409411A4}"/>
      </w:docPartPr>
      <w:docPartBody>
        <w:p w:rsidR="002A234D" w:rsidRDefault="009D676E" w:rsidP="002A234D">
          <w:pPr>
            <w:pStyle w:val="8D8F32A36CAE41A58CF8C711D361709F"/>
          </w:pPr>
          <w:r w:rsidRPr="00A36B2F">
            <w:t>Click here to enter text.</w:t>
          </w:r>
        </w:p>
      </w:docPartBody>
    </w:docPart>
    <w:docPart>
      <w:docPartPr>
        <w:name w:val="F27EDAE7CC4B4CF98EC6A3025E14BB14"/>
        <w:category>
          <w:name w:val="General"/>
          <w:gallery w:val="placeholder"/>
        </w:category>
        <w:types>
          <w:type w:val="bbPlcHdr"/>
        </w:types>
        <w:behaviors>
          <w:behavior w:val="content"/>
        </w:behaviors>
        <w:guid w:val="{C14A9973-ABB1-41F8-8448-6DEE41C0753D}"/>
      </w:docPartPr>
      <w:docPartBody>
        <w:p w:rsidR="002A234D" w:rsidRDefault="002A234D" w:rsidP="002A234D">
          <w:pPr>
            <w:pStyle w:val="F27EDAE7CC4B4CF98EC6A3025E14BB14"/>
          </w:pPr>
          <w:r w:rsidRPr="00AC75BB">
            <w:rPr>
              <w:rStyle w:val="PlaceholderText"/>
            </w:rPr>
            <w:t>Click here to enter text.</w:t>
          </w:r>
        </w:p>
      </w:docPartBody>
    </w:docPart>
    <w:docPart>
      <w:docPartPr>
        <w:name w:val="909216C2B3DF4793BA44EF710C586E13"/>
        <w:category>
          <w:name w:val="General"/>
          <w:gallery w:val="placeholder"/>
        </w:category>
        <w:types>
          <w:type w:val="bbPlcHdr"/>
        </w:types>
        <w:behaviors>
          <w:behavior w:val="content"/>
        </w:behaviors>
        <w:guid w:val="{85C9BE2C-44C1-400E-B951-DBD05C6D82FA}"/>
      </w:docPartPr>
      <w:docPartBody>
        <w:p w:rsidR="002A234D" w:rsidRDefault="009D676E" w:rsidP="002A234D">
          <w:pPr>
            <w:pStyle w:val="909216C2B3DF4793BA44EF710C586E13"/>
          </w:pPr>
          <w:r w:rsidRPr="00A36B2F">
            <w:t>Click here to enter text.</w:t>
          </w:r>
        </w:p>
      </w:docPartBody>
    </w:docPart>
    <w:docPart>
      <w:docPartPr>
        <w:name w:val="EEEB2BD9F8B34171BF0615F71A96DAAF"/>
        <w:category>
          <w:name w:val="General"/>
          <w:gallery w:val="placeholder"/>
        </w:category>
        <w:types>
          <w:type w:val="bbPlcHdr"/>
        </w:types>
        <w:behaviors>
          <w:behavior w:val="content"/>
        </w:behaviors>
        <w:guid w:val="{6EAC3A37-7DA6-4661-940B-044C0C909930}"/>
      </w:docPartPr>
      <w:docPartBody>
        <w:p w:rsidR="002A234D" w:rsidRDefault="002A234D" w:rsidP="002A234D">
          <w:pPr>
            <w:pStyle w:val="EEEB2BD9F8B34171BF0615F71A96DAAF"/>
          </w:pPr>
          <w:r w:rsidRPr="00AC75BB">
            <w:rPr>
              <w:rStyle w:val="PlaceholderText"/>
            </w:rPr>
            <w:t>Click here to enter text.</w:t>
          </w:r>
        </w:p>
      </w:docPartBody>
    </w:docPart>
    <w:docPart>
      <w:docPartPr>
        <w:name w:val="BBF8327D914147558930862C424718A8"/>
        <w:category>
          <w:name w:val="General"/>
          <w:gallery w:val="placeholder"/>
        </w:category>
        <w:types>
          <w:type w:val="bbPlcHdr"/>
        </w:types>
        <w:behaviors>
          <w:behavior w:val="content"/>
        </w:behaviors>
        <w:guid w:val="{BDD67FA8-0608-4C35-95E0-2D3949E8D120}"/>
      </w:docPartPr>
      <w:docPartBody>
        <w:p w:rsidR="002A234D" w:rsidRDefault="009D676E" w:rsidP="002A234D">
          <w:pPr>
            <w:pStyle w:val="BBF8327D914147558930862C424718A8"/>
          </w:pPr>
          <w:r w:rsidRPr="00A36B2F">
            <w:t>Click here to enter text.</w:t>
          </w:r>
        </w:p>
      </w:docPartBody>
    </w:docPart>
    <w:docPart>
      <w:docPartPr>
        <w:name w:val="11B4F81C6643432E8BF4BDBBF6AD49C6"/>
        <w:category>
          <w:name w:val="General"/>
          <w:gallery w:val="placeholder"/>
        </w:category>
        <w:types>
          <w:type w:val="bbPlcHdr"/>
        </w:types>
        <w:behaviors>
          <w:behavior w:val="content"/>
        </w:behaviors>
        <w:guid w:val="{E0FC4B08-0E09-4A41-9425-0F5671214346}"/>
      </w:docPartPr>
      <w:docPartBody>
        <w:p w:rsidR="002A234D" w:rsidRDefault="002A234D" w:rsidP="002A234D">
          <w:pPr>
            <w:pStyle w:val="11B4F81C6643432E8BF4BDBBF6AD49C6"/>
          </w:pPr>
          <w:r w:rsidRPr="00AC75BB">
            <w:rPr>
              <w:rStyle w:val="PlaceholderText"/>
            </w:rPr>
            <w:t>Click here to enter text.</w:t>
          </w:r>
        </w:p>
      </w:docPartBody>
    </w:docPart>
    <w:docPart>
      <w:docPartPr>
        <w:name w:val="DD7F8C2B505E493E9535A4F5B586D4B7"/>
        <w:category>
          <w:name w:val="General"/>
          <w:gallery w:val="placeholder"/>
        </w:category>
        <w:types>
          <w:type w:val="bbPlcHdr"/>
        </w:types>
        <w:behaviors>
          <w:behavior w:val="content"/>
        </w:behaviors>
        <w:guid w:val="{D7A293B0-5868-4C96-822D-A335F9B8A0E3}"/>
      </w:docPartPr>
      <w:docPartBody>
        <w:p w:rsidR="002A234D" w:rsidRDefault="009D676E" w:rsidP="002A234D">
          <w:pPr>
            <w:pStyle w:val="DD7F8C2B505E493E9535A4F5B586D4B7"/>
          </w:pPr>
          <w:r w:rsidRPr="00A36B2F">
            <w:t>Click here to enter text.</w:t>
          </w:r>
        </w:p>
      </w:docPartBody>
    </w:docPart>
    <w:docPart>
      <w:docPartPr>
        <w:name w:val="62C8B81AB484419690155F131AF57579"/>
        <w:category>
          <w:name w:val="General"/>
          <w:gallery w:val="placeholder"/>
        </w:category>
        <w:types>
          <w:type w:val="bbPlcHdr"/>
        </w:types>
        <w:behaviors>
          <w:behavior w:val="content"/>
        </w:behaviors>
        <w:guid w:val="{75FE27DA-BD17-4A22-B5B7-A99214247D4F}"/>
      </w:docPartPr>
      <w:docPartBody>
        <w:p w:rsidR="002A234D" w:rsidRDefault="002A234D" w:rsidP="002A234D">
          <w:pPr>
            <w:pStyle w:val="62C8B81AB484419690155F131AF57579"/>
          </w:pPr>
          <w:r w:rsidRPr="00AC75BB">
            <w:rPr>
              <w:rStyle w:val="PlaceholderText"/>
            </w:rPr>
            <w:t>Click here to enter text.</w:t>
          </w:r>
        </w:p>
      </w:docPartBody>
    </w:docPart>
    <w:docPart>
      <w:docPartPr>
        <w:name w:val="FF1EB931CC29413CB6A53C55131893F2"/>
        <w:category>
          <w:name w:val="General"/>
          <w:gallery w:val="placeholder"/>
        </w:category>
        <w:types>
          <w:type w:val="bbPlcHdr"/>
        </w:types>
        <w:behaviors>
          <w:behavior w:val="content"/>
        </w:behaviors>
        <w:guid w:val="{0FF76AEE-5D76-4DC4-8837-81CFDBDD2E9C}"/>
      </w:docPartPr>
      <w:docPartBody>
        <w:p w:rsidR="002A234D" w:rsidRDefault="009D676E" w:rsidP="002A234D">
          <w:pPr>
            <w:pStyle w:val="FF1EB931CC29413CB6A53C55131893F2"/>
          </w:pPr>
          <w:r w:rsidRPr="00A36B2F">
            <w:t>Click here to enter text.</w:t>
          </w:r>
        </w:p>
      </w:docPartBody>
    </w:docPart>
    <w:docPart>
      <w:docPartPr>
        <w:name w:val="7C2071F8FD384ED29E7811B702212906"/>
        <w:category>
          <w:name w:val="General"/>
          <w:gallery w:val="placeholder"/>
        </w:category>
        <w:types>
          <w:type w:val="bbPlcHdr"/>
        </w:types>
        <w:behaviors>
          <w:behavior w:val="content"/>
        </w:behaviors>
        <w:guid w:val="{6F60EA2F-83A8-41DD-A831-13F851356B4F}"/>
      </w:docPartPr>
      <w:docPartBody>
        <w:p w:rsidR="002A234D" w:rsidRDefault="002A234D" w:rsidP="002A234D">
          <w:pPr>
            <w:pStyle w:val="7C2071F8FD384ED29E7811B702212906"/>
          </w:pPr>
          <w:r w:rsidRPr="00AC75BB">
            <w:rPr>
              <w:rStyle w:val="PlaceholderText"/>
            </w:rPr>
            <w:t>Click here to enter text.</w:t>
          </w:r>
        </w:p>
      </w:docPartBody>
    </w:docPart>
    <w:docPart>
      <w:docPartPr>
        <w:name w:val="0CD4F67B4E49414F8E759D365369F2B6"/>
        <w:category>
          <w:name w:val="General"/>
          <w:gallery w:val="placeholder"/>
        </w:category>
        <w:types>
          <w:type w:val="bbPlcHdr"/>
        </w:types>
        <w:behaviors>
          <w:behavior w:val="content"/>
        </w:behaviors>
        <w:guid w:val="{C5DA2E02-280B-488C-85F8-064313B93D1A}"/>
      </w:docPartPr>
      <w:docPartBody>
        <w:p w:rsidR="002A234D" w:rsidRDefault="009D676E" w:rsidP="002A234D">
          <w:pPr>
            <w:pStyle w:val="0CD4F67B4E49414F8E759D365369F2B6"/>
          </w:pPr>
          <w:r w:rsidRPr="00A36B2F">
            <w:t>Click here to enter text.</w:t>
          </w:r>
        </w:p>
      </w:docPartBody>
    </w:docPart>
    <w:docPart>
      <w:docPartPr>
        <w:name w:val="99D590C6AA044DB7931DF33FA7EF109A"/>
        <w:category>
          <w:name w:val="General"/>
          <w:gallery w:val="placeholder"/>
        </w:category>
        <w:types>
          <w:type w:val="bbPlcHdr"/>
        </w:types>
        <w:behaviors>
          <w:behavior w:val="content"/>
        </w:behaviors>
        <w:guid w:val="{DC624D73-FF6A-4024-8402-0AE389C85454}"/>
      </w:docPartPr>
      <w:docPartBody>
        <w:p w:rsidR="002A234D" w:rsidRDefault="002A234D" w:rsidP="002A234D">
          <w:pPr>
            <w:pStyle w:val="99D590C6AA044DB7931DF33FA7EF109A"/>
          </w:pPr>
          <w:r w:rsidRPr="00AC75BB">
            <w:rPr>
              <w:rStyle w:val="PlaceholderText"/>
            </w:rPr>
            <w:t>Click here to enter text.</w:t>
          </w:r>
        </w:p>
      </w:docPartBody>
    </w:docPart>
    <w:docPart>
      <w:docPartPr>
        <w:name w:val="978CA83E574F47A6B1DB966F28FAB852"/>
        <w:category>
          <w:name w:val="General"/>
          <w:gallery w:val="placeholder"/>
        </w:category>
        <w:types>
          <w:type w:val="bbPlcHdr"/>
        </w:types>
        <w:behaviors>
          <w:behavior w:val="content"/>
        </w:behaviors>
        <w:guid w:val="{C72BEE23-9997-49BA-AEBF-E7EE27A52F17}"/>
      </w:docPartPr>
      <w:docPartBody>
        <w:p w:rsidR="002A234D" w:rsidRDefault="009D676E" w:rsidP="002A234D">
          <w:pPr>
            <w:pStyle w:val="978CA83E574F47A6B1DB966F28FAB852"/>
          </w:pPr>
          <w:r w:rsidRPr="00A36B2F">
            <w:t>Click here to enter text.</w:t>
          </w:r>
        </w:p>
      </w:docPartBody>
    </w:docPart>
    <w:docPart>
      <w:docPartPr>
        <w:name w:val="C0C2533DE58F4D549A3C600D403933AE"/>
        <w:category>
          <w:name w:val="General"/>
          <w:gallery w:val="placeholder"/>
        </w:category>
        <w:types>
          <w:type w:val="bbPlcHdr"/>
        </w:types>
        <w:behaviors>
          <w:behavior w:val="content"/>
        </w:behaviors>
        <w:guid w:val="{D248EDCD-0A59-44BB-A014-97079BBBF5A4}"/>
      </w:docPartPr>
      <w:docPartBody>
        <w:p w:rsidR="002A234D" w:rsidRDefault="009D676E" w:rsidP="002A234D">
          <w:pPr>
            <w:pStyle w:val="C0C2533DE58F4D549A3C600D403933AE"/>
          </w:pPr>
          <w:r w:rsidRPr="00A36B2F">
            <w:t>Click here to enter text.</w:t>
          </w:r>
        </w:p>
      </w:docPartBody>
    </w:docPart>
    <w:docPart>
      <w:docPartPr>
        <w:name w:val="18E3F2195CC14BF39736803AFBAF93C9"/>
        <w:category>
          <w:name w:val="General"/>
          <w:gallery w:val="placeholder"/>
        </w:category>
        <w:types>
          <w:type w:val="bbPlcHdr"/>
        </w:types>
        <w:behaviors>
          <w:behavior w:val="content"/>
        </w:behaviors>
        <w:guid w:val="{A9AE25F4-DC64-453E-A346-B51F14AE4EA3}"/>
      </w:docPartPr>
      <w:docPartBody>
        <w:p w:rsidR="002A234D" w:rsidRDefault="009D676E" w:rsidP="002A234D">
          <w:pPr>
            <w:pStyle w:val="18E3F2195CC14BF39736803AFBAF93C9"/>
          </w:pPr>
          <w:r w:rsidRPr="00A36B2F">
            <w:t>Click here to enter text.</w:t>
          </w:r>
        </w:p>
      </w:docPartBody>
    </w:docPart>
    <w:docPart>
      <w:docPartPr>
        <w:name w:val="BC359C8D701D406B92CE90039EEB31BC"/>
        <w:category>
          <w:name w:val="General"/>
          <w:gallery w:val="placeholder"/>
        </w:category>
        <w:types>
          <w:type w:val="bbPlcHdr"/>
        </w:types>
        <w:behaviors>
          <w:behavior w:val="content"/>
        </w:behaviors>
        <w:guid w:val="{44699352-4E4D-49BE-9A60-21A71F8FF56E}"/>
      </w:docPartPr>
      <w:docPartBody>
        <w:p w:rsidR="002A234D" w:rsidRDefault="009D676E" w:rsidP="002A234D">
          <w:pPr>
            <w:pStyle w:val="BC359C8D701D406B92CE90039EEB31BC"/>
          </w:pPr>
          <w:r w:rsidRPr="00A36B2F">
            <w:t>Click here to enter text.</w:t>
          </w:r>
        </w:p>
      </w:docPartBody>
    </w:docPart>
    <w:docPart>
      <w:docPartPr>
        <w:name w:val="FB78D781E61A4BC8BB25AB45CECE8440"/>
        <w:category>
          <w:name w:val="General"/>
          <w:gallery w:val="placeholder"/>
        </w:category>
        <w:types>
          <w:type w:val="bbPlcHdr"/>
        </w:types>
        <w:behaviors>
          <w:behavior w:val="content"/>
        </w:behaviors>
        <w:guid w:val="{ECBBA06C-48E7-4331-8718-395E79292DB1}"/>
      </w:docPartPr>
      <w:docPartBody>
        <w:p w:rsidR="002A234D" w:rsidRDefault="002A234D" w:rsidP="002A234D">
          <w:pPr>
            <w:pStyle w:val="FB78D781E61A4BC8BB25AB45CECE8440"/>
          </w:pPr>
          <w:r w:rsidRPr="00AC75BB">
            <w:rPr>
              <w:rStyle w:val="PlaceholderText"/>
            </w:rPr>
            <w:t>Click here to enter text.</w:t>
          </w:r>
        </w:p>
      </w:docPartBody>
    </w:docPart>
    <w:docPart>
      <w:docPartPr>
        <w:name w:val="7F645588FC6045AABFA3FAE931533C10"/>
        <w:category>
          <w:name w:val="General"/>
          <w:gallery w:val="placeholder"/>
        </w:category>
        <w:types>
          <w:type w:val="bbPlcHdr"/>
        </w:types>
        <w:behaviors>
          <w:behavior w:val="content"/>
        </w:behaviors>
        <w:guid w:val="{BFB48B98-3D77-445E-9E27-4A0D0B9C9073}"/>
      </w:docPartPr>
      <w:docPartBody>
        <w:p w:rsidR="002A234D" w:rsidRDefault="009D676E" w:rsidP="002A234D">
          <w:pPr>
            <w:pStyle w:val="7F645588FC6045AABFA3FAE931533C10"/>
          </w:pPr>
          <w:r w:rsidRPr="00A36B2F">
            <w:t>Click here to enter text.</w:t>
          </w:r>
        </w:p>
      </w:docPartBody>
    </w:docPart>
    <w:docPart>
      <w:docPartPr>
        <w:name w:val="321AAE3E786A433698F02ED7BE23BF0E"/>
        <w:category>
          <w:name w:val="General"/>
          <w:gallery w:val="placeholder"/>
        </w:category>
        <w:types>
          <w:type w:val="bbPlcHdr"/>
        </w:types>
        <w:behaviors>
          <w:behavior w:val="content"/>
        </w:behaviors>
        <w:guid w:val="{04E071DD-4435-42AB-A5A6-DA09CA3B9D4F}"/>
      </w:docPartPr>
      <w:docPartBody>
        <w:p w:rsidR="002A234D" w:rsidRDefault="002A234D" w:rsidP="002A234D">
          <w:pPr>
            <w:pStyle w:val="321AAE3E786A433698F02ED7BE23BF0E"/>
          </w:pPr>
          <w:r w:rsidRPr="00AC75BB">
            <w:rPr>
              <w:rStyle w:val="PlaceholderText"/>
            </w:rPr>
            <w:t>Click here to enter text.</w:t>
          </w:r>
        </w:p>
      </w:docPartBody>
    </w:docPart>
    <w:docPart>
      <w:docPartPr>
        <w:name w:val="24A6A495A1524DC985868CA56175C0E4"/>
        <w:category>
          <w:name w:val="General"/>
          <w:gallery w:val="placeholder"/>
        </w:category>
        <w:types>
          <w:type w:val="bbPlcHdr"/>
        </w:types>
        <w:behaviors>
          <w:behavior w:val="content"/>
        </w:behaviors>
        <w:guid w:val="{5636E751-C783-4CE3-B152-68E5FDF3C699}"/>
      </w:docPartPr>
      <w:docPartBody>
        <w:p w:rsidR="002A234D" w:rsidRDefault="002A234D" w:rsidP="002A234D">
          <w:pPr>
            <w:pStyle w:val="24A6A495A1524DC985868CA56175C0E4"/>
          </w:pPr>
          <w:r w:rsidRPr="00AC75BB">
            <w:rPr>
              <w:rStyle w:val="PlaceholderText"/>
            </w:rPr>
            <w:t>Click here to enter text.</w:t>
          </w:r>
        </w:p>
      </w:docPartBody>
    </w:docPart>
    <w:docPart>
      <w:docPartPr>
        <w:name w:val="C0FFC6F92E3F4E1897749055D35D759C"/>
        <w:category>
          <w:name w:val="General"/>
          <w:gallery w:val="placeholder"/>
        </w:category>
        <w:types>
          <w:type w:val="bbPlcHdr"/>
        </w:types>
        <w:behaviors>
          <w:behavior w:val="content"/>
        </w:behaviors>
        <w:guid w:val="{D006E5A8-2E93-4F42-BED0-35D3C657C3DA}"/>
      </w:docPartPr>
      <w:docPartBody>
        <w:p w:rsidR="002A234D" w:rsidRDefault="009D676E" w:rsidP="002A234D">
          <w:pPr>
            <w:pStyle w:val="C0FFC6F92E3F4E1897749055D35D759C"/>
          </w:pPr>
          <w:r w:rsidRPr="00A36B2F">
            <w:t>Click here to enter text.</w:t>
          </w:r>
        </w:p>
      </w:docPartBody>
    </w:docPart>
    <w:docPart>
      <w:docPartPr>
        <w:name w:val="1796A4423FD54889A36CC502AE80F2BF"/>
        <w:category>
          <w:name w:val="General"/>
          <w:gallery w:val="placeholder"/>
        </w:category>
        <w:types>
          <w:type w:val="bbPlcHdr"/>
        </w:types>
        <w:behaviors>
          <w:behavior w:val="content"/>
        </w:behaviors>
        <w:guid w:val="{846311D6-466B-4EEF-9BD0-636A10EC595C}"/>
      </w:docPartPr>
      <w:docPartBody>
        <w:p w:rsidR="002A234D" w:rsidRDefault="009D676E" w:rsidP="002A234D">
          <w:pPr>
            <w:pStyle w:val="1796A4423FD54889A36CC502AE80F2BF"/>
          </w:pPr>
          <w:r w:rsidRPr="00A36B2F">
            <w:t>Click here to enter text.</w:t>
          </w:r>
        </w:p>
      </w:docPartBody>
    </w:docPart>
    <w:docPart>
      <w:docPartPr>
        <w:name w:val="6272E33B6A194ADD83DD943AA61DE590"/>
        <w:category>
          <w:name w:val="General"/>
          <w:gallery w:val="placeholder"/>
        </w:category>
        <w:types>
          <w:type w:val="bbPlcHdr"/>
        </w:types>
        <w:behaviors>
          <w:behavior w:val="content"/>
        </w:behaviors>
        <w:guid w:val="{39F02649-05D6-4502-998A-E7ADA4ACAFCC}"/>
      </w:docPartPr>
      <w:docPartBody>
        <w:p w:rsidR="002A234D" w:rsidRDefault="002A234D" w:rsidP="002A234D">
          <w:pPr>
            <w:pStyle w:val="6272E33B6A194ADD83DD943AA61DE590"/>
          </w:pPr>
          <w:r w:rsidRPr="00AC75BB">
            <w:rPr>
              <w:rStyle w:val="PlaceholderText"/>
            </w:rPr>
            <w:t>Click here to enter text.</w:t>
          </w:r>
        </w:p>
      </w:docPartBody>
    </w:docPart>
    <w:docPart>
      <w:docPartPr>
        <w:name w:val="8FB9BDC28A27489793189689046A1A3E"/>
        <w:category>
          <w:name w:val="General"/>
          <w:gallery w:val="placeholder"/>
        </w:category>
        <w:types>
          <w:type w:val="bbPlcHdr"/>
        </w:types>
        <w:behaviors>
          <w:behavior w:val="content"/>
        </w:behaviors>
        <w:guid w:val="{2B615911-3A35-4142-ACAA-5193910CD21E}"/>
      </w:docPartPr>
      <w:docPartBody>
        <w:p w:rsidR="002A234D" w:rsidRDefault="002A234D" w:rsidP="002A234D">
          <w:pPr>
            <w:pStyle w:val="8FB9BDC28A27489793189689046A1A3E"/>
          </w:pPr>
          <w:r w:rsidRPr="00AC75BB">
            <w:rPr>
              <w:rStyle w:val="PlaceholderText"/>
            </w:rPr>
            <w:t>Click here to enter text.</w:t>
          </w:r>
        </w:p>
      </w:docPartBody>
    </w:docPart>
    <w:docPart>
      <w:docPartPr>
        <w:name w:val="CDBB8868C38E4711A5BAA4B358AC7506"/>
        <w:category>
          <w:name w:val="General"/>
          <w:gallery w:val="placeholder"/>
        </w:category>
        <w:types>
          <w:type w:val="bbPlcHdr"/>
        </w:types>
        <w:behaviors>
          <w:behavior w:val="content"/>
        </w:behaviors>
        <w:guid w:val="{EB53FC8B-9F77-4683-873F-8F3CDA0366D7}"/>
      </w:docPartPr>
      <w:docPartBody>
        <w:p w:rsidR="002A234D" w:rsidRDefault="009D676E" w:rsidP="002A234D">
          <w:pPr>
            <w:pStyle w:val="CDBB8868C38E4711A5BAA4B358AC7506"/>
          </w:pPr>
          <w:r w:rsidRPr="00A36B2F">
            <w:t>Click here to enter text.</w:t>
          </w:r>
        </w:p>
      </w:docPartBody>
    </w:docPart>
    <w:docPart>
      <w:docPartPr>
        <w:name w:val="368E5F0C9CF545D99740DDC7C22447C7"/>
        <w:category>
          <w:name w:val="General"/>
          <w:gallery w:val="placeholder"/>
        </w:category>
        <w:types>
          <w:type w:val="bbPlcHdr"/>
        </w:types>
        <w:behaviors>
          <w:behavior w:val="content"/>
        </w:behaviors>
        <w:guid w:val="{A88C67BF-62AC-4E1E-BECB-73EB64233DA7}"/>
      </w:docPartPr>
      <w:docPartBody>
        <w:p w:rsidR="002A234D" w:rsidRDefault="002A234D" w:rsidP="002A234D">
          <w:pPr>
            <w:pStyle w:val="368E5F0C9CF545D99740DDC7C22447C7"/>
          </w:pPr>
          <w:r w:rsidRPr="00AC75BB">
            <w:rPr>
              <w:rStyle w:val="PlaceholderText"/>
            </w:rPr>
            <w:t>Click here to enter text.</w:t>
          </w:r>
        </w:p>
      </w:docPartBody>
    </w:docPart>
    <w:docPart>
      <w:docPartPr>
        <w:name w:val="F77529E37A8748319CE79ADB33163A85"/>
        <w:category>
          <w:name w:val="General"/>
          <w:gallery w:val="placeholder"/>
        </w:category>
        <w:types>
          <w:type w:val="bbPlcHdr"/>
        </w:types>
        <w:behaviors>
          <w:behavior w:val="content"/>
        </w:behaviors>
        <w:guid w:val="{5E092E66-90DE-460B-A46C-6C1F7858352A}"/>
      </w:docPartPr>
      <w:docPartBody>
        <w:p w:rsidR="002A234D" w:rsidRDefault="009D676E" w:rsidP="002A234D">
          <w:pPr>
            <w:pStyle w:val="F77529E37A8748319CE79ADB33163A85"/>
          </w:pPr>
          <w:r w:rsidRPr="00A36B2F">
            <w:t>Click here to enter text.</w:t>
          </w:r>
        </w:p>
      </w:docPartBody>
    </w:docPart>
    <w:docPart>
      <w:docPartPr>
        <w:name w:val="244803F75F79409E829B14D22FA690A7"/>
        <w:category>
          <w:name w:val="General"/>
          <w:gallery w:val="placeholder"/>
        </w:category>
        <w:types>
          <w:type w:val="bbPlcHdr"/>
        </w:types>
        <w:behaviors>
          <w:behavior w:val="content"/>
        </w:behaviors>
        <w:guid w:val="{B766EC99-DDB8-42D1-A3EA-A3B3DFCA668B}"/>
      </w:docPartPr>
      <w:docPartBody>
        <w:p w:rsidR="002A234D" w:rsidRDefault="002A234D" w:rsidP="002A234D">
          <w:pPr>
            <w:pStyle w:val="244803F75F79409E829B14D22FA690A7"/>
          </w:pPr>
          <w:r w:rsidRPr="00AC75BB">
            <w:rPr>
              <w:rStyle w:val="PlaceholderText"/>
            </w:rPr>
            <w:t>Click here to enter text.</w:t>
          </w:r>
        </w:p>
      </w:docPartBody>
    </w:docPart>
    <w:docPart>
      <w:docPartPr>
        <w:name w:val="0E050FA52946441EA957690888D7FF8F"/>
        <w:category>
          <w:name w:val="General"/>
          <w:gallery w:val="placeholder"/>
        </w:category>
        <w:types>
          <w:type w:val="bbPlcHdr"/>
        </w:types>
        <w:behaviors>
          <w:behavior w:val="content"/>
        </w:behaviors>
        <w:guid w:val="{D46F1997-ECCB-4A4D-B238-7BDED8628EDE}"/>
      </w:docPartPr>
      <w:docPartBody>
        <w:p w:rsidR="002A234D" w:rsidRDefault="009D676E" w:rsidP="002A234D">
          <w:pPr>
            <w:pStyle w:val="0E050FA52946441EA957690888D7FF8F"/>
          </w:pPr>
          <w:r w:rsidRPr="00A36B2F">
            <w:t>Click here to enter text.</w:t>
          </w:r>
        </w:p>
      </w:docPartBody>
    </w:docPart>
    <w:docPart>
      <w:docPartPr>
        <w:name w:val="A4E3FCFC43B14E92AACBF8C46ABEABEC"/>
        <w:category>
          <w:name w:val="General"/>
          <w:gallery w:val="placeholder"/>
        </w:category>
        <w:types>
          <w:type w:val="bbPlcHdr"/>
        </w:types>
        <w:behaviors>
          <w:behavior w:val="content"/>
        </w:behaviors>
        <w:guid w:val="{06E99558-7EDB-4A88-81F2-B4B06F0CC334}"/>
      </w:docPartPr>
      <w:docPartBody>
        <w:p w:rsidR="002A234D" w:rsidRDefault="002A234D" w:rsidP="002A234D">
          <w:pPr>
            <w:pStyle w:val="A4E3FCFC43B14E92AACBF8C46ABEABEC"/>
          </w:pPr>
          <w:r w:rsidRPr="00AC75BB">
            <w:rPr>
              <w:rStyle w:val="PlaceholderText"/>
            </w:rPr>
            <w:t>Click here to enter text.</w:t>
          </w:r>
        </w:p>
      </w:docPartBody>
    </w:docPart>
    <w:docPart>
      <w:docPartPr>
        <w:name w:val="AB69AD4023D84AE79FC35A942F14321D"/>
        <w:category>
          <w:name w:val="General"/>
          <w:gallery w:val="placeholder"/>
        </w:category>
        <w:types>
          <w:type w:val="bbPlcHdr"/>
        </w:types>
        <w:behaviors>
          <w:behavior w:val="content"/>
        </w:behaviors>
        <w:guid w:val="{3B517A72-8B91-474F-B552-D6F16EBC65E0}"/>
      </w:docPartPr>
      <w:docPartBody>
        <w:p w:rsidR="002A234D" w:rsidRDefault="002A234D" w:rsidP="002A234D">
          <w:pPr>
            <w:pStyle w:val="AB69AD4023D84AE79FC35A942F14321D"/>
          </w:pPr>
          <w:r w:rsidRPr="00AC75BB">
            <w:rPr>
              <w:rStyle w:val="PlaceholderText"/>
            </w:rPr>
            <w:t>Click here to enter text.</w:t>
          </w:r>
        </w:p>
      </w:docPartBody>
    </w:docPart>
    <w:docPart>
      <w:docPartPr>
        <w:name w:val="1FEDC843D6D84A76969405CC3D02F841"/>
        <w:category>
          <w:name w:val="General"/>
          <w:gallery w:val="placeholder"/>
        </w:category>
        <w:types>
          <w:type w:val="bbPlcHdr"/>
        </w:types>
        <w:behaviors>
          <w:behavior w:val="content"/>
        </w:behaviors>
        <w:guid w:val="{251B82D9-D49F-478B-A581-2980D5342BEB}"/>
      </w:docPartPr>
      <w:docPartBody>
        <w:p w:rsidR="002A234D" w:rsidRDefault="002A234D" w:rsidP="002A234D">
          <w:pPr>
            <w:pStyle w:val="1FEDC843D6D84A76969405CC3D02F841"/>
          </w:pPr>
          <w:r w:rsidRPr="00AC75BB">
            <w:rPr>
              <w:rStyle w:val="PlaceholderText"/>
            </w:rPr>
            <w:t>Click here to enter text.</w:t>
          </w:r>
        </w:p>
      </w:docPartBody>
    </w:docPart>
    <w:docPart>
      <w:docPartPr>
        <w:name w:val="66FF3A8EE43B4EE5918C317259E8B00B"/>
        <w:category>
          <w:name w:val="General"/>
          <w:gallery w:val="placeholder"/>
        </w:category>
        <w:types>
          <w:type w:val="bbPlcHdr"/>
        </w:types>
        <w:behaviors>
          <w:behavior w:val="content"/>
        </w:behaviors>
        <w:guid w:val="{26BE6445-F619-4589-BF92-D58B43283F3A}"/>
      </w:docPartPr>
      <w:docPartBody>
        <w:p w:rsidR="002A234D" w:rsidRDefault="009D676E" w:rsidP="002A234D">
          <w:pPr>
            <w:pStyle w:val="66FF3A8EE43B4EE5918C317259E8B00B"/>
          </w:pPr>
          <w:r w:rsidRPr="00A36B2F">
            <w:t>Click here to enter text.</w:t>
          </w:r>
        </w:p>
      </w:docPartBody>
    </w:docPart>
    <w:docPart>
      <w:docPartPr>
        <w:name w:val="D46178BC4DA64E47A264DD0947C30C26"/>
        <w:category>
          <w:name w:val="General"/>
          <w:gallery w:val="placeholder"/>
        </w:category>
        <w:types>
          <w:type w:val="bbPlcHdr"/>
        </w:types>
        <w:behaviors>
          <w:behavior w:val="content"/>
        </w:behaviors>
        <w:guid w:val="{3D5DA573-F66A-4390-BE7C-793F39C17744}"/>
      </w:docPartPr>
      <w:docPartBody>
        <w:p w:rsidR="002A234D" w:rsidRDefault="002A234D" w:rsidP="002A234D">
          <w:pPr>
            <w:pStyle w:val="D46178BC4DA64E47A264DD0947C30C26"/>
          </w:pPr>
          <w:r w:rsidRPr="00AC75BB">
            <w:rPr>
              <w:rStyle w:val="PlaceholderText"/>
            </w:rPr>
            <w:t>Click here to enter text.</w:t>
          </w:r>
        </w:p>
      </w:docPartBody>
    </w:docPart>
    <w:docPart>
      <w:docPartPr>
        <w:name w:val="29E54FA707BB47A6AE6E766653E7A7D2"/>
        <w:category>
          <w:name w:val="General"/>
          <w:gallery w:val="placeholder"/>
        </w:category>
        <w:types>
          <w:type w:val="bbPlcHdr"/>
        </w:types>
        <w:behaviors>
          <w:behavior w:val="content"/>
        </w:behaviors>
        <w:guid w:val="{BC8F4FB5-7510-4601-A130-919B54666E59}"/>
      </w:docPartPr>
      <w:docPartBody>
        <w:p w:rsidR="002A234D" w:rsidRDefault="009D676E" w:rsidP="002A234D">
          <w:pPr>
            <w:pStyle w:val="29E54FA707BB47A6AE6E766653E7A7D2"/>
          </w:pPr>
          <w:r w:rsidRPr="00A36B2F">
            <w:t>Click here to enter text.</w:t>
          </w:r>
        </w:p>
      </w:docPartBody>
    </w:docPart>
    <w:docPart>
      <w:docPartPr>
        <w:name w:val="CA43E023B6A84A48B6866DD38EA7583B"/>
        <w:category>
          <w:name w:val="General"/>
          <w:gallery w:val="placeholder"/>
        </w:category>
        <w:types>
          <w:type w:val="bbPlcHdr"/>
        </w:types>
        <w:behaviors>
          <w:behavior w:val="content"/>
        </w:behaviors>
        <w:guid w:val="{07B4D64A-97C7-4FE2-B6D7-BF87C6705E57}"/>
      </w:docPartPr>
      <w:docPartBody>
        <w:p w:rsidR="002A234D" w:rsidRDefault="002A234D" w:rsidP="002A234D">
          <w:pPr>
            <w:pStyle w:val="CA43E023B6A84A48B6866DD38EA7583B"/>
          </w:pPr>
          <w:r w:rsidRPr="00AC75BB">
            <w:rPr>
              <w:rStyle w:val="PlaceholderText"/>
            </w:rPr>
            <w:t>Click here to enter text.</w:t>
          </w:r>
        </w:p>
      </w:docPartBody>
    </w:docPart>
    <w:docPart>
      <w:docPartPr>
        <w:name w:val="8765007602FA46A5BB4461C3C76F0E5B"/>
        <w:category>
          <w:name w:val="General"/>
          <w:gallery w:val="placeholder"/>
        </w:category>
        <w:types>
          <w:type w:val="bbPlcHdr"/>
        </w:types>
        <w:behaviors>
          <w:behavior w:val="content"/>
        </w:behaviors>
        <w:guid w:val="{765AE1EF-00DE-401F-AA4E-5F19CF0EBD36}"/>
      </w:docPartPr>
      <w:docPartBody>
        <w:p w:rsidR="002A234D" w:rsidRDefault="002A234D" w:rsidP="002A234D">
          <w:pPr>
            <w:pStyle w:val="8765007602FA46A5BB4461C3C76F0E5B"/>
          </w:pPr>
          <w:r w:rsidRPr="00AC75BB">
            <w:rPr>
              <w:rStyle w:val="PlaceholderText"/>
            </w:rPr>
            <w:t>Click here to enter text.</w:t>
          </w:r>
        </w:p>
      </w:docPartBody>
    </w:docPart>
    <w:docPart>
      <w:docPartPr>
        <w:name w:val="459610F4BA2945FC936682B1CE41C979"/>
        <w:category>
          <w:name w:val="General"/>
          <w:gallery w:val="placeholder"/>
        </w:category>
        <w:types>
          <w:type w:val="bbPlcHdr"/>
        </w:types>
        <w:behaviors>
          <w:behavior w:val="content"/>
        </w:behaviors>
        <w:guid w:val="{A6A21461-AE3A-431D-90B5-A50EFD22F486}"/>
      </w:docPartPr>
      <w:docPartBody>
        <w:p w:rsidR="002A234D" w:rsidRDefault="002A234D" w:rsidP="002A234D">
          <w:pPr>
            <w:pStyle w:val="459610F4BA2945FC936682B1CE41C979"/>
          </w:pPr>
          <w:r w:rsidRPr="00AC75BB">
            <w:rPr>
              <w:rStyle w:val="PlaceholderText"/>
            </w:rPr>
            <w:t>Click here to enter text.</w:t>
          </w:r>
        </w:p>
      </w:docPartBody>
    </w:docPart>
    <w:docPart>
      <w:docPartPr>
        <w:name w:val="C4743303A5264AD6903EFE75077CFBE6"/>
        <w:category>
          <w:name w:val="General"/>
          <w:gallery w:val="placeholder"/>
        </w:category>
        <w:types>
          <w:type w:val="bbPlcHdr"/>
        </w:types>
        <w:behaviors>
          <w:behavior w:val="content"/>
        </w:behaviors>
        <w:guid w:val="{12B81C9A-2503-42F3-A877-B0FF35F96A33}"/>
      </w:docPartPr>
      <w:docPartBody>
        <w:p w:rsidR="002A234D" w:rsidRDefault="002A234D" w:rsidP="002A234D">
          <w:pPr>
            <w:pStyle w:val="C4743303A5264AD6903EFE75077CFBE6"/>
          </w:pPr>
          <w:r w:rsidRPr="00AC75BB">
            <w:rPr>
              <w:rStyle w:val="PlaceholderText"/>
            </w:rPr>
            <w:t>Click here to enter text.</w:t>
          </w:r>
        </w:p>
      </w:docPartBody>
    </w:docPart>
    <w:docPart>
      <w:docPartPr>
        <w:name w:val="E74A73B8B7AA44D6BF839B311118AFD3"/>
        <w:category>
          <w:name w:val="General"/>
          <w:gallery w:val="placeholder"/>
        </w:category>
        <w:types>
          <w:type w:val="bbPlcHdr"/>
        </w:types>
        <w:behaviors>
          <w:behavior w:val="content"/>
        </w:behaviors>
        <w:guid w:val="{CB65EC6F-D157-499C-9D32-4F6806FB4F94}"/>
      </w:docPartPr>
      <w:docPartBody>
        <w:p w:rsidR="002A234D" w:rsidRDefault="002A234D" w:rsidP="002A234D">
          <w:pPr>
            <w:pStyle w:val="E74A73B8B7AA44D6BF839B311118AFD3"/>
          </w:pPr>
          <w:r w:rsidRPr="00AC75BB">
            <w:rPr>
              <w:rStyle w:val="PlaceholderText"/>
            </w:rPr>
            <w:t>Click here to enter text.</w:t>
          </w:r>
        </w:p>
      </w:docPartBody>
    </w:docPart>
    <w:docPart>
      <w:docPartPr>
        <w:name w:val="031684E4E7114BBABBBB8048AC0D9FF3"/>
        <w:category>
          <w:name w:val="General"/>
          <w:gallery w:val="placeholder"/>
        </w:category>
        <w:types>
          <w:type w:val="bbPlcHdr"/>
        </w:types>
        <w:behaviors>
          <w:behavior w:val="content"/>
        </w:behaviors>
        <w:guid w:val="{86D5C092-893E-47A1-819E-EBB7F6E826A1}"/>
      </w:docPartPr>
      <w:docPartBody>
        <w:p w:rsidR="002A234D" w:rsidRDefault="002A234D" w:rsidP="002A234D">
          <w:pPr>
            <w:pStyle w:val="031684E4E7114BBABBBB8048AC0D9FF3"/>
          </w:pPr>
          <w:r w:rsidRPr="00AC75BB">
            <w:rPr>
              <w:rStyle w:val="PlaceholderText"/>
            </w:rPr>
            <w:t>Click here to enter text.</w:t>
          </w:r>
        </w:p>
      </w:docPartBody>
    </w:docPart>
    <w:docPart>
      <w:docPartPr>
        <w:name w:val="D34F4E4716BC4B6E9EBEBE3F7F5B4282"/>
        <w:category>
          <w:name w:val="General"/>
          <w:gallery w:val="placeholder"/>
        </w:category>
        <w:types>
          <w:type w:val="bbPlcHdr"/>
        </w:types>
        <w:behaviors>
          <w:behavior w:val="content"/>
        </w:behaviors>
        <w:guid w:val="{0C8C4927-C20D-496A-8426-BD48E22B9F10}"/>
      </w:docPartPr>
      <w:docPartBody>
        <w:p w:rsidR="002A234D" w:rsidRDefault="002A234D" w:rsidP="002A234D">
          <w:pPr>
            <w:pStyle w:val="D34F4E4716BC4B6E9EBEBE3F7F5B4282"/>
          </w:pPr>
          <w:r w:rsidRPr="00AC75BB">
            <w:rPr>
              <w:rStyle w:val="PlaceholderText"/>
            </w:rPr>
            <w:t>Click here to enter text.</w:t>
          </w:r>
        </w:p>
      </w:docPartBody>
    </w:docPart>
    <w:docPart>
      <w:docPartPr>
        <w:name w:val="EFDEC84F4E1944CB83EB69DF9C0C1BCD"/>
        <w:category>
          <w:name w:val="General"/>
          <w:gallery w:val="placeholder"/>
        </w:category>
        <w:types>
          <w:type w:val="bbPlcHdr"/>
        </w:types>
        <w:behaviors>
          <w:behavior w:val="content"/>
        </w:behaviors>
        <w:guid w:val="{CAC05A4A-FD95-4FCD-93E0-6608F814AE2B}"/>
      </w:docPartPr>
      <w:docPartBody>
        <w:p w:rsidR="002A234D" w:rsidRDefault="002A234D" w:rsidP="002A234D">
          <w:pPr>
            <w:pStyle w:val="EFDEC84F4E1944CB83EB69DF9C0C1BCD"/>
          </w:pPr>
          <w:r w:rsidRPr="00AC75BB">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7A02EF24-D088-4753-AC61-F2972C6AFC03}"/>
      </w:docPartPr>
      <w:docPartBody>
        <w:p w:rsidR="002A234D" w:rsidRDefault="002A234D">
          <w:r w:rsidRPr="007D7A50">
            <w:rPr>
              <w:rStyle w:val="PlaceholderText"/>
            </w:rPr>
            <w:t>Click here to enter text.</w:t>
          </w:r>
        </w:p>
      </w:docPartBody>
    </w:docPart>
    <w:docPart>
      <w:docPartPr>
        <w:name w:val="6E843D8EE5944AA290AEEADCDA30E272"/>
        <w:category>
          <w:name w:val="General"/>
          <w:gallery w:val="placeholder"/>
        </w:category>
        <w:types>
          <w:type w:val="bbPlcHdr"/>
        </w:types>
        <w:behaviors>
          <w:behavior w:val="content"/>
        </w:behaviors>
        <w:guid w:val="{F0066D39-3B9E-4DF5-9E3B-36062B4A8F62}"/>
      </w:docPartPr>
      <w:docPartBody>
        <w:p w:rsidR="00120DE2" w:rsidRDefault="00B86E3D" w:rsidP="00B86E3D">
          <w:pPr>
            <w:pStyle w:val="6E843D8EE5944AA290AEEADCDA30E272"/>
          </w:pPr>
          <w:r w:rsidRPr="00AC75BB">
            <w:rPr>
              <w:rStyle w:val="PlaceholderText"/>
            </w:rPr>
            <w:t>Click here to enter text.</w:t>
          </w:r>
        </w:p>
      </w:docPartBody>
    </w:docPart>
    <w:docPart>
      <w:docPartPr>
        <w:name w:val="7F7983753DAF476FB8EF39CEAFA16510"/>
        <w:category>
          <w:name w:val="General"/>
          <w:gallery w:val="placeholder"/>
        </w:category>
        <w:types>
          <w:type w:val="bbPlcHdr"/>
        </w:types>
        <w:behaviors>
          <w:behavior w:val="content"/>
        </w:behaviors>
        <w:guid w:val="{DD1FF51F-988A-4028-A5AD-4A909C8DA8C0}"/>
      </w:docPartPr>
      <w:docPartBody>
        <w:p w:rsidR="00120DE2" w:rsidRDefault="009D676E" w:rsidP="00B86E3D">
          <w:pPr>
            <w:pStyle w:val="7F7983753DAF476FB8EF39CEAFA16510"/>
          </w:pPr>
          <w:r w:rsidRPr="00A36B2F">
            <w:t>Click here to enter text.</w:t>
          </w:r>
        </w:p>
      </w:docPartBody>
    </w:docPart>
    <w:docPart>
      <w:docPartPr>
        <w:name w:val="8C445485D3B14295AD7C79DA173E5BA5"/>
        <w:category>
          <w:name w:val="General"/>
          <w:gallery w:val="placeholder"/>
        </w:category>
        <w:types>
          <w:type w:val="bbPlcHdr"/>
        </w:types>
        <w:behaviors>
          <w:behavior w:val="content"/>
        </w:behaviors>
        <w:guid w:val="{3107B344-8B1F-49D8-BE14-EB27DEA68F95}"/>
      </w:docPartPr>
      <w:docPartBody>
        <w:p w:rsidR="00120DE2" w:rsidRDefault="00B86E3D" w:rsidP="00B86E3D">
          <w:pPr>
            <w:pStyle w:val="8C445485D3B14295AD7C79DA173E5BA5"/>
          </w:pPr>
          <w:r w:rsidRPr="007D7A50">
            <w:rPr>
              <w:rStyle w:val="PlaceholderText"/>
            </w:rPr>
            <w:t>Click here to enter text.</w:t>
          </w:r>
        </w:p>
      </w:docPartBody>
    </w:docPart>
    <w:docPart>
      <w:docPartPr>
        <w:name w:val="92524339771F4DFAB25A67B5CB915C0A"/>
        <w:category>
          <w:name w:val="General"/>
          <w:gallery w:val="placeholder"/>
        </w:category>
        <w:types>
          <w:type w:val="bbPlcHdr"/>
        </w:types>
        <w:behaviors>
          <w:behavior w:val="content"/>
        </w:behaviors>
        <w:guid w:val="{E81F00D4-DCAA-44AD-B695-FEEB9EC13455}"/>
      </w:docPartPr>
      <w:docPartBody>
        <w:p w:rsidR="00120DE2" w:rsidRDefault="00B86E3D" w:rsidP="00B86E3D">
          <w:pPr>
            <w:pStyle w:val="92524339771F4DFAB25A67B5CB915C0A"/>
          </w:pPr>
          <w:r w:rsidRPr="00AC75BB">
            <w:rPr>
              <w:rStyle w:val="PlaceholderText"/>
            </w:rPr>
            <w:t>Click here to enter text.</w:t>
          </w:r>
        </w:p>
      </w:docPartBody>
    </w:docPart>
    <w:docPart>
      <w:docPartPr>
        <w:name w:val="67DD9351AC5D463EBB2816F10DC74FF9"/>
        <w:category>
          <w:name w:val="General"/>
          <w:gallery w:val="placeholder"/>
        </w:category>
        <w:types>
          <w:type w:val="bbPlcHdr"/>
        </w:types>
        <w:behaviors>
          <w:behavior w:val="content"/>
        </w:behaviors>
        <w:guid w:val="{B211B627-2A61-4362-AB40-9ACFA5B1AE15}"/>
      </w:docPartPr>
      <w:docPartBody>
        <w:p w:rsidR="00120DE2" w:rsidRDefault="00B86E3D" w:rsidP="00B86E3D">
          <w:pPr>
            <w:pStyle w:val="67DD9351AC5D463EBB2816F10DC74FF9"/>
          </w:pPr>
          <w:r w:rsidRPr="00AC75BB">
            <w:rPr>
              <w:rStyle w:val="PlaceholderText"/>
            </w:rPr>
            <w:t>Click here to enter text.</w:t>
          </w:r>
        </w:p>
      </w:docPartBody>
    </w:docPart>
    <w:docPart>
      <w:docPartPr>
        <w:name w:val="ECF27B8B57854F1EAECAF92B731C2E08"/>
        <w:category>
          <w:name w:val="General"/>
          <w:gallery w:val="placeholder"/>
        </w:category>
        <w:types>
          <w:type w:val="bbPlcHdr"/>
        </w:types>
        <w:behaviors>
          <w:behavior w:val="content"/>
        </w:behaviors>
        <w:guid w:val="{B86B5A2E-B179-4BA6-9850-E0A9ADAC8E29}"/>
      </w:docPartPr>
      <w:docPartBody>
        <w:p w:rsidR="00120DE2" w:rsidRDefault="009D676E" w:rsidP="00B86E3D">
          <w:pPr>
            <w:pStyle w:val="ECF27B8B57854F1EAECAF92B731C2E08"/>
          </w:pPr>
          <w:r w:rsidRPr="00A36B2F">
            <w:t>Click here to enter text.</w:t>
          </w:r>
        </w:p>
      </w:docPartBody>
    </w:docPart>
    <w:docPart>
      <w:docPartPr>
        <w:name w:val="830438ECA3854B258D6FB8E0470F8D15"/>
        <w:category>
          <w:name w:val="General"/>
          <w:gallery w:val="placeholder"/>
        </w:category>
        <w:types>
          <w:type w:val="bbPlcHdr"/>
        </w:types>
        <w:behaviors>
          <w:behavior w:val="content"/>
        </w:behaviors>
        <w:guid w:val="{AA31DE42-5CDF-44E8-904D-5368EBB5F6DD}"/>
      </w:docPartPr>
      <w:docPartBody>
        <w:p w:rsidR="00120DE2" w:rsidRDefault="00B86E3D" w:rsidP="00B86E3D">
          <w:pPr>
            <w:pStyle w:val="830438ECA3854B258D6FB8E0470F8D15"/>
          </w:pPr>
          <w:r w:rsidRPr="00AC75BB">
            <w:rPr>
              <w:rStyle w:val="PlaceholderText"/>
            </w:rPr>
            <w:t>Click here to enter text.</w:t>
          </w:r>
        </w:p>
      </w:docPartBody>
    </w:docPart>
    <w:docPart>
      <w:docPartPr>
        <w:name w:val="63D1273E652348069F1011B99CDAC7AD"/>
        <w:category>
          <w:name w:val="General"/>
          <w:gallery w:val="placeholder"/>
        </w:category>
        <w:types>
          <w:type w:val="bbPlcHdr"/>
        </w:types>
        <w:behaviors>
          <w:behavior w:val="content"/>
        </w:behaviors>
        <w:guid w:val="{2E91E0C7-2880-4EC2-A141-BF0C5FB3A3C0}"/>
      </w:docPartPr>
      <w:docPartBody>
        <w:p w:rsidR="00120DE2" w:rsidRDefault="00B86E3D" w:rsidP="00B86E3D">
          <w:pPr>
            <w:pStyle w:val="63D1273E652348069F1011B99CDAC7AD"/>
          </w:pPr>
          <w:r w:rsidRPr="00AC75BB">
            <w:rPr>
              <w:rStyle w:val="PlaceholderText"/>
            </w:rPr>
            <w:t>Click here to enter text.</w:t>
          </w:r>
        </w:p>
      </w:docPartBody>
    </w:docPart>
    <w:docPart>
      <w:docPartPr>
        <w:name w:val="6BF2D3BF3077403A9CE73E83A868A7D1"/>
        <w:category>
          <w:name w:val="General"/>
          <w:gallery w:val="placeholder"/>
        </w:category>
        <w:types>
          <w:type w:val="bbPlcHdr"/>
        </w:types>
        <w:behaviors>
          <w:behavior w:val="content"/>
        </w:behaviors>
        <w:guid w:val="{87D8D069-7BB8-430F-A4FE-9136C99E5DBE}"/>
      </w:docPartPr>
      <w:docPartBody>
        <w:p w:rsidR="00120DE2" w:rsidRDefault="00B86E3D" w:rsidP="00B86E3D">
          <w:pPr>
            <w:pStyle w:val="6BF2D3BF3077403A9CE73E83A868A7D1"/>
          </w:pPr>
          <w:r w:rsidRPr="00AC75BB">
            <w:rPr>
              <w:rStyle w:val="PlaceholderText"/>
            </w:rPr>
            <w:t>Click here to enter text.</w:t>
          </w:r>
        </w:p>
      </w:docPartBody>
    </w:docPart>
    <w:docPart>
      <w:docPartPr>
        <w:name w:val="A90BFB6DEDF14DB3BBB3997D2F8D89A8"/>
        <w:category>
          <w:name w:val="General"/>
          <w:gallery w:val="placeholder"/>
        </w:category>
        <w:types>
          <w:type w:val="bbPlcHdr"/>
        </w:types>
        <w:behaviors>
          <w:behavior w:val="content"/>
        </w:behaviors>
        <w:guid w:val="{B775E6AE-1B88-47A6-8A74-8F763CB186C2}"/>
      </w:docPartPr>
      <w:docPartBody>
        <w:p w:rsidR="00AF3A7D" w:rsidRDefault="009D676E" w:rsidP="00AF3A7D">
          <w:pPr>
            <w:pStyle w:val="A90BFB6DEDF14DB3BBB3997D2F8D89A8"/>
          </w:pPr>
          <w:r w:rsidRPr="00A36B2F">
            <w:t>Click here to enter text.</w:t>
          </w:r>
        </w:p>
      </w:docPartBody>
    </w:docPart>
    <w:docPart>
      <w:docPartPr>
        <w:name w:val="573ABDCC45C1415C914B1D7473ED011B"/>
        <w:category>
          <w:name w:val="General"/>
          <w:gallery w:val="placeholder"/>
        </w:category>
        <w:types>
          <w:type w:val="bbPlcHdr"/>
        </w:types>
        <w:behaviors>
          <w:behavior w:val="content"/>
        </w:behaviors>
        <w:guid w:val="{DE2C5712-765A-408B-AB09-3A67A5221D56}"/>
      </w:docPartPr>
      <w:docPartBody>
        <w:p w:rsidR="00AF3A7D" w:rsidRDefault="00AF3A7D" w:rsidP="00AF3A7D">
          <w:pPr>
            <w:pStyle w:val="573ABDCC45C1415C914B1D7473ED011B"/>
          </w:pPr>
          <w:r w:rsidRPr="00AC75BB">
            <w:rPr>
              <w:rStyle w:val="PlaceholderText"/>
            </w:rPr>
            <w:t>Click here to enter text.</w:t>
          </w:r>
        </w:p>
      </w:docPartBody>
    </w:docPart>
    <w:docPart>
      <w:docPartPr>
        <w:name w:val="6D5D04275AB7487A85F7C663CDF9BA8B"/>
        <w:category>
          <w:name w:val="General"/>
          <w:gallery w:val="placeholder"/>
        </w:category>
        <w:types>
          <w:type w:val="bbPlcHdr"/>
        </w:types>
        <w:behaviors>
          <w:behavior w:val="content"/>
        </w:behaviors>
        <w:guid w:val="{49D9E4A0-2852-412E-B35A-43738923755C}"/>
      </w:docPartPr>
      <w:docPartBody>
        <w:p w:rsidR="00AF3A7D" w:rsidRDefault="009D676E" w:rsidP="00AF3A7D">
          <w:pPr>
            <w:pStyle w:val="6D5D04275AB7487A85F7C663CDF9BA8B"/>
          </w:pPr>
          <w:r w:rsidRPr="00A36B2F">
            <w:t>Click here to enter text.</w:t>
          </w:r>
        </w:p>
      </w:docPartBody>
    </w:docPart>
    <w:docPart>
      <w:docPartPr>
        <w:name w:val="E1D9A28ED669475D80D741C6B70C7733"/>
        <w:category>
          <w:name w:val="General"/>
          <w:gallery w:val="placeholder"/>
        </w:category>
        <w:types>
          <w:type w:val="bbPlcHdr"/>
        </w:types>
        <w:behaviors>
          <w:behavior w:val="content"/>
        </w:behaviors>
        <w:guid w:val="{35AF5A92-E6FF-412B-B3E7-D11CF4AA79CC}"/>
      </w:docPartPr>
      <w:docPartBody>
        <w:p w:rsidR="00816DB7" w:rsidRDefault="00AF3A7D" w:rsidP="00AF3A7D">
          <w:pPr>
            <w:pStyle w:val="E1D9A28ED669475D80D741C6B70C7733"/>
          </w:pPr>
          <w:r w:rsidRPr="00AC75BB">
            <w:rPr>
              <w:rStyle w:val="PlaceholderText"/>
            </w:rPr>
            <w:t>Click here to enter text.</w:t>
          </w:r>
        </w:p>
      </w:docPartBody>
    </w:docPart>
    <w:docPart>
      <w:docPartPr>
        <w:name w:val="722047DB50E740638A3871F80EB496CF"/>
        <w:category>
          <w:name w:val="General"/>
          <w:gallery w:val="placeholder"/>
        </w:category>
        <w:types>
          <w:type w:val="bbPlcHdr"/>
        </w:types>
        <w:behaviors>
          <w:behavior w:val="content"/>
        </w:behaviors>
        <w:guid w:val="{0CAAAC51-00D8-4DCF-8A27-B0C87FFEEFC6}"/>
      </w:docPartPr>
      <w:docPartBody>
        <w:p w:rsidR="00816DB7" w:rsidRDefault="009D676E" w:rsidP="00AF3A7D">
          <w:pPr>
            <w:pStyle w:val="722047DB50E740638A3871F80EB496CF"/>
          </w:pPr>
          <w:r w:rsidRPr="00A36B2F">
            <w:t>Click here to enter text.</w:t>
          </w:r>
        </w:p>
      </w:docPartBody>
    </w:docPart>
    <w:docPart>
      <w:docPartPr>
        <w:name w:val="DefaultPlaceholder_1082065158"/>
        <w:category>
          <w:name w:val="General"/>
          <w:gallery w:val="placeholder"/>
        </w:category>
        <w:types>
          <w:type w:val="bbPlcHdr"/>
        </w:types>
        <w:behaviors>
          <w:behavior w:val="content"/>
        </w:behaviors>
        <w:guid w:val="{743715CF-30D7-41DB-84CD-962582552CC9}"/>
      </w:docPartPr>
      <w:docPartBody>
        <w:p w:rsidR="0020581A" w:rsidRDefault="0020581A">
          <w:r w:rsidRPr="00963E99">
            <w:rPr>
              <w:rStyle w:val="PlaceholderText"/>
            </w:rPr>
            <w:t>Click here to enter text.</w:t>
          </w:r>
        </w:p>
      </w:docPartBody>
    </w:docPart>
    <w:docPart>
      <w:docPartPr>
        <w:name w:val="83B78B6595C440A9B1A17D0CB777DAE7"/>
        <w:category>
          <w:name w:val="General"/>
          <w:gallery w:val="placeholder"/>
        </w:category>
        <w:types>
          <w:type w:val="bbPlcHdr"/>
        </w:types>
        <w:behaviors>
          <w:behavior w:val="content"/>
        </w:behaviors>
        <w:guid w:val="{845BD00D-ADEC-456E-873B-54AEB439383D}"/>
      </w:docPartPr>
      <w:docPartBody>
        <w:p w:rsidR="0020581A" w:rsidRDefault="009D676E" w:rsidP="0020581A">
          <w:pPr>
            <w:pStyle w:val="83B78B6595C440A9B1A17D0CB777DAE7"/>
          </w:pPr>
          <w:r>
            <w:t xml:space="preserve">Click </w:t>
          </w:r>
          <w:r w:rsidRPr="00A36B2F">
            <w:t xml:space="preserve">to enter </w:t>
          </w:r>
          <w:r>
            <w:t>FYDP here</w:t>
          </w:r>
          <w:r w:rsidRPr="00A36B2F">
            <w:t>.</w:t>
          </w:r>
        </w:p>
      </w:docPartBody>
    </w:docPart>
    <w:docPart>
      <w:docPartPr>
        <w:name w:val="77B1C0FB479343D1ABA464BCC14056BF"/>
        <w:category>
          <w:name w:val="General"/>
          <w:gallery w:val="placeholder"/>
        </w:category>
        <w:types>
          <w:type w:val="bbPlcHdr"/>
        </w:types>
        <w:behaviors>
          <w:behavior w:val="content"/>
        </w:behaviors>
        <w:guid w:val="{5B754DF0-929E-4A0D-9C90-4AE452B68D01}"/>
      </w:docPartPr>
      <w:docPartBody>
        <w:p w:rsidR="0020581A" w:rsidRDefault="009D676E" w:rsidP="0020581A">
          <w:pPr>
            <w:pStyle w:val="77B1C0FB479343D1ABA464BCC14056BF"/>
          </w:pPr>
          <w:r w:rsidRPr="00A36B2F">
            <w:t>Click here to enter text.</w:t>
          </w:r>
        </w:p>
      </w:docPartBody>
    </w:docPart>
    <w:docPart>
      <w:docPartPr>
        <w:name w:val="2896741C682B41A8A04D82BFD5DF7BEA"/>
        <w:category>
          <w:name w:val="General"/>
          <w:gallery w:val="placeholder"/>
        </w:category>
        <w:types>
          <w:type w:val="bbPlcHdr"/>
        </w:types>
        <w:behaviors>
          <w:behavior w:val="content"/>
        </w:behaviors>
        <w:guid w:val="{CB88EDAD-9230-406C-9216-32E07A09F843}"/>
      </w:docPartPr>
      <w:docPartBody>
        <w:p w:rsidR="0020581A" w:rsidRDefault="009D676E" w:rsidP="0020581A">
          <w:pPr>
            <w:pStyle w:val="2896741C682B41A8A04D82BFD5DF7BEA"/>
          </w:pPr>
          <w:r w:rsidRPr="00A36B2F">
            <w:t>Click here to enter text.</w:t>
          </w:r>
        </w:p>
      </w:docPartBody>
    </w:docPart>
    <w:docPart>
      <w:docPartPr>
        <w:name w:val="7F6AC7F2638A430FB4BDD4DFC7682252"/>
        <w:category>
          <w:name w:val="General"/>
          <w:gallery w:val="placeholder"/>
        </w:category>
        <w:types>
          <w:type w:val="bbPlcHdr"/>
        </w:types>
        <w:behaviors>
          <w:behavior w:val="content"/>
        </w:behaviors>
        <w:guid w:val="{DFA13574-7CFE-403C-92B5-88D1B175F577}"/>
      </w:docPartPr>
      <w:docPartBody>
        <w:p w:rsidR="0020581A" w:rsidRDefault="009D676E" w:rsidP="0020581A">
          <w:pPr>
            <w:pStyle w:val="7F6AC7F2638A430FB4BDD4DFC7682252"/>
          </w:pPr>
          <w:r w:rsidRPr="00A36B2F">
            <w:t>Click here to enter text.</w:t>
          </w:r>
        </w:p>
      </w:docPartBody>
    </w:docPart>
    <w:docPart>
      <w:docPartPr>
        <w:name w:val="8DC9D52E2ABB45CD8620241535C72046"/>
        <w:category>
          <w:name w:val="General"/>
          <w:gallery w:val="placeholder"/>
        </w:category>
        <w:types>
          <w:type w:val="bbPlcHdr"/>
        </w:types>
        <w:behaviors>
          <w:behavior w:val="content"/>
        </w:behaviors>
        <w:guid w:val="{AD932A13-7C48-47EB-B216-8592EDEC994B}"/>
      </w:docPartPr>
      <w:docPartBody>
        <w:p w:rsidR="0020581A" w:rsidRDefault="009D676E" w:rsidP="0020581A">
          <w:pPr>
            <w:pStyle w:val="8DC9D52E2ABB45CD8620241535C72046"/>
          </w:pPr>
          <w:r w:rsidRPr="00A36B2F">
            <w:t>Click here to enter text.</w:t>
          </w:r>
        </w:p>
      </w:docPartBody>
    </w:docPart>
    <w:docPart>
      <w:docPartPr>
        <w:name w:val="EBCE1E84CE82427FB44115A7B6DF3C0B"/>
        <w:category>
          <w:name w:val="General"/>
          <w:gallery w:val="placeholder"/>
        </w:category>
        <w:types>
          <w:type w:val="bbPlcHdr"/>
        </w:types>
        <w:behaviors>
          <w:behavior w:val="content"/>
        </w:behaviors>
        <w:guid w:val="{8D5C6571-6759-4922-8089-BBD6183B46F1}"/>
      </w:docPartPr>
      <w:docPartBody>
        <w:p w:rsidR="0020581A" w:rsidRDefault="009D676E" w:rsidP="0020581A">
          <w:pPr>
            <w:pStyle w:val="EBCE1E84CE82427FB44115A7B6DF3C0B"/>
          </w:pPr>
          <w:r w:rsidRPr="00A36B2F">
            <w:t>Click here to enter text.</w:t>
          </w:r>
        </w:p>
      </w:docPartBody>
    </w:docPart>
    <w:docPart>
      <w:docPartPr>
        <w:name w:val="F400EDA8D9B1492493A07D257BB19506"/>
        <w:category>
          <w:name w:val="General"/>
          <w:gallery w:val="placeholder"/>
        </w:category>
        <w:types>
          <w:type w:val="bbPlcHdr"/>
        </w:types>
        <w:behaviors>
          <w:behavior w:val="content"/>
        </w:behaviors>
        <w:guid w:val="{7777AC4D-AB61-40C3-83D2-8A1EE2C6E887}"/>
      </w:docPartPr>
      <w:docPartBody>
        <w:p w:rsidR="009D676E" w:rsidRDefault="009D676E">
          <w:r w:rsidRPr="00A36B2F">
            <w:t>Click here to enter text.</w:t>
          </w:r>
        </w:p>
      </w:docPartBody>
    </w:docPart>
    <w:docPart>
      <w:docPartPr>
        <w:name w:val="0BD506C5F3E941BA9858AD8721017D21"/>
        <w:category>
          <w:name w:val="General"/>
          <w:gallery w:val="placeholder"/>
        </w:category>
        <w:types>
          <w:type w:val="bbPlcHdr"/>
        </w:types>
        <w:behaviors>
          <w:behavior w:val="content"/>
        </w:behaviors>
        <w:guid w:val="{2ED04233-F297-4292-9F97-3F1BC518722E}"/>
      </w:docPartPr>
      <w:docPartBody>
        <w:p w:rsidR="009D676E" w:rsidRDefault="009D676E" w:rsidP="0020581A">
          <w:pPr>
            <w:pStyle w:val="0BD506C5F3E941BA9858AD8721017D21"/>
          </w:pPr>
          <w:r w:rsidRPr="00A36B2F">
            <w:t>Click here to enter text.</w:t>
          </w:r>
        </w:p>
      </w:docPartBody>
    </w:docPart>
    <w:docPart>
      <w:docPartPr>
        <w:name w:val="26260BB4E60843C68D9CB28AC2B49E57"/>
        <w:category>
          <w:name w:val="General"/>
          <w:gallery w:val="placeholder"/>
        </w:category>
        <w:types>
          <w:type w:val="bbPlcHdr"/>
        </w:types>
        <w:behaviors>
          <w:behavior w:val="content"/>
        </w:behaviors>
        <w:guid w:val="{3849CD50-05B5-43A6-B62F-17A509059D8B}"/>
      </w:docPartPr>
      <w:docPartBody>
        <w:p w:rsidR="009D676E" w:rsidRDefault="009D676E" w:rsidP="0020581A">
          <w:pPr>
            <w:pStyle w:val="26260BB4E60843C68D9CB28AC2B49E57"/>
          </w:pPr>
          <w:r w:rsidRPr="00A36B2F">
            <w:t>Click here to enter text.</w:t>
          </w:r>
        </w:p>
      </w:docPartBody>
    </w:docPart>
    <w:docPart>
      <w:docPartPr>
        <w:name w:val="7A1DF231A2454BE1BFAC5EBFDB90CD73"/>
        <w:category>
          <w:name w:val="General"/>
          <w:gallery w:val="placeholder"/>
        </w:category>
        <w:types>
          <w:type w:val="bbPlcHdr"/>
        </w:types>
        <w:behaviors>
          <w:behavior w:val="content"/>
        </w:behaviors>
        <w:guid w:val="{0AB28911-9A75-41D0-A16F-0B19E5F93E48}"/>
      </w:docPartPr>
      <w:docPartBody>
        <w:p w:rsidR="009D676E" w:rsidRDefault="009D676E" w:rsidP="0020581A">
          <w:pPr>
            <w:pStyle w:val="7A1DF231A2454BE1BFAC5EBFDB90CD73"/>
          </w:pPr>
          <w:r w:rsidRPr="00A36B2F">
            <w:t>Click here to enter text.</w:t>
          </w:r>
        </w:p>
      </w:docPartBody>
    </w:docPart>
    <w:docPart>
      <w:docPartPr>
        <w:name w:val="E98BE7ADCDA44CD5AE5BB2B8FFE91485"/>
        <w:category>
          <w:name w:val="General"/>
          <w:gallery w:val="placeholder"/>
        </w:category>
        <w:types>
          <w:type w:val="bbPlcHdr"/>
        </w:types>
        <w:behaviors>
          <w:behavior w:val="content"/>
        </w:behaviors>
        <w:guid w:val="{4A97419C-0B60-40EE-BE08-B1C7FA189385}"/>
      </w:docPartPr>
      <w:docPartBody>
        <w:p w:rsidR="009D676E" w:rsidRDefault="009D676E" w:rsidP="0020581A">
          <w:pPr>
            <w:pStyle w:val="E98BE7ADCDA44CD5AE5BB2B8FFE91485"/>
          </w:pPr>
          <w:r w:rsidRPr="00A36B2F">
            <w:t>Click here to enter text.</w:t>
          </w:r>
        </w:p>
      </w:docPartBody>
    </w:docPart>
    <w:docPart>
      <w:docPartPr>
        <w:name w:val="23C9739A1DED43D4BB40E0167589E9CF"/>
        <w:category>
          <w:name w:val="General"/>
          <w:gallery w:val="placeholder"/>
        </w:category>
        <w:types>
          <w:type w:val="bbPlcHdr"/>
        </w:types>
        <w:behaviors>
          <w:behavior w:val="content"/>
        </w:behaviors>
        <w:guid w:val="{23066F8C-9448-4A4B-A9CD-13398FA91761}"/>
      </w:docPartPr>
      <w:docPartBody>
        <w:p w:rsidR="009D676E" w:rsidRDefault="009D676E" w:rsidP="0020581A">
          <w:pPr>
            <w:pStyle w:val="23C9739A1DED43D4BB40E0167589E9CF"/>
          </w:pPr>
          <w:r w:rsidRPr="00A36B2F">
            <w:t>Click here to enter text.</w:t>
          </w:r>
        </w:p>
      </w:docPartBody>
    </w:docPart>
    <w:docPart>
      <w:docPartPr>
        <w:name w:val="C2AC191D16FC4BC1871AC39F262CDE97"/>
        <w:category>
          <w:name w:val="General"/>
          <w:gallery w:val="placeholder"/>
        </w:category>
        <w:types>
          <w:type w:val="bbPlcHdr"/>
        </w:types>
        <w:behaviors>
          <w:behavior w:val="content"/>
        </w:behaviors>
        <w:guid w:val="{C22E2A01-4B88-4BCC-B024-5DE4EAE1853F}"/>
      </w:docPartPr>
      <w:docPartBody>
        <w:p w:rsidR="009D676E" w:rsidRDefault="009D676E" w:rsidP="0020581A">
          <w:pPr>
            <w:pStyle w:val="C2AC191D16FC4BC1871AC39F262CDE97"/>
          </w:pPr>
          <w:r w:rsidRPr="00A36B2F">
            <w:t>Click here to enter text.</w:t>
          </w:r>
        </w:p>
      </w:docPartBody>
    </w:docPart>
    <w:docPart>
      <w:docPartPr>
        <w:name w:val="AC126EABD3774550A7BE32BD412F7FCB"/>
        <w:category>
          <w:name w:val="General"/>
          <w:gallery w:val="placeholder"/>
        </w:category>
        <w:types>
          <w:type w:val="bbPlcHdr"/>
        </w:types>
        <w:behaviors>
          <w:behavior w:val="content"/>
        </w:behaviors>
        <w:guid w:val="{4D2867D6-6F33-4934-8F7F-83F90D2C7A83}"/>
      </w:docPartPr>
      <w:docPartBody>
        <w:p w:rsidR="009D676E" w:rsidRDefault="009D676E" w:rsidP="0020581A">
          <w:pPr>
            <w:pStyle w:val="AC126EABD3774550A7BE32BD412F7FCB"/>
          </w:pPr>
          <w:r w:rsidRPr="00A36B2F">
            <w:t>Click here to enter text.</w:t>
          </w:r>
        </w:p>
      </w:docPartBody>
    </w:docPart>
    <w:docPart>
      <w:docPartPr>
        <w:name w:val="76E8B075464F4605AF07B20A0A1B3C3D"/>
        <w:category>
          <w:name w:val="General"/>
          <w:gallery w:val="placeholder"/>
        </w:category>
        <w:types>
          <w:type w:val="bbPlcHdr"/>
        </w:types>
        <w:behaviors>
          <w:behavior w:val="content"/>
        </w:behaviors>
        <w:guid w:val="{03E14582-A005-4BE4-9C81-2098E3161893}"/>
      </w:docPartPr>
      <w:docPartBody>
        <w:p w:rsidR="009D676E" w:rsidRDefault="009D676E" w:rsidP="0020581A">
          <w:pPr>
            <w:pStyle w:val="76E8B075464F4605AF07B20A0A1B3C3D"/>
          </w:pPr>
          <w:r w:rsidRPr="00A36B2F">
            <w:t>Click here to enter text.</w:t>
          </w:r>
        </w:p>
      </w:docPartBody>
    </w:docPart>
    <w:docPart>
      <w:docPartPr>
        <w:name w:val="ED0A7478347A4E259506E65ACD904DD3"/>
        <w:category>
          <w:name w:val="General"/>
          <w:gallery w:val="placeholder"/>
        </w:category>
        <w:types>
          <w:type w:val="bbPlcHdr"/>
        </w:types>
        <w:behaviors>
          <w:behavior w:val="content"/>
        </w:behaviors>
        <w:guid w:val="{38FAF444-5A4A-4EC6-82DF-708DB5628FD5}"/>
      </w:docPartPr>
      <w:docPartBody>
        <w:p w:rsidR="009D676E" w:rsidRDefault="009D676E" w:rsidP="0020581A">
          <w:pPr>
            <w:pStyle w:val="ED0A7478347A4E259506E65ACD904DD3"/>
          </w:pPr>
          <w:r w:rsidRPr="00A36B2F">
            <w:t>Click here to enter text.</w:t>
          </w:r>
        </w:p>
      </w:docPartBody>
    </w:docPart>
    <w:docPart>
      <w:docPartPr>
        <w:name w:val="C871DDCEB3104D8D8C9E4597A0BEC79C"/>
        <w:category>
          <w:name w:val="General"/>
          <w:gallery w:val="placeholder"/>
        </w:category>
        <w:types>
          <w:type w:val="bbPlcHdr"/>
        </w:types>
        <w:behaviors>
          <w:behavior w:val="content"/>
        </w:behaviors>
        <w:guid w:val="{62409790-DB40-44EC-9C36-E35E8AE59FFE}"/>
      </w:docPartPr>
      <w:docPartBody>
        <w:p w:rsidR="009D676E" w:rsidRDefault="009D676E" w:rsidP="0020581A">
          <w:pPr>
            <w:pStyle w:val="C871DDCEB3104D8D8C9E4597A0BEC79C"/>
          </w:pPr>
          <w:r w:rsidRPr="00A36B2F">
            <w:t>Click here to enter text.</w:t>
          </w:r>
        </w:p>
      </w:docPartBody>
    </w:docPart>
    <w:docPart>
      <w:docPartPr>
        <w:name w:val="F7CE4C6BAD4842EAA06FC2A05DCBEE82"/>
        <w:category>
          <w:name w:val="General"/>
          <w:gallery w:val="placeholder"/>
        </w:category>
        <w:types>
          <w:type w:val="bbPlcHdr"/>
        </w:types>
        <w:behaviors>
          <w:behavior w:val="content"/>
        </w:behaviors>
        <w:guid w:val="{816FFC39-65EA-4A70-86D9-E36A6A6CEE3E}"/>
      </w:docPartPr>
      <w:docPartBody>
        <w:p w:rsidR="009D676E" w:rsidRDefault="009D676E" w:rsidP="0020581A">
          <w:pPr>
            <w:pStyle w:val="F7CE4C6BAD4842EAA06FC2A05DCBEE82"/>
          </w:pPr>
          <w:r w:rsidRPr="00A36B2F">
            <w:t>Click here to enter text.</w:t>
          </w:r>
        </w:p>
      </w:docPartBody>
    </w:docPart>
    <w:docPart>
      <w:docPartPr>
        <w:name w:val="B28A577744AB406AB8716B708F21857E"/>
        <w:category>
          <w:name w:val="General"/>
          <w:gallery w:val="placeholder"/>
        </w:category>
        <w:types>
          <w:type w:val="bbPlcHdr"/>
        </w:types>
        <w:behaviors>
          <w:behavior w:val="content"/>
        </w:behaviors>
        <w:guid w:val="{6DCF5AB2-D8FB-4CE2-BF98-E8804BDDB4C5}"/>
      </w:docPartPr>
      <w:docPartBody>
        <w:p w:rsidR="009D676E" w:rsidRDefault="009D676E" w:rsidP="0020581A">
          <w:pPr>
            <w:pStyle w:val="B28A577744AB406AB8716B708F21857E"/>
          </w:pPr>
          <w:r w:rsidRPr="00A36B2F">
            <w:t>Click here to enter text.</w:t>
          </w:r>
        </w:p>
      </w:docPartBody>
    </w:docPart>
    <w:docPart>
      <w:docPartPr>
        <w:name w:val="022AA441460A40AC92B60F2AB960134A"/>
        <w:category>
          <w:name w:val="General"/>
          <w:gallery w:val="placeholder"/>
        </w:category>
        <w:types>
          <w:type w:val="bbPlcHdr"/>
        </w:types>
        <w:behaviors>
          <w:behavior w:val="content"/>
        </w:behaviors>
        <w:guid w:val="{C015661B-6C16-4DA5-BCFD-F422F43B4292}"/>
      </w:docPartPr>
      <w:docPartBody>
        <w:p w:rsidR="009D676E" w:rsidRDefault="009D676E" w:rsidP="0020581A">
          <w:pPr>
            <w:pStyle w:val="022AA441460A40AC92B60F2AB960134A"/>
          </w:pPr>
          <w:r w:rsidRPr="00A36B2F">
            <w:t>Click here to enter text.</w:t>
          </w:r>
        </w:p>
      </w:docPartBody>
    </w:docPart>
    <w:docPart>
      <w:docPartPr>
        <w:name w:val="4E0F313F682248BEBCB12C94ABC844DB"/>
        <w:category>
          <w:name w:val="General"/>
          <w:gallery w:val="placeholder"/>
        </w:category>
        <w:types>
          <w:type w:val="bbPlcHdr"/>
        </w:types>
        <w:behaviors>
          <w:behavior w:val="content"/>
        </w:behaviors>
        <w:guid w:val="{5183754F-A614-4FF2-A83A-836F53C51BD2}"/>
      </w:docPartPr>
      <w:docPartBody>
        <w:p w:rsidR="009D676E" w:rsidRDefault="009D676E" w:rsidP="0020581A">
          <w:pPr>
            <w:pStyle w:val="4E0F313F682248BEBCB12C94ABC844DB"/>
          </w:pPr>
          <w:r w:rsidRPr="00A36B2F">
            <w:t>Click here to enter text.</w:t>
          </w:r>
        </w:p>
      </w:docPartBody>
    </w:docPart>
    <w:docPart>
      <w:docPartPr>
        <w:name w:val="1EA77B28ECD14213836C4498D876D55F"/>
        <w:category>
          <w:name w:val="General"/>
          <w:gallery w:val="placeholder"/>
        </w:category>
        <w:types>
          <w:type w:val="bbPlcHdr"/>
        </w:types>
        <w:behaviors>
          <w:behavior w:val="content"/>
        </w:behaviors>
        <w:guid w:val="{21ADCCDE-624A-4C74-8217-1E7440DCA79F}"/>
      </w:docPartPr>
      <w:docPartBody>
        <w:p w:rsidR="009D676E" w:rsidRDefault="009D676E" w:rsidP="0020581A">
          <w:pPr>
            <w:pStyle w:val="1EA77B28ECD14213836C4498D876D55F"/>
          </w:pPr>
          <w:r w:rsidRPr="00A36B2F">
            <w:t>Click here to enter text.</w:t>
          </w:r>
        </w:p>
      </w:docPartBody>
    </w:docPart>
    <w:docPart>
      <w:docPartPr>
        <w:name w:val="EB1CF122B6FC4473B9C0683C2625EFA6"/>
        <w:category>
          <w:name w:val="General"/>
          <w:gallery w:val="placeholder"/>
        </w:category>
        <w:types>
          <w:type w:val="bbPlcHdr"/>
        </w:types>
        <w:behaviors>
          <w:behavior w:val="content"/>
        </w:behaviors>
        <w:guid w:val="{8EAE5878-410E-4ACB-B7C9-A7DA48BF688B}"/>
      </w:docPartPr>
      <w:docPartBody>
        <w:p w:rsidR="009D676E" w:rsidRDefault="009D676E" w:rsidP="0020581A">
          <w:pPr>
            <w:pStyle w:val="EB1CF122B6FC4473B9C0683C2625EFA6"/>
          </w:pPr>
          <w:r w:rsidRPr="00A36B2F">
            <w:t>Click here to enter text.</w:t>
          </w:r>
        </w:p>
      </w:docPartBody>
    </w:docPart>
    <w:docPart>
      <w:docPartPr>
        <w:name w:val="76AD27DCAEA34A2BAF4957D8BB381335"/>
        <w:category>
          <w:name w:val="General"/>
          <w:gallery w:val="placeholder"/>
        </w:category>
        <w:types>
          <w:type w:val="bbPlcHdr"/>
        </w:types>
        <w:behaviors>
          <w:behavior w:val="content"/>
        </w:behaviors>
        <w:guid w:val="{E805DAB8-F187-4CCE-A182-D60152BDD681}"/>
      </w:docPartPr>
      <w:docPartBody>
        <w:p w:rsidR="009D676E" w:rsidRDefault="009D676E" w:rsidP="0020581A">
          <w:pPr>
            <w:pStyle w:val="76AD27DCAEA34A2BAF4957D8BB381335"/>
          </w:pPr>
          <w:r w:rsidRPr="00A36B2F">
            <w:t>Click here to enter text.</w:t>
          </w:r>
        </w:p>
      </w:docPartBody>
    </w:docPart>
    <w:docPart>
      <w:docPartPr>
        <w:name w:val="33D79CDEE9B344C79FD88C1AC806A0FD"/>
        <w:category>
          <w:name w:val="General"/>
          <w:gallery w:val="placeholder"/>
        </w:category>
        <w:types>
          <w:type w:val="bbPlcHdr"/>
        </w:types>
        <w:behaviors>
          <w:behavior w:val="content"/>
        </w:behaviors>
        <w:guid w:val="{77A1BDEC-AE24-495A-BA43-46EC3D671EC0}"/>
      </w:docPartPr>
      <w:docPartBody>
        <w:p w:rsidR="009D676E" w:rsidRDefault="009D676E" w:rsidP="0020581A">
          <w:pPr>
            <w:pStyle w:val="33D79CDEE9B344C79FD88C1AC806A0FD"/>
          </w:pPr>
          <w:r w:rsidRPr="00A36B2F">
            <w:t>Click here to enter text.</w:t>
          </w:r>
        </w:p>
      </w:docPartBody>
    </w:docPart>
    <w:docPart>
      <w:docPartPr>
        <w:name w:val="B62E23B7A74B4C2BB63D53F9A92ABEA3"/>
        <w:category>
          <w:name w:val="General"/>
          <w:gallery w:val="placeholder"/>
        </w:category>
        <w:types>
          <w:type w:val="bbPlcHdr"/>
        </w:types>
        <w:behaviors>
          <w:behavior w:val="content"/>
        </w:behaviors>
        <w:guid w:val="{8458F240-B733-463F-943F-AC05C85DB2C0}"/>
      </w:docPartPr>
      <w:docPartBody>
        <w:p w:rsidR="009D676E" w:rsidRDefault="009D676E" w:rsidP="0020581A">
          <w:pPr>
            <w:pStyle w:val="B62E23B7A74B4C2BB63D53F9A92ABEA3"/>
          </w:pPr>
          <w:r w:rsidRPr="00A36B2F">
            <w:t>Click here to enter text.</w:t>
          </w:r>
        </w:p>
      </w:docPartBody>
    </w:docPart>
    <w:docPart>
      <w:docPartPr>
        <w:name w:val="E676F86878FF4986BB706000E5D6CC56"/>
        <w:category>
          <w:name w:val="General"/>
          <w:gallery w:val="placeholder"/>
        </w:category>
        <w:types>
          <w:type w:val="bbPlcHdr"/>
        </w:types>
        <w:behaviors>
          <w:behavior w:val="content"/>
        </w:behaviors>
        <w:guid w:val="{43DD8363-5E44-4AFB-8BC8-138A6938DCC1}"/>
      </w:docPartPr>
      <w:docPartBody>
        <w:p w:rsidR="009D676E" w:rsidRDefault="009D676E" w:rsidP="0020581A">
          <w:pPr>
            <w:pStyle w:val="E676F86878FF4986BB706000E5D6CC56"/>
          </w:pPr>
          <w:r w:rsidRPr="00A36B2F">
            <w:t>Click here to enter text.</w:t>
          </w:r>
        </w:p>
      </w:docPartBody>
    </w:docPart>
    <w:docPart>
      <w:docPartPr>
        <w:name w:val="B3E65024F7434F2BA1BB1E832D886175"/>
        <w:category>
          <w:name w:val="General"/>
          <w:gallery w:val="placeholder"/>
        </w:category>
        <w:types>
          <w:type w:val="bbPlcHdr"/>
        </w:types>
        <w:behaviors>
          <w:behavior w:val="content"/>
        </w:behaviors>
        <w:guid w:val="{A325E703-9B2B-4E69-9261-543E48BD71D6}"/>
      </w:docPartPr>
      <w:docPartBody>
        <w:p w:rsidR="009D676E" w:rsidRDefault="009D676E" w:rsidP="0020581A">
          <w:pPr>
            <w:pStyle w:val="B3E65024F7434F2BA1BB1E832D886175"/>
          </w:pPr>
          <w:r w:rsidRPr="00A36B2F">
            <w:t>Click here to enter text.</w:t>
          </w:r>
        </w:p>
      </w:docPartBody>
    </w:docPart>
    <w:docPart>
      <w:docPartPr>
        <w:name w:val="EF5ACC130EB54BF887E40D61F35EF417"/>
        <w:category>
          <w:name w:val="General"/>
          <w:gallery w:val="placeholder"/>
        </w:category>
        <w:types>
          <w:type w:val="bbPlcHdr"/>
        </w:types>
        <w:behaviors>
          <w:behavior w:val="content"/>
        </w:behaviors>
        <w:guid w:val="{09524B27-4FBA-45D2-824F-4B16165BA3BF}"/>
      </w:docPartPr>
      <w:docPartBody>
        <w:p w:rsidR="009D676E" w:rsidRDefault="009D676E" w:rsidP="0020581A">
          <w:pPr>
            <w:pStyle w:val="EF5ACC130EB54BF887E40D61F35EF417"/>
          </w:pPr>
          <w:r w:rsidRPr="00A36B2F">
            <w:t>Click here to enter text.</w:t>
          </w:r>
        </w:p>
      </w:docPartBody>
    </w:docPart>
    <w:docPart>
      <w:docPartPr>
        <w:name w:val="FA0C5F74C3924EC498C2CD26F3D62C2D"/>
        <w:category>
          <w:name w:val="General"/>
          <w:gallery w:val="placeholder"/>
        </w:category>
        <w:types>
          <w:type w:val="bbPlcHdr"/>
        </w:types>
        <w:behaviors>
          <w:behavior w:val="content"/>
        </w:behaviors>
        <w:guid w:val="{694EA8AF-025B-47DA-9E9E-8DB4B5388C6B}"/>
      </w:docPartPr>
      <w:docPartBody>
        <w:p w:rsidR="009D676E" w:rsidRDefault="009D676E" w:rsidP="0020581A">
          <w:pPr>
            <w:pStyle w:val="FA0C5F74C3924EC498C2CD26F3D62C2D"/>
          </w:pPr>
          <w:r w:rsidRPr="00A36B2F">
            <w:t>Click here to enter text.</w:t>
          </w:r>
        </w:p>
      </w:docPartBody>
    </w:docPart>
    <w:docPart>
      <w:docPartPr>
        <w:name w:val="E8A6D4C072A54D9FA74B455D25560525"/>
        <w:category>
          <w:name w:val="General"/>
          <w:gallery w:val="placeholder"/>
        </w:category>
        <w:types>
          <w:type w:val="bbPlcHdr"/>
        </w:types>
        <w:behaviors>
          <w:behavior w:val="content"/>
        </w:behaviors>
        <w:guid w:val="{D7F423C1-0C48-4D75-89F4-9C7EE560CFB3}"/>
      </w:docPartPr>
      <w:docPartBody>
        <w:p w:rsidR="009D676E" w:rsidRDefault="009D676E" w:rsidP="0020581A">
          <w:pPr>
            <w:pStyle w:val="E8A6D4C072A54D9FA74B455D25560525"/>
          </w:pPr>
          <w:r w:rsidRPr="00A36B2F">
            <w:t>Click here to enter text.</w:t>
          </w:r>
        </w:p>
      </w:docPartBody>
    </w:docPart>
    <w:docPart>
      <w:docPartPr>
        <w:name w:val="11F540A289A8449292BCCB2C99468377"/>
        <w:category>
          <w:name w:val="General"/>
          <w:gallery w:val="placeholder"/>
        </w:category>
        <w:types>
          <w:type w:val="bbPlcHdr"/>
        </w:types>
        <w:behaviors>
          <w:behavior w:val="content"/>
        </w:behaviors>
        <w:guid w:val="{0406F7EB-3E7D-4DFA-813D-9BAB8D80E713}"/>
      </w:docPartPr>
      <w:docPartBody>
        <w:p w:rsidR="009D676E" w:rsidRDefault="009D676E" w:rsidP="0020581A">
          <w:pPr>
            <w:pStyle w:val="11F540A289A8449292BCCB2C99468377"/>
          </w:pPr>
          <w:r w:rsidRPr="00A36B2F">
            <w:t>Click here to enter text.</w:t>
          </w:r>
        </w:p>
      </w:docPartBody>
    </w:docPart>
    <w:docPart>
      <w:docPartPr>
        <w:name w:val="D981F077F46D43B49AA07B18551896D3"/>
        <w:category>
          <w:name w:val="General"/>
          <w:gallery w:val="placeholder"/>
        </w:category>
        <w:types>
          <w:type w:val="bbPlcHdr"/>
        </w:types>
        <w:behaviors>
          <w:behavior w:val="content"/>
        </w:behaviors>
        <w:guid w:val="{C8A8511A-3CAA-4CCF-ADF0-2E6C0BF3A616}"/>
      </w:docPartPr>
      <w:docPartBody>
        <w:p w:rsidR="009D676E" w:rsidRDefault="009D676E" w:rsidP="009D676E">
          <w:pPr>
            <w:pStyle w:val="D981F077F46D43B49AA07B18551896D35"/>
          </w:pPr>
          <w:r w:rsidRPr="00AD2590">
            <w:rPr>
              <w:rStyle w:val="PlaceholderText"/>
            </w:rPr>
            <w:t>Program Name</w:t>
          </w:r>
        </w:p>
      </w:docPartBody>
    </w:docPart>
    <w:docPart>
      <w:docPartPr>
        <w:name w:val="35273E8D8D674214B795778F2602E66B"/>
        <w:category>
          <w:name w:val="General"/>
          <w:gallery w:val="placeholder"/>
        </w:category>
        <w:types>
          <w:type w:val="bbPlcHdr"/>
        </w:types>
        <w:behaviors>
          <w:behavior w:val="content"/>
        </w:behaviors>
        <w:guid w:val="{9F405746-41CA-4822-9B43-7004070248F9}"/>
      </w:docPartPr>
      <w:docPartBody>
        <w:p w:rsidR="009D676E" w:rsidRDefault="009D676E" w:rsidP="009D676E">
          <w:pPr>
            <w:pStyle w:val="35273E8D8D674214B795778F2602E66B5"/>
          </w:pPr>
          <w:r w:rsidRPr="00AD2590">
            <w:rPr>
              <w:rStyle w:val="PlaceholderText"/>
            </w:rPr>
            <w:t>Date</w:t>
          </w:r>
        </w:p>
      </w:docPartBody>
    </w:docPart>
    <w:docPart>
      <w:docPartPr>
        <w:name w:val="EA6DF4C68F564FE0B85607289089AB0D"/>
        <w:category>
          <w:name w:val="General"/>
          <w:gallery w:val="placeholder"/>
        </w:category>
        <w:types>
          <w:type w:val="bbPlcHdr"/>
        </w:types>
        <w:behaviors>
          <w:behavior w:val="content"/>
        </w:behaviors>
        <w:guid w:val="{8AEE6B86-2529-454F-A419-FBE1AEDB72BD}"/>
      </w:docPartPr>
      <w:docPartBody>
        <w:p w:rsidR="009D676E" w:rsidRDefault="009D676E" w:rsidP="009D676E">
          <w:pPr>
            <w:pStyle w:val="EA6DF4C68F564FE0B85607289089AB0D"/>
          </w:pPr>
          <w:r w:rsidRPr="00C440DB">
            <w:rPr>
              <w:rStyle w:val="PlaceholderText"/>
            </w:rPr>
            <w:t>Click here to enter text.</w:t>
          </w:r>
        </w:p>
      </w:docPartBody>
    </w:docPart>
    <w:docPart>
      <w:docPartPr>
        <w:name w:val="26427D9E70624633B5A257AF6BDB4AD8"/>
        <w:category>
          <w:name w:val="General"/>
          <w:gallery w:val="placeholder"/>
        </w:category>
        <w:types>
          <w:type w:val="bbPlcHdr"/>
        </w:types>
        <w:behaviors>
          <w:behavior w:val="content"/>
        </w:behaviors>
        <w:guid w:val="{47E62ECB-A4DE-4E54-9D55-1D7ECF6F8950}"/>
      </w:docPartPr>
      <w:docPartBody>
        <w:p w:rsidR="009D676E" w:rsidRDefault="009D676E" w:rsidP="009D676E">
          <w:pPr>
            <w:pStyle w:val="26427D9E70624633B5A257AF6BDB4AD8"/>
          </w:pPr>
          <w:r>
            <w:t>Program Office</w:t>
          </w:r>
        </w:p>
      </w:docPartBody>
    </w:docPart>
    <w:docPart>
      <w:docPartPr>
        <w:name w:val="1E2D74FE159347C3BA7A1928C9130832"/>
        <w:category>
          <w:name w:val="General"/>
          <w:gallery w:val="placeholder"/>
        </w:category>
        <w:types>
          <w:type w:val="bbPlcHdr"/>
        </w:types>
        <w:behaviors>
          <w:behavior w:val="content"/>
        </w:behaviors>
        <w:guid w:val="{B281B273-3C0D-4F39-B3D2-0C52BE70C9EF}"/>
      </w:docPartPr>
      <w:docPartBody>
        <w:p w:rsidR="009D676E" w:rsidRDefault="009D676E" w:rsidP="009D676E">
          <w:pPr>
            <w:pStyle w:val="1E2D74FE159347C3BA7A1928C9130832"/>
          </w:pPr>
          <w:r w:rsidRPr="001450FB">
            <w:rPr>
              <w:rStyle w:val="PlaceholderText"/>
            </w:rPr>
            <w:t>Click here to enter text.</w:t>
          </w:r>
        </w:p>
      </w:docPartBody>
    </w:docPart>
    <w:docPart>
      <w:docPartPr>
        <w:name w:val="6B97C1BBDC7945D89FDC587880E922B5"/>
        <w:category>
          <w:name w:val="General"/>
          <w:gallery w:val="placeholder"/>
        </w:category>
        <w:types>
          <w:type w:val="bbPlcHdr"/>
        </w:types>
        <w:behaviors>
          <w:behavior w:val="content"/>
        </w:behaviors>
        <w:guid w:val="{371187F7-D0F6-40A0-94E7-D645FF4ED48A}"/>
      </w:docPartPr>
      <w:docPartBody>
        <w:p w:rsidR="009D676E" w:rsidRDefault="009D676E" w:rsidP="009D676E">
          <w:pPr>
            <w:pStyle w:val="6B97C1BBDC7945D89FDC587880E922B55"/>
          </w:pPr>
          <w:r w:rsidRPr="00AF0BC9">
            <w:rPr>
              <w:rStyle w:val="Addm-InputStyleChar"/>
            </w:rPr>
            <w:t xml:space="preserve">Click here to enter distribution letter and </w:t>
          </w:r>
          <w:r>
            <w:rPr>
              <w:rStyle w:val="Addm-InputStyleChar"/>
            </w:rPr>
            <w:t>explanation (e.g.; “</w:t>
          </w:r>
          <w:r w:rsidRPr="00AF0BC9">
            <w:rPr>
              <w:rStyle w:val="Addm-InputStyleChar"/>
            </w:rPr>
            <w:t>A.  Approved for public release; distribution is unlimited”).  Distribution statement reference http://www.dtic.mil/dtic/submit/guidance/distribstatement.html.</w:t>
          </w:r>
        </w:p>
      </w:docPartBody>
    </w:docPart>
    <w:docPart>
      <w:docPartPr>
        <w:name w:val="03740CEE569E4C2EA8EDB122233B52B7"/>
        <w:category>
          <w:name w:val="General"/>
          <w:gallery w:val="placeholder"/>
        </w:category>
        <w:types>
          <w:type w:val="bbPlcHdr"/>
        </w:types>
        <w:behaviors>
          <w:behavior w:val="content"/>
        </w:behaviors>
        <w:guid w:val="{015A5F15-D08D-459F-A15A-3318430BC2AF}"/>
      </w:docPartPr>
      <w:docPartBody>
        <w:p w:rsidR="009D676E" w:rsidRDefault="009D676E" w:rsidP="009D676E">
          <w:pPr>
            <w:pStyle w:val="03740CEE569E4C2EA8EDB122233B52B7"/>
          </w:pPr>
          <w:r>
            <w:t>ACRONYM</w:t>
          </w:r>
        </w:p>
      </w:docPartBody>
    </w:docPart>
    <w:docPart>
      <w:docPartPr>
        <w:name w:val="35233D1723394B47AC00F3CEE599C651"/>
        <w:category>
          <w:name w:val="General"/>
          <w:gallery w:val="placeholder"/>
        </w:category>
        <w:types>
          <w:type w:val="bbPlcHdr"/>
        </w:types>
        <w:behaviors>
          <w:behavior w:val="content"/>
        </w:behaviors>
        <w:guid w:val="{742713DE-7321-44EA-9D13-4E79FCC4F23F}"/>
      </w:docPartPr>
      <w:docPartBody>
        <w:p w:rsidR="009D676E" w:rsidRDefault="009D676E" w:rsidP="009D676E">
          <w:pPr>
            <w:pStyle w:val="35233D1723394B47AC00F3CEE599C6514"/>
          </w:pPr>
          <w:r>
            <w:rPr>
              <w:b/>
            </w:rPr>
            <w:t>ACAT Level</w:t>
          </w:r>
        </w:p>
      </w:docPartBody>
    </w:docPart>
    <w:docPart>
      <w:docPartPr>
        <w:name w:val="22AD054043EC4F328B116B18FA923EC5"/>
        <w:category>
          <w:name w:val="General"/>
          <w:gallery w:val="placeholder"/>
        </w:category>
        <w:types>
          <w:type w:val="bbPlcHdr"/>
        </w:types>
        <w:behaviors>
          <w:behavior w:val="content"/>
        </w:behaviors>
        <w:guid w:val="{D93AEC70-0C27-4A35-88A4-FB9EEF7F2918}"/>
      </w:docPartPr>
      <w:docPartBody>
        <w:p w:rsidR="009D676E" w:rsidRDefault="009D676E" w:rsidP="009D676E">
          <w:pPr>
            <w:pStyle w:val="22AD054043EC4F328B116B18FA923EC5"/>
          </w:pPr>
          <w:r>
            <w:t>Xxxxx</w:t>
          </w:r>
        </w:p>
      </w:docPartBody>
    </w:docPart>
    <w:docPart>
      <w:docPartPr>
        <w:name w:val="AE02B48A25A14EAB9DA65DD0618BC171"/>
        <w:category>
          <w:name w:val="General"/>
          <w:gallery w:val="placeholder"/>
        </w:category>
        <w:types>
          <w:type w:val="bbPlcHdr"/>
        </w:types>
        <w:behaviors>
          <w:behavior w:val="content"/>
        </w:behaviors>
        <w:guid w:val="{DDAB5721-001E-4E28-AA1D-33FF60A58F80}"/>
      </w:docPartPr>
      <w:docPartBody>
        <w:p w:rsidR="009D676E" w:rsidRDefault="009D676E" w:rsidP="009D676E">
          <w:pPr>
            <w:pStyle w:val="AE02B48A25A14EAB9DA65DD0618BC171"/>
          </w:pPr>
          <w:r w:rsidRPr="00A36B2F">
            <w:t>Click here to enter text.</w:t>
          </w:r>
        </w:p>
      </w:docPartBody>
    </w:docPart>
    <w:docPart>
      <w:docPartPr>
        <w:name w:val="A7B381C7E11E4ACD9F2BEB0417937EB2"/>
        <w:category>
          <w:name w:val="General"/>
          <w:gallery w:val="placeholder"/>
        </w:category>
        <w:types>
          <w:type w:val="bbPlcHdr"/>
        </w:types>
        <w:behaviors>
          <w:behavior w:val="content"/>
        </w:behaviors>
        <w:guid w:val="{E5B60027-7ACE-4EBD-9C12-589B04F05972}"/>
      </w:docPartPr>
      <w:docPartBody>
        <w:p w:rsidR="009D676E" w:rsidRDefault="009D676E" w:rsidP="009D676E">
          <w:pPr>
            <w:pStyle w:val="A7B381C7E11E4ACD9F2BEB0417937EB2"/>
          </w:pPr>
          <w:r w:rsidRPr="00A36B2F">
            <w:t>Click here to enter text.</w:t>
          </w:r>
        </w:p>
      </w:docPartBody>
    </w:docPart>
    <w:docPart>
      <w:docPartPr>
        <w:name w:val="DB381F868FC04D3B8303114F4A606613"/>
        <w:category>
          <w:name w:val="General"/>
          <w:gallery w:val="placeholder"/>
        </w:category>
        <w:types>
          <w:type w:val="bbPlcHdr"/>
        </w:types>
        <w:behaviors>
          <w:behavior w:val="content"/>
        </w:behaviors>
        <w:guid w:val="{05D054EB-7644-4FA9-B4A6-CD0362EF9C89}"/>
      </w:docPartPr>
      <w:docPartBody>
        <w:p w:rsidR="009D676E" w:rsidRDefault="009D676E" w:rsidP="009D676E">
          <w:pPr>
            <w:pStyle w:val="DB381F868FC04D3B8303114F4A606613"/>
          </w:pPr>
          <w:r w:rsidRPr="00A36B2F">
            <w:t>Click here to enter text.</w:t>
          </w:r>
        </w:p>
      </w:docPartBody>
    </w:docPart>
    <w:docPart>
      <w:docPartPr>
        <w:name w:val="54065E6A5758407A85054E1955762026"/>
        <w:category>
          <w:name w:val="General"/>
          <w:gallery w:val="placeholder"/>
        </w:category>
        <w:types>
          <w:type w:val="bbPlcHdr"/>
        </w:types>
        <w:behaviors>
          <w:behavior w:val="content"/>
        </w:behaviors>
        <w:guid w:val="{98A50A44-DE33-469F-A9BD-1FE3158D5B6E}"/>
      </w:docPartPr>
      <w:docPartBody>
        <w:p w:rsidR="009D676E" w:rsidRDefault="009D676E" w:rsidP="009D676E">
          <w:pPr>
            <w:pStyle w:val="54065E6A5758407A85054E1955762026"/>
          </w:pPr>
          <w:r w:rsidRPr="00A36B2F">
            <w:t>Click here to enter text.</w:t>
          </w:r>
        </w:p>
      </w:docPartBody>
    </w:docPart>
    <w:docPart>
      <w:docPartPr>
        <w:name w:val="30AEB05FA25E49CD90A1C047727A62C2"/>
        <w:category>
          <w:name w:val="General"/>
          <w:gallery w:val="placeholder"/>
        </w:category>
        <w:types>
          <w:type w:val="bbPlcHdr"/>
        </w:types>
        <w:behaviors>
          <w:behavior w:val="content"/>
        </w:behaviors>
        <w:guid w:val="{B0DCC83A-22D6-422C-980B-41B4CD6CA4A6}"/>
      </w:docPartPr>
      <w:docPartBody>
        <w:p w:rsidR="003A3DFE" w:rsidRDefault="009D676E" w:rsidP="009D676E">
          <w:pPr>
            <w:pStyle w:val="30AEB05FA25E49CD90A1C047727A62C2"/>
          </w:pPr>
          <w:r w:rsidRPr="00A36B2F">
            <w:t>Click here to enter text.</w:t>
          </w:r>
        </w:p>
      </w:docPartBody>
    </w:docPart>
    <w:docPart>
      <w:docPartPr>
        <w:name w:val="DC9B6DF4753D41038430792B39B6280E"/>
        <w:category>
          <w:name w:val="General"/>
          <w:gallery w:val="placeholder"/>
        </w:category>
        <w:types>
          <w:type w:val="bbPlcHdr"/>
        </w:types>
        <w:behaviors>
          <w:behavior w:val="content"/>
        </w:behaviors>
        <w:guid w:val="{8A3CBA7C-8635-4C96-91B7-C382367AEFEB}"/>
      </w:docPartPr>
      <w:docPartBody>
        <w:p w:rsidR="003A3DFE" w:rsidRDefault="009D676E" w:rsidP="009D676E">
          <w:pPr>
            <w:pStyle w:val="DC9B6DF4753D41038430792B39B6280E"/>
          </w:pPr>
          <w:r w:rsidRPr="00A36B2F">
            <w:t>Click here to enter text.</w:t>
          </w:r>
        </w:p>
      </w:docPartBody>
    </w:docPart>
    <w:docPart>
      <w:docPartPr>
        <w:name w:val="30A7D832FC054E22AF79C4C9CC48C55F"/>
        <w:category>
          <w:name w:val="General"/>
          <w:gallery w:val="placeholder"/>
        </w:category>
        <w:types>
          <w:type w:val="bbPlcHdr"/>
        </w:types>
        <w:behaviors>
          <w:behavior w:val="content"/>
        </w:behaviors>
        <w:guid w:val="{F682B4B4-C152-4C9E-AC3F-B372B7837705}"/>
      </w:docPartPr>
      <w:docPartBody>
        <w:p w:rsidR="003A3DFE" w:rsidRDefault="009D676E" w:rsidP="009D676E">
          <w:pPr>
            <w:pStyle w:val="30A7D832FC054E22AF79C4C9CC48C55F"/>
          </w:pPr>
          <w:r w:rsidRPr="00A36B2F">
            <w:t>Click here to enter text.</w:t>
          </w:r>
        </w:p>
      </w:docPartBody>
    </w:docPart>
    <w:docPart>
      <w:docPartPr>
        <w:name w:val="246E8E62C1FD47EDBBA9D6C80640AED2"/>
        <w:category>
          <w:name w:val="General"/>
          <w:gallery w:val="placeholder"/>
        </w:category>
        <w:types>
          <w:type w:val="bbPlcHdr"/>
        </w:types>
        <w:behaviors>
          <w:behavior w:val="content"/>
        </w:behaviors>
        <w:guid w:val="{A6A6E574-AAF5-45A9-A496-9A49B307E0F7}"/>
      </w:docPartPr>
      <w:docPartBody>
        <w:p w:rsidR="003A3DFE" w:rsidRDefault="009D676E" w:rsidP="009D676E">
          <w:pPr>
            <w:pStyle w:val="246E8E62C1FD47EDBBA9D6C80640AED2"/>
          </w:pPr>
          <w:r w:rsidRPr="00A36B2F">
            <w:t>Click here to enter text.</w:t>
          </w:r>
        </w:p>
      </w:docPartBody>
    </w:docPart>
    <w:docPart>
      <w:docPartPr>
        <w:name w:val="E736D70F8E6548DDA2F658A625B304C7"/>
        <w:category>
          <w:name w:val="General"/>
          <w:gallery w:val="placeholder"/>
        </w:category>
        <w:types>
          <w:type w:val="bbPlcHdr"/>
        </w:types>
        <w:behaviors>
          <w:behavior w:val="content"/>
        </w:behaviors>
        <w:guid w:val="{9FED008B-7BDC-41B7-B425-EFE60DEBAC75}"/>
      </w:docPartPr>
      <w:docPartBody>
        <w:p w:rsidR="003A3DFE" w:rsidRDefault="009D676E" w:rsidP="009D676E">
          <w:pPr>
            <w:pStyle w:val="E736D70F8E6548DDA2F658A625B304C7"/>
          </w:pPr>
          <w:r w:rsidRPr="00A36B2F">
            <w:t>Click here to enter text.</w:t>
          </w:r>
        </w:p>
      </w:docPartBody>
    </w:docPart>
    <w:docPart>
      <w:docPartPr>
        <w:name w:val="D98EB5D630094910ABC3A0C3A116005E"/>
        <w:category>
          <w:name w:val="General"/>
          <w:gallery w:val="placeholder"/>
        </w:category>
        <w:types>
          <w:type w:val="bbPlcHdr"/>
        </w:types>
        <w:behaviors>
          <w:behavior w:val="content"/>
        </w:behaviors>
        <w:guid w:val="{3D5C642B-6591-4BD6-9D3F-7F86A81ABBB5}"/>
      </w:docPartPr>
      <w:docPartBody>
        <w:p w:rsidR="003A3DFE" w:rsidRDefault="009D676E" w:rsidP="009D676E">
          <w:pPr>
            <w:pStyle w:val="D98EB5D630094910ABC3A0C3A116005E"/>
          </w:pPr>
          <w:r w:rsidRPr="00A36B2F">
            <w:t>Click here to enter text.</w:t>
          </w:r>
        </w:p>
      </w:docPartBody>
    </w:docPart>
    <w:docPart>
      <w:docPartPr>
        <w:name w:val="10A63EBC41A04A918D0AEDCADA10AA78"/>
        <w:category>
          <w:name w:val="General"/>
          <w:gallery w:val="placeholder"/>
        </w:category>
        <w:types>
          <w:type w:val="bbPlcHdr"/>
        </w:types>
        <w:behaviors>
          <w:behavior w:val="content"/>
        </w:behaviors>
        <w:guid w:val="{232E970B-8925-4377-9DFF-B76DC66345D2}"/>
      </w:docPartPr>
      <w:docPartBody>
        <w:p w:rsidR="003A3DFE" w:rsidRDefault="009D676E" w:rsidP="009D676E">
          <w:pPr>
            <w:pStyle w:val="10A63EBC41A04A918D0AEDCADA10AA78"/>
          </w:pPr>
          <w:r w:rsidRPr="00A36B2F">
            <w:t>Click here to enter text.</w:t>
          </w:r>
        </w:p>
      </w:docPartBody>
    </w:docPart>
    <w:docPart>
      <w:docPartPr>
        <w:name w:val="952BDF33667046C0995DE01EE90DFCC4"/>
        <w:category>
          <w:name w:val="General"/>
          <w:gallery w:val="placeholder"/>
        </w:category>
        <w:types>
          <w:type w:val="bbPlcHdr"/>
        </w:types>
        <w:behaviors>
          <w:behavior w:val="content"/>
        </w:behaviors>
        <w:guid w:val="{BDF2FB83-9CAA-4EF8-9377-99E0C2142E95}"/>
      </w:docPartPr>
      <w:docPartBody>
        <w:p w:rsidR="003A3DFE" w:rsidRDefault="009D676E" w:rsidP="009D676E">
          <w:pPr>
            <w:pStyle w:val="952BDF33667046C0995DE01EE90DFCC4"/>
          </w:pPr>
          <w:r w:rsidRPr="00A36B2F">
            <w:t>Click here to enter text.</w:t>
          </w:r>
        </w:p>
      </w:docPartBody>
    </w:docPart>
    <w:docPart>
      <w:docPartPr>
        <w:name w:val="526476DE816F4BEF8EE5FCC311531173"/>
        <w:category>
          <w:name w:val="General"/>
          <w:gallery w:val="placeholder"/>
        </w:category>
        <w:types>
          <w:type w:val="bbPlcHdr"/>
        </w:types>
        <w:behaviors>
          <w:behavior w:val="content"/>
        </w:behaviors>
        <w:guid w:val="{EBB470A3-0C82-48E1-B3AD-AC445731C92E}"/>
      </w:docPartPr>
      <w:docPartBody>
        <w:p w:rsidR="003A3DFE" w:rsidRDefault="009D676E" w:rsidP="009D676E">
          <w:pPr>
            <w:pStyle w:val="526476DE816F4BEF8EE5FCC311531173"/>
          </w:pPr>
          <w:r w:rsidRPr="00A36B2F">
            <w:t>Click here to enter text.</w:t>
          </w:r>
        </w:p>
      </w:docPartBody>
    </w:docPart>
    <w:docPart>
      <w:docPartPr>
        <w:name w:val="03BD9CCCDF6649E8BB5DF4B3107220AF"/>
        <w:category>
          <w:name w:val="General"/>
          <w:gallery w:val="placeholder"/>
        </w:category>
        <w:types>
          <w:type w:val="bbPlcHdr"/>
        </w:types>
        <w:behaviors>
          <w:behavior w:val="content"/>
        </w:behaviors>
        <w:guid w:val="{20962EEF-7B7B-468B-A0B8-E9F02A8EA07E}"/>
      </w:docPartPr>
      <w:docPartBody>
        <w:p w:rsidR="003A3DFE" w:rsidRDefault="009D676E" w:rsidP="009D676E">
          <w:pPr>
            <w:pStyle w:val="03BD9CCCDF6649E8BB5DF4B3107220AF"/>
          </w:pPr>
          <w:r w:rsidRPr="00A36B2F">
            <w:t>Click here to enter text.</w:t>
          </w:r>
        </w:p>
      </w:docPartBody>
    </w:docPart>
    <w:docPart>
      <w:docPartPr>
        <w:name w:val="4C270EC2930E45F38FAB0D2340935028"/>
        <w:category>
          <w:name w:val="General"/>
          <w:gallery w:val="placeholder"/>
        </w:category>
        <w:types>
          <w:type w:val="bbPlcHdr"/>
        </w:types>
        <w:behaviors>
          <w:behavior w:val="content"/>
        </w:behaviors>
        <w:guid w:val="{AE1CC69D-353C-4BBC-88EE-C1EAD02811BA}"/>
      </w:docPartPr>
      <w:docPartBody>
        <w:p w:rsidR="003A3DFE" w:rsidRDefault="009D676E" w:rsidP="009D676E">
          <w:pPr>
            <w:pStyle w:val="4C270EC2930E45F38FAB0D2340935028"/>
          </w:pPr>
          <w:r w:rsidRPr="00A36B2F">
            <w:t>Click here to enter text.</w:t>
          </w:r>
        </w:p>
      </w:docPartBody>
    </w:docPart>
    <w:docPart>
      <w:docPartPr>
        <w:name w:val="84142EFC1B1B4EF18663A01783576BB7"/>
        <w:category>
          <w:name w:val="General"/>
          <w:gallery w:val="placeholder"/>
        </w:category>
        <w:types>
          <w:type w:val="bbPlcHdr"/>
        </w:types>
        <w:behaviors>
          <w:behavior w:val="content"/>
        </w:behaviors>
        <w:guid w:val="{AD7229D8-9B64-4FBA-A6E5-872546733E5B}"/>
      </w:docPartPr>
      <w:docPartBody>
        <w:p w:rsidR="003A3DFE" w:rsidRDefault="009D676E" w:rsidP="009D676E">
          <w:pPr>
            <w:pStyle w:val="84142EFC1B1B4EF18663A01783576BB7"/>
          </w:pPr>
          <w:r w:rsidRPr="00A36B2F">
            <w:t xml:space="preserve">Click here to enter </w:t>
          </w:r>
          <w:r>
            <w:t>matrix</w:t>
          </w:r>
          <w:r w:rsidRPr="00A36B2F">
            <w:t>.</w:t>
          </w:r>
        </w:p>
      </w:docPartBody>
    </w:docPart>
    <w:docPart>
      <w:docPartPr>
        <w:name w:val="3843767EB0464D52A0DCA0199D169D54"/>
        <w:category>
          <w:name w:val="General"/>
          <w:gallery w:val="placeholder"/>
        </w:category>
        <w:types>
          <w:type w:val="bbPlcHdr"/>
        </w:types>
        <w:behaviors>
          <w:behavior w:val="content"/>
        </w:behaviors>
        <w:guid w:val="{48F36193-6CEF-4CF7-BE6E-BA24588F9092}"/>
      </w:docPartPr>
      <w:docPartBody>
        <w:p w:rsidR="003A3DFE" w:rsidRDefault="009D676E" w:rsidP="009D676E">
          <w:pPr>
            <w:pStyle w:val="3843767EB0464D52A0DCA0199D169D54"/>
          </w:pPr>
          <w:r w:rsidRPr="00A36B2F">
            <w:t>Click here to enter text.</w:t>
          </w:r>
        </w:p>
      </w:docPartBody>
    </w:docPart>
    <w:docPart>
      <w:docPartPr>
        <w:name w:val="807517545DAC43FF8135DDFAD562EBE2"/>
        <w:category>
          <w:name w:val="General"/>
          <w:gallery w:val="placeholder"/>
        </w:category>
        <w:types>
          <w:type w:val="bbPlcHdr"/>
        </w:types>
        <w:behaviors>
          <w:behavior w:val="content"/>
        </w:behaviors>
        <w:guid w:val="{22F1F471-E6BD-4EBF-BEB8-33C63360D7D3}"/>
      </w:docPartPr>
      <w:docPartBody>
        <w:p w:rsidR="003A3DFE" w:rsidRDefault="009D676E" w:rsidP="009D676E">
          <w:pPr>
            <w:pStyle w:val="807517545DAC43FF8135DDFAD562EBE2"/>
          </w:pPr>
          <w:r w:rsidRPr="00A36B2F">
            <w:t>Click here to enter text.</w:t>
          </w:r>
        </w:p>
      </w:docPartBody>
    </w:docPart>
    <w:docPart>
      <w:docPartPr>
        <w:name w:val="FE304FAD76F74691B970B4C2FCFD9830"/>
        <w:category>
          <w:name w:val="General"/>
          <w:gallery w:val="placeholder"/>
        </w:category>
        <w:types>
          <w:type w:val="bbPlcHdr"/>
        </w:types>
        <w:behaviors>
          <w:behavior w:val="content"/>
        </w:behaviors>
        <w:guid w:val="{558CF325-2365-45C6-91D2-FA0F12FC1540}"/>
      </w:docPartPr>
      <w:docPartBody>
        <w:p w:rsidR="003A3DFE" w:rsidRDefault="009D676E" w:rsidP="009D676E">
          <w:pPr>
            <w:pStyle w:val="FE304FAD76F74691B970B4C2FCFD9830"/>
          </w:pPr>
          <w:r w:rsidRPr="00A36B2F">
            <w:t>Click here to enter text.</w:t>
          </w:r>
        </w:p>
      </w:docPartBody>
    </w:docPart>
    <w:docPart>
      <w:docPartPr>
        <w:name w:val="C09326343D7F4FC8BA7C5E1815E8E4AE"/>
        <w:category>
          <w:name w:val="General"/>
          <w:gallery w:val="placeholder"/>
        </w:category>
        <w:types>
          <w:type w:val="bbPlcHdr"/>
        </w:types>
        <w:behaviors>
          <w:behavior w:val="content"/>
        </w:behaviors>
        <w:guid w:val="{6555D0FE-AEA0-43DA-AB80-0CFC205BBE92}"/>
      </w:docPartPr>
      <w:docPartBody>
        <w:p w:rsidR="003A3DFE" w:rsidRDefault="009D676E" w:rsidP="009D676E">
          <w:pPr>
            <w:pStyle w:val="C09326343D7F4FC8BA7C5E1815E8E4AE"/>
          </w:pPr>
          <w:r w:rsidRPr="00A36B2F">
            <w:t>Click here to enter text.</w:t>
          </w:r>
        </w:p>
      </w:docPartBody>
    </w:docPart>
    <w:docPart>
      <w:docPartPr>
        <w:name w:val="A13865B251BD4273B9B65750CA87AB05"/>
        <w:category>
          <w:name w:val="General"/>
          <w:gallery w:val="placeholder"/>
        </w:category>
        <w:types>
          <w:type w:val="bbPlcHdr"/>
        </w:types>
        <w:behaviors>
          <w:behavior w:val="content"/>
        </w:behaviors>
        <w:guid w:val="{E66ABF3C-AEEC-4734-97CB-EACEDFAA98B0}"/>
      </w:docPartPr>
      <w:docPartBody>
        <w:p w:rsidR="003A3DFE" w:rsidRDefault="009D676E" w:rsidP="009D676E">
          <w:pPr>
            <w:pStyle w:val="A13865B251BD4273B9B65750CA87AB05"/>
          </w:pPr>
          <w:r w:rsidRPr="00A36B2F">
            <w:t>Click here to enter text.</w:t>
          </w:r>
        </w:p>
      </w:docPartBody>
    </w:docPart>
    <w:docPart>
      <w:docPartPr>
        <w:name w:val="0CB28D573907488988F2C1EE28933AC7"/>
        <w:category>
          <w:name w:val="General"/>
          <w:gallery w:val="placeholder"/>
        </w:category>
        <w:types>
          <w:type w:val="bbPlcHdr"/>
        </w:types>
        <w:behaviors>
          <w:behavior w:val="content"/>
        </w:behaviors>
        <w:guid w:val="{2469CB78-5A28-47CA-A531-6E9F08E6537F}"/>
      </w:docPartPr>
      <w:docPartBody>
        <w:p w:rsidR="003A3DFE" w:rsidRDefault="009D676E" w:rsidP="009D676E">
          <w:pPr>
            <w:pStyle w:val="0CB28D573907488988F2C1EE28933AC7"/>
          </w:pPr>
          <w:r w:rsidRPr="00A36B2F">
            <w:t>Click here to enter text.</w:t>
          </w:r>
        </w:p>
      </w:docPartBody>
    </w:docPart>
    <w:docPart>
      <w:docPartPr>
        <w:name w:val="378D984C0E0C472089BB1892A2EB031F"/>
        <w:category>
          <w:name w:val="General"/>
          <w:gallery w:val="placeholder"/>
        </w:category>
        <w:types>
          <w:type w:val="bbPlcHdr"/>
        </w:types>
        <w:behaviors>
          <w:behavior w:val="content"/>
        </w:behaviors>
        <w:guid w:val="{1F6F80A2-4E8D-4708-BF53-E310713AC60A}"/>
      </w:docPartPr>
      <w:docPartBody>
        <w:p w:rsidR="003A3DFE" w:rsidRDefault="009D676E" w:rsidP="009D676E">
          <w:pPr>
            <w:pStyle w:val="378D984C0E0C472089BB1892A2EB031F"/>
          </w:pPr>
          <w:r w:rsidRPr="00A36B2F">
            <w:t>Click here to enter text.</w:t>
          </w:r>
        </w:p>
      </w:docPartBody>
    </w:docPart>
    <w:docPart>
      <w:docPartPr>
        <w:name w:val="A7C8DBF209554B1A99C3AFEF220726E2"/>
        <w:category>
          <w:name w:val="General"/>
          <w:gallery w:val="placeholder"/>
        </w:category>
        <w:types>
          <w:type w:val="bbPlcHdr"/>
        </w:types>
        <w:behaviors>
          <w:behavior w:val="content"/>
        </w:behaviors>
        <w:guid w:val="{6E27DEE0-2BEE-40ED-AE52-D29335953687}"/>
      </w:docPartPr>
      <w:docPartBody>
        <w:p w:rsidR="003A3DFE" w:rsidRDefault="009D676E" w:rsidP="009D676E">
          <w:pPr>
            <w:pStyle w:val="A7C8DBF209554B1A99C3AFEF220726E2"/>
          </w:pPr>
          <w:r w:rsidRPr="00A36B2F">
            <w:t>Click here to enter text.</w:t>
          </w:r>
        </w:p>
      </w:docPartBody>
    </w:docPart>
    <w:docPart>
      <w:docPartPr>
        <w:name w:val="EAB9978E4B0F48279A9F7FA7A57FA9CC"/>
        <w:category>
          <w:name w:val="General"/>
          <w:gallery w:val="placeholder"/>
        </w:category>
        <w:types>
          <w:type w:val="bbPlcHdr"/>
        </w:types>
        <w:behaviors>
          <w:behavior w:val="content"/>
        </w:behaviors>
        <w:guid w:val="{0906BCFD-2FA6-4721-9284-7D8A7A015F0D}"/>
      </w:docPartPr>
      <w:docPartBody>
        <w:p w:rsidR="003A3DFE" w:rsidRDefault="009D676E" w:rsidP="009D676E">
          <w:pPr>
            <w:pStyle w:val="EAB9978E4B0F48279A9F7FA7A57FA9CC"/>
          </w:pPr>
          <w:r w:rsidRPr="00A36B2F">
            <w:t>Click here to enter text.</w:t>
          </w:r>
        </w:p>
      </w:docPartBody>
    </w:docPart>
    <w:docPart>
      <w:docPartPr>
        <w:name w:val="8A3B47D1B6ED45F9B1F7670E98154136"/>
        <w:category>
          <w:name w:val="General"/>
          <w:gallery w:val="placeholder"/>
        </w:category>
        <w:types>
          <w:type w:val="bbPlcHdr"/>
        </w:types>
        <w:behaviors>
          <w:behavior w:val="content"/>
        </w:behaviors>
        <w:guid w:val="{24DE149C-3AC7-484D-B2CB-095F6213A7C1}"/>
      </w:docPartPr>
      <w:docPartBody>
        <w:p w:rsidR="003A3DFE" w:rsidRDefault="009D676E" w:rsidP="009D676E">
          <w:pPr>
            <w:pStyle w:val="8A3B47D1B6ED45F9B1F7670E98154136"/>
          </w:pPr>
          <w:r w:rsidRPr="00A36B2F">
            <w:t>Click here to enter text.</w:t>
          </w:r>
        </w:p>
      </w:docPartBody>
    </w:docPart>
    <w:docPart>
      <w:docPartPr>
        <w:name w:val="C6DB96229C5F48A0B7EBD74C2F153334"/>
        <w:category>
          <w:name w:val="General"/>
          <w:gallery w:val="placeholder"/>
        </w:category>
        <w:types>
          <w:type w:val="bbPlcHdr"/>
        </w:types>
        <w:behaviors>
          <w:behavior w:val="content"/>
        </w:behaviors>
        <w:guid w:val="{860AD797-8BEC-41ED-99A9-6EA61C7798DF}"/>
      </w:docPartPr>
      <w:docPartBody>
        <w:p w:rsidR="003A3DFE" w:rsidRDefault="009D676E" w:rsidP="009D676E">
          <w:pPr>
            <w:pStyle w:val="C6DB96229C5F48A0B7EBD74C2F153334"/>
          </w:pPr>
          <w:r w:rsidRPr="00A36B2F">
            <w:t>Click here to enter text.</w:t>
          </w:r>
        </w:p>
      </w:docPartBody>
    </w:docPart>
    <w:docPart>
      <w:docPartPr>
        <w:name w:val="2C96094452D14B6AAB61355146C122C5"/>
        <w:category>
          <w:name w:val="General"/>
          <w:gallery w:val="placeholder"/>
        </w:category>
        <w:types>
          <w:type w:val="bbPlcHdr"/>
        </w:types>
        <w:behaviors>
          <w:behavior w:val="content"/>
        </w:behaviors>
        <w:guid w:val="{DCFEB1FF-3BCF-443B-8272-41F69C6874C6}"/>
      </w:docPartPr>
      <w:docPartBody>
        <w:p w:rsidR="003A3DFE" w:rsidRDefault="009D676E" w:rsidP="009D676E">
          <w:pPr>
            <w:pStyle w:val="2C96094452D14B6AAB61355146C122C5"/>
          </w:pPr>
          <w:r w:rsidRPr="00A36B2F">
            <w:t>Click here to enter text.</w:t>
          </w:r>
        </w:p>
      </w:docPartBody>
    </w:docPart>
    <w:docPart>
      <w:docPartPr>
        <w:name w:val="7C5D0B599AC74746B00FB0BD606F9DD6"/>
        <w:category>
          <w:name w:val="General"/>
          <w:gallery w:val="placeholder"/>
        </w:category>
        <w:types>
          <w:type w:val="bbPlcHdr"/>
        </w:types>
        <w:behaviors>
          <w:behavior w:val="content"/>
        </w:behaviors>
        <w:guid w:val="{82170774-F5E4-452B-9027-C4BC68EEB4A8}"/>
      </w:docPartPr>
      <w:docPartBody>
        <w:p w:rsidR="003A3DFE" w:rsidRDefault="009D676E" w:rsidP="009D676E">
          <w:pPr>
            <w:pStyle w:val="7C5D0B599AC74746B00FB0BD606F9DD6"/>
          </w:pPr>
          <w:r w:rsidRPr="00A36B2F">
            <w:t>Click here to enter text.</w:t>
          </w:r>
        </w:p>
      </w:docPartBody>
    </w:docPart>
    <w:docPart>
      <w:docPartPr>
        <w:name w:val="47981EE3382D4EE58889D8335F82D4C5"/>
        <w:category>
          <w:name w:val="General"/>
          <w:gallery w:val="placeholder"/>
        </w:category>
        <w:types>
          <w:type w:val="bbPlcHdr"/>
        </w:types>
        <w:behaviors>
          <w:behavior w:val="content"/>
        </w:behaviors>
        <w:guid w:val="{334C98D6-6F8C-4BBA-87E8-A0EACE88E971}"/>
      </w:docPartPr>
      <w:docPartBody>
        <w:p w:rsidR="003A3DFE" w:rsidRDefault="009D676E" w:rsidP="009D676E">
          <w:pPr>
            <w:pStyle w:val="47981EE3382D4EE58889D8335F82D4C5"/>
          </w:pPr>
          <w:r w:rsidRPr="00A36B2F">
            <w:t>Click here to enter text.</w:t>
          </w:r>
        </w:p>
      </w:docPartBody>
    </w:docPart>
    <w:docPart>
      <w:docPartPr>
        <w:name w:val="26739641AF40499B89DE80ADBCEF6596"/>
        <w:category>
          <w:name w:val="General"/>
          <w:gallery w:val="placeholder"/>
        </w:category>
        <w:types>
          <w:type w:val="bbPlcHdr"/>
        </w:types>
        <w:behaviors>
          <w:behavior w:val="content"/>
        </w:behaviors>
        <w:guid w:val="{A2624367-ECE3-42C3-AB9F-005E2FB024EF}"/>
      </w:docPartPr>
      <w:docPartBody>
        <w:p w:rsidR="003A3DFE" w:rsidRDefault="009D676E" w:rsidP="009D676E">
          <w:pPr>
            <w:pStyle w:val="26739641AF40499B89DE80ADBCEF6596"/>
          </w:pPr>
          <w:r w:rsidRPr="00A36B2F">
            <w:t>Click here to enter text.</w:t>
          </w:r>
        </w:p>
      </w:docPartBody>
    </w:docPart>
    <w:docPart>
      <w:docPartPr>
        <w:name w:val="1E69EA230497445F84332C97B8A8771F"/>
        <w:category>
          <w:name w:val="General"/>
          <w:gallery w:val="placeholder"/>
        </w:category>
        <w:types>
          <w:type w:val="bbPlcHdr"/>
        </w:types>
        <w:behaviors>
          <w:behavior w:val="content"/>
        </w:behaviors>
        <w:guid w:val="{2ED2F14A-AEA7-4BAC-8B93-863DC3281615}"/>
      </w:docPartPr>
      <w:docPartBody>
        <w:p w:rsidR="003A3DFE" w:rsidRDefault="009D676E" w:rsidP="009D676E">
          <w:pPr>
            <w:pStyle w:val="1E69EA230497445F84332C97B8A8771F"/>
          </w:pPr>
          <w:r w:rsidRPr="00A36B2F">
            <w:t>Click here to enter text.</w:t>
          </w:r>
        </w:p>
      </w:docPartBody>
    </w:docPart>
    <w:docPart>
      <w:docPartPr>
        <w:name w:val="BF23552C94294752B10EB29D1E03B3EE"/>
        <w:category>
          <w:name w:val="General"/>
          <w:gallery w:val="placeholder"/>
        </w:category>
        <w:types>
          <w:type w:val="bbPlcHdr"/>
        </w:types>
        <w:behaviors>
          <w:behavior w:val="content"/>
        </w:behaviors>
        <w:guid w:val="{101E21D2-4F3A-4F5D-9BA3-69BA70D0F01E}"/>
      </w:docPartPr>
      <w:docPartBody>
        <w:p w:rsidR="003A3DFE" w:rsidRDefault="009D676E" w:rsidP="009D676E">
          <w:pPr>
            <w:pStyle w:val="BF23552C94294752B10EB29D1E03B3EE"/>
          </w:pPr>
          <w:r w:rsidRPr="00A36B2F">
            <w:t>Click here to enter text.</w:t>
          </w:r>
        </w:p>
      </w:docPartBody>
    </w:docPart>
    <w:docPart>
      <w:docPartPr>
        <w:name w:val="FB1AB04456F24F7CB4C26BC2513D4B5D"/>
        <w:category>
          <w:name w:val="General"/>
          <w:gallery w:val="placeholder"/>
        </w:category>
        <w:types>
          <w:type w:val="bbPlcHdr"/>
        </w:types>
        <w:behaviors>
          <w:behavior w:val="content"/>
        </w:behaviors>
        <w:guid w:val="{177FC23C-74DF-4B39-ABA4-0CCD8A787613}"/>
      </w:docPartPr>
      <w:docPartBody>
        <w:p w:rsidR="003A3DFE" w:rsidRDefault="009D676E" w:rsidP="009D676E">
          <w:pPr>
            <w:pStyle w:val="FB1AB04456F24F7CB4C26BC2513D4B5D"/>
          </w:pPr>
          <w:r w:rsidRPr="00A36B2F">
            <w:t>Click here to enter text.</w:t>
          </w:r>
        </w:p>
      </w:docPartBody>
    </w:docPart>
    <w:docPart>
      <w:docPartPr>
        <w:name w:val="D4C7C7F2B3214076B017A2233CDFE4C3"/>
        <w:category>
          <w:name w:val="General"/>
          <w:gallery w:val="placeholder"/>
        </w:category>
        <w:types>
          <w:type w:val="bbPlcHdr"/>
        </w:types>
        <w:behaviors>
          <w:behavior w:val="content"/>
        </w:behaviors>
        <w:guid w:val="{9E44D5B1-D2D1-43AC-B78B-4B5827A54E24}"/>
      </w:docPartPr>
      <w:docPartBody>
        <w:p w:rsidR="003A3DFE" w:rsidRDefault="009D676E" w:rsidP="009D676E">
          <w:pPr>
            <w:pStyle w:val="D4C7C7F2B3214076B017A2233CDFE4C3"/>
          </w:pPr>
          <w:r w:rsidRPr="00A36B2F">
            <w:t>Click here to enter text.</w:t>
          </w:r>
        </w:p>
      </w:docPartBody>
    </w:docPart>
    <w:docPart>
      <w:docPartPr>
        <w:name w:val="E98BF3F4FF5941069141C33A9945B154"/>
        <w:category>
          <w:name w:val="General"/>
          <w:gallery w:val="placeholder"/>
        </w:category>
        <w:types>
          <w:type w:val="bbPlcHdr"/>
        </w:types>
        <w:behaviors>
          <w:behavior w:val="content"/>
        </w:behaviors>
        <w:guid w:val="{8F4CD015-38B2-4EFA-8E6E-A0D3454B097C}"/>
      </w:docPartPr>
      <w:docPartBody>
        <w:p w:rsidR="003A3DFE" w:rsidRDefault="009D676E" w:rsidP="009D676E">
          <w:pPr>
            <w:pStyle w:val="E98BF3F4FF5941069141C33A9945B154"/>
          </w:pPr>
          <w:r w:rsidRPr="00A36B2F">
            <w:t>Click here to enter text.</w:t>
          </w:r>
        </w:p>
      </w:docPartBody>
    </w:docPart>
    <w:docPart>
      <w:docPartPr>
        <w:name w:val="4EBB99CFDB0745DEB2B410D9E261615A"/>
        <w:category>
          <w:name w:val="General"/>
          <w:gallery w:val="placeholder"/>
        </w:category>
        <w:types>
          <w:type w:val="bbPlcHdr"/>
        </w:types>
        <w:behaviors>
          <w:behavior w:val="content"/>
        </w:behaviors>
        <w:guid w:val="{5924BE74-FB1B-40AA-9A87-53948824FDBB}"/>
      </w:docPartPr>
      <w:docPartBody>
        <w:p w:rsidR="003A3DFE" w:rsidRDefault="009D676E" w:rsidP="009D676E">
          <w:pPr>
            <w:pStyle w:val="4EBB99CFDB0745DEB2B410D9E261615A"/>
          </w:pPr>
          <w:r w:rsidRPr="00A36B2F">
            <w:t>Click here to enter text.</w:t>
          </w:r>
        </w:p>
      </w:docPartBody>
    </w:docPart>
    <w:docPart>
      <w:docPartPr>
        <w:name w:val="04C3A263B060487F9AD5D6BDD00AEB2E"/>
        <w:category>
          <w:name w:val="General"/>
          <w:gallery w:val="placeholder"/>
        </w:category>
        <w:types>
          <w:type w:val="bbPlcHdr"/>
        </w:types>
        <w:behaviors>
          <w:behavior w:val="content"/>
        </w:behaviors>
        <w:guid w:val="{F5663BE2-DD0A-497F-BA42-8E80328D972A}"/>
      </w:docPartPr>
      <w:docPartBody>
        <w:p w:rsidR="003A3DFE" w:rsidRDefault="009D676E" w:rsidP="009D676E">
          <w:pPr>
            <w:pStyle w:val="04C3A263B060487F9AD5D6BDD00AEB2E"/>
          </w:pPr>
          <w:r w:rsidRPr="00A36B2F">
            <w:t>Click here to enter text.</w:t>
          </w:r>
        </w:p>
      </w:docPartBody>
    </w:docPart>
    <w:docPart>
      <w:docPartPr>
        <w:name w:val="D1D567A36B674F42B17F0E61BA70444C"/>
        <w:category>
          <w:name w:val="General"/>
          <w:gallery w:val="placeholder"/>
        </w:category>
        <w:types>
          <w:type w:val="bbPlcHdr"/>
        </w:types>
        <w:behaviors>
          <w:behavior w:val="content"/>
        </w:behaviors>
        <w:guid w:val="{072755DA-AEA3-44DD-ACA3-B412AA3B8D7B}"/>
      </w:docPartPr>
      <w:docPartBody>
        <w:p w:rsidR="003A3DFE" w:rsidRDefault="009D676E" w:rsidP="009D676E">
          <w:pPr>
            <w:pStyle w:val="D1D567A36B674F42B17F0E61BA70444C"/>
          </w:pPr>
          <w:r w:rsidRPr="00A36B2F">
            <w:t>Click here to enter text.</w:t>
          </w:r>
        </w:p>
      </w:docPartBody>
    </w:docPart>
    <w:docPart>
      <w:docPartPr>
        <w:name w:val="782B3EFB338242188711F241C31ACEC4"/>
        <w:category>
          <w:name w:val="General"/>
          <w:gallery w:val="placeholder"/>
        </w:category>
        <w:types>
          <w:type w:val="bbPlcHdr"/>
        </w:types>
        <w:behaviors>
          <w:behavior w:val="content"/>
        </w:behaviors>
        <w:guid w:val="{B1A1E242-BA2B-47CF-8490-C6F55C708830}"/>
      </w:docPartPr>
      <w:docPartBody>
        <w:p w:rsidR="003A3DFE" w:rsidRDefault="009D676E" w:rsidP="009D676E">
          <w:pPr>
            <w:pStyle w:val="782B3EFB338242188711F241C31ACEC4"/>
          </w:pPr>
          <w:r w:rsidRPr="00A36B2F">
            <w:t>Click here to enter text.</w:t>
          </w:r>
        </w:p>
      </w:docPartBody>
    </w:docPart>
    <w:docPart>
      <w:docPartPr>
        <w:name w:val="F66163F9C70B4300B0FCD7650A0BC6D2"/>
        <w:category>
          <w:name w:val="General"/>
          <w:gallery w:val="placeholder"/>
        </w:category>
        <w:types>
          <w:type w:val="bbPlcHdr"/>
        </w:types>
        <w:behaviors>
          <w:behavior w:val="content"/>
        </w:behaviors>
        <w:guid w:val="{03007CB5-541C-403D-AF02-06E0EAFD51BD}"/>
      </w:docPartPr>
      <w:docPartBody>
        <w:p w:rsidR="003A3DFE" w:rsidRDefault="009D676E" w:rsidP="009D676E">
          <w:pPr>
            <w:pStyle w:val="F66163F9C70B4300B0FCD7650A0BC6D2"/>
          </w:pPr>
          <w:r w:rsidRPr="00A36B2F">
            <w:t>Click here to enter text.</w:t>
          </w:r>
        </w:p>
      </w:docPartBody>
    </w:docPart>
    <w:docPart>
      <w:docPartPr>
        <w:name w:val="AA4FBB8DC2244D8CB3BD580C8B917B11"/>
        <w:category>
          <w:name w:val="General"/>
          <w:gallery w:val="placeholder"/>
        </w:category>
        <w:types>
          <w:type w:val="bbPlcHdr"/>
        </w:types>
        <w:behaviors>
          <w:behavior w:val="content"/>
        </w:behaviors>
        <w:guid w:val="{FA1B26CE-F1F6-4EF6-A128-A657B43C2030}"/>
      </w:docPartPr>
      <w:docPartBody>
        <w:p w:rsidR="003A3DFE" w:rsidRDefault="009D676E" w:rsidP="009D676E">
          <w:pPr>
            <w:pStyle w:val="AA4FBB8DC2244D8CB3BD580C8B917B11"/>
          </w:pPr>
          <w:r w:rsidRPr="00A36B2F">
            <w:t>Click here to enter text.</w:t>
          </w:r>
        </w:p>
      </w:docPartBody>
    </w:docPart>
    <w:docPart>
      <w:docPartPr>
        <w:name w:val="23AEF79984F34EEEAADE82EDBB91E8C4"/>
        <w:category>
          <w:name w:val="General"/>
          <w:gallery w:val="placeholder"/>
        </w:category>
        <w:types>
          <w:type w:val="bbPlcHdr"/>
        </w:types>
        <w:behaviors>
          <w:behavior w:val="content"/>
        </w:behaviors>
        <w:guid w:val="{88394868-D176-4765-A4AA-D61BBBD02892}"/>
      </w:docPartPr>
      <w:docPartBody>
        <w:p w:rsidR="003A3DFE" w:rsidRDefault="009D676E" w:rsidP="009D676E">
          <w:pPr>
            <w:pStyle w:val="23AEF79984F34EEEAADE82EDBB91E8C4"/>
          </w:pPr>
          <w:r w:rsidRPr="00A36B2F">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A234D"/>
    <w:rsid w:val="000B188F"/>
    <w:rsid w:val="000C05FB"/>
    <w:rsid w:val="000D0D34"/>
    <w:rsid w:val="00120DE2"/>
    <w:rsid w:val="0020581A"/>
    <w:rsid w:val="00271C79"/>
    <w:rsid w:val="002A234D"/>
    <w:rsid w:val="00364B75"/>
    <w:rsid w:val="003A3DFE"/>
    <w:rsid w:val="00400FF8"/>
    <w:rsid w:val="004B6147"/>
    <w:rsid w:val="00623A11"/>
    <w:rsid w:val="006705FE"/>
    <w:rsid w:val="006A476D"/>
    <w:rsid w:val="00722709"/>
    <w:rsid w:val="007772C1"/>
    <w:rsid w:val="00816DB7"/>
    <w:rsid w:val="008F02DD"/>
    <w:rsid w:val="009B0817"/>
    <w:rsid w:val="009D676E"/>
    <w:rsid w:val="00A30F89"/>
    <w:rsid w:val="00AF3A7D"/>
    <w:rsid w:val="00B575C5"/>
    <w:rsid w:val="00B84A88"/>
    <w:rsid w:val="00B86E3D"/>
    <w:rsid w:val="00C719DD"/>
    <w:rsid w:val="00C86FB2"/>
    <w:rsid w:val="00C917EC"/>
    <w:rsid w:val="00D96A6D"/>
    <w:rsid w:val="00E348BD"/>
    <w:rsid w:val="00E95488"/>
    <w:rsid w:val="00EA1F21"/>
    <w:rsid w:val="00F80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9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676E"/>
    <w:rPr>
      <w:color w:val="808080"/>
    </w:rPr>
  </w:style>
  <w:style w:type="paragraph" w:customStyle="1" w:styleId="D82ED7B3A0F94529ACC7FE4F6668A84D">
    <w:name w:val="D82ED7B3A0F94529ACC7FE4F6668A84D"/>
    <w:rsid w:val="00C719DD"/>
  </w:style>
  <w:style w:type="paragraph" w:customStyle="1" w:styleId="47604F8C3420421BA187D396506A4579">
    <w:name w:val="47604F8C3420421BA187D396506A4579"/>
    <w:rsid w:val="002A234D"/>
  </w:style>
  <w:style w:type="paragraph" w:customStyle="1" w:styleId="FD478F0509654EAE91700AB537047AF9">
    <w:name w:val="FD478F0509654EAE91700AB537047AF9"/>
    <w:rsid w:val="002A234D"/>
  </w:style>
  <w:style w:type="paragraph" w:customStyle="1" w:styleId="B0DE1246263248DC82761D20C3A89220">
    <w:name w:val="B0DE1246263248DC82761D20C3A89220"/>
    <w:rsid w:val="002A234D"/>
  </w:style>
  <w:style w:type="paragraph" w:customStyle="1" w:styleId="43BE38DBA2274FCEB2BC9AAA14227055">
    <w:name w:val="43BE38DBA2274FCEB2BC9AAA14227055"/>
    <w:rsid w:val="002A234D"/>
  </w:style>
  <w:style w:type="paragraph" w:customStyle="1" w:styleId="987C00A66CC24DCA936E1B2C4EE8E33B">
    <w:name w:val="987C00A66CC24DCA936E1B2C4EE8E33B"/>
    <w:rsid w:val="002A234D"/>
  </w:style>
  <w:style w:type="paragraph" w:customStyle="1" w:styleId="4354F331D1FF407486AFF2A556226B32">
    <w:name w:val="4354F331D1FF407486AFF2A556226B32"/>
    <w:rsid w:val="002A234D"/>
  </w:style>
  <w:style w:type="paragraph" w:customStyle="1" w:styleId="AA7947CE2E6043B9B8B19794303F9687">
    <w:name w:val="AA7947CE2E6043B9B8B19794303F9687"/>
    <w:rsid w:val="002A234D"/>
  </w:style>
  <w:style w:type="paragraph" w:customStyle="1" w:styleId="0271A95D77684072B86273BF416285C8">
    <w:name w:val="0271A95D77684072B86273BF416285C8"/>
    <w:rsid w:val="002A234D"/>
  </w:style>
  <w:style w:type="paragraph" w:customStyle="1" w:styleId="1BAD63CFE65C4DA48F66D37E5D919469">
    <w:name w:val="1BAD63CFE65C4DA48F66D37E5D919469"/>
    <w:rsid w:val="002A234D"/>
  </w:style>
  <w:style w:type="paragraph" w:customStyle="1" w:styleId="CB42B44F64A44E46B0E4EFFAE9B7E7E8">
    <w:name w:val="CB42B44F64A44E46B0E4EFFAE9B7E7E8"/>
    <w:rsid w:val="002A234D"/>
  </w:style>
  <w:style w:type="paragraph" w:customStyle="1" w:styleId="4B542CD0855C43BC85D25CC0E73E5EDD">
    <w:name w:val="4B542CD0855C43BC85D25CC0E73E5EDD"/>
    <w:rsid w:val="002A234D"/>
  </w:style>
  <w:style w:type="paragraph" w:customStyle="1" w:styleId="6FAC2B2B8B32402EA7036890767FDF29">
    <w:name w:val="6FAC2B2B8B32402EA7036890767FDF29"/>
    <w:rsid w:val="002A234D"/>
  </w:style>
  <w:style w:type="paragraph" w:customStyle="1" w:styleId="6FF0F0B55AB44F3F955E11DC8AC4F142">
    <w:name w:val="6FF0F0B55AB44F3F955E11DC8AC4F142"/>
    <w:rsid w:val="002A234D"/>
  </w:style>
  <w:style w:type="paragraph" w:customStyle="1" w:styleId="FB7A41C081CE496B87E3AE780C2C500B">
    <w:name w:val="FB7A41C081CE496B87E3AE780C2C500B"/>
    <w:rsid w:val="002A234D"/>
  </w:style>
  <w:style w:type="paragraph" w:customStyle="1" w:styleId="B0663AA2E2C74DCB9F16AB21B39A9A35">
    <w:name w:val="B0663AA2E2C74DCB9F16AB21B39A9A35"/>
    <w:rsid w:val="002A234D"/>
  </w:style>
  <w:style w:type="paragraph" w:customStyle="1" w:styleId="691A01B0CC28491F80F2CBA4D0CBE09B">
    <w:name w:val="691A01B0CC28491F80F2CBA4D0CBE09B"/>
    <w:rsid w:val="002A234D"/>
  </w:style>
  <w:style w:type="paragraph" w:customStyle="1" w:styleId="ED0146555F9A4B678F23F72C743196CE">
    <w:name w:val="ED0146555F9A4B678F23F72C743196CE"/>
    <w:rsid w:val="002A234D"/>
  </w:style>
  <w:style w:type="paragraph" w:customStyle="1" w:styleId="DC0FF4261DE94E2E8A95106B9EDF2E8E">
    <w:name w:val="DC0FF4261DE94E2E8A95106B9EDF2E8E"/>
    <w:rsid w:val="002A234D"/>
  </w:style>
  <w:style w:type="paragraph" w:customStyle="1" w:styleId="0ABFBE2EC18C47FCAD410A894BBD5567">
    <w:name w:val="0ABFBE2EC18C47FCAD410A894BBD5567"/>
    <w:rsid w:val="002A234D"/>
  </w:style>
  <w:style w:type="paragraph" w:customStyle="1" w:styleId="213D5C365B5F44E58580C2F7C176B175">
    <w:name w:val="213D5C365B5F44E58580C2F7C176B175"/>
    <w:rsid w:val="002A234D"/>
  </w:style>
  <w:style w:type="paragraph" w:customStyle="1" w:styleId="7F4DDB6D07C84111B691CC8F6DEFDE88">
    <w:name w:val="7F4DDB6D07C84111B691CC8F6DEFDE88"/>
    <w:rsid w:val="002A234D"/>
  </w:style>
  <w:style w:type="paragraph" w:customStyle="1" w:styleId="131F9373B466468AB3F6E2B3095DB30B">
    <w:name w:val="131F9373B466468AB3F6E2B3095DB30B"/>
    <w:rsid w:val="002A234D"/>
  </w:style>
  <w:style w:type="paragraph" w:customStyle="1" w:styleId="8D8F32A36CAE41A58CF8C711D361709F">
    <w:name w:val="8D8F32A36CAE41A58CF8C711D361709F"/>
    <w:rsid w:val="002A234D"/>
  </w:style>
  <w:style w:type="paragraph" w:customStyle="1" w:styleId="F27EDAE7CC4B4CF98EC6A3025E14BB14">
    <w:name w:val="F27EDAE7CC4B4CF98EC6A3025E14BB14"/>
    <w:rsid w:val="002A234D"/>
  </w:style>
  <w:style w:type="paragraph" w:customStyle="1" w:styleId="909216C2B3DF4793BA44EF710C586E13">
    <w:name w:val="909216C2B3DF4793BA44EF710C586E13"/>
    <w:rsid w:val="002A234D"/>
  </w:style>
  <w:style w:type="paragraph" w:customStyle="1" w:styleId="EEEB2BD9F8B34171BF0615F71A96DAAF">
    <w:name w:val="EEEB2BD9F8B34171BF0615F71A96DAAF"/>
    <w:rsid w:val="002A234D"/>
  </w:style>
  <w:style w:type="paragraph" w:customStyle="1" w:styleId="BBF8327D914147558930862C424718A8">
    <w:name w:val="BBF8327D914147558930862C424718A8"/>
    <w:rsid w:val="002A234D"/>
  </w:style>
  <w:style w:type="paragraph" w:customStyle="1" w:styleId="11B4F81C6643432E8BF4BDBBF6AD49C6">
    <w:name w:val="11B4F81C6643432E8BF4BDBBF6AD49C6"/>
    <w:rsid w:val="002A234D"/>
  </w:style>
  <w:style w:type="paragraph" w:customStyle="1" w:styleId="DD7F8C2B505E493E9535A4F5B586D4B7">
    <w:name w:val="DD7F8C2B505E493E9535A4F5B586D4B7"/>
    <w:rsid w:val="002A234D"/>
  </w:style>
  <w:style w:type="paragraph" w:customStyle="1" w:styleId="62C8B81AB484419690155F131AF57579">
    <w:name w:val="62C8B81AB484419690155F131AF57579"/>
    <w:rsid w:val="002A234D"/>
  </w:style>
  <w:style w:type="paragraph" w:customStyle="1" w:styleId="FF1EB931CC29413CB6A53C55131893F2">
    <w:name w:val="FF1EB931CC29413CB6A53C55131893F2"/>
    <w:rsid w:val="002A234D"/>
  </w:style>
  <w:style w:type="paragraph" w:customStyle="1" w:styleId="7C2071F8FD384ED29E7811B702212906">
    <w:name w:val="7C2071F8FD384ED29E7811B702212906"/>
    <w:rsid w:val="002A234D"/>
  </w:style>
  <w:style w:type="paragraph" w:customStyle="1" w:styleId="0CD4F67B4E49414F8E759D365369F2B6">
    <w:name w:val="0CD4F67B4E49414F8E759D365369F2B6"/>
    <w:rsid w:val="002A234D"/>
  </w:style>
  <w:style w:type="paragraph" w:customStyle="1" w:styleId="99D590C6AA044DB7931DF33FA7EF109A">
    <w:name w:val="99D590C6AA044DB7931DF33FA7EF109A"/>
    <w:rsid w:val="002A234D"/>
  </w:style>
  <w:style w:type="paragraph" w:customStyle="1" w:styleId="978CA83E574F47A6B1DB966F28FAB852">
    <w:name w:val="978CA83E574F47A6B1DB966F28FAB852"/>
    <w:rsid w:val="002A234D"/>
  </w:style>
  <w:style w:type="paragraph" w:customStyle="1" w:styleId="C0C2533DE58F4D549A3C600D403933AE">
    <w:name w:val="C0C2533DE58F4D549A3C600D403933AE"/>
    <w:rsid w:val="002A234D"/>
  </w:style>
  <w:style w:type="paragraph" w:customStyle="1" w:styleId="18E3F2195CC14BF39736803AFBAF93C9">
    <w:name w:val="18E3F2195CC14BF39736803AFBAF93C9"/>
    <w:rsid w:val="002A234D"/>
  </w:style>
  <w:style w:type="paragraph" w:customStyle="1" w:styleId="BC359C8D701D406B92CE90039EEB31BC">
    <w:name w:val="BC359C8D701D406B92CE90039EEB31BC"/>
    <w:rsid w:val="002A234D"/>
  </w:style>
  <w:style w:type="paragraph" w:customStyle="1" w:styleId="FB78D781E61A4BC8BB25AB45CECE8440">
    <w:name w:val="FB78D781E61A4BC8BB25AB45CECE8440"/>
    <w:rsid w:val="002A234D"/>
  </w:style>
  <w:style w:type="paragraph" w:customStyle="1" w:styleId="7F645588FC6045AABFA3FAE931533C10">
    <w:name w:val="7F645588FC6045AABFA3FAE931533C10"/>
    <w:rsid w:val="002A234D"/>
  </w:style>
  <w:style w:type="paragraph" w:customStyle="1" w:styleId="321AAE3E786A433698F02ED7BE23BF0E">
    <w:name w:val="321AAE3E786A433698F02ED7BE23BF0E"/>
    <w:rsid w:val="002A234D"/>
  </w:style>
  <w:style w:type="paragraph" w:customStyle="1" w:styleId="24A6A495A1524DC985868CA56175C0E4">
    <w:name w:val="24A6A495A1524DC985868CA56175C0E4"/>
    <w:rsid w:val="002A234D"/>
  </w:style>
  <w:style w:type="paragraph" w:customStyle="1" w:styleId="C0FFC6F92E3F4E1897749055D35D759C">
    <w:name w:val="C0FFC6F92E3F4E1897749055D35D759C"/>
    <w:rsid w:val="002A234D"/>
  </w:style>
  <w:style w:type="paragraph" w:customStyle="1" w:styleId="1796A4423FD54889A36CC502AE80F2BF">
    <w:name w:val="1796A4423FD54889A36CC502AE80F2BF"/>
    <w:rsid w:val="002A234D"/>
  </w:style>
  <w:style w:type="paragraph" w:customStyle="1" w:styleId="6272E33B6A194ADD83DD943AA61DE590">
    <w:name w:val="6272E33B6A194ADD83DD943AA61DE590"/>
    <w:rsid w:val="002A234D"/>
  </w:style>
  <w:style w:type="paragraph" w:customStyle="1" w:styleId="8FB9BDC28A27489793189689046A1A3E">
    <w:name w:val="8FB9BDC28A27489793189689046A1A3E"/>
    <w:rsid w:val="002A234D"/>
  </w:style>
  <w:style w:type="paragraph" w:customStyle="1" w:styleId="CDBB8868C38E4711A5BAA4B358AC7506">
    <w:name w:val="CDBB8868C38E4711A5BAA4B358AC7506"/>
    <w:rsid w:val="002A234D"/>
  </w:style>
  <w:style w:type="paragraph" w:customStyle="1" w:styleId="368E5F0C9CF545D99740DDC7C22447C7">
    <w:name w:val="368E5F0C9CF545D99740DDC7C22447C7"/>
    <w:rsid w:val="002A234D"/>
  </w:style>
  <w:style w:type="paragraph" w:customStyle="1" w:styleId="F77529E37A8748319CE79ADB33163A85">
    <w:name w:val="F77529E37A8748319CE79ADB33163A85"/>
    <w:rsid w:val="002A234D"/>
  </w:style>
  <w:style w:type="paragraph" w:customStyle="1" w:styleId="244803F75F79409E829B14D22FA690A7">
    <w:name w:val="244803F75F79409E829B14D22FA690A7"/>
    <w:rsid w:val="002A234D"/>
  </w:style>
  <w:style w:type="paragraph" w:customStyle="1" w:styleId="0E050FA52946441EA957690888D7FF8F">
    <w:name w:val="0E050FA52946441EA957690888D7FF8F"/>
    <w:rsid w:val="002A234D"/>
  </w:style>
  <w:style w:type="paragraph" w:customStyle="1" w:styleId="A4E3FCFC43B14E92AACBF8C46ABEABEC">
    <w:name w:val="A4E3FCFC43B14E92AACBF8C46ABEABEC"/>
    <w:rsid w:val="002A234D"/>
  </w:style>
  <w:style w:type="paragraph" w:customStyle="1" w:styleId="AB69AD4023D84AE79FC35A942F14321D">
    <w:name w:val="AB69AD4023D84AE79FC35A942F14321D"/>
    <w:rsid w:val="002A234D"/>
  </w:style>
  <w:style w:type="paragraph" w:customStyle="1" w:styleId="1FEDC843D6D84A76969405CC3D02F841">
    <w:name w:val="1FEDC843D6D84A76969405CC3D02F841"/>
    <w:rsid w:val="002A234D"/>
  </w:style>
  <w:style w:type="paragraph" w:customStyle="1" w:styleId="66FF3A8EE43B4EE5918C317259E8B00B">
    <w:name w:val="66FF3A8EE43B4EE5918C317259E8B00B"/>
    <w:rsid w:val="002A234D"/>
  </w:style>
  <w:style w:type="paragraph" w:customStyle="1" w:styleId="D46178BC4DA64E47A264DD0947C30C26">
    <w:name w:val="D46178BC4DA64E47A264DD0947C30C26"/>
    <w:rsid w:val="002A234D"/>
  </w:style>
  <w:style w:type="paragraph" w:customStyle="1" w:styleId="29E54FA707BB47A6AE6E766653E7A7D2">
    <w:name w:val="29E54FA707BB47A6AE6E766653E7A7D2"/>
    <w:rsid w:val="002A234D"/>
  </w:style>
  <w:style w:type="paragraph" w:customStyle="1" w:styleId="CA43E023B6A84A48B6866DD38EA7583B">
    <w:name w:val="CA43E023B6A84A48B6866DD38EA7583B"/>
    <w:rsid w:val="002A234D"/>
  </w:style>
  <w:style w:type="paragraph" w:customStyle="1" w:styleId="8765007602FA46A5BB4461C3C76F0E5B">
    <w:name w:val="8765007602FA46A5BB4461C3C76F0E5B"/>
    <w:rsid w:val="002A234D"/>
  </w:style>
  <w:style w:type="paragraph" w:customStyle="1" w:styleId="459610F4BA2945FC936682B1CE41C979">
    <w:name w:val="459610F4BA2945FC936682B1CE41C979"/>
    <w:rsid w:val="002A234D"/>
  </w:style>
  <w:style w:type="paragraph" w:customStyle="1" w:styleId="C4743303A5264AD6903EFE75077CFBE6">
    <w:name w:val="C4743303A5264AD6903EFE75077CFBE6"/>
    <w:rsid w:val="002A234D"/>
  </w:style>
  <w:style w:type="paragraph" w:customStyle="1" w:styleId="E74A73B8B7AA44D6BF839B311118AFD3">
    <w:name w:val="E74A73B8B7AA44D6BF839B311118AFD3"/>
    <w:rsid w:val="002A234D"/>
  </w:style>
  <w:style w:type="paragraph" w:customStyle="1" w:styleId="031684E4E7114BBABBBB8048AC0D9FF3">
    <w:name w:val="031684E4E7114BBABBBB8048AC0D9FF3"/>
    <w:rsid w:val="002A234D"/>
  </w:style>
  <w:style w:type="paragraph" w:customStyle="1" w:styleId="D34F4E4716BC4B6E9EBEBE3F7F5B4282">
    <w:name w:val="D34F4E4716BC4B6E9EBEBE3F7F5B4282"/>
    <w:rsid w:val="002A234D"/>
  </w:style>
  <w:style w:type="paragraph" w:customStyle="1" w:styleId="EFDEC84F4E1944CB83EB69DF9C0C1BCD">
    <w:name w:val="EFDEC84F4E1944CB83EB69DF9C0C1BCD"/>
    <w:rsid w:val="002A234D"/>
  </w:style>
  <w:style w:type="paragraph" w:customStyle="1" w:styleId="6E843D8EE5944AA290AEEADCDA30E272">
    <w:name w:val="6E843D8EE5944AA290AEEADCDA30E272"/>
    <w:rsid w:val="00B86E3D"/>
  </w:style>
  <w:style w:type="paragraph" w:customStyle="1" w:styleId="7F7983753DAF476FB8EF39CEAFA16510">
    <w:name w:val="7F7983753DAF476FB8EF39CEAFA16510"/>
    <w:rsid w:val="00B86E3D"/>
  </w:style>
  <w:style w:type="paragraph" w:customStyle="1" w:styleId="8C445485D3B14295AD7C79DA173E5BA5">
    <w:name w:val="8C445485D3B14295AD7C79DA173E5BA5"/>
    <w:rsid w:val="00B86E3D"/>
  </w:style>
  <w:style w:type="paragraph" w:customStyle="1" w:styleId="92524339771F4DFAB25A67B5CB915C0A">
    <w:name w:val="92524339771F4DFAB25A67B5CB915C0A"/>
    <w:rsid w:val="00B86E3D"/>
  </w:style>
  <w:style w:type="paragraph" w:customStyle="1" w:styleId="67DD9351AC5D463EBB2816F10DC74FF9">
    <w:name w:val="67DD9351AC5D463EBB2816F10DC74FF9"/>
    <w:rsid w:val="00B86E3D"/>
  </w:style>
  <w:style w:type="paragraph" w:customStyle="1" w:styleId="ECF27B8B57854F1EAECAF92B731C2E08">
    <w:name w:val="ECF27B8B57854F1EAECAF92B731C2E08"/>
    <w:rsid w:val="00B86E3D"/>
  </w:style>
  <w:style w:type="paragraph" w:customStyle="1" w:styleId="830438ECA3854B258D6FB8E0470F8D15">
    <w:name w:val="830438ECA3854B258D6FB8E0470F8D15"/>
    <w:rsid w:val="00B86E3D"/>
  </w:style>
  <w:style w:type="paragraph" w:customStyle="1" w:styleId="63D1273E652348069F1011B99CDAC7AD">
    <w:name w:val="63D1273E652348069F1011B99CDAC7AD"/>
    <w:rsid w:val="00B86E3D"/>
  </w:style>
  <w:style w:type="paragraph" w:customStyle="1" w:styleId="6BF2D3BF3077403A9CE73E83A868A7D1">
    <w:name w:val="6BF2D3BF3077403A9CE73E83A868A7D1"/>
    <w:rsid w:val="00B86E3D"/>
  </w:style>
  <w:style w:type="paragraph" w:customStyle="1" w:styleId="A90BFB6DEDF14DB3BBB3997D2F8D89A8">
    <w:name w:val="A90BFB6DEDF14DB3BBB3997D2F8D89A8"/>
    <w:rsid w:val="00AF3A7D"/>
  </w:style>
  <w:style w:type="paragraph" w:customStyle="1" w:styleId="573ABDCC45C1415C914B1D7473ED011B">
    <w:name w:val="573ABDCC45C1415C914B1D7473ED011B"/>
    <w:rsid w:val="00AF3A7D"/>
  </w:style>
  <w:style w:type="paragraph" w:customStyle="1" w:styleId="6D5D04275AB7487A85F7C663CDF9BA8B">
    <w:name w:val="6D5D04275AB7487A85F7C663CDF9BA8B"/>
    <w:rsid w:val="00AF3A7D"/>
  </w:style>
  <w:style w:type="paragraph" w:customStyle="1" w:styleId="E1D9A28ED669475D80D741C6B70C7733">
    <w:name w:val="E1D9A28ED669475D80D741C6B70C7733"/>
    <w:rsid w:val="00AF3A7D"/>
  </w:style>
  <w:style w:type="paragraph" w:customStyle="1" w:styleId="722047DB50E740638A3871F80EB496CF">
    <w:name w:val="722047DB50E740638A3871F80EB496CF"/>
    <w:rsid w:val="00AF3A7D"/>
  </w:style>
  <w:style w:type="paragraph" w:customStyle="1" w:styleId="83B78B6595C440A9B1A17D0CB777DAE7">
    <w:name w:val="83B78B6595C440A9B1A17D0CB777DAE7"/>
    <w:rsid w:val="0020581A"/>
  </w:style>
  <w:style w:type="paragraph" w:customStyle="1" w:styleId="77B1C0FB479343D1ABA464BCC14056BF">
    <w:name w:val="77B1C0FB479343D1ABA464BCC14056BF"/>
    <w:rsid w:val="0020581A"/>
  </w:style>
  <w:style w:type="paragraph" w:customStyle="1" w:styleId="2896741C682B41A8A04D82BFD5DF7BEA">
    <w:name w:val="2896741C682B41A8A04D82BFD5DF7BEA"/>
    <w:rsid w:val="0020581A"/>
  </w:style>
  <w:style w:type="paragraph" w:customStyle="1" w:styleId="7F6AC7F2638A430FB4BDD4DFC7682252">
    <w:name w:val="7F6AC7F2638A430FB4BDD4DFC7682252"/>
    <w:rsid w:val="0020581A"/>
  </w:style>
  <w:style w:type="paragraph" w:customStyle="1" w:styleId="8DC9D52E2ABB45CD8620241535C72046">
    <w:name w:val="8DC9D52E2ABB45CD8620241535C72046"/>
    <w:rsid w:val="0020581A"/>
  </w:style>
  <w:style w:type="paragraph" w:customStyle="1" w:styleId="EBCE1E84CE82427FB44115A7B6DF3C0B">
    <w:name w:val="EBCE1E84CE82427FB44115A7B6DF3C0B"/>
    <w:rsid w:val="0020581A"/>
  </w:style>
  <w:style w:type="paragraph" w:customStyle="1" w:styleId="0BD506C5F3E941BA9858AD8721017D21">
    <w:name w:val="0BD506C5F3E941BA9858AD8721017D21"/>
    <w:rsid w:val="0020581A"/>
  </w:style>
  <w:style w:type="paragraph" w:customStyle="1" w:styleId="26260BB4E60843C68D9CB28AC2B49E57">
    <w:name w:val="26260BB4E60843C68D9CB28AC2B49E57"/>
    <w:rsid w:val="0020581A"/>
  </w:style>
  <w:style w:type="paragraph" w:customStyle="1" w:styleId="7A1DF231A2454BE1BFAC5EBFDB90CD73">
    <w:name w:val="7A1DF231A2454BE1BFAC5EBFDB90CD73"/>
    <w:rsid w:val="0020581A"/>
  </w:style>
  <w:style w:type="paragraph" w:customStyle="1" w:styleId="E98BE7ADCDA44CD5AE5BB2B8FFE91485">
    <w:name w:val="E98BE7ADCDA44CD5AE5BB2B8FFE91485"/>
    <w:rsid w:val="0020581A"/>
  </w:style>
  <w:style w:type="paragraph" w:customStyle="1" w:styleId="23C9739A1DED43D4BB40E0167589E9CF">
    <w:name w:val="23C9739A1DED43D4BB40E0167589E9CF"/>
    <w:rsid w:val="0020581A"/>
  </w:style>
  <w:style w:type="paragraph" w:customStyle="1" w:styleId="C2AC191D16FC4BC1871AC39F262CDE97">
    <w:name w:val="C2AC191D16FC4BC1871AC39F262CDE97"/>
    <w:rsid w:val="0020581A"/>
  </w:style>
  <w:style w:type="paragraph" w:customStyle="1" w:styleId="AC126EABD3774550A7BE32BD412F7FCB">
    <w:name w:val="AC126EABD3774550A7BE32BD412F7FCB"/>
    <w:rsid w:val="0020581A"/>
  </w:style>
  <w:style w:type="paragraph" w:customStyle="1" w:styleId="76E8B075464F4605AF07B20A0A1B3C3D">
    <w:name w:val="76E8B075464F4605AF07B20A0A1B3C3D"/>
    <w:rsid w:val="0020581A"/>
  </w:style>
  <w:style w:type="paragraph" w:customStyle="1" w:styleId="ED0A7478347A4E259506E65ACD904DD3">
    <w:name w:val="ED0A7478347A4E259506E65ACD904DD3"/>
    <w:rsid w:val="0020581A"/>
  </w:style>
  <w:style w:type="paragraph" w:customStyle="1" w:styleId="C871DDCEB3104D8D8C9E4597A0BEC79C">
    <w:name w:val="C871DDCEB3104D8D8C9E4597A0BEC79C"/>
    <w:rsid w:val="0020581A"/>
  </w:style>
  <w:style w:type="paragraph" w:customStyle="1" w:styleId="F7CE4C6BAD4842EAA06FC2A05DCBEE82">
    <w:name w:val="F7CE4C6BAD4842EAA06FC2A05DCBEE82"/>
    <w:rsid w:val="0020581A"/>
  </w:style>
  <w:style w:type="paragraph" w:customStyle="1" w:styleId="B28A577744AB406AB8716B708F21857E">
    <w:name w:val="B28A577744AB406AB8716B708F21857E"/>
    <w:rsid w:val="0020581A"/>
  </w:style>
  <w:style w:type="paragraph" w:customStyle="1" w:styleId="022AA441460A40AC92B60F2AB960134A">
    <w:name w:val="022AA441460A40AC92B60F2AB960134A"/>
    <w:rsid w:val="0020581A"/>
  </w:style>
  <w:style w:type="paragraph" w:customStyle="1" w:styleId="4E0F313F682248BEBCB12C94ABC844DB">
    <w:name w:val="4E0F313F682248BEBCB12C94ABC844DB"/>
    <w:rsid w:val="0020581A"/>
  </w:style>
  <w:style w:type="paragraph" w:customStyle="1" w:styleId="1EA77B28ECD14213836C4498D876D55F">
    <w:name w:val="1EA77B28ECD14213836C4498D876D55F"/>
    <w:rsid w:val="0020581A"/>
  </w:style>
  <w:style w:type="paragraph" w:customStyle="1" w:styleId="EB1CF122B6FC4473B9C0683C2625EFA6">
    <w:name w:val="EB1CF122B6FC4473B9C0683C2625EFA6"/>
    <w:rsid w:val="0020581A"/>
  </w:style>
  <w:style w:type="paragraph" w:customStyle="1" w:styleId="76AD27DCAEA34A2BAF4957D8BB381335">
    <w:name w:val="76AD27DCAEA34A2BAF4957D8BB381335"/>
    <w:rsid w:val="0020581A"/>
  </w:style>
  <w:style w:type="paragraph" w:customStyle="1" w:styleId="33D79CDEE9B344C79FD88C1AC806A0FD">
    <w:name w:val="33D79CDEE9B344C79FD88C1AC806A0FD"/>
    <w:rsid w:val="0020581A"/>
  </w:style>
  <w:style w:type="paragraph" w:customStyle="1" w:styleId="B62E23B7A74B4C2BB63D53F9A92ABEA3">
    <w:name w:val="B62E23B7A74B4C2BB63D53F9A92ABEA3"/>
    <w:rsid w:val="0020581A"/>
  </w:style>
  <w:style w:type="paragraph" w:customStyle="1" w:styleId="E676F86878FF4986BB706000E5D6CC56">
    <w:name w:val="E676F86878FF4986BB706000E5D6CC56"/>
    <w:rsid w:val="0020581A"/>
  </w:style>
  <w:style w:type="paragraph" w:customStyle="1" w:styleId="B3E65024F7434F2BA1BB1E832D886175">
    <w:name w:val="B3E65024F7434F2BA1BB1E832D886175"/>
    <w:rsid w:val="0020581A"/>
  </w:style>
  <w:style w:type="paragraph" w:customStyle="1" w:styleId="EF5ACC130EB54BF887E40D61F35EF417">
    <w:name w:val="EF5ACC130EB54BF887E40D61F35EF417"/>
    <w:rsid w:val="0020581A"/>
  </w:style>
  <w:style w:type="paragraph" w:customStyle="1" w:styleId="FA0C5F74C3924EC498C2CD26F3D62C2D">
    <w:name w:val="FA0C5F74C3924EC498C2CD26F3D62C2D"/>
    <w:rsid w:val="0020581A"/>
  </w:style>
  <w:style w:type="paragraph" w:customStyle="1" w:styleId="E8A6D4C072A54D9FA74B455D25560525">
    <w:name w:val="E8A6D4C072A54D9FA74B455D25560525"/>
    <w:rsid w:val="0020581A"/>
  </w:style>
  <w:style w:type="paragraph" w:customStyle="1" w:styleId="11F540A289A8449292BCCB2C99468377">
    <w:name w:val="11F540A289A8449292BCCB2C99468377"/>
    <w:rsid w:val="0020581A"/>
  </w:style>
  <w:style w:type="paragraph" w:customStyle="1" w:styleId="EA6DF4C68F564FE0B85607289089AB0D">
    <w:name w:val="EA6DF4C68F564FE0B85607289089AB0D"/>
    <w:rsid w:val="009D676E"/>
  </w:style>
  <w:style w:type="paragraph" w:customStyle="1" w:styleId="26427D9E70624633B5A257AF6BDB4AD8">
    <w:name w:val="26427D9E70624633B5A257AF6BDB4AD8"/>
    <w:rsid w:val="009D676E"/>
  </w:style>
  <w:style w:type="paragraph" w:customStyle="1" w:styleId="1E2D74FE159347C3BA7A1928C9130832">
    <w:name w:val="1E2D74FE159347C3BA7A1928C9130832"/>
    <w:rsid w:val="009D676E"/>
  </w:style>
  <w:style w:type="paragraph" w:customStyle="1" w:styleId="Addm-InputStyle">
    <w:name w:val="Addm-InputStyle"/>
    <w:basedOn w:val="Normal"/>
    <w:link w:val="Addm-InputStyleChar"/>
    <w:autoRedefine/>
    <w:qFormat/>
    <w:rsid w:val="009D676E"/>
    <w:pPr>
      <w:tabs>
        <w:tab w:val="left" w:pos="5400"/>
      </w:tabs>
      <w:autoSpaceDE w:val="0"/>
      <w:autoSpaceDN w:val="0"/>
      <w:adjustRightInd w:val="0"/>
      <w:spacing w:after="0" w:line="240" w:lineRule="auto"/>
    </w:pPr>
    <w:rPr>
      <w:rFonts w:ascii="Times New Roman" w:eastAsiaTheme="minorHAnsi" w:hAnsi="Times New Roman" w:cs="Times New Roman"/>
      <w:color w:val="0000FF"/>
      <w:sz w:val="24"/>
      <w:szCs w:val="24"/>
    </w:rPr>
  </w:style>
  <w:style w:type="character" w:customStyle="1" w:styleId="Addm-InputStyleChar">
    <w:name w:val="Addm-InputStyle Char"/>
    <w:basedOn w:val="DefaultParagraphFont"/>
    <w:link w:val="Addm-InputStyle"/>
    <w:rsid w:val="009D676E"/>
    <w:rPr>
      <w:rFonts w:ascii="Times New Roman" w:eastAsiaTheme="minorHAnsi" w:hAnsi="Times New Roman" w:cs="Times New Roman"/>
      <w:color w:val="0000FF"/>
      <w:sz w:val="24"/>
      <w:szCs w:val="24"/>
    </w:rPr>
  </w:style>
  <w:style w:type="paragraph" w:customStyle="1" w:styleId="03740CEE569E4C2EA8EDB122233B52B7">
    <w:name w:val="03740CEE569E4C2EA8EDB122233B52B7"/>
    <w:rsid w:val="009D676E"/>
  </w:style>
  <w:style w:type="paragraph" w:customStyle="1" w:styleId="22AD054043EC4F328B116B18FA923EC5">
    <w:name w:val="22AD054043EC4F328B116B18FA923EC5"/>
    <w:rsid w:val="009D676E"/>
  </w:style>
  <w:style w:type="paragraph" w:customStyle="1" w:styleId="AE02B48A25A14EAB9DA65DD0618BC171">
    <w:name w:val="AE02B48A25A14EAB9DA65DD0618BC171"/>
    <w:rsid w:val="009D676E"/>
  </w:style>
  <w:style w:type="paragraph" w:customStyle="1" w:styleId="A7B381C7E11E4ACD9F2BEB0417937EB2">
    <w:name w:val="A7B381C7E11E4ACD9F2BEB0417937EB2"/>
    <w:rsid w:val="009D676E"/>
  </w:style>
  <w:style w:type="paragraph" w:customStyle="1" w:styleId="DB381F868FC04D3B8303114F4A606613">
    <w:name w:val="DB381F868FC04D3B8303114F4A606613"/>
    <w:rsid w:val="009D676E"/>
  </w:style>
  <w:style w:type="paragraph" w:customStyle="1" w:styleId="54065E6A5758407A85054E1955762026">
    <w:name w:val="54065E6A5758407A85054E1955762026"/>
    <w:rsid w:val="009D676E"/>
  </w:style>
  <w:style w:type="paragraph" w:customStyle="1" w:styleId="30AEB05FA25E49CD90A1C047727A62C2">
    <w:name w:val="30AEB05FA25E49CD90A1C047727A62C2"/>
    <w:rsid w:val="009D676E"/>
  </w:style>
  <w:style w:type="paragraph" w:customStyle="1" w:styleId="DC9B6DF4753D41038430792B39B6280E">
    <w:name w:val="DC9B6DF4753D41038430792B39B6280E"/>
    <w:rsid w:val="009D676E"/>
  </w:style>
  <w:style w:type="paragraph" w:customStyle="1" w:styleId="30A7D832FC054E22AF79C4C9CC48C55F">
    <w:name w:val="30A7D832FC054E22AF79C4C9CC48C55F"/>
    <w:rsid w:val="009D676E"/>
  </w:style>
  <w:style w:type="paragraph" w:customStyle="1" w:styleId="246E8E62C1FD47EDBBA9D6C80640AED2">
    <w:name w:val="246E8E62C1FD47EDBBA9D6C80640AED2"/>
    <w:rsid w:val="009D676E"/>
  </w:style>
  <w:style w:type="paragraph" w:customStyle="1" w:styleId="E736D70F8E6548DDA2F658A625B304C7">
    <w:name w:val="E736D70F8E6548DDA2F658A625B304C7"/>
    <w:rsid w:val="009D676E"/>
  </w:style>
  <w:style w:type="paragraph" w:customStyle="1" w:styleId="D98EB5D630094910ABC3A0C3A116005E">
    <w:name w:val="D98EB5D630094910ABC3A0C3A116005E"/>
    <w:rsid w:val="009D676E"/>
  </w:style>
  <w:style w:type="paragraph" w:customStyle="1" w:styleId="10A63EBC41A04A918D0AEDCADA10AA78">
    <w:name w:val="10A63EBC41A04A918D0AEDCADA10AA78"/>
    <w:rsid w:val="009D676E"/>
  </w:style>
  <w:style w:type="paragraph" w:customStyle="1" w:styleId="952BDF33667046C0995DE01EE90DFCC4">
    <w:name w:val="952BDF33667046C0995DE01EE90DFCC4"/>
    <w:rsid w:val="009D676E"/>
  </w:style>
  <w:style w:type="paragraph" w:customStyle="1" w:styleId="526476DE816F4BEF8EE5FCC311531173">
    <w:name w:val="526476DE816F4BEF8EE5FCC311531173"/>
    <w:rsid w:val="009D676E"/>
  </w:style>
  <w:style w:type="paragraph" w:customStyle="1" w:styleId="03BD9CCCDF6649E8BB5DF4B3107220AF">
    <w:name w:val="03BD9CCCDF6649E8BB5DF4B3107220AF"/>
    <w:rsid w:val="009D676E"/>
  </w:style>
  <w:style w:type="paragraph" w:customStyle="1" w:styleId="4C270EC2930E45F38FAB0D2340935028">
    <w:name w:val="4C270EC2930E45F38FAB0D2340935028"/>
    <w:rsid w:val="009D676E"/>
  </w:style>
  <w:style w:type="paragraph" w:customStyle="1" w:styleId="84142EFC1B1B4EF18663A01783576BB7">
    <w:name w:val="84142EFC1B1B4EF18663A01783576BB7"/>
    <w:rsid w:val="009D676E"/>
  </w:style>
  <w:style w:type="paragraph" w:customStyle="1" w:styleId="D981F077F46D43B49AA07B18551896D35">
    <w:name w:val="D981F077F46D43B49AA07B18551896D35"/>
    <w:rsid w:val="009D676E"/>
    <w:pPr>
      <w:autoSpaceDE w:val="0"/>
      <w:autoSpaceDN w:val="0"/>
      <w:adjustRightInd w:val="0"/>
      <w:spacing w:before="240" w:after="240" w:line="240" w:lineRule="auto"/>
      <w:jc w:val="center"/>
    </w:pPr>
    <w:rPr>
      <w:rFonts w:ascii="Times New Roman" w:eastAsiaTheme="minorHAnsi" w:hAnsi="Times New Roman" w:cs="Times New Roman"/>
      <w:b/>
      <w:bCs/>
      <w:color w:val="0000FF"/>
      <w:sz w:val="32"/>
      <w:szCs w:val="28"/>
      <w:lang w:bidi="en-US"/>
    </w:rPr>
  </w:style>
  <w:style w:type="paragraph" w:customStyle="1" w:styleId="35273E8D8D674214B795778F2602E66B5">
    <w:name w:val="35273E8D8D674214B795778F2602E66B5"/>
    <w:rsid w:val="009D676E"/>
    <w:pPr>
      <w:autoSpaceDE w:val="0"/>
      <w:autoSpaceDN w:val="0"/>
      <w:adjustRightInd w:val="0"/>
      <w:spacing w:before="240" w:after="240" w:line="240" w:lineRule="auto"/>
      <w:jc w:val="center"/>
    </w:pPr>
    <w:rPr>
      <w:rFonts w:ascii="Times New Roman" w:eastAsiaTheme="minorHAnsi" w:hAnsi="Times New Roman" w:cs="Times New Roman"/>
      <w:b/>
      <w:bCs/>
      <w:color w:val="0000FF"/>
      <w:sz w:val="32"/>
      <w:szCs w:val="28"/>
      <w:lang w:bidi="en-US"/>
    </w:rPr>
  </w:style>
  <w:style w:type="paragraph" w:customStyle="1" w:styleId="6B97C1BBDC7945D89FDC587880E922B55">
    <w:name w:val="6B97C1BBDC7945D89FDC587880E922B55"/>
    <w:rsid w:val="009D676E"/>
    <w:pPr>
      <w:spacing w:before="40" w:after="40" w:line="240" w:lineRule="auto"/>
    </w:pPr>
    <w:rPr>
      <w:rFonts w:ascii="Times New Roman" w:eastAsia="Times New Roman" w:hAnsi="Times New Roman" w:cs="Times New Roman"/>
      <w:color w:val="000000" w:themeColor="text1"/>
      <w:sz w:val="24"/>
      <w:szCs w:val="24"/>
    </w:rPr>
  </w:style>
  <w:style w:type="paragraph" w:customStyle="1" w:styleId="35233D1723394B47AC00F3CEE599C6514">
    <w:name w:val="35233D1723394B47AC00F3CEE599C6514"/>
    <w:rsid w:val="009D676E"/>
    <w:pPr>
      <w:tabs>
        <w:tab w:val="left" w:pos="5400"/>
      </w:tabs>
      <w:autoSpaceDE w:val="0"/>
      <w:autoSpaceDN w:val="0"/>
      <w:adjustRightInd w:val="0"/>
      <w:spacing w:after="0" w:line="240" w:lineRule="auto"/>
    </w:pPr>
    <w:rPr>
      <w:rFonts w:ascii="Times New Roman" w:eastAsiaTheme="minorHAnsi" w:hAnsi="Times New Roman" w:cs="Times New Roman"/>
      <w:color w:val="0000FF"/>
      <w:sz w:val="24"/>
      <w:szCs w:val="24"/>
    </w:rPr>
  </w:style>
  <w:style w:type="paragraph" w:customStyle="1" w:styleId="3843767EB0464D52A0DCA0199D169D54">
    <w:name w:val="3843767EB0464D52A0DCA0199D169D54"/>
    <w:rsid w:val="009D676E"/>
  </w:style>
  <w:style w:type="paragraph" w:customStyle="1" w:styleId="807517545DAC43FF8135DDFAD562EBE2">
    <w:name w:val="807517545DAC43FF8135DDFAD562EBE2"/>
    <w:rsid w:val="009D676E"/>
  </w:style>
  <w:style w:type="paragraph" w:customStyle="1" w:styleId="FE304FAD76F74691B970B4C2FCFD9830">
    <w:name w:val="FE304FAD76F74691B970B4C2FCFD9830"/>
    <w:rsid w:val="009D676E"/>
  </w:style>
  <w:style w:type="paragraph" w:customStyle="1" w:styleId="C09326343D7F4FC8BA7C5E1815E8E4AE">
    <w:name w:val="C09326343D7F4FC8BA7C5E1815E8E4AE"/>
    <w:rsid w:val="009D676E"/>
  </w:style>
  <w:style w:type="paragraph" w:customStyle="1" w:styleId="A13865B251BD4273B9B65750CA87AB05">
    <w:name w:val="A13865B251BD4273B9B65750CA87AB05"/>
    <w:rsid w:val="009D676E"/>
  </w:style>
  <w:style w:type="paragraph" w:customStyle="1" w:styleId="0CB28D573907488988F2C1EE28933AC7">
    <w:name w:val="0CB28D573907488988F2C1EE28933AC7"/>
    <w:rsid w:val="009D676E"/>
  </w:style>
  <w:style w:type="paragraph" w:customStyle="1" w:styleId="378D984C0E0C472089BB1892A2EB031F">
    <w:name w:val="378D984C0E0C472089BB1892A2EB031F"/>
    <w:rsid w:val="009D676E"/>
  </w:style>
  <w:style w:type="paragraph" w:customStyle="1" w:styleId="A7C8DBF209554B1A99C3AFEF220726E2">
    <w:name w:val="A7C8DBF209554B1A99C3AFEF220726E2"/>
    <w:rsid w:val="009D676E"/>
  </w:style>
  <w:style w:type="paragraph" w:customStyle="1" w:styleId="EAB9978E4B0F48279A9F7FA7A57FA9CC">
    <w:name w:val="EAB9978E4B0F48279A9F7FA7A57FA9CC"/>
    <w:rsid w:val="009D676E"/>
  </w:style>
  <w:style w:type="paragraph" w:customStyle="1" w:styleId="8A3B47D1B6ED45F9B1F7670E98154136">
    <w:name w:val="8A3B47D1B6ED45F9B1F7670E98154136"/>
    <w:rsid w:val="009D676E"/>
  </w:style>
  <w:style w:type="paragraph" w:customStyle="1" w:styleId="C6DB96229C5F48A0B7EBD74C2F153334">
    <w:name w:val="C6DB96229C5F48A0B7EBD74C2F153334"/>
    <w:rsid w:val="009D676E"/>
  </w:style>
  <w:style w:type="paragraph" w:customStyle="1" w:styleId="2C96094452D14B6AAB61355146C122C5">
    <w:name w:val="2C96094452D14B6AAB61355146C122C5"/>
    <w:rsid w:val="009D676E"/>
  </w:style>
  <w:style w:type="paragraph" w:customStyle="1" w:styleId="7C5D0B599AC74746B00FB0BD606F9DD6">
    <w:name w:val="7C5D0B599AC74746B00FB0BD606F9DD6"/>
    <w:rsid w:val="009D676E"/>
  </w:style>
  <w:style w:type="paragraph" w:customStyle="1" w:styleId="47981EE3382D4EE58889D8335F82D4C5">
    <w:name w:val="47981EE3382D4EE58889D8335F82D4C5"/>
    <w:rsid w:val="009D676E"/>
  </w:style>
  <w:style w:type="paragraph" w:customStyle="1" w:styleId="26739641AF40499B89DE80ADBCEF6596">
    <w:name w:val="26739641AF40499B89DE80ADBCEF6596"/>
    <w:rsid w:val="009D676E"/>
  </w:style>
  <w:style w:type="paragraph" w:customStyle="1" w:styleId="1E69EA230497445F84332C97B8A8771F">
    <w:name w:val="1E69EA230497445F84332C97B8A8771F"/>
    <w:rsid w:val="009D676E"/>
  </w:style>
  <w:style w:type="paragraph" w:customStyle="1" w:styleId="BF23552C94294752B10EB29D1E03B3EE">
    <w:name w:val="BF23552C94294752B10EB29D1E03B3EE"/>
    <w:rsid w:val="009D676E"/>
  </w:style>
  <w:style w:type="paragraph" w:customStyle="1" w:styleId="FB1AB04456F24F7CB4C26BC2513D4B5D">
    <w:name w:val="FB1AB04456F24F7CB4C26BC2513D4B5D"/>
    <w:rsid w:val="009D676E"/>
  </w:style>
  <w:style w:type="paragraph" w:customStyle="1" w:styleId="D4C7C7F2B3214076B017A2233CDFE4C3">
    <w:name w:val="D4C7C7F2B3214076B017A2233CDFE4C3"/>
    <w:rsid w:val="009D676E"/>
  </w:style>
  <w:style w:type="paragraph" w:customStyle="1" w:styleId="E98BF3F4FF5941069141C33A9945B154">
    <w:name w:val="E98BF3F4FF5941069141C33A9945B154"/>
    <w:rsid w:val="009D676E"/>
  </w:style>
  <w:style w:type="paragraph" w:customStyle="1" w:styleId="4EBB99CFDB0745DEB2B410D9E261615A">
    <w:name w:val="4EBB99CFDB0745DEB2B410D9E261615A"/>
    <w:rsid w:val="009D676E"/>
  </w:style>
  <w:style w:type="paragraph" w:customStyle="1" w:styleId="04C3A263B060487F9AD5D6BDD00AEB2E">
    <w:name w:val="04C3A263B060487F9AD5D6BDD00AEB2E"/>
    <w:rsid w:val="009D676E"/>
  </w:style>
  <w:style w:type="paragraph" w:customStyle="1" w:styleId="D1D567A36B674F42B17F0E61BA70444C">
    <w:name w:val="D1D567A36B674F42B17F0E61BA70444C"/>
    <w:rsid w:val="009D676E"/>
  </w:style>
  <w:style w:type="paragraph" w:customStyle="1" w:styleId="782B3EFB338242188711F241C31ACEC4">
    <w:name w:val="782B3EFB338242188711F241C31ACEC4"/>
    <w:rsid w:val="009D676E"/>
  </w:style>
  <w:style w:type="paragraph" w:customStyle="1" w:styleId="F66163F9C70B4300B0FCD7650A0BC6D2">
    <w:name w:val="F66163F9C70B4300B0FCD7650A0BC6D2"/>
    <w:rsid w:val="009D676E"/>
  </w:style>
  <w:style w:type="paragraph" w:customStyle="1" w:styleId="AA4FBB8DC2244D8CB3BD580C8B917B11">
    <w:name w:val="AA4FBB8DC2244D8CB3BD580C8B917B11"/>
    <w:rsid w:val="009D676E"/>
  </w:style>
  <w:style w:type="paragraph" w:customStyle="1" w:styleId="23AEF79984F34EEEAADE82EDBB91E8C4">
    <w:name w:val="23AEF79984F34EEEAADE82EDBB91E8C4"/>
    <w:rsid w:val="009D67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AC445-7DA4-4C57-88EE-D9C2D973D19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TemplateExample.dotx</Template>
  <TotalTime>1</TotalTime>
  <Pages>1</Pages>
  <Words>8247</Words>
  <Characters>47010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55147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SchafeSA</dc:creator>
  <cp:lastModifiedBy>Brian Frost</cp:lastModifiedBy>
  <cp:revision>2</cp:revision>
  <cp:lastPrinted>2010-12-14T18:56:00Z</cp:lastPrinted>
  <dcterms:created xsi:type="dcterms:W3CDTF">2024-06-10T16:53:00Z</dcterms:created>
  <dcterms:modified xsi:type="dcterms:W3CDTF">2024-06-10T16:53:00Z</dcterms:modified>
</cp:coreProperties>
</file>